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r>
        <w:pict>
          <v:rect id="_x0000_s1027" o:spid="_x0000_s1027" o:spt="1" style="position:absolute;left:0pt;margin-left:2.3pt;margin-top:469.65pt;height:54pt;width:431.1pt;mso-wrap-style:none;z-index:251663360;mso-width-relative:page;mso-height-relative:page;" stroked="f" coordsize="21600,21600">
            <v:path/>
            <v:fill focussize="0,0"/>
            <v:stroke on="f"/>
            <v:imagedata o:title=""/>
            <o:lock v:ext="edit" grouping="f" rotation="f" text="f" aspectratio="f"/>
            <v:textbox style="mso-fit-shape-to-text:t;">
              <w:txbxContent>
                <w:p>
                  <w:pPr>
                    <w:rPr>
                      <w:rFonts w:hint="default" w:ascii="Times New Roman" w:hAnsi="Times New Roman" w:cs="Times New Roman"/>
                      <w:b/>
                      <w:bCs/>
                      <w:sz w:val="84"/>
                    </w:rPr>
                  </w:pPr>
                  <w:bookmarkStart w:id="20" w:name="_Abstract#3451862810"/>
                  <w:r>
                    <w:rPr>
                      <w:rFonts w:hint="default" w:ascii="Times New Roman" w:hAnsi="Times New Roman" w:cs="Times New Roman"/>
                      <w:b/>
                      <w:bCs/>
                      <w:color w:val="808080"/>
                      <w:lang w:val="zh-CN"/>
                    </w:rPr>
                    <w:t>[</w:t>
                  </w:r>
                  <w:r>
                    <w:rPr>
                      <w:rFonts w:hint="default" w:cs="Times New Roman"/>
                      <w:b/>
                      <w:bCs/>
                      <w:color w:val="808080"/>
                    </w:rPr>
                    <w:t>This is system is built to manage the details of customer accounts, transactions, balance, statement</w:t>
                  </w:r>
                  <w:r>
                    <w:rPr>
                      <w:rFonts w:hint="default" w:ascii="Times New Roman" w:hAnsi="Times New Roman" w:cs="Times New Roman"/>
                      <w:b/>
                      <w:bCs/>
                      <w:color w:val="808080"/>
                      <w:lang w:val="zh-CN"/>
                    </w:rPr>
                    <w:t>.</w:t>
                  </w:r>
                  <w:r>
                    <w:rPr>
                      <w:rFonts w:hint="default" w:cs="Times New Roman"/>
                      <w:b/>
                      <w:bCs/>
                      <w:color w:val="808080"/>
                    </w:rPr>
                    <w:t xml:space="preserve"> It provides a simpler alternative to conventional banking system as the customer is not required to be at the banking to complete any transaction.</w:t>
                  </w:r>
                  <w:r>
                    <w:rPr>
                      <w:rFonts w:hint="default" w:ascii="Times New Roman" w:hAnsi="Times New Roman" w:cs="Times New Roman"/>
                      <w:b/>
                      <w:bCs/>
                      <w:color w:val="808080"/>
                      <w:lang w:val="zh-CN"/>
                    </w:rPr>
                    <w:t>]</w:t>
                  </w:r>
                  <w:bookmarkEnd w:id="20"/>
                </w:p>
              </w:txbxContent>
            </v:textbox>
          </v:rect>
        </w:pict>
      </w:r>
      <w:r>
        <w:pict>
          <v:rect id="_x0000_s1028" o:spid="_x0000_s1028" o:spt="1" style="position:absolute;left:0pt;margin-left:4.6pt;margin-top:388.55pt;height:132pt;width:448.85pt;z-index:251662336;mso-width-relative:page;mso-height-relative:page;" stroked="f" coordsize="21600,21600">
            <v:path/>
            <v:fill focussize="0,0"/>
            <v:stroke on="f"/>
            <v:imagedata o:title=""/>
            <o:lock v:ext="edit" grouping="f" rotation="f" text="f" aspectratio="f"/>
            <v:textbox>
              <w:txbxContent>
                <w:p>
                  <w:pPr>
                    <w:pStyle w:val="23"/>
                    <w:rPr>
                      <w:rFonts w:hint="default"/>
                      <w:sz w:val="84"/>
                    </w:rPr>
                  </w:pPr>
                  <w:bookmarkStart w:id="21" w:name="_Title#3910760528"/>
                  <w:r>
                    <w:rPr>
                      <w:rFonts w:hint="eastAsia"/>
                      <w:sz w:val="84"/>
                      <w:lang w:val="zh-CN"/>
                    </w:rPr>
                    <w:t>[</w:t>
                  </w:r>
                  <w:r>
                    <w:rPr>
                      <w:rStyle w:val="20"/>
                      <w:rFonts w:hint="default"/>
                      <w:sz w:val="72"/>
                      <w:szCs w:val="72"/>
                      <w:lang w:eastAsia="zh-CN"/>
                    </w:rPr>
                    <w:t>Online Banking</w:t>
                  </w:r>
                  <w:r>
                    <w:rPr>
                      <w:rFonts w:hint="eastAsia"/>
                      <w:sz w:val="84"/>
                      <w:lang w:val="zh-CN"/>
                    </w:rPr>
                    <w:t>]</w:t>
                  </w:r>
                  <w:bookmarkEnd w:id="21"/>
                </w:p>
              </w:txbxContent>
            </v:textbox>
          </v:rect>
        </w:pict>
      </w:r>
      <w:r>
        <w:rPr>
          <w:rFonts w:hint="eastAsia" w:eastAsia="SimSun"/>
          <w:lang w:eastAsia="zh-CN"/>
        </w:rPr>
        <w:pict>
          <v:shape id="_x0000_s1029" o:spid="_x0000_s1029" o:spt="75" type="#_x0000_t75" style="position:absolute;left:0pt;height:453.4pt;width:612.5pt;mso-position-horizontal:left;mso-position-horizontal-relative:page;mso-position-vertical:top;mso-position-vertical-relative:page;z-index:-251655168;mso-width-relative:page;mso-height-relative:page;" filled="f" o:preferrelative="t" stroked="f" coordsize="21600,21600">
            <v:path/>
            <v:fill on="f" focussize="0,0"/>
            <v:stroke on="f"/>
            <v:imagedata r:id="rId6" o:title="未标题-1"/>
            <o:lock v:ext="edit" grouping="f" rotation="f" text="f" aspectratio="t"/>
          </v:shape>
        </w:pict>
      </w:r>
    </w:p>
    <w:p>
      <w:pPr>
        <w:sectPr>
          <w:headerReference r:id="rId3" w:type="default"/>
          <w:footerReference r:id="rId4" w:type="default"/>
          <w:pgSz w:w="11906" w:h="16838"/>
          <w:pgMar w:top="1440" w:right="1800" w:bottom="1440" w:left="1800" w:header="851" w:footer="992" w:gutter="0"/>
          <w:cols w:space="425" w:num="1"/>
          <w:docGrid w:type="lines" w:linePitch="312" w:charSpace="0"/>
        </w:sectPr>
      </w:pPr>
      <w:r>
        <w:pict>
          <v:rect id="_x0000_s1026" o:spid="_x0000_s1026" o:spt="1" style="position:absolute;left:0pt;margin-left:212.75pt;margin-top:546pt;height:34.3pt;width:208.6pt;z-index:251664384;v-text-anchor:bottom;mso-width-relative:page;mso-height-relative:page;" filled="f" stroked="f" coordsize="21600,21600">
            <v:path/>
            <v:fill on="f" focussize="0,0"/>
            <v:stroke on="f"/>
            <v:imagedata o:title=""/>
            <o:lock v:ext="edit" aspectratio="f"/>
            <v:textbox inset="0mm,1.27mm,2.54mm,1.27mm">
              <w:txbxContent>
                <w:p>
                  <w:pPr>
                    <w:jc w:val="left"/>
                    <w:rPr>
                      <w:rFonts w:hint="default" w:ascii="Times New Roman" w:hAnsi="Times New Roman" w:eastAsia="Times New Roman" w:cs="Times New Roman"/>
                      <w:b/>
                      <w:color w:val="000000"/>
                      <w:spacing w:val="60"/>
                    </w:rPr>
                  </w:pPr>
                  <w:r>
                    <w:rPr>
                      <w:rFonts w:hint="default" w:ascii="Times New Roman" w:hAnsi="Times New Roman" w:cs="Times New Roman"/>
                      <w:b/>
                      <w:color w:val="000000"/>
                      <w:spacing w:val="60"/>
                    </w:rPr>
                    <w:t>[</w:t>
                  </w:r>
                  <w:r>
                    <w:rPr>
                      <w:rFonts w:hint="default" w:cs="Times New Roman"/>
                      <w:b/>
                      <w:color w:val="000000"/>
                      <w:spacing w:val="60"/>
                    </w:rPr>
                    <w:t xml:space="preserve"> Franck Davy Tchienkoua </w:t>
                  </w:r>
                  <w:r>
                    <w:rPr>
                      <w:rFonts w:hint="default" w:ascii="Times New Roman" w:hAnsi="Times New Roman" w:cs="Times New Roman"/>
                      <w:b/>
                      <w:color w:val="000000"/>
                      <w:spacing w:val="60"/>
                    </w:rPr>
                    <w:t>]</w:t>
                  </w:r>
                </w:p>
                <w:p>
                  <w:pPr>
                    <w:pStyle w:val="23"/>
                    <w:ind w:left="0" w:leftChars="0" w:right="0" w:rightChars="0" w:firstLine="0" w:firstLineChars="0"/>
                    <w:jc w:val="left"/>
                    <w:rPr>
                      <w:rStyle w:val="18"/>
                      <w:rFonts w:hint="default" w:ascii="Times New Roman" w:hAnsi="Times New Roman" w:cs="Times New Roman"/>
                      <w:color w:val="000000"/>
                      <w:lang w:val="en-US"/>
                    </w:rPr>
                  </w:pPr>
                </w:p>
                <w:p>
                  <w:pPr>
                    <w:ind w:left="0" w:leftChars="0" w:right="0" w:rightChars="0" w:firstLine="0" w:firstLineChars="0"/>
                    <w:jc w:val="center"/>
                    <w:rPr>
                      <w:lang w:val="en-US"/>
                    </w:rPr>
                  </w:pPr>
                </w:p>
              </w:txbxContent>
            </v:textbox>
          </v:rect>
        </w:pict>
      </w:r>
    </w:p>
    <w:p>
      <w:pPr>
        <w:sectPr>
          <w:pgSz w:w="11906" w:h="16838"/>
          <w:pgMar w:top="1440" w:right="1800" w:bottom="1440" w:left="1800" w:header="851" w:footer="992" w:gutter="0"/>
          <w:cols w:space="425" w:num="1"/>
          <w:docGrid w:type="lines" w:linePitch="312" w:charSpace="0"/>
        </w:sectPr>
      </w:pPr>
      <w:r>
        <mc:AlternateContent>
          <mc:Choice Requires="wps">
            <w:drawing>
              <wp:anchor distT="0" distB="0" distL="114300" distR="114300" simplePos="0" relativeHeight="251660288" behindDoc="0" locked="0" layoutInCell="1" allowOverlap="1">
                <wp:simplePos x="0" y="0"/>
                <wp:positionH relativeFrom="column">
                  <wp:posOffset>-231775</wp:posOffset>
                </wp:positionH>
                <wp:positionV relativeFrom="paragraph">
                  <wp:posOffset>1907540</wp:posOffset>
                </wp:positionV>
                <wp:extent cx="6031230" cy="914400"/>
                <wp:effectExtent l="0" t="0" r="0" b="0"/>
                <wp:wrapNone/>
                <wp:docPr id="2" name="Text Box 2"/>
                <wp:cNvGraphicFramePr/>
                <a:graphic xmlns:a="http://schemas.openxmlformats.org/drawingml/2006/main">
                  <a:graphicData uri="http://schemas.microsoft.com/office/word/2010/wordprocessingShape">
                    <wps:wsp>
                      <wps:cNvSpPr txBox="1"/>
                      <wps:spPr>
                        <a:xfrm>
                          <a:off x="0" y="0"/>
                          <a:ext cx="6031230" cy="914400"/>
                        </a:xfrm>
                        <a:prstGeom prst="rect">
                          <a:avLst/>
                        </a:prstGeom>
                        <a:noFill/>
                        <a:ln w="9525">
                          <a:noFill/>
                        </a:ln>
                      </wps:spPr>
                      <wps:txbx>
                        <w:txbxContent>
                          <w:p>
                            <w:pPr>
                              <w:pStyle w:val="2"/>
                              <w:bidi w:val="0"/>
                              <w:jc w:val="center"/>
                              <w:rPr>
                                <w:rFonts w:hint="default"/>
                                <w:lang w:val="en-US" w:eastAsia="zh-CN"/>
                              </w:rPr>
                            </w:pPr>
                            <w:bookmarkStart w:id="22" w:name="_Title#3252339229"/>
                            <w:r>
                              <w:rPr>
                                <w:rFonts w:hint="default"/>
                                <w:lang w:eastAsia="zh-CN"/>
                              </w:rPr>
                              <w:t>Online Banking System</w:t>
                            </w:r>
                            <w:bookmarkEnd w:id="22"/>
                          </w:p>
                        </w:txbxContent>
                      </wps:txbx>
                      <wps:bodyPr upright="1"/>
                    </wps:wsp>
                  </a:graphicData>
                </a:graphic>
              </wp:anchor>
            </w:drawing>
          </mc:Choice>
          <mc:Fallback>
            <w:pict>
              <v:shape id="_x0000_s1026" o:spid="_x0000_s1026" o:spt="202" type="#_x0000_t202" style="position:absolute;left:0pt;margin-left:-18.25pt;margin-top:150.2pt;height:72pt;width:474.9pt;z-index:251660288;mso-width-relative:page;mso-height-relative:page;" filled="f" stroked="f" coordsize="21600,21600" o:gfxdata="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">
                <v:fill on="f" focussize="0,0"/>
                <v:stroke on="f"/>
                <v:imagedata o:title=""/>
                <o:lock v:ext="edit" aspectratio="f"/>
                <v:textbox>
                  <w:txbxContent>
                    <w:p>
                      <w:pPr>
                        <w:pStyle w:val="2"/>
                        <w:bidi w:val="0"/>
                        <w:jc w:val="center"/>
                        <w:rPr>
                          <w:rFonts w:hint="default"/>
                          <w:lang w:val="en-US" w:eastAsia="zh-CN"/>
                        </w:rPr>
                      </w:pPr>
                      <w:bookmarkStart w:id="22" w:name="_Title#3252339229"/>
                      <w:r>
                        <w:rPr>
                          <w:rFonts w:hint="default"/>
                          <w:lang w:eastAsia="zh-CN"/>
                        </w:rPr>
                        <w:t>Online Banking System</w:t>
                      </w:r>
                      <w:bookmarkEnd w:id="22"/>
                    </w:p>
                  </w:txbxContent>
                </v:textbox>
              </v:shape>
            </w:pict>
          </mc:Fallback>
        </mc:AlternateContent>
      </w:r>
      <w:r>
        <mc:AlternateContent>
          <mc:Choice Requires="wps">
            <w:drawing>
              <wp:anchor distT="0" distB="0" distL="114300" distR="114300" simplePos="0" relativeHeight="251663360" behindDoc="0" locked="0" layoutInCell="1" allowOverlap="1">
                <wp:simplePos x="0" y="0"/>
                <wp:positionH relativeFrom="column">
                  <wp:posOffset>652780</wp:posOffset>
                </wp:positionH>
                <wp:positionV relativeFrom="paragraph">
                  <wp:posOffset>3747135</wp:posOffset>
                </wp:positionV>
                <wp:extent cx="4716145" cy="3445510"/>
                <wp:effectExtent l="0" t="0" r="0" b="0"/>
                <wp:wrapNone/>
                <wp:docPr id="3" name="Text Box 3"/>
                <wp:cNvGraphicFramePr/>
                <a:graphic xmlns:a="http://schemas.openxmlformats.org/drawingml/2006/main">
                  <a:graphicData uri="http://schemas.microsoft.com/office/word/2010/wordprocessingShape">
                    <wps:wsp>
                      <wps:cNvSpPr txBox="1"/>
                      <wps:spPr>
                        <a:xfrm>
                          <a:off x="0" y="0"/>
                          <a:ext cx="4716145" cy="3445510"/>
                        </a:xfrm>
                        <a:prstGeom prst="rect">
                          <a:avLst/>
                        </a:prstGeom>
                        <a:noFill/>
                        <a:ln w="9525">
                          <a:noFill/>
                        </a:ln>
                      </wps:spPr>
                      <wps:txbx>
                        <w:txbxContent>
                          <w:p>
                            <w:pPr>
                              <w:spacing w:line="1000" w:lineRule="exact"/>
                              <w:ind w:left="0" w:leftChars="0" w:firstLine="416" w:firstLineChars="130"/>
                              <w:rPr>
                                <w:rFonts w:hint="eastAsia"/>
                                <w:sz w:val="32"/>
                                <w:u w:val="single"/>
                              </w:rPr>
                            </w:pPr>
                            <w:r>
                              <w:rPr>
                                <w:rFonts w:hint="default"/>
                                <w:sz w:val="32"/>
                                <w:lang w:val="en-US"/>
                              </w:rPr>
                              <w:t>Major</w:t>
                            </w:r>
                            <w:r>
                              <w:rPr>
                                <w:rFonts w:hint="eastAsia"/>
                                <w:sz w:val="32"/>
                              </w:rPr>
                              <w:t>：</w:t>
                            </w:r>
                            <w:r>
                              <w:rPr>
                                <w:rFonts w:hint="default"/>
                                <w:sz w:val="32"/>
                                <w:u w:val="none" w:color="auto"/>
                                <w:lang w:eastAsia="zh-CN"/>
                              </w:rPr>
                              <w:t>Computer Science &amp; Artificial Intelligence</w:t>
                            </w:r>
                          </w:p>
                          <w:p>
                            <w:pPr>
                              <w:spacing w:line="1000" w:lineRule="exact"/>
                              <w:ind w:left="0" w:leftChars="0" w:firstLine="419" w:firstLineChars="131"/>
                              <w:jc w:val="left"/>
                              <w:rPr>
                                <w:rFonts w:hint="eastAsia"/>
                                <w:sz w:val="32"/>
                              </w:rPr>
                            </w:pPr>
                            <w:r>
                              <w:rPr>
                                <w:rFonts w:hint="default"/>
                                <w:sz w:val="32"/>
                                <w:lang w:val="en-US"/>
                              </w:rPr>
                              <w:t>Name</w:t>
                            </w:r>
                            <w:r>
                              <w:rPr>
                                <w:rFonts w:hint="eastAsia"/>
                                <w:sz w:val="32"/>
                              </w:rPr>
                              <w:t>：</w:t>
                            </w:r>
                            <w:r>
                              <w:rPr>
                                <w:rFonts w:hint="default"/>
                                <w:sz w:val="32"/>
                                <w:u w:val="none" w:color="auto"/>
                                <w:lang w:eastAsia="zh-CN"/>
                              </w:rPr>
                              <w:t>Franck Davy Tchienkoua</w:t>
                            </w:r>
                          </w:p>
                          <w:p>
                            <w:pPr>
                              <w:spacing w:line="1000" w:lineRule="exact"/>
                              <w:ind w:left="0" w:leftChars="0" w:firstLine="419" w:firstLineChars="131"/>
                              <w:jc w:val="left"/>
                              <w:rPr>
                                <w:rFonts w:hint="default" w:ascii="Times New Roman" w:hAnsi="Times New Roman" w:cs="Times New Roman"/>
                                <w:sz w:val="32"/>
                                <w:lang w:val="en-US" w:eastAsia="zh-CN"/>
                              </w:rPr>
                            </w:pPr>
                            <w:r>
                              <w:rPr>
                                <w:rFonts w:hint="default" w:cs="Times New Roman"/>
                                <w:sz w:val="32"/>
                                <w:lang w:eastAsia="zh-CN"/>
                              </w:rPr>
                              <w:t>Student Number</w:t>
                            </w:r>
                            <w:r>
                              <w:rPr>
                                <w:rFonts w:hint="default" w:ascii="Times New Roman" w:hAnsi="Times New Roman" w:cs="Times New Roman"/>
                                <w:sz w:val="32"/>
                                <w:lang w:val="en-US" w:eastAsia="zh-CN"/>
                              </w:rPr>
                              <w:t>：</w:t>
                            </w:r>
                            <w:r>
                              <w:rPr>
                                <w:rFonts w:hint="default" w:cs="Times New Roman"/>
                                <w:sz w:val="32"/>
                                <w:lang w:eastAsia="zh-CN"/>
                              </w:rPr>
                              <w:t>19511160012</w:t>
                            </w:r>
                          </w:p>
                          <w:p>
                            <w:pPr>
                              <w:spacing w:line="1000" w:lineRule="exact"/>
                              <w:ind w:left="0" w:leftChars="0" w:firstLine="419" w:firstLineChars="131"/>
                              <w:rPr>
                                <w:u w:val="single" w:color="auto"/>
                              </w:rPr>
                            </w:pPr>
                            <w:r>
                              <w:rPr>
                                <w:rFonts w:hint="default"/>
                                <w:sz w:val="32"/>
                                <w:lang w:val="en-US"/>
                              </w:rPr>
                              <w:t>Due Date</w:t>
                            </w:r>
                            <w:r>
                              <w:rPr>
                                <w:rFonts w:hint="eastAsia"/>
                                <w:sz w:val="32"/>
                              </w:rPr>
                              <w:t>：</w:t>
                            </w:r>
                            <w:r>
                              <w:rPr>
                                <w:rFonts w:hint="default"/>
                                <w:sz w:val="32"/>
                              </w:rPr>
                              <w:t>28/10/2021</w:t>
                            </w:r>
                          </w:p>
                        </w:txbxContent>
                      </wps:txbx>
                      <wps:bodyPr upright="0"/>
                    </wps:wsp>
                  </a:graphicData>
                </a:graphic>
              </wp:anchor>
            </w:drawing>
          </mc:Choice>
          <mc:Fallback>
            <w:pict>
              <v:shape id="_x0000_s1026" o:spid="_x0000_s1026" o:spt="202" type="#_x0000_t202" style="position:absolute;left:0pt;margin-left:51.4pt;margin-top:295.05pt;height:271.3pt;width:371.35pt;z-index:251663360;mso-width-relative:page;mso-height-relative:page;" filled="f" stroked="f" coordsize="21600,21600" o:gfxdata="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">
                <v:fill on="f" focussize="0,0"/>
                <v:stroke on="f"/>
                <v:imagedata o:title=""/>
                <o:lock v:ext="edit" aspectratio="f"/>
                <v:textbox>
                  <w:txbxContent>
                    <w:p>
                      <w:pPr>
                        <w:spacing w:line="1000" w:lineRule="exact"/>
                        <w:ind w:left="0" w:leftChars="0" w:firstLine="416" w:firstLineChars="130"/>
                        <w:rPr>
                          <w:rFonts w:hint="eastAsia"/>
                          <w:sz w:val="32"/>
                          <w:u w:val="single"/>
                        </w:rPr>
                      </w:pPr>
                      <w:r>
                        <w:rPr>
                          <w:rFonts w:hint="default"/>
                          <w:sz w:val="32"/>
                          <w:lang w:val="en-US"/>
                        </w:rPr>
                        <w:t>Major</w:t>
                      </w:r>
                      <w:r>
                        <w:rPr>
                          <w:rFonts w:hint="eastAsia"/>
                          <w:sz w:val="32"/>
                        </w:rPr>
                        <w:t>：</w:t>
                      </w:r>
                      <w:r>
                        <w:rPr>
                          <w:rFonts w:hint="default"/>
                          <w:sz w:val="32"/>
                          <w:u w:val="none" w:color="auto"/>
                          <w:lang w:eastAsia="zh-CN"/>
                        </w:rPr>
                        <w:t>Computer Science &amp; Artificial Intelligence</w:t>
                      </w:r>
                    </w:p>
                    <w:p>
                      <w:pPr>
                        <w:spacing w:line="1000" w:lineRule="exact"/>
                        <w:ind w:left="0" w:leftChars="0" w:firstLine="419" w:firstLineChars="131"/>
                        <w:jc w:val="left"/>
                        <w:rPr>
                          <w:rFonts w:hint="eastAsia"/>
                          <w:sz w:val="32"/>
                        </w:rPr>
                      </w:pPr>
                      <w:r>
                        <w:rPr>
                          <w:rFonts w:hint="default"/>
                          <w:sz w:val="32"/>
                          <w:lang w:val="en-US"/>
                        </w:rPr>
                        <w:t>Name</w:t>
                      </w:r>
                      <w:r>
                        <w:rPr>
                          <w:rFonts w:hint="eastAsia"/>
                          <w:sz w:val="32"/>
                        </w:rPr>
                        <w:t>：</w:t>
                      </w:r>
                      <w:r>
                        <w:rPr>
                          <w:rFonts w:hint="default"/>
                          <w:sz w:val="32"/>
                          <w:u w:val="none" w:color="auto"/>
                          <w:lang w:eastAsia="zh-CN"/>
                        </w:rPr>
                        <w:t>Franck Davy Tchienkoua</w:t>
                      </w:r>
                    </w:p>
                    <w:p>
                      <w:pPr>
                        <w:spacing w:line="1000" w:lineRule="exact"/>
                        <w:ind w:left="0" w:leftChars="0" w:firstLine="419" w:firstLineChars="131"/>
                        <w:jc w:val="left"/>
                        <w:rPr>
                          <w:rFonts w:hint="default" w:ascii="Times New Roman" w:hAnsi="Times New Roman" w:cs="Times New Roman"/>
                          <w:sz w:val="32"/>
                          <w:lang w:val="en-US" w:eastAsia="zh-CN"/>
                        </w:rPr>
                      </w:pPr>
                      <w:r>
                        <w:rPr>
                          <w:rFonts w:hint="default" w:cs="Times New Roman"/>
                          <w:sz w:val="32"/>
                          <w:lang w:eastAsia="zh-CN"/>
                        </w:rPr>
                        <w:t>Student Number</w:t>
                      </w:r>
                      <w:r>
                        <w:rPr>
                          <w:rFonts w:hint="default" w:ascii="Times New Roman" w:hAnsi="Times New Roman" w:cs="Times New Roman"/>
                          <w:sz w:val="32"/>
                          <w:lang w:val="en-US" w:eastAsia="zh-CN"/>
                        </w:rPr>
                        <w:t>：</w:t>
                      </w:r>
                      <w:r>
                        <w:rPr>
                          <w:rFonts w:hint="default" w:cs="Times New Roman"/>
                          <w:sz w:val="32"/>
                          <w:lang w:eastAsia="zh-CN"/>
                        </w:rPr>
                        <w:t>19511160012</w:t>
                      </w:r>
                    </w:p>
                    <w:p>
                      <w:pPr>
                        <w:spacing w:line="1000" w:lineRule="exact"/>
                        <w:ind w:left="0" w:leftChars="0" w:firstLine="419" w:firstLineChars="131"/>
                        <w:rPr>
                          <w:u w:val="single" w:color="auto"/>
                        </w:rPr>
                      </w:pPr>
                      <w:r>
                        <w:rPr>
                          <w:rFonts w:hint="default"/>
                          <w:sz w:val="32"/>
                          <w:lang w:val="en-US"/>
                        </w:rPr>
                        <w:t>Due Date</w:t>
                      </w:r>
                      <w:r>
                        <w:rPr>
                          <w:rFonts w:hint="eastAsia"/>
                          <w:sz w:val="32"/>
                        </w:rPr>
                        <w:t>：</w:t>
                      </w:r>
                      <w:r>
                        <w:rPr>
                          <w:rFonts w:hint="default"/>
                          <w:sz w:val="32"/>
                        </w:rPr>
                        <w:t>28/10/2021</w:t>
                      </w:r>
                    </w:p>
                  </w:txbxContent>
                </v:textbox>
              </v:shape>
            </w:pict>
          </mc:Fallback>
        </mc:AlternateContent>
      </w:r>
      <w:r>
        <mc:AlternateContent>
          <mc:Choice Requires="wps">
            <w:drawing>
              <wp:anchor distT="0" distB="0" distL="114300" distR="114300" simplePos="0" relativeHeight="251658240" behindDoc="0" locked="0" layoutInCell="1" allowOverlap="1">
                <wp:simplePos x="0" y="0"/>
                <wp:positionH relativeFrom="column">
                  <wp:posOffset>118745</wp:posOffset>
                </wp:positionH>
                <wp:positionV relativeFrom="paragraph">
                  <wp:posOffset>409575</wp:posOffset>
                </wp:positionV>
                <wp:extent cx="5086350" cy="914400"/>
                <wp:effectExtent l="0" t="0" r="0" b="0"/>
                <wp:wrapNone/>
                <wp:docPr id="1" name="Text Box 1"/>
                <wp:cNvGraphicFramePr/>
                <a:graphic xmlns:a="http://schemas.openxmlformats.org/drawingml/2006/main">
                  <a:graphicData uri="http://schemas.microsoft.com/office/word/2010/wordprocessingShape">
                    <wps:wsp>
                      <wps:cNvSpPr txBox="1"/>
                      <wps:spPr>
                        <a:xfrm>
                          <a:off x="0" y="0"/>
                          <a:ext cx="5086350" cy="914400"/>
                        </a:xfrm>
                        <a:prstGeom prst="rect">
                          <a:avLst/>
                        </a:prstGeom>
                        <a:noFill/>
                        <a:ln w="9525">
                          <a:noFill/>
                        </a:ln>
                      </wps:spPr>
                      <wps:txbx>
                        <w:txbxContent>
                          <w:p>
                            <w:pPr>
                              <w:pStyle w:val="2"/>
                              <w:bidi w:val="0"/>
                              <w:jc w:val="center"/>
                            </w:pPr>
                            <w:r>
                              <w:rPr>
                                <w:rFonts w:hint="default"/>
                              </w:rPr>
                              <w:t>Wenzhou University</w:t>
                            </w:r>
                          </w:p>
                        </w:txbxContent>
                      </wps:txbx>
                      <wps:bodyPr upright="1"/>
                    </wps:wsp>
                  </a:graphicData>
                </a:graphic>
              </wp:anchor>
            </w:drawing>
          </mc:Choice>
          <mc:Fallback>
            <w:pict>
              <v:shape id="_x0000_s1026" o:spid="_x0000_s1026" o:spt="202" type="#_x0000_t202" style="position:absolute;left:0pt;margin-left:9.35pt;margin-top:32.25pt;height:72pt;width:400.5pt;z-index:251658240;mso-width-relative:page;mso-height-relative:page;" filled="f" stroked="f" coordsize="21600,21600" o:gfxdata="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">
                <v:fill on="f" focussize="0,0"/>
                <v:stroke on="f"/>
                <v:imagedata o:title=""/>
                <o:lock v:ext="edit" aspectratio="f"/>
                <v:textbox>
                  <w:txbxContent>
                    <w:p>
                      <w:pPr>
                        <w:pStyle w:val="2"/>
                        <w:bidi w:val="0"/>
                        <w:jc w:val="center"/>
                      </w:pPr>
                      <w:r>
                        <w:rPr>
                          <w:rFonts w:hint="default"/>
                        </w:rPr>
                        <w:t>Wenzhou University</w:t>
                      </w:r>
                    </w:p>
                  </w:txbxContent>
                </v:textbox>
              </v:shape>
            </w:pict>
          </mc:Fallback>
        </mc:AlternateContent>
      </w:r>
    </w:p>
    <w:p>
      <w:pPr>
        <w:pStyle w:val="2"/>
        <w:bidi w:val="0"/>
      </w:pPr>
      <w:bookmarkStart w:id="0" w:name="_Toc893360519"/>
      <w:r>
        <w:t>ABSTRACT</w:t>
      </w:r>
      <w:bookmarkEnd w:id="0"/>
    </w:p>
    <w:p>
      <w:pPr>
        <w:pStyle w:val="8"/>
        <w:keepNext w:val="0"/>
        <w:keepLines w:val="0"/>
        <w:widowControl/>
        <w:suppressLineNumbers w:val="0"/>
        <w:rPr>
          <w:rFonts w:hint="default" w:ascii="ArialMT" w:hAnsi="ArialMT" w:eastAsia="ArialMT" w:cs="ArialMT"/>
          <w:sz w:val="24"/>
          <w:szCs w:val="24"/>
        </w:rPr>
      </w:pPr>
      <w:r>
        <w:rPr>
          <w:rFonts w:ascii="ArialMT" w:hAnsi="ArialMT" w:eastAsia="ArialMT" w:cs="ArialMT"/>
          <w:sz w:val="24"/>
          <w:szCs w:val="24"/>
        </w:rPr>
        <w:t xml:space="preserve">This project </w:t>
      </w:r>
      <w:r>
        <w:rPr>
          <w:rFonts w:ascii="Arial" w:hAnsi="Arial" w:cs="Arial"/>
          <w:b/>
          <w:sz w:val="24"/>
          <w:szCs w:val="24"/>
        </w:rPr>
        <w:t xml:space="preserve">“Online Banking System” </w:t>
      </w:r>
      <w:r>
        <w:rPr>
          <w:rFonts w:hint="default" w:ascii="ArialMT" w:hAnsi="ArialMT" w:eastAsia="ArialMT" w:cs="ArialMT"/>
          <w:sz w:val="24"/>
          <w:szCs w:val="24"/>
        </w:rPr>
        <w:t xml:space="preserve">provides us a simple interface for maintenance of a customer’s account at a bank. It can be used by bank institutions to provide a convenient channel for their customers to complete simple transactions. </w:t>
      </w:r>
    </w:p>
    <w:p>
      <w:pPr>
        <w:keepNext w:val="0"/>
        <w:keepLines w:val="0"/>
        <w:widowControl/>
        <w:suppressLineNumbers w:val="0"/>
        <w:jc w:val="left"/>
        <w:rPr>
          <w:rFonts w:hint="default" w:ascii="ArialMT" w:hAnsi="ArialMT" w:eastAsia="ArialMT" w:cs="ArialMT"/>
          <w:kern w:val="0"/>
          <w:sz w:val="24"/>
          <w:szCs w:val="24"/>
          <w:lang w:val="en-US" w:eastAsia="zh-CN" w:bidi="ar"/>
        </w:rPr>
      </w:pPr>
      <w:r>
        <w:rPr>
          <w:rFonts w:hint="default" w:ascii="ArialMT" w:hAnsi="ArialMT" w:eastAsia="ArialMT" w:cs="ArialMT"/>
          <w:kern w:val="0"/>
          <w:sz w:val="24"/>
          <w:szCs w:val="24"/>
          <w:lang w:val="en-US" w:eastAsia="zh-CN" w:bidi="ar"/>
        </w:rPr>
        <w:t xml:space="preserve">Online Banking is one of the most important financial activities which will be carried out by any person who holds a bank account. There are various activities that can be carried out once you log in to your bank account. Once a user logs in he or she can check the bank balance, check bank account transaction history or account summary, transfer funds to another account. Whenever we deal with a banking system main concern should be the security related to banking transactions and account </w:t>
      </w:r>
      <w:r>
        <w:rPr>
          <w:rFonts w:hint="default" w:ascii="ArialMT" w:hAnsi="ArialMT" w:eastAsia="ArialMT" w:cs="ArialMT"/>
          <w:kern w:val="0"/>
          <w:sz w:val="24"/>
          <w:szCs w:val="24"/>
          <w:lang w:eastAsia="zh-CN" w:bidi="ar"/>
        </w:rPr>
        <w:t xml:space="preserve">login </w:t>
      </w:r>
      <w:r>
        <w:rPr>
          <w:rFonts w:hint="default" w:ascii="ArialMT" w:hAnsi="ArialMT" w:eastAsia="ArialMT" w:cs="ArialMT"/>
          <w:kern w:val="0"/>
          <w:sz w:val="24"/>
          <w:szCs w:val="24"/>
          <w:lang w:val="en-US" w:eastAsia="zh-CN" w:bidi="ar"/>
        </w:rPr>
        <w:t>activity.</w:t>
      </w:r>
    </w:p>
    <w:p>
      <w:pPr>
        <w:keepNext w:val="0"/>
        <w:keepLines w:val="0"/>
        <w:widowControl/>
        <w:suppressLineNumbers w:val="0"/>
        <w:jc w:val="left"/>
        <w:rPr>
          <w:rFonts w:hint="default" w:ascii="ArialMT" w:hAnsi="ArialMT" w:eastAsia="ArialMT" w:cs="ArialMT"/>
          <w:kern w:val="0"/>
          <w:sz w:val="24"/>
          <w:szCs w:val="24"/>
          <w:lang w:val="en-US" w:eastAsia="zh-CN" w:bidi="ar"/>
        </w:rPr>
      </w:pPr>
    </w:p>
    <w:p>
      <w:pPr>
        <w:keepNext w:val="0"/>
        <w:keepLines w:val="0"/>
        <w:widowControl/>
        <w:suppressLineNumbers w:val="0"/>
        <w:jc w:val="left"/>
        <w:rPr>
          <w:rFonts w:hint="default" w:ascii="ArialMT" w:hAnsi="ArialMT" w:eastAsia="ArialMT" w:cs="ArialMT"/>
          <w:kern w:val="0"/>
          <w:sz w:val="24"/>
          <w:szCs w:val="24"/>
          <w:lang w:val="en-US" w:eastAsia="zh-CN" w:bidi="ar"/>
        </w:rPr>
      </w:pPr>
    </w:p>
    <w:p>
      <w:pPr>
        <w:keepNext w:val="0"/>
        <w:keepLines w:val="0"/>
        <w:widowControl/>
        <w:suppressLineNumbers w:val="0"/>
        <w:jc w:val="left"/>
        <w:rPr>
          <w:rFonts w:hint="default" w:ascii="ArialMT" w:hAnsi="ArialMT" w:eastAsia="ArialMT" w:cs="ArialMT"/>
          <w:kern w:val="0"/>
          <w:sz w:val="24"/>
          <w:szCs w:val="24"/>
          <w:lang w:val="en-US" w:eastAsia="zh-CN" w:bidi="ar"/>
        </w:rPr>
      </w:pPr>
    </w:p>
    <w:p>
      <w:pPr>
        <w:keepNext w:val="0"/>
        <w:keepLines w:val="0"/>
        <w:widowControl/>
        <w:suppressLineNumbers w:val="0"/>
        <w:jc w:val="left"/>
        <w:rPr>
          <w:rFonts w:hint="default" w:ascii="ArialMT" w:hAnsi="ArialMT" w:eastAsia="ArialMT" w:cs="ArialMT"/>
          <w:kern w:val="0"/>
          <w:sz w:val="24"/>
          <w:szCs w:val="24"/>
          <w:lang w:val="en-US" w:eastAsia="zh-CN" w:bidi="ar"/>
        </w:rPr>
      </w:pPr>
    </w:p>
    <w:p>
      <w:pPr>
        <w:keepNext w:val="0"/>
        <w:keepLines w:val="0"/>
        <w:widowControl/>
        <w:suppressLineNumbers w:val="0"/>
        <w:jc w:val="left"/>
        <w:rPr>
          <w:rFonts w:hint="default" w:ascii="ArialMT" w:hAnsi="ArialMT" w:eastAsia="ArialMT" w:cs="ArialMT"/>
          <w:kern w:val="0"/>
          <w:sz w:val="24"/>
          <w:szCs w:val="24"/>
          <w:lang w:val="en-US" w:eastAsia="zh-CN" w:bidi="ar"/>
        </w:rPr>
      </w:pPr>
    </w:p>
    <w:p>
      <w:pPr>
        <w:pStyle w:val="2"/>
        <w:bidi w:val="0"/>
        <w:rPr>
          <w:rFonts w:hint="default" w:ascii="ArialMT" w:hAnsi="ArialMT" w:eastAsia="ArialMT" w:cs="ArialMT"/>
          <w:kern w:val="0"/>
          <w:szCs w:val="24"/>
          <w:lang w:eastAsia="zh-CN" w:bidi="ar"/>
        </w:rPr>
      </w:pPr>
      <w:bookmarkStart w:id="1" w:name="_Toc1652066656"/>
      <w:r>
        <w:rPr>
          <w:rFonts w:hint="default"/>
          <w:lang w:eastAsia="zh-CN"/>
        </w:rPr>
        <w:t>APPROACH</w:t>
      </w:r>
      <w:bookmarkEnd w:id="1"/>
    </w:p>
    <w:p>
      <w:pPr>
        <w:pStyle w:val="8"/>
        <w:keepNext w:val="0"/>
        <w:keepLines w:val="0"/>
        <w:widowControl/>
        <w:suppressLineNumbers w:val="0"/>
        <w:rPr>
          <w:rFonts w:hint="default" w:ascii="ArialMT" w:hAnsi="ArialMT" w:eastAsia="ArialMT" w:cs="ArialMT"/>
          <w:sz w:val="24"/>
          <w:szCs w:val="24"/>
        </w:rPr>
      </w:pPr>
      <w:r>
        <w:rPr>
          <w:rFonts w:hint="default" w:ascii="ArialMT" w:hAnsi="ArialMT" w:eastAsia="ArialMT" w:cs="ArialMT"/>
          <w:sz w:val="24"/>
          <w:szCs w:val="24"/>
        </w:rPr>
        <w:t>Throughout the project the focus has been on presenting information in an easy and intelligible manner. The project could be of help for those who want to know about the fundamentals of online banking systems and want to develop software based on the same concept.</w:t>
      </w:r>
    </w:p>
    <w:p>
      <w:pPr>
        <w:pStyle w:val="8"/>
        <w:keepNext w:val="0"/>
        <w:keepLines w:val="0"/>
        <w:widowControl/>
        <w:suppressLineNumbers w:val="0"/>
        <w:rPr>
          <w:rFonts w:hint="default" w:ascii="ArialMT" w:hAnsi="ArialMT" w:eastAsia="ArialMT" w:cs="ArialMT"/>
          <w:sz w:val="24"/>
          <w:szCs w:val="24"/>
        </w:rPr>
      </w:pPr>
      <w:r>
        <w:rPr>
          <w:rFonts w:hint="default" w:ascii="ArialMT" w:hAnsi="ArialMT" w:eastAsia="ArialMT" w:cs="ArialMT"/>
          <w:sz w:val="24"/>
          <w:szCs w:val="24"/>
        </w:rPr>
        <w:t>The proposed project uses a MVC (Model - View - Controller) approach to built the system. The use of MVC architecture is preferred for small to large scale projects. It effectively separate the GUI from the back-end and allow for easy maintenance of the project. With this approach we make sure that our code is as DRY (Don’t Repeat Yourself) as possible. Errors are less likely to occur and can be dealt with without affecting the entire project.</w:t>
      </w:r>
    </w:p>
    <w:p>
      <w:pPr>
        <w:pStyle w:val="8"/>
        <w:keepNext w:val="0"/>
        <w:keepLines w:val="0"/>
        <w:widowControl/>
        <w:suppressLineNumbers w:val="0"/>
        <w:rPr>
          <w:rFonts w:hint="default" w:ascii="ArialMT" w:hAnsi="ArialMT" w:eastAsia="ArialMT" w:cs="ArialMT"/>
          <w:sz w:val="24"/>
          <w:szCs w:val="24"/>
        </w:rPr>
      </w:pPr>
    </w:p>
    <w:p>
      <w:pPr>
        <w:pStyle w:val="8"/>
        <w:keepNext w:val="0"/>
        <w:keepLines w:val="0"/>
        <w:widowControl/>
        <w:suppressLineNumbers w:val="0"/>
        <w:rPr>
          <w:rFonts w:hint="default" w:ascii="ArialMT" w:hAnsi="ArialMT" w:eastAsia="ArialMT" w:cs="ArialMT"/>
          <w:sz w:val="24"/>
          <w:szCs w:val="24"/>
        </w:rPr>
      </w:pPr>
    </w:p>
    <w:p>
      <w:pPr>
        <w:pStyle w:val="8"/>
        <w:keepNext w:val="0"/>
        <w:keepLines w:val="0"/>
        <w:widowControl/>
        <w:suppressLineNumbers w:val="0"/>
        <w:rPr>
          <w:rFonts w:hint="default" w:ascii="ArialMT" w:hAnsi="ArialMT" w:eastAsia="ArialMT" w:cs="ArialMT"/>
          <w:sz w:val="24"/>
          <w:szCs w:val="24"/>
        </w:rPr>
      </w:pPr>
    </w:p>
    <w:p>
      <w:pPr>
        <w:pStyle w:val="8"/>
        <w:keepNext w:val="0"/>
        <w:keepLines w:val="0"/>
        <w:widowControl/>
        <w:suppressLineNumbers w:val="0"/>
        <w:rPr>
          <w:rFonts w:hint="default" w:ascii="ArialMT" w:hAnsi="ArialMT" w:eastAsia="ArialMT" w:cs="ArialMT"/>
          <w:sz w:val="24"/>
          <w:szCs w:val="24"/>
        </w:rPr>
      </w:pPr>
    </w:p>
    <w:p>
      <w:pPr>
        <w:pStyle w:val="3"/>
        <w:bidi w:val="0"/>
      </w:pPr>
      <w:bookmarkStart w:id="2" w:name="_Toc1468215329"/>
      <w:r>
        <w:t>Objectives</w:t>
      </w:r>
      <w:bookmarkEnd w:id="2"/>
    </w:p>
    <w:p>
      <w:pPr>
        <w:numPr>
          <w:ilvl w:val="0"/>
          <w:numId w:val="1"/>
        </w:numPr>
        <w:ind w:left="425" w:leftChars="0" w:hanging="425" w:firstLineChars="0"/>
      </w:pPr>
      <w:r>
        <w:t>Online opening of accounts</w:t>
      </w:r>
    </w:p>
    <w:p>
      <w:pPr>
        <w:numPr>
          <w:ilvl w:val="0"/>
          <w:numId w:val="1"/>
        </w:numPr>
        <w:ind w:left="425" w:leftChars="0" w:hanging="425" w:firstLineChars="0"/>
      </w:pPr>
      <w:r>
        <w:t>Online banking</w:t>
      </w:r>
    </w:p>
    <w:p>
      <w:pPr>
        <w:numPr>
          <w:ilvl w:val="0"/>
          <w:numId w:val="1"/>
        </w:numPr>
        <w:ind w:left="425" w:leftChars="0" w:hanging="425" w:firstLineChars="0"/>
      </w:pPr>
      <w:r>
        <w:t>Money Deposit</w:t>
      </w:r>
    </w:p>
    <w:p>
      <w:pPr>
        <w:numPr>
          <w:ilvl w:val="0"/>
          <w:numId w:val="1"/>
        </w:numPr>
        <w:ind w:left="425" w:leftChars="0" w:hanging="425" w:firstLineChars="0"/>
      </w:pPr>
      <w:r>
        <w:t>Money Withdrawal</w:t>
      </w:r>
    </w:p>
    <w:p>
      <w:pPr>
        <w:numPr>
          <w:ilvl w:val="0"/>
          <w:numId w:val="1"/>
        </w:numPr>
        <w:ind w:left="425" w:leftChars="0" w:hanging="425" w:firstLineChars="0"/>
      </w:pPr>
      <w:r>
        <w:t>Money Transfer</w:t>
      </w:r>
    </w:p>
    <w:p>
      <w:pPr>
        <w:numPr>
          <w:ilvl w:val="0"/>
          <w:numId w:val="1"/>
        </w:numPr>
        <w:ind w:left="425" w:leftChars="0" w:hanging="425" w:firstLineChars="0"/>
      </w:pPr>
      <w:r>
        <w:t>Transactions History</w:t>
      </w:r>
    </w:p>
    <w:p>
      <w:pPr>
        <w:numPr>
          <w:ilvl w:val="0"/>
          <w:numId w:val="1"/>
        </w:numPr>
        <w:ind w:left="425" w:leftChars="0" w:hanging="425" w:firstLineChars="0"/>
      </w:pPr>
      <w:r>
        <w:t>Balance Checking</w:t>
      </w:r>
    </w:p>
    <w:p>
      <w:pPr>
        <w:numPr>
          <w:ilvl w:val="0"/>
          <w:numId w:val="1"/>
        </w:numPr>
        <w:ind w:left="425" w:leftChars="0" w:hanging="425" w:firstLineChars="0"/>
      </w:pPr>
      <w:r>
        <w:t>Cash-In &amp; Cash-Out</w:t>
      </w:r>
    </w:p>
    <w:p>
      <w:pPr>
        <w:pStyle w:val="3"/>
        <w:bidi w:val="0"/>
      </w:pPr>
      <w:bookmarkStart w:id="3" w:name="_Toc1707930473"/>
      <w:r>
        <w:t>User Views</w:t>
      </w:r>
      <w:bookmarkEnd w:id="3"/>
    </w:p>
    <w:p>
      <w:pPr>
        <w:numPr>
          <w:ilvl w:val="0"/>
          <w:numId w:val="2"/>
        </w:numPr>
        <w:ind w:left="420" w:leftChars="0" w:hanging="420" w:firstLineChars="0"/>
      </w:pPr>
      <w:r>
        <w:t>Customers</w:t>
      </w:r>
    </w:p>
    <w:p>
      <w:pPr>
        <w:widowControl w:val="0"/>
        <w:numPr>
          <w:ilvl w:val="0"/>
          <w:numId w:val="0"/>
        </w:numPr>
        <w:jc w:val="both"/>
      </w:pPr>
    </w:p>
    <w:p>
      <w:pPr>
        <w:widowControl w:val="0"/>
        <w:numPr>
          <w:ilvl w:val="0"/>
          <w:numId w:val="0"/>
        </w:numPr>
        <w:jc w:val="both"/>
      </w:pPr>
    </w:p>
    <w:p>
      <w:pPr>
        <w:widowControl w:val="0"/>
        <w:numPr>
          <w:ilvl w:val="0"/>
          <w:numId w:val="0"/>
        </w:numPr>
        <w:jc w:val="both"/>
      </w:pPr>
    </w:p>
    <w:p>
      <w:pPr>
        <w:pStyle w:val="2"/>
        <w:bidi w:val="0"/>
      </w:pPr>
      <w:bookmarkStart w:id="4" w:name="_Toc1921033909"/>
      <w:r>
        <w:t>Platform</w:t>
      </w:r>
      <w:bookmarkEnd w:id="4"/>
    </w:p>
    <w:p>
      <w:pPr>
        <w:pStyle w:val="3"/>
        <w:bidi w:val="0"/>
      </w:pPr>
      <w:r>
        <w:rPr>
          <w:rFonts w:hint="default"/>
        </w:rPr>
        <w:t>Operating System:</w:t>
      </w:r>
    </w:p>
    <w:p>
      <w:pPr>
        <w:numPr>
          <w:ilvl w:val="0"/>
          <w:numId w:val="2"/>
        </w:numPr>
        <w:ind w:left="420" w:leftChars="0" w:hanging="420" w:firstLineChars="0"/>
      </w:pPr>
      <w:r>
        <w:t>Mac-Os</w:t>
      </w:r>
    </w:p>
    <w:p>
      <w:pPr>
        <w:pStyle w:val="3"/>
        <w:bidi w:val="0"/>
        <w:rPr>
          <w:rFonts w:hint="default"/>
        </w:rPr>
      </w:pPr>
      <w:r>
        <w:rPr>
          <w:rFonts w:hint="default"/>
        </w:rPr>
        <w:t>Technologies Used:</w:t>
      </w:r>
    </w:p>
    <w:p>
      <w:pPr>
        <w:numPr>
          <w:ilvl w:val="0"/>
          <w:numId w:val="2"/>
        </w:numPr>
        <w:ind w:left="420" w:leftChars="0" w:hanging="420" w:firstLineChars="0"/>
        <w:rPr>
          <w:rStyle w:val="18"/>
          <w:rFonts w:hint="default" w:ascii="Times New Roman Bold" w:hAnsi="Times New Roman Bold" w:cs="Times New Roman Bold"/>
          <w:b/>
          <w:bCs/>
          <w:sz w:val="24"/>
          <w:szCs w:val="28"/>
        </w:rPr>
      </w:pPr>
      <w:r>
        <w:rPr>
          <w:rStyle w:val="18"/>
          <w:rFonts w:hint="default" w:ascii="Times New Roman Bold" w:hAnsi="Times New Roman Bold" w:cs="Times New Roman Bold"/>
          <w:b/>
          <w:bCs/>
          <w:sz w:val="24"/>
          <w:szCs w:val="28"/>
        </w:rPr>
        <w:t>JavaFx</w:t>
      </w:r>
    </w:p>
    <w:p>
      <w:pPr>
        <w:numPr>
          <w:ilvl w:val="0"/>
          <w:numId w:val="2"/>
        </w:numPr>
        <w:ind w:left="420" w:leftChars="0" w:hanging="420" w:firstLineChars="0"/>
        <w:rPr>
          <w:rStyle w:val="18"/>
          <w:rFonts w:hint="default" w:ascii="Times New Roman Bold" w:hAnsi="Times New Roman Bold" w:cs="Times New Roman Bold"/>
          <w:b/>
          <w:bCs/>
          <w:sz w:val="24"/>
          <w:szCs w:val="28"/>
        </w:rPr>
      </w:pPr>
      <w:r>
        <w:rPr>
          <w:rStyle w:val="18"/>
          <w:rFonts w:hint="default" w:ascii="Times New Roman Bold" w:hAnsi="Times New Roman Bold" w:cs="Times New Roman Bold"/>
          <w:b/>
          <w:bCs/>
          <w:sz w:val="24"/>
          <w:szCs w:val="28"/>
        </w:rPr>
        <w:t>FXML</w:t>
      </w:r>
    </w:p>
    <w:p>
      <w:pPr>
        <w:numPr>
          <w:ilvl w:val="0"/>
          <w:numId w:val="2"/>
        </w:numPr>
        <w:ind w:left="420" w:leftChars="0" w:hanging="420" w:firstLineChars="0"/>
        <w:rPr>
          <w:rStyle w:val="18"/>
          <w:rFonts w:hint="default" w:ascii="Times New Roman Bold" w:hAnsi="Times New Roman Bold" w:cs="Times New Roman Bold"/>
          <w:b/>
          <w:bCs/>
          <w:sz w:val="24"/>
          <w:szCs w:val="28"/>
        </w:rPr>
      </w:pPr>
      <w:r>
        <w:rPr>
          <w:rStyle w:val="18"/>
          <w:rFonts w:hint="default" w:ascii="Times New Roman Bold" w:hAnsi="Times New Roman Bold" w:cs="Times New Roman Bold"/>
          <w:b/>
          <w:bCs/>
          <w:sz w:val="24"/>
          <w:szCs w:val="28"/>
        </w:rPr>
        <w:t>PostgreSQL</w:t>
      </w:r>
    </w:p>
    <w:p>
      <w:pPr>
        <w:numPr>
          <w:ilvl w:val="0"/>
          <w:numId w:val="2"/>
        </w:numPr>
        <w:ind w:left="420" w:leftChars="0" w:hanging="420" w:firstLineChars="0"/>
        <w:rPr>
          <w:rStyle w:val="18"/>
          <w:rFonts w:hint="default" w:ascii="Times New Roman Bold" w:hAnsi="Times New Roman Bold" w:cs="Times New Roman Bold"/>
          <w:b/>
          <w:bCs/>
          <w:sz w:val="24"/>
          <w:szCs w:val="28"/>
        </w:rPr>
      </w:pPr>
      <w:r>
        <w:rPr>
          <w:rStyle w:val="18"/>
          <w:rFonts w:hint="default" w:ascii="Times New Roman Bold" w:hAnsi="Times New Roman Bold" w:cs="Times New Roman Bold"/>
          <w:b/>
          <w:bCs/>
          <w:sz w:val="24"/>
          <w:szCs w:val="28"/>
        </w:rPr>
        <w:t>CSS</w:t>
      </w:r>
    </w:p>
    <w:p>
      <w:pPr>
        <w:pStyle w:val="3"/>
        <w:bidi w:val="0"/>
        <w:rPr>
          <w:rFonts w:hint="default"/>
        </w:rPr>
      </w:pPr>
      <w:r>
        <w:rPr>
          <w:rFonts w:hint="default"/>
        </w:rPr>
        <w:t>Software Requirements:</w:t>
      </w:r>
    </w:p>
    <w:p>
      <w:pPr>
        <w:numPr>
          <w:ilvl w:val="0"/>
          <w:numId w:val="2"/>
        </w:numPr>
        <w:ind w:left="420" w:leftChars="0" w:hanging="420" w:firstLineChars="0"/>
        <w:rPr>
          <w:rStyle w:val="18"/>
          <w:rFonts w:hint="default" w:ascii="Times New Roman Bold" w:hAnsi="Times New Roman Bold" w:cs="Times New Roman Bold"/>
          <w:b/>
          <w:bCs/>
          <w:sz w:val="24"/>
          <w:szCs w:val="28"/>
        </w:rPr>
      </w:pPr>
      <w:r>
        <w:rPr>
          <w:rStyle w:val="18"/>
          <w:rFonts w:hint="default" w:ascii="Times New Roman Bold" w:hAnsi="Times New Roman Bold" w:cs="Times New Roman Bold"/>
          <w:b/>
          <w:bCs/>
          <w:sz w:val="24"/>
          <w:szCs w:val="28"/>
        </w:rPr>
        <w:t>OpenJDK-16.0.2</w:t>
      </w:r>
    </w:p>
    <w:p>
      <w:pPr>
        <w:numPr>
          <w:ilvl w:val="0"/>
          <w:numId w:val="2"/>
        </w:numPr>
        <w:ind w:left="420" w:leftChars="0" w:hanging="420" w:firstLineChars="0"/>
        <w:rPr>
          <w:rStyle w:val="18"/>
          <w:rFonts w:hint="default" w:ascii="Times New Roman Bold" w:hAnsi="Times New Roman Bold" w:cs="Times New Roman Bold"/>
          <w:b/>
          <w:bCs/>
          <w:sz w:val="24"/>
          <w:szCs w:val="28"/>
        </w:rPr>
      </w:pPr>
      <w:r>
        <w:rPr>
          <w:rStyle w:val="18"/>
          <w:rFonts w:hint="default" w:ascii="Times New Roman Bold" w:hAnsi="Times New Roman Bold" w:cs="Times New Roman Bold"/>
          <w:b/>
          <w:bCs/>
          <w:sz w:val="24"/>
          <w:szCs w:val="28"/>
        </w:rPr>
        <w:t>FXML-16 (Scene Builder)</w:t>
      </w:r>
    </w:p>
    <w:p>
      <w:pPr>
        <w:numPr>
          <w:ilvl w:val="0"/>
          <w:numId w:val="2"/>
        </w:numPr>
        <w:ind w:left="420" w:leftChars="0" w:hanging="420" w:firstLineChars="0"/>
        <w:rPr>
          <w:rStyle w:val="18"/>
          <w:rFonts w:hint="default" w:ascii="Times New Roman Bold" w:hAnsi="Times New Roman Bold" w:cs="Times New Roman Bold"/>
          <w:b/>
          <w:bCs/>
          <w:sz w:val="24"/>
          <w:szCs w:val="28"/>
        </w:rPr>
      </w:pPr>
      <w:r>
        <w:rPr>
          <w:rStyle w:val="18"/>
          <w:rFonts w:hint="default" w:ascii="Times New Roman Bold" w:hAnsi="Times New Roman Bold" w:cs="Times New Roman Bold"/>
          <w:b/>
          <w:bCs/>
          <w:sz w:val="24"/>
          <w:szCs w:val="28"/>
        </w:rPr>
        <w:t>JavaFX-SDK-16</w:t>
      </w:r>
    </w:p>
    <w:p>
      <w:pPr>
        <w:numPr>
          <w:ilvl w:val="0"/>
          <w:numId w:val="2"/>
        </w:numPr>
        <w:ind w:left="420" w:leftChars="0" w:hanging="420" w:firstLineChars="0"/>
        <w:rPr>
          <w:rStyle w:val="18"/>
          <w:rFonts w:hint="default" w:ascii="Times New Roman Bold" w:hAnsi="Times New Roman Bold" w:cs="Times New Roman Bold"/>
          <w:b/>
          <w:bCs/>
          <w:sz w:val="24"/>
          <w:szCs w:val="28"/>
        </w:rPr>
      </w:pPr>
      <w:r>
        <w:rPr>
          <w:rStyle w:val="18"/>
          <w:rFonts w:hint="default" w:ascii="Times New Roman Bold" w:hAnsi="Times New Roman Bold" w:cs="Times New Roman Bold"/>
          <w:b/>
          <w:bCs/>
          <w:sz w:val="24"/>
          <w:szCs w:val="28"/>
        </w:rPr>
        <w:t>PostgreSQL Server</w:t>
      </w:r>
    </w:p>
    <w:p>
      <w:pPr>
        <w:numPr>
          <w:ilvl w:val="0"/>
          <w:numId w:val="2"/>
        </w:numPr>
        <w:ind w:left="420" w:leftChars="0" w:hanging="420" w:firstLineChars="0"/>
        <w:rPr>
          <w:rStyle w:val="18"/>
          <w:rFonts w:hint="default" w:ascii="Times New Roman Bold" w:hAnsi="Times New Roman Bold" w:cs="Times New Roman Bold"/>
          <w:b/>
          <w:bCs/>
          <w:sz w:val="24"/>
          <w:szCs w:val="28"/>
        </w:rPr>
      </w:pPr>
      <w:r>
        <w:rPr>
          <w:rStyle w:val="18"/>
          <w:rFonts w:hint="default" w:ascii="Times New Roman Bold" w:hAnsi="Times New Roman Bold" w:cs="Times New Roman Bold"/>
          <w:b/>
          <w:bCs/>
          <w:sz w:val="24"/>
          <w:szCs w:val="28"/>
        </w:rPr>
        <w:t>PostgresSQL JDBC 42.2.22</w:t>
      </w:r>
    </w:p>
    <w:p>
      <w:pPr>
        <w:widowControl w:val="0"/>
        <w:numPr>
          <w:ilvl w:val="0"/>
          <w:numId w:val="0"/>
        </w:numPr>
        <w:jc w:val="both"/>
        <w:rPr>
          <w:rStyle w:val="18"/>
          <w:rFonts w:hint="default" w:ascii="Times New Roman Bold" w:hAnsi="Times New Roman Bold" w:cs="Times New Roman Bold"/>
          <w:b/>
          <w:bCs/>
          <w:sz w:val="24"/>
          <w:szCs w:val="28"/>
        </w:rPr>
      </w:pPr>
    </w:p>
    <w:p>
      <w:pPr>
        <w:pStyle w:val="8"/>
        <w:keepNext w:val="0"/>
        <w:keepLines w:val="0"/>
        <w:widowControl/>
        <w:suppressLineNumbers w:val="0"/>
        <w:rPr>
          <w:rFonts w:ascii="Arial" w:hAnsi="Arial" w:cs="Arial"/>
          <w:b/>
          <w:sz w:val="32"/>
          <w:szCs w:val="32"/>
        </w:rPr>
      </w:pPr>
      <w:bookmarkStart w:id="5" w:name="_Toc1547759565"/>
      <w:r>
        <w:rPr>
          <w:rStyle w:val="20"/>
          <w:sz w:val="40"/>
          <w:szCs w:val="40"/>
        </w:rPr>
        <w:t>SOFTWARE REQUIRMENT SPECIFICATION</w:t>
      </w:r>
      <w:bookmarkEnd w:id="5"/>
      <w:r>
        <w:rPr>
          <w:rFonts w:ascii="Arial" w:hAnsi="Arial" w:cs="Arial"/>
          <w:b/>
          <w:sz w:val="32"/>
          <w:szCs w:val="32"/>
        </w:rPr>
        <w:t xml:space="preserve"> </w:t>
      </w:r>
    </w:p>
    <w:p>
      <w:pPr>
        <w:pStyle w:val="8"/>
        <w:keepNext w:val="0"/>
        <w:keepLines w:val="0"/>
        <w:widowControl/>
        <w:suppressLineNumbers w:val="0"/>
      </w:pPr>
      <w:bookmarkStart w:id="6" w:name="_Toc725592844"/>
      <w:r>
        <w:rPr>
          <w:rStyle w:val="21"/>
          <w:rFonts w:hint="default"/>
          <w:sz w:val="40"/>
          <w:szCs w:val="40"/>
        </w:rPr>
        <w:t>Introduction</w:t>
      </w:r>
      <w:bookmarkEnd w:id="6"/>
      <w:r>
        <w:rPr>
          <w:rFonts w:hint="default" w:ascii="Arial" w:hAnsi="Arial" w:cs="Arial"/>
          <w:b/>
          <w:sz w:val="32"/>
          <w:szCs w:val="32"/>
        </w:rPr>
        <w:t xml:space="preserve"> </w:t>
      </w:r>
    </w:p>
    <w:p>
      <w:pPr>
        <w:pStyle w:val="8"/>
        <w:keepNext w:val="0"/>
        <w:keepLines w:val="0"/>
        <w:widowControl/>
        <w:numPr>
          <w:ilvl w:val="0"/>
          <w:numId w:val="0"/>
        </w:numPr>
        <w:suppressLineNumbers w:val="0"/>
        <w:ind w:right="0" w:rightChars="0"/>
        <w:rPr>
          <w:rFonts w:hint="default" w:ascii="Arial" w:hAnsi="Arial" w:cs="Arial"/>
          <w:b/>
          <w:sz w:val="28"/>
          <w:szCs w:val="28"/>
        </w:rPr>
      </w:pPr>
      <w:bookmarkStart w:id="7" w:name="_Toc1626781442"/>
      <w:r>
        <w:rPr>
          <w:rStyle w:val="21"/>
          <w:rFonts w:hint="default"/>
          <w:b/>
          <w:bCs/>
        </w:rPr>
        <w:t>1.1 Purpose:</w:t>
      </w:r>
      <w:bookmarkEnd w:id="7"/>
      <w:r>
        <w:rPr>
          <w:rFonts w:hint="default" w:ascii="Arial" w:hAnsi="Arial" w:cs="Arial"/>
          <w:b/>
          <w:sz w:val="28"/>
          <w:szCs w:val="28"/>
        </w:rPr>
        <w:t xml:space="preserve"> </w:t>
      </w:r>
    </w:p>
    <w:p>
      <w:pPr>
        <w:pStyle w:val="8"/>
        <w:keepNext w:val="0"/>
        <w:keepLines w:val="0"/>
        <w:widowControl/>
        <w:suppressLineNumbers w:val="0"/>
      </w:pPr>
      <w:r>
        <w:rPr>
          <w:rFonts w:ascii="ArialMT" w:hAnsi="ArialMT" w:eastAsia="ArialMT" w:cs="ArialMT"/>
          <w:sz w:val="24"/>
          <w:szCs w:val="24"/>
        </w:rPr>
        <w:t xml:space="preserve">The objective of the </w:t>
      </w:r>
      <w:r>
        <w:rPr>
          <w:rFonts w:ascii="Arial" w:hAnsi="Arial" w:cs="Arial"/>
          <w:b/>
          <w:sz w:val="24"/>
          <w:szCs w:val="24"/>
        </w:rPr>
        <w:t xml:space="preserve">Online Banking System </w:t>
      </w:r>
      <w:r>
        <w:rPr>
          <w:rFonts w:hint="default" w:ascii="ArialMT" w:hAnsi="ArialMT" w:eastAsia="ArialMT" w:cs="ArialMT"/>
          <w:sz w:val="24"/>
          <w:szCs w:val="24"/>
        </w:rPr>
        <w:t xml:space="preserve">is to allow customers of any bank providing the system to be able to complete basic transactions that would normally require them to physically be at the bank. It’ll also facilitate keeping all records of deposits, withdrawals and transfers and add extra features like profile update. In this manner, all transactions information can be available in a few seconds. </w:t>
      </w:r>
    </w:p>
    <w:p>
      <w:pPr>
        <w:pStyle w:val="8"/>
        <w:keepNext w:val="0"/>
        <w:keepLines w:val="0"/>
        <w:widowControl/>
        <w:suppressLineNumbers w:val="0"/>
        <w:rPr>
          <w:rFonts w:hint="default" w:ascii="ArialMT" w:hAnsi="ArialMT" w:eastAsia="ArialMT" w:cs="ArialMT"/>
          <w:sz w:val="24"/>
          <w:szCs w:val="24"/>
        </w:rPr>
      </w:pPr>
      <w:r>
        <w:rPr>
          <w:rFonts w:hint="default" w:ascii="ArialMT" w:hAnsi="ArialMT" w:eastAsia="ArialMT" w:cs="ArialMT"/>
          <w:sz w:val="24"/>
          <w:szCs w:val="24"/>
        </w:rPr>
        <w:t>Overall, it’ll make online banking system an easier job for the administrator and the customer of any bank. The system can be extended to include other more serious aspects of banking. Due to a change of project and time constraint, the system only priorities the basic features of an online banking system. We will later on work on the administrator aspect of the software and add more features for customers such as adding adding additional cards, changing profile picture, request for bank statement, etc.</w:t>
      </w:r>
    </w:p>
    <w:p>
      <w:pPr>
        <w:pStyle w:val="8"/>
        <w:keepNext w:val="0"/>
        <w:keepLines w:val="0"/>
        <w:widowControl/>
        <w:suppressLineNumbers w:val="0"/>
      </w:pPr>
      <w:r>
        <w:rPr>
          <w:rFonts w:hint="default" w:ascii="ArialMT" w:hAnsi="ArialMT" w:eastAsia="ArialMT" w:cs="ArialMT"/>
          <w:sz w:val="24"/>
          <w:szCs w:val="24"/>
        </w:rPr>
        <w:br w:type="textWrapping"/>
      </w:r>
      <w:r>
        <w:rPr>
          <w:rFonts w:hint="default" w:ascii="ArialMT" w:hAnsi="ArialMT" w:eastAsia="ArialMT" w:cs="ArialMT"/>
          <w:sz w:val="24"/>
          <w:szCs w:val="24"/>
        </w:rPr>
        <w:t xml:space="preserve">The main purpose of this document is to illustrate the requirements of the project </w:t>
      </w:r>
      <w:r>
        <w:rPr>
          <w:rFonts w:ascii="Arial" w:hAnsi="Arial" w:cs="Arial"/>
          <w:b/>
          <w:sz w:val="24"/>
          <w:szCs w:val="24"/>
        </w:rPr>
        <w:t>Online Banking System</w:t>
      </w:r>
      <w:r>
        <w:rPr>
          <w:rFonts w:hint="default" w:ascii="Arial" w:hAnsi="Arial" w:cs="Arial"/>
          <w:b/>
          <w:sz w:val="24"/>
          <w:szCs w:val="24"/>
        </w:rPr>
        <w:t xml:space="preserve"> </w:t>
      </w:r>
      <w:r>
        <w:rPr>
          <w:rFonts w:hint="default" w:ascii="ArialMT" w:hAnsi="ArialMT" w:eastAsia="ArialMT" w:cs="ArialMT"/>
          <w:sz w:val="24"/>
          <w:szCs w:val="24"/>
        </w:rPr>
        <w:t>and is intended to help any organization to maintain and manage its customers’ transactions.</w:t>
      </w:r>
    </w:p>
    <w:p/>
    <w:p>
      <w:pPr>
        <w:pStyle w:val="8"/>
        <w:keepNext w:val="0"/>
        <w:keepLines w:val="0"/>
        <w:widowControl/>
        <w:numPr>
          <w:ilvl w:val="0"/>
          <w:numId w:val="0"/>
        </w:numPr>
        <w:suppressLineNumbers w:val="0"/>
        <w:spacing w:before="0" w:beforeAutospacing="1" w:after="0" w:afterAutospacing="1"/>
        <w:ind w:right="0" w:rightChars="0"/>
        <w:jc w:val="left"/>
        <w:rPr>
          <w:rStyle w:val="21"/>
          <w:rFonts w:hint="default"/>
          <w:b/>
          <w:bCs/>
        </w:rPr>
      </w:pPr>
      <w:bookmarkStart w:id="8" w:name="_Toc1701385737"/>
      <w:r>
        <w:rPr>
          <w:rStyle w:val="21"/>
          <w:rFonts w:hint="default"/>
          <w:b/>
          <w:bCs/>
        </w:rPr>
        <w:t xml:space="preserve">1.2 Scope : </w:t>
      </w:r>
      <w:bookmarkEnd w:id="8"/>
    </w:p>
    <w:p>
      <w:pPr>
        <w:pStyle w:val="8"/>
        <w:keepNext w:val="0"/>
        <w:keepLines w:val="0"/>
        <w:widowControl/>
        <w:suppressLineNumbers w:val="0"/>
        <w:rPr>
          <w:rFonts w:hint="default" w:ascii="ArialMT" w:hAnsi="ArialMT" w:eastAsia="ArialMT" w:cs="ArialMT"/>
          <w:sz w:val="24"/>
          <w:szCs w:val="24"/>
        </w:rPr>
      </w:pPr>
      <w:r>
        <w:rPr>
          <w:rFonts w:ascii="ArialMT" w:hAnsi="ArialMT" w:eastAsia="ArialMT" w:cs="ArialMT"/>
          <w:sz w:val="24"/>
          <w:szCs w:val="24"/>
        </w:rPr>
        <w:t xml:space="preserve">Without a </w:t>
      </w:r>
      <w:r>
        <w:rPr>
          <w:rFonts w:hint="default" w:ascii="Arial" w:hAnsi="Arial" w:cs="Arial"/>
          <w:b/>
          <w:sz w:val="24"/>
          <w:szCs w:val="24"/>
        </w:rPr>
        <w:t>Online Banking System</w:t>
      </w:r>
      <w:r>
        <w:rPr>
          <w:rFonts w:hint="default" w:ascii="ArialMT" w:hAnsi="ArialMT" w:eastAsia="ArialMT" w:cs="ArialMT"/>
          <w:sz w:val="24"/>
          <w:szCs w:val="24"/>
        </w:rPr>
        <w:t>, banks are limited to traditional banking methods (in-person), and with that comes some quirks.</w:t>
      </w:r>
      <w:r>
        <w:rPr>
          <w:rFonts w:hint="default" w:ascii="ArialMT" w:hAnsi="ArialMT" w:eastAsia="ArialMT" w:cs="ArialMT"/>
          <w:sz w:val="24"/>
          <w:szCs w:val="24"/>
        </w:rPr>
        <w:br w:type="textWrapping"/>
      </w:r>
      <w:r>
        <w:rPr>
          <w:rFonts w:hint="default" w:ascii="ArialMT" w:hAnsi="ArialMT" w:eastAsia="ArialMT" w:cs="ArialMT"/>
          <w:sz w:val="24"/>
          <w:szCs w:val="24"/>
        </w:rPr>
        <w:t xml:space="preserve">The Online Banking system will store all the details of the customers including their personal information, accounts details, and transactions. </w:t>
      </w:r>
    </w:p>
    <w:p>
      <w:pPr>
        <w:pStyle w:val="8"/>
        <w:keepNext w:val="0"/>
        <w:keepLines w:val="0"/>
        <w:widowControl/>
        <w:suppressLineNumbers w:val="0"/>
        <w:rPr>
          <w:rFonts w:hint="default" w:ascii="ArialMT" w:hAnsi="ArialMT" w:eastAsia="ArialMT" w:cs="ArialMT"/>
          <w:sz w:val="24"/>
          <w:szCs w:val="24"/>
        </w:rPr>
      </w:pPr>
      <w:r>
        <w:rPr>
          <w:rFonts w:hint="default" w:ascii="Arial" w:hAnsi="Arial" w:cs="Arial"/>
          <w:b/>
          <w:sz w:val="24"/>
          <w:szCs w:val="24"/>
        </w:rPr>
        <w:t>Register module</w:t>
      </w:r>
      <w:r>
        <w:rPr>
          <w:rFonts w:hint="default" w:ascii="ArialMT" w:hAnsi="ArialMT" w:eastAsia="ArialMT" w:cs="ArialMT"/>
          <w:sz w:val="24"/>
          <w:szCs w:val="24"/>
        </w:rPr>
        <w:t>: Register module will help in creating new accounts with the bank. This module will simplify the task of on paper registration. After a successful registration, the customer is given an account number and customer id among other details to uniquely identify them in ten system. They can also update basic information.</w:t>
      </w:r>
    </w:p>
    <w:p>
      <w:pPr>
        <w:pStyle w:val="8"/>
        <w:keepNext w:val="0"/>
        <w:keepLines w:val="0"/>
        <w:widowControl/>
        <w:suppressLineNumbers w:val="0"/>
        <w:rPr>
          <w:rFonts w:hint="default" w:ascii="ArialMT" w:hAnsi="ArialMT" w:eastAsia="ArialMT" w:cs="ArialMT"/>
          <w:sz w:val="24"/>
          <w:szCs w:val="24"/>
        </w:rPr>
      </w:pPr>
      <w:r>
        <w:rPr>
          <w:rFonts w:hint="default" w:ascii="Arial" w:hAnsi="Arial" w:cs="Arial"/>
          <w:b/>
          <w:sz w:val="24"/>
          <w:szCs w:val="24"/>
        </w:rPr>
        <w:t>Login module</w:t>
      </w:r>
      <w:r>
        <w:rPr>
          <w:rFonts w:hint="default" w:ascii="ArialMT" w:hAnsi="ArialMT" w:eastAsia="ArialMT" w:cs="ArialMT"/>
          <w:sz w:val="24"/>
          <w:szCs w:val="24"/>
        </w:rPr>
        <w:t xml:space="preserve">: Login module will help in authentication of user accounts. Users who have valid login username and password can log into their respective accounts. </w:t>
      </w:r>
    </w:p>
    <w:p>
      <w:pPr>
        <w:pStyle w:val="8"/>
        <w:keepNext w:val="0"/>
        <w:keepLines w:val="0"/>
        <w:widowControl/>
        <w:suppressLineNumbers w:val="0"/>
        <w:rPr>
          <w:rFonts w:hint="default" w:ascii="ArialMT" w:hAnsi="ArialMT" w:eastAsia="ArialMT" w:cs="ArialMT"/>
          <w:sz w:val="24"/>
          <w:szCs w:val="24"/>
        </w:rPr>
      </w:pPr>
      <w:r>
        <w:rPr>
          <w:rFonts w:hint="default" w:ascii="Arial" w:hAnsi="Arial" w:cs="Arial"/>
          <w:b/>
          <w:sz w:val="24"/>
          <w:szCs w:val="24"/>
        </w:rPr>
        <w:t>Account module</w:t>
      </w:r>
      <w:r>
        <w:rPr>
          <w:rFonts w:hint="default" w:ascii="ArialMT" w:hAnsi="ArialMT" w:eastAsia="ArialMT" w:cs="ArialMT"/>
          <w:sz w:val="24"/>
          <w:szCs w:val="24"/>
        </w:rPr>
        <w:t>: Account module provides the user with a glimpse of transactions they have made over time and history of what’s been done in the system. They can quickly look check their balance and account number.</w:t>
      </w:r>
    </w:p>
    <w:p>
      <w:pPr>
        <w:pStyle w:val="8"/>
        <w:keepNext w:val="0"/>
        <w:keepLines w:val="0"/>
        <w:widowControl/>
        <w:suppressLineNumbers w:val="0"/>
        <w:rPr>
          <w:rFonts w:hint="default" w:ascii="ArialMT" w:hAnsi="ArialMT" w:eastAsia="ArialMT" w:cs="ArialMT"/>
          <w:sz w:val="24"/>
          <w:szCs w:val="24"/>
        </w:rPr>
      </w:pPr>
      <w:r>
        <w:rPr>
          <w:rFonts w:hint="default" w:ascii="Arial" w:hAnsi="Arial" w:cs="Arial"/>
          <w:b/>
          <w:sz w:val="24"/>
          <w:szCs w:val="24"/>
        </w:rPr>
        <w:t>Deposits module</w:t>
      </w:r>
      <w:r>
        <w:rPr>
          <w:rFonts w:hint="default" w:ascii="ArialMT" w:hAnsi="ArialMT" w:eastAsia="ArialMT" w:cs="ArialMT"/>
          <w:sz w:val="24"/>
          <w:szCs w:val="24"/>
        </w:rPr>
        <w:t>: Deposits module helps with giving the user a way to deposit money into their account. It checks if the user has entered a valid amount. If they have, the transaction is successful and their balance is automatically updated along with how much they have deposited over time.</w:t>
      </w:r>
    </w:p>
    <w:p>
      <w:pPr>
        <w:pStyle w:val="8"/>
        <w:keepNext w:val="0"/>
        <w:keepLines w:val="0"/>
        <w:widowControl/>
        <w:suppressLineNumbers w:val="0"/>
        <w:rPr>
          <w:rFonts w:hint="default" w:ascii="ArialMT" w:hAnsi="ArialMT" w:eastAsia="ArialMT" w:cs="ArialMT"/>
          <w:sz w:val="24"/>
          <w:szCs w:val="24"/>
        </w:rPr>
      </w:pPr>
      <w:r>
        <w:rPr>
          <w:rFonts w:hint="default" w:ascii="Arial" w:hAnsi="Arial" w:cs="Arial"/>
          <w:b/>
          <w:sz w:val="24"/>
          <w:szCs w:val="24"/>
        </w:rPr>
        <w:t>Withdrawals module</w:t>
      </w:r>
      <w:r>
        <w:rPr>
          <w:rFonts w:hint="default" w:ascii="ArialMT" w:hAnsi="ArialMT" w:eastAsia="ArialMT" w:cs="ArialMT"/>
          <w:sz w:val="24"/>
          <w:szCs w:val="24"/>
        </w:rPr>
        <w:t>: Withdrawals module helps with giving the user a way to withdraw money from their account. If the user has sufficient funds, the transaction is successful and their balance is automatically updated along with how much they have withdrawn over time.</w:t>
      </w:r>
    </w:p>
    <w:p>
      <w:pPr>
        <w:pStyle w:val="8"/>
        <w:keepNext w:val="0"/>
        <w:keepLines w:val="0"/>
        <w:widowControl/>
        <w:suppressLineNumbers w:val="0"/>
        <w:rPr>
          <w:rFonts w:hint="default" w:ascii="Arial" w:hAnsi="Arial" w:cs="Arial"/>
          <w:b/>
          <w:sz w:val="24"/>
          <w:szCs w:val="24"/>
        </w:rPr>
      </w:pPr>
      <w:r>
        <w:rPr>
          <w:rFonts w:hint="default" w:ascii="Arial" w:hAnsi="Arial" w:cs="Arial"/>
          <w:b/>
          <w:sz w:val="24"/>
          <w:szCs w:val="24"/>
        </w:rPr>
        <w:t>Transfers module</w:t>
      </w:r>
      <w:r>
        <w:rPr>
          <w:rFonts w:hint="default" w:ascii="ArialMT" w:hAnsi="ArialMT" w:eastAsia="ArialMT" w:cs="ArialMT"/>
          <w:sz w:val="24"/>
          <w:szCs w:val="24"/>
        </w:rPr>
        <w:t>: Transfers module will the user transfer money from one account to another. It will check for account and amount validity.</w:t>
      </w:r>
    </w:p>
    <w:p>
      <w:pPr>
        <w:pStyle w:val="8"/>
        <w:keepNext w:val="0"/>
        <w:keepLines w:val="0"/>
        <w:widowControl/>
        <w:suppressLineNumbers w:val="0"/>
        <w:rPr>
          <w:rFonts w:hint="default" w:ascii="ArialMT" w:hAnsi="ArialMT" w:eastAsia="ArialMT" w:cs="ArialMT"/>
          <w:sz w:val="24"/>
          <w:szCs w:val="24"/>
        </w:rPr>
      </w:pPr>
      <w:r>
        <w:rPr>
          <w:rFonts w:hint="default" w:ascii="Arial" w:hAnsi="Arial" w:cs="Arial"/>
          <w:b/>
          <w:sz w:val="24"/>
          <w:szCs w:val="24"/>
        </w:rPr>
        <w:t>Transactions module</w:t>
      </w:r>
      <w:r>
        <w:rPr>
          <w:rFonts w:hint="default" w:ascii="ArialMT" w:hAnsi="ArialMT" w:eastAsia="ArialMT" w:cs="ArialMT"/>
          <w:sz w:val="24"/>
          <w:szCs w:val="24"/>
        </w:rPr>
        <w:t>: Suppose there are hundreds of thousands of transactions and the user is looking for one in particular or transactions at a given time period. In a manual system this is a tedious task, but using this module we can easily search the transaction by specifying the transaction type, id, amount, date, etc in the search criteria.</w:t>
      </w:r>
    </w:p>
    <w:p>
      <w:pPr>
        <w:pStyle w:val="8"/>
        <w:keepNext w:val="0"/>
        <w:keepLines w:val="0"/>
        <w:widowControl/>
        <w:suppressLineNumbers w:val="0"/>
        <w:rPr>
          <w:rFonts w:hint="default" w:ascii="ArialMT" w:hAnsi="ArialMT" w:eastAsia="ArialMT" w:cs="ArialMT"/>
          <w:sz w:val="24"/>
          <w:szCs w:val="24"/>
        </w:rPr>
      </w:pPr>
      <w:r>
        <w:rPr>
          <w:rFonts w:hint="default" w:ascii="Arial" w:hAnsi="Arial" w:cs="Arial"/>
          <w:b/>
          <w:sz w:val="24"/>
          <w:szCs w:val="24"/>
        </w:rPr>
        <w:t>Settings module</w:t>
      </w:r>
      <w:r>
        <w:rPr>
          <w:rFonts w:hint="default" w:ascii="ArialMT" w:hAnsi="ArialMT" w:eastAsia="ArialMT" w:cs="ArialMT"/>
          <w:sz w:val="24"/>
          <w:szCs w:val="24"/>
        </w:rPr>
        <w:t>: Settings module will help the customer change his username or password. Maybe they have been compromised or are not strong enough.</w:t>
      </w:r>
    </w:p>
    <w:p>
      <w:pPr>
        <w:pStyle w:val="8"/>
        <w:keepNext w:val="0"/>
        <w:keepLines w:val="0"/>
        <w:widowControl/>
        <w:suppressLineNumbers w:val="0"/>
        <w:rPr>
          <w:rFonts w:hint="default" w:ascii="ArialMT" w:hAnsi="ArialMT" w:eastAsia="ArialMT" w:cs="ArialMT"/>
          <w:sz w:val="24"/>
          <w:szCs w:val="24"/>
        </w:rPr>
      </w:pPr>
      <w:r>
        <w:rPr>
          <w:rFonts w:hint="default" w:ascii="Arial" w:hAnsi="Arial" w:cs="Arial"/>
          <w:b/>
          <w:sz w:val="24"/>
          <w:szCs w:val="24"/>
        </w:rPr>
        <w:t>Logout module</w:t>
      </w:r>
      <w:r>
        <w:rPr>
          <w:rFonts w:hint="default" w:ascii="ArialMT" w:hAnsi="ArialMT" w:eastAsia="ArialMT" w:cs="ArialMT"/>
          <w:sz w:val="24"/>
          <w:szCs w:val="24"/>
        </w:rPr>
        <w:t>: Logout module will help the customer sign out of the system. The customer could be using the system on someone’s laptop for example and will be bad if they didn’t have a way to logout once they are done using the system.</w:t>
      </w:r>
    </w:p>
    <w:p>
      <w:pPr>
        <w:pStyle w:val="8"/>
        <w:keepNext w:val="0"/>
        <w:keepLines w:val="0"/>
        <w:widowControl/>
        <w:suppressLineNumbers w:val="0"/>
        <w:rPr>
          <w:rFonts w:hint="default" w:ascii="ArialMT" w:hAnsi="ArialMT" w:eastAsia="ArialMT" w:cs="ArialMT"/>
          <w:sz w:val="24"/>
          <w:szCs w:val="24"/>
        </w:rPr>
      </w:pPr>
    </w:p>
    <w:p>
      <w:pPr>
        <w:pStyle w:val="8"/>
        <w:keepNext w:val="0"/>
        <w:keepLines w:val="0"/>
        <w:widowControl/>
        <w:suppressLineNumbers w:val="0"/>
      </w:pPr>
      <w:bookmarkStart w:id="9" w:name="_Toc1445321954"/>
      <w:r>
        <w:rPr>
          <w:rStyle w:val="21"/>
          <w:rFonts w:hint="default"/>
          <w:b/>
          <w:bCs/>
        </w:rPr>
        <w:t>2.1 Product Functions :</w:t>
      </w:r>
      <w:bookmarkEnd w:id="9"/>
      <w:r>
        <w:rPr>
          <w:rFonts w:ascii="Arial" w:hAnsi="Arial" w:cs="Arial"/>
          <w:b/>
          <w:sz w:val="28"/>
          <w:szCs w:val="28"/>
        </w:rPr>
        <w:t xml:space="preserve"> </w:t>
      </w:r>
    </w:p>
    <w:p>
      <w:pPr>
        <w:pStyle w:val="8"/>
        <w:keepNext w:val="0"/>
        <w:keepLines w:val="0"/>
        <w:widowControl/>
        <w:suppressLineNumbers w:val="0"/>
      </w:pPr>
      <w:r>
        <w:rPr>
          <w:rFonts w:ascii="ArialMT" w:hAnsi="ArialMT" w:eastAsia="ArialMT" w:cs="ArialMT"/>
          <w:sz w:val="24"/>
          <w:szCs w:val="24"/>
        </w:rPr>
        <w:t>There is only one user who will be using this product: A bank</w:t>
      </w:r>
      <w:r>
        <w:rPr>
          <w:rFonts w:hint="default" w:ascii="ArialMT" w:hAnsi="ArialMT" w:eastAsia="ArialMT" w:cs="ArialMT"/>
          <w:sz w:val="24"/>
          <w:szCs w:val="24"/>
        </w:rPr>
        <w:t>’s</w:t>
      </w:r>
      <w:r>
        <w:rPr>
          <w:rFonts w:ascii="ArialMT" w:hAnsi="ArialMT" w:eastAsia="ArialMT" w:cs="ArialMT"/>
          <w:sz w:val="24"/>
          <w:szCs w:val="24"/>
        </w:rPr>
        <w:t xml:space="preserve"> customer. </w:t>
      </w:r>
    </w:p>
    <w:p>
      <w:pPr>
        <w:pStyle w:val="8"/>
        <w:keepNext w:val="0"/>
        <w:keepLines w:val="0"/>
        <w:widowControl/>
        <w:suppressLineNumbers w:val="0"/>
        <w:rPr>
          <w:rFonts w:hint="default" w:ascii="ArialMT" w:hAnsi="ArialMT" w:eastAsia="ArialMT" w:cs="ArialMT"/>
          <w:sz w:val="24"/>
          <w:szCs w:val="24"/>
        </w:rPr>
      </w:pPr>
      <w:r>
        <w:rPr>
          <w:rFonts w:hint="default" w:ascii="ArialMT" w:hAnsi="ArialMT" w:eastAsia="ArialMT" w:cs="ArialMT"/>
          <w:sz w:val="24"/>
          <w:szCs w:val="24"/>
        </w:rPr>
        <w:t>The features that are available to the Administrator are:</w:t>
      </w:r>
    </w:p>
    <w:p>
      <w:pPr>
        <w:pStyle w:val="8"/>
        <w:keepNext w:val="0"/>
        <w:keepLines w:val="0"/>
        <w:widowControl/>
        <w:numPr>
          <w:ilvl w:val="0"/>
          <w:numId w:val="3"/>
        </w:numPr>
        <w:suppressLineNumbers w:val="0"/>
        <w:ind w:left="420" w:leftChars="0" w:hanging="420" w:firstLineChars="0"/>
        <w:rPr>
          <w:rFonts w:hint="default" w:ascii="ArialMT" w:hAnsi="ArialMT" w:eastAsia="ArialMT" w:cs="ArialMT"/>
          <w:sz w:val="24"/>
          <w:szCs w:val="24"/>
        </w:rPr>
      </w:pPr>
      <w:r>
        <w:rPr>
          <w:rFonts w:hint="default" w:ascii="ArialMT" w:hAnsi="ArialMT" w:eastAsia="ArialMT" w:cs="ArialMT"/>
          <w:sz w:val="24"/>
          <w:szCs w:val="24"/>
        </w:rPr>
        <w:t>Checking Balance</w:t>
      </w:r>
    </w:p>
    <w:p>
      <w:pPr>
        <w:pStyle w:val="8"/>
        <w:keepNext w:val="0"/>
        <w:keepLines w:val="0"/>
        <w:widowControl/>
        <w:numPr>
          <w:ilvl w:val="0"/>
          <w:numId w:val="3"/>
        </w:numPr>
        <w:suppressLineNumbers w:val="0"/>
        <w:ind w:left="420" w:leftChars="0" w:hanging="420" w:firstLineChars="0"/>
        <w:rPr>
          <w:rFonts w:hint="default" w:ascii="ArialMT" w:hAnsi="ArialMT" w:eastAsia="ArialMT" w:cs="ArialMT"/>
          <w:sz w:val="24"/>
          <w:szCs w:val="24"/>
        </w:rPr>
      </w:pPr>
      <w:r>
        <w:rPr>
          <w:rFonts w:hint="default" w:ascii="ArialMT" w:hAnsi="ArialMT" w:eastAsia="ArialMT" w:cs="ArialMT"/>
          <w:sz w:val="24"/>
          <w:szCs w:val="24"/>
        </w:rPr>
        <w:t>Update username or password</w:t>
      </w:r>
    </w:p>
    <w:p>
      <w:pPr>
        <w:pStyle w:val="8"/>
        <w:keepNext w:val="0"/>
        <w:keepLines w:val="0"/>
        <w:widowControl/>
        <w:numPr>
          <w:ilvl w:val="0"/>
          <w:numId w:val="3"/>
        </w:numPr>
        <w:suppressLineNumbers w:val="0"/>
        <w:ind w:left="420" w:leftChars="0" w:hanging="420" w:firstLineChars="0"/>
        <w:rPr>
          <w:rFonts w:hint="default" w:ascii="ArialMT" w:hAnsi="ArialMT" w:eastAsia="ArialMT" w:cs="ArialMT"/>
          <w:sz w:val="24"/>
          <w:szCs w:val="24"/>
        </w:rPr>
      </w:pPr>
      <w:r>
        <w:rPr>
          <w:rFonts w:hint="default" w:ascii="ArialMT" w:hAnsi="ArialMT" w:eastAsia="ArialMT" w:cs="ArialMT"/>
          <w:sz w:val="24"/>
          <w:szCs w:val="24"/>
        </w:rPr>
        <w:t>Deposit money</w:t>
      </w:r>
    </w:p>
    <w:p>
      <w:pPr>
        <w:pStyle w:val="8"/>
        <w:keepNext w:val="0"/>
        <w:keepLines w:val="0"/>
        <w:widowControl/>
        <w:numPr>
          <w:ilvl w:val="0"/>
          <w:numId w:val="3"/>
        </w:numPr>
        <w:suppressLineNumbers w:val="0"/>
        <w:ind w:left="420" w:leftChars="0" w:hanging="420" w:firstLineChars="0"/>
        <w:rPr>
          <w:rFonts w:hint="default" w:ascii="ArialMT" w:hAnsi="ArialMT" w:eastAsia="ArialMT" w:cs="ArialMT"/>
          <w:sz w:val="24"/>
          <w:szCs w:val="24"/>
        </w:rPr>
      </w:pPr>
      <w:r>
        <w:rPr>
          <w:rFonts w:hint="default" w:ascii="ArialMT" w:hAnsi="ArialMT" w:eastAsia="ArialMT" w:cs="ArialMT"/>
          <w:sz w:val="24"/>
          <w:szCs w:val="24"/>
        </w:rPr>
        <w:t>Withdraw money</w:t>
      </w:r>
    </w:p>
    <w:p>
      <w:pPr>
        <w:pStyle w:val="8"/>
        <w:keepNext w:val="0"/>
        <w:keepLines w:val="0"/>
        <w:widowControl/>
        <w:numPr>
          <w:ilvl w:val="0"/>
          <w:numId w:val="3"/>
        </w:numPr>
        <w:suppressLineNumbers w:val="0"/>
        <w:ind w:left="420" w:leftChars="0" w:hanging="420" w:firstLineChars="0"/>
        <w:rPr>
          <w:rFonts w:hint="default" w:ascii="ArialMT" w:hAnsi="ArialMT" w:eastAsia="ArialMT" w:cs="ArialMT"/>
          <w:sz w:val="24"/>
          <w:szCs w:val="24"/>
        </w:rPr>
      </w:pPr>
      <w:r>
        <w:rPr>
          <w:rFonts w:hint="default" w:ascii="ArialMT" w:hAnsi="ArialMT" w:eastAsia="ArialMT" w:cs="ArialMT"/>
          <w:sz w:val="24"/>
          <w:szCs w:val="24"/>
        </w:rPr>
        <w:t>Transfer money</w:t>
      </w:r>
    </w:p>
    <w:p>
      <w:pPr>
        <w:pStyle w:val="8"/>
        <w:keepNext w:val="0"/>
        <w:keepLines w:val="0"/>
        <w:widowControl/>
        <w:numPr>
          <w:ilvl w:val="0"/>
          <w:numId w:val="3"/>
        </w:numPr>
        <w:suppressLineNumbers w:val="0"/>
        <w:ind w:left="420" w:leftChars="0" w:hanging="420" w:firstLineChars="0"/>
        <w:rPr>
          <w:rFonts w:hint="default" w:ascii="ArialMT" w:hAnsi="ArialMT" w:eastAsia="ArialMT" w:cs="ArialMT"/>
          <w:sz w:val="24"/>
          <w:szCs w:val="24"/>
        </w:rPr>
      </w:pPr>
      <w:r>
        <w:rPr>
          <w:rFonts w:hint="default" w:ascii="ArialMT" w:hAnsi="ArialMT" w:eastAsia="ArialMT" w:cs="ArialMT"/>
          <w:sz w:val="24"/>
          <w:szCs w:val="24"/>
        </w:rPr>
        <w:t>Checking personal information</w:t>
      </w:r>
    </w:p>
    <w:p>
      <w:pPr>
        <w:pStyle w:val="8"/>
        <w:keepNext w:val="0"/>
        <w:keepLines w:val="0"/>
        <w:widowControl/>
        <w:numPr>
          <w:ilvl w:val="0"/>
          <w:numId w:val="3"/>
        </w:numPr>
        <w:suppressLineNumbers w:val="0"/>
        <w:ind w:left="420" w:leftChars="0" w:hanging="420" w:firstLineChars="0"/>
        <w:rPr>
          <w:rFonts w:hint="default" w:ascii="Arial" w:hAnsi="Arial" w:cs="Arial"/>
          <w:b/>
          <w:sz w:val="28"/>
          <w:szCs w:val="28"/>
        </w:rPr>
      </w:pPr>
      <w:r>
        <w:rPr>
          <w:rFonts w:hint="default" w:ascii="ArialMT" w:hAnsi="ArialMT" w:eastAsia="ArialMT" w:cs="ArialMT"/>
          <w:sz w:val="24"/>
          <w:szCs w:val="24"/>
        </w:rPr>
        <w:t>Checking Transactions and Account History</w:t>
      </w:r>
    </w:p>
    <w:p>
      <w:pPr>
        <w:pStyle w:val="8"/>
        <w:keepNext w:val="0"/>
        <w:keepLines w:val="0"/>
        <w:widowControl/>
        <w:numPr>
          <w:ilvl w:val="0"/>
          <w:numId w:val="0"/>
        </w:numPr>
        <w:suppressLineNumbers w:val="0"/>
        <w:spacing w:before="0" w:beforeAutospacing="1" w:after="0" w:afterAutospacing="1"/>
        <w:ind w:right="0" w:rightChars="0"/>
        <w:jc w:val="left"/>
        <w:rPr>
          <w:rFonts w:hint="default" w:ascii="Arial" w:hAnsi="Arial" w:cs="Arial"/>
          <w:b/>
          <w:sz w:val="28"/>
          <w:szCs w:val="28"/>
        </w:rPr>
      </w:pPr>
    </w:p>
    <w:p>
      <w:pPr>
        <w:pStyle w:val="8"/>
        <w:keepNext w:val="0"/>
        <w:keepLines w:val="0"/>
        <w:widowControl/>
        <w:numPr>
          <w:ilvl w:val="0"/>
          <w:numId w:val="0"/>
        </w:numPr>
        <w:suppressLineNumbers w:val="0"/>
        <w:ind w:right="0" w:rightChars="0"/>
        <w:jc w:val="left"/>
        <w:rPr>
          <w:rStyle w:val="21"/>
          <w:rFonts w:hint="default"/>
          <w:b/>
          <w:bCs/>
        </w:rPr>
      </w:pPr>
      <w:bookmarkStart w:id="10" w:name="_Toc1338549661"/>
      <w:r>
        <w:rPr>
          <w:rStyle w:val="21"/>
          <w:rFonts w:hint="default"/>
          <w:b/>
          <w:bCs/>
        </w:rPr>
        <w:t xml:space="preserve">2.2 USE CASE MODEL : </w:t>
      </w:r>
      <w:bookmarkEnd w:id="10"/>
    </w:p>
    <w:p>
      <w:pPr>
        <w:pStyle w:val="8"/>
        <w:keepNext w:val="0"/>
        <w:keepLines w:val="0"/>
        <w:widowControl/>
        <w:numPr>
          <w:ilvl w:val="0"/>
          <w:numId w:val="0"/>
        </w:numPr>
        <w:suppressLineNumbers w:val="0"/>
        <w:spacing w:before="0" w:beforeAutospacing="1" w:after="0" w:afterAutospacing="1"/>
        <w:ind w:right="0" w:rightChars="0"/>
        <w:jc w:val="left"/>
      </w:pPr>
      <w:r>
        <w:drawing>
          <wp:inline distT="0" distB="0" distL="114300" distR="114300">
            <wp:extent cx="5922645" cy="5497195"/>
            <wp:effectExtent l="0" t="0" r="20955" b="14605"/>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
                    <pic:cNvPicPr>
                      <a:picLocks noChangeAspect="1"/>
                    </pic:cNvPicPr>
                  </pic:nvPicPr>
                  <pic:blipFill>
                    <a:blip r:embed="rId7"/>
                    <a:stretch>
                      <a:fillRect/>
                    </a:stretch>
                  </pic:blipFill>
                  <pic:spPr>
                    <a:xfrm>
                      <a:off x="0" y="0"/>
                      <a:ext cx="5922645" cy="5497195"/>
                    </a:xfrm>
                    <a:prstGeom prst="rect">
                      <a:avLst/>
                    </a:prstGeom>
                    <a:noFill/>
                    <a:ln w="9525">
                      <a:noFill/>
                    </a:ln>
                  </pic:spPr>
                </pic:pic>
              </a:graphicData>
            </a:graphic>
          </wp:inline>
        </w:drawing>
      </w:r>
    </w:p>
    <w:p>
      <w:pPr>
        <w:pStyle w:val="8"/>
        <w:keepNext w:val="0"/>
        <w:keepLines w:val="0"/>
        <w:widowControl/>
        <w:numPr>
          <w:ilvl w:val="0"/>
          <w:numId w:val="0"/>
        </w:numPr>
        <w:suppressLineNumbers w:val="0"/>
        <w:spacing w:before="0" w:beforeAutospacing="1" w:after="0" w:afterAutospacing="1"/>
        <w:ind w:right="0" w:rightChars="0"/>
        <w:jc w:val="left"/>
      </w:pPr>
      <w:bookmarkStart w:id="11" w:name="_Toc2112950102"/>
      <w:r>
        <w:rPr>
          <w:rStyle w:val="21"/>
          <w:rFonts w:hint="default"/>
          <w:b/>
          <w:bCs/>
        </w:rPr>
        <w:t>2.3 ACTIVITY DIAGRAM :</w:t>
      </w:r>
      <w:bookmarkEnd w:id="11"/>
    </w:p>
    <w:p>
      <w:pPr>
        <w:pStyle w:val="8"/>
        <w:keepNext w:val="0"/>
        <w:keepLines w:val="0"/>
        <w:widowControl/>
        <w:numPr>
          <w:ilvl w:val="0"/>
          <w:numId w:val="0"/>
        </w:numPr>
        <w:suppressLineNumbers w:val="0"/>
        <w:spacing w:before="0" w:beforeAutospacing="1" w:after="0" w:afterAutospacing="1"/>
        <w:ind w:right="0" w:rightChars="0"/>
        <w:jc w:val="left"/>
        <w:rPr>
          <w:rFonts w:hint="default"/>
        </w:rPr>
      </w:pPr>
      <w:r>
        <w:drawing>
          <wp:inline distT="0" distB="0" distL="114300" distR="114300">
            <wp:extent cx="5265420" cy="7416800"/>
            <wp:effectExtent l="0" t="0" r="17780" b="0"/>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
                    <pic:cNvPicPr>
                      <a:picLocks noChangeAspect="1"/>
                    </pic:cNvPicPr>
                  </pic:nvPicPr>
                  <pic:blipFill>
                    <a:blip r:embed="rId8"/>
                    <a:stretch>
                      <a:fillRect/>
                    </a:stretch>
                  </pic:blipFill>
                  <pic:spPr>
                    <a:xfrm>
                      <a:off x="0" y="0"/>
                      <a:ext cx="5265420" cy="7416800"/>
                    </a:xfrm>
                    <a:prstGeom prst="rect">
                      <a:avLst/>
                    </a:prstGeom>
                    <a:noFill/>
                    <a:ln w="9525">
                      <a:noFill/>
                    </a:ln>
                  </pic:spPr>
                </pic:pic>
              </a:graphicData>
            </a:graphic>
          </wp:inline>
        </w:drawing>
      </w:r>
    </w:p>
    <w:p>
      <w:pPr>
        <w:pStyle w:val="8"/>
        <w:keepNext w:val="0"/>
        <w:keepLines w:val="0"/>
        <w:widowControl/>
        <w:numPr>
          <w:ilvl w:val="0"/>
          <w:numId w:val="0"/>
        </w:numPr>
        <w:suppressLineNumbers w:val="0"/>
        <w:spacing w:before="0" w:beforeAutospacing="1" w:after="0" w:afterAutospacing="1"/>
        <w:ind w:right="0" w:rightChars="0"/>
        <w:jc w:val="left"/>
        <w:rPr>
          <w:rStyle w:val="21"/>
          <w:rFonts w:hint="default"/>
          <w:b/>
          <w:bCs/>
        </w:rPr>
      </w:pPr>
      <w:bookmarkStart w:id="12" w:name="_Toc1562777522"/>
    </w:p>
    <w:p>
      <w:pPr>
        <w:pStyle w:val="8"/>
        <w:keepNext w:val="0"/>
        <w:keepLines w:val="0"/>
        <w:widowControl/>
        <w:numPr>
          <w:ilvl w:val="0"/>
          <w:numId w:val="0"/>
        </w:numPr>
        <w:suppressLineNumbers w:val="0"/>
        <w:spacing w:before="0" w:beforeAutospacing="1" w:after="0" w:afterAutospacing="1"/>
        <w:ind w:right="0" w:rightChars="0"/>
        <w:jc w:val="left"/>
      </w:pPr>
      <w:r>
        <w:rPr>
          <w:rStyle w:val="21"/>
          <w:rFonts w:hint="default"/>
          <w:b/>
          <w:bCs/>
        </w:rPr>
        <w:t>2.</w:t>
      </w:r>
      <w:r>
        <w:rPr>
          <w:rStyle w:val="21"/>
          <w:rFonts w:hint="default"/>
          <w:b/>
          <w:bCs/>
        </w:rPr>
        <w:t>4</w:t>
      </w:r>
      <w:r>
        <w:rPr>
          <w:rStyle w:val="21"/>
          <w:rFonts w:hint="default"/>
          <w:b/>
          <w:bCs/>
        </w:rPr>
        <w:t xml:space="preserve"> DATA</w:t>
      </w:r>
      <w:r>
        <w:rPr>
          <w:rStyle w:val="21"/>
          <w:rFonts w:hint="default"/>
          <w:b/>
          <w:bCs/>
        </w:rPr>
        <w:t>FLOW</w:t>
      </w:r>
      <w:r>
        <w:rPr>
          <w:rStyle w:val="21"/>
          <w:rFonts w:hint="default"/>
          <w:b/>
          <w:bCs/>
        </w:rPr>
        <w:t xml:space="preserve"> :</w:t>
      </w:r>
    </w:p>
    <w:p>
      <w:pPr>
        <w:pStyle w:val="8"/>
        <w:keepNext w:val="0"/>
        <w:keepLines w:val="0"/>
        <w:widowControl/>
        <w:numPr>
          <w:ilvl w:val="0"/>
          <w:numId w:val="0"/>
        </w:numPr>
        <w:suppressLineNumbers w:val="0"/>
        <w:spacing w:before="0" w:beforeAutospacing="1" w:after="0" w:afterAutospacing="1"/>
        <w:ind w:right="0" w:rightChars="0"/>
        <w:jc w:val="left"/>
        <w:rPr>
          <w:rStyle w:val="21"/>
          <w:rFonts w:hint="default"/>
          <w:b/>
          <w:bCs/>
        </w:rPr>
      </w:pPr>
      <w:r>
        <w:drawing>
          <wp:inline distT="0" distB="0" distL="114300" distR="114300">
            <wp:extent cx="5266690" cy="1971040"/>
            <wp:effectExtent l="0" t="0" r="16510" b="10160"/>
            <wp:docPr id="1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9"/>
                    <pic:cNvPicPr>
                      <a:picLocks noChangeAspect="1"/>
                    </pic:cNvPicPr>
                  </pic:nvPicPr>
                  <pic:blipFill>
                    <a:blip r:embed="rId9"/>
                    <a:stretch>
                      <a:fillRect/>
                    </a:stretch>
                  </pic:blipFill>
                  <pic:spPr>
                    <a:xfrm>
                      <a:off x="0" y="0"/>
                      <a:ext cx="5266690" cy="1971040"/>
                    </a:xfrm>
                    <a:prstGeom prst="rect">
                      <a:avLst/>
                    </a:prstGeom>
                    <a:noFill/>
                    <a:ln w="9525">
                      <a:noFill/>
                    </a:ln>
                  </pic:spPr>
                </pic:pic>
              </a:graphicData>
            </a:graphic>
          </wp:inline>
        </w:drawing>
      </w:r>
    </w:p>
    <w:p>
      <w:pPr>
        <w:pStyle w:val="8"/>
        <w:keepNext w:val="0"/>
        <w:keepLines w:val="0"/>
        <w:widowControl/>
        <w:numPr>
          <w:ilvl w:val="0"/>
          <w:numId w:val="0"/>
        </w:numPr>
        <w:suppressLineNumbers w:val="0"/>
        <w:spacing w:before="0" w:beforeAutospacing="1" w:after="0" w:afterAutospacing="1"/>
        <w:ind w:right="0" w:rightChars="0"/>
        <w:jc w:val="left"/>
      </w:pPr>
      <w:r>
        <w:rPr>
          <w:rStyle w:val="21"/>
          <w:rFonts w:hint="default"/>
          <w:b/>
          <w:bCs/>
        </w:rPr>
        <w:t>2.</w:t>
      </w:r>
      <w:r>
        <w:rPr>
          <w:rStyle w:val="21"/>
          <w:rFonts w:hint="default"/>
          <w:b/>
          <w:bCs/>
        </w:rPr>
        <w:t>5</w:t>
      </w:r>
      <w:r>
        <w:rPr>
          <w:rStyle w:val="21"/>
          <w:rFonts w:hint="default"/>
          <w:b/>
          <w:bCs/>
        </w:rPr>
        <w:t xml:space="preserve"> DATABASE :</w:t>
      </w:r>
      <w:bookmarkEnd w:id="12"/>
    </w:p>
    <w:p>
      <w:pPr>
        <w:pStyle w:val="8"/>
        <w:keepNext w:val="0"/>
        <w:keepLines w:val="0"/>
        <w:widowControl/>
        <w:suppressLineNumbers w:val="0"/>
      </w:pPr>
      <w:r>
        <w:drawing>
          <wp:inline distT="0" distB="0" distL="114300" distR="114300">
            <wp:extent cx="5416550" cy="5479415"/>
            <wp:effectExtent l="0" t="0" r="19050" b="6985"/>
            <wp:docPr id="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3"/>
                    <pic:cNvPicPr>
                      <a:picLocks noChangeAspect="1"/>
                    </pic:cNvPicPr>
                  </pic:nvPicPr>
                  <pic:blipFill>
                    <a:blip r:embed="rId10"/>
                    <a:stretch>
                      <a:fillRect/>
                    </a:stretch>
                  </pic:blipFill>
                  <pic:spPr>
                    <a:xfrm>
                      <a:off x="0" y="0"/>
                      <a:ext cx="5416550" cy="5479415"/>
                    </a:xfrm>
                    <a:prstGeom prst="rect">
                      <a:avLst/>
                    </a:prstGeom>
                    <a:noFill/>
                    <a:ln w="9525">
                      <a:noFill/>
                    </a:ln>
                  </pic:spPr>
                </pic:pic>
              </a:graphicData>
            </a:graphic>
          </wp:inline>
        </w:drawing>
      </w:r>
    </w:p>
    <w:p>
      <w:pPr>
        <w:pStyle w:val="8"/>
        <w:keepNext w:val="0"/>
        <w:keepLines w:val="0"/>
        <w:widowControl/>
        <w:suppressLineNumbers w:val="0"/>
        <w:rPr>
          <w:rFonts w:ascii="Arial" w:hAnsi="Arial" w:cs="Arial"/>
          <w:b/>
          <w:sz w:val="32"/>
          <w:szCs w:val="32"/>
        </w:rPr>
      </w:pPr>
      <w:bookmarkStart w:id="23" w:name="_GoBack"/>
      <w:bookmarkEnd w:id="23"/>
      <w:r>
        <w:rPr>
          <w:rFonts w:ascii="Arial" w:hAnsi="Arial" w:cs="Arial"/>
          <w:b/>
          <w:sz w:val="32"/>
          <w:szCs w:val="32"/>
        </w:rPr>
        <w:t xml:space="preserve">DESIGN PHASE </w:t>
      </w:r>
    </w:p>
    <w:p>
      <w:pPr>
        <w:pStyle w:val="8"/>
        <w:keepNext w:val="0"/>
        <w:keepLines w:val="0"/>
        <w:widowControl/>
        <w:suppressLineNumbers w:val="0"/>
      </w:pPr>
      <w:r>
        <w:rPr>
          <w:rFonts w:hint="default" w:ascii="Arial" w:hAnsi="Arial" w:cs="Arial"/>
          <w:b/>
          <w:sz w:val="32"/>
          <w:szCs w:val="32"/>
        </w:rPr>
        <w:t>Introduction</w:t>
      </w:r>
      <w:r>
        <w:rPr>
          <w:rFonts w:hint="default" w:ascii="Arial" w:hAnsi="Arial" w:cs="Arial"/>
          <w:b/>
          <w:sz w:val="32"/>
          <w:szCs w:val="32"/>
        </w:rPr>
        <w:br w:type="textWrapping"/>
      </w:r>
      <w:r>
        <w:rPr>
          <w:rStyle w:val="21"/>
          <w:rFonts w:hint="default"/>
          <w:b/>
          <w:bCs/>
        </w:rPr>
        <w:t>1.1 Scope and purpose</w:t>
      </w:r>
    </w:p>
    <w:p>
      <w:pPr>
        <w:pStyle w:val="8"/>
        <w:keepNext w:val="0"/>
        <w:keepLines w:val="0"/>
        <w:widowControl/>
        <w:suppressLineNumbers w:val="0"/>
      </w:pPr>
      <w:r>
        <w:rPr>
          <w:rFonts w:hint="default" w:ascii="ArialMT" w:hAnsi="ArialMT" w:eastAsia="ArialMT" w:cs="ArialMT"/>
          <w:sz w:val="24"/>
          <w:szCs w:val="24"/>
        </w:rPr>
        <w:t xml:space="preserve">A purpose statement affects the design process by explaining what the developer wants the project to do, rather than describing the project itself. </w:t>
      </w:r>
    </w:p>
    <w:p>
      <w:pPr>
        <w:pStyle w:val="8"/>
        <w:keepNext w:val="0"/>
        <w:keepLines w:val="0"/>
        <w:widowControl/>
        <w:suppressLineNumbers w:val="0"/>
        <w:rPr>
          <w:rFonts w:hint="default" w:ascii="ArialMT" w:hAnsi="ArialMT" w:eastAsia="ArialMT" w:cs="ArialMT"/>
          <w:sz w:val="24"/>
          <w:szCs w:val="24"/>
        </w:rPr>
      </w:pPr>
      <w:r>
        <w:rPr>
          <w:rFonts w:hint="default" w:ascii="ArialMT" w:hAnsi="ArialMT" w:eastAsia="ArialMT" w:cs="ArialMT"/>
          <w:sz w:val="24"/>
          <w:szCs w:val="24"/>
        </w:rPr>
        <w:t xml:space="preserve">The Design Document will verify that the current design meets all of the explicit requirements contained in the system model as well as the implicit requirements desired by the customer. </w:t>
      </w:r>
    </w:p>
    <w:p>
      <w:pPr>
        <w:pStyle w:val="8"/>
        <w:keepNext w:val="0"/>
        <w:keepLines w:val="0"/>
        <w:widowControl/>
        <w:suppressLineNumbers w:val="0"/>
        <w:rPr>
          <w:rFonts w:hint="default" w:ascii="ArialMT" w:hAnsi="ArialMT" w:eastAsia="ArialMT" w:cs="ArialMT"/>
          <w:sz w:val="24"/>
          <w:szCs w:val="24"/>
        </w:rPr>
      </w:pPr>
    </w:p>
    <w:p>
      <w:pPr>
        <w:pStyle w:val="8"/>
        <w:keepNext w:val="0"/>
        <w:keepLines w:val="0"/>
        <w:widowControl/>
        <w:suppressLineNumbers w:val="0"/>
      </w:pPr>
      <w:bookmarkStart w:id="13" w:name="_Toc1876809444"/>
      <w:r>
        <w:rPr>
          <w:rStyle w:val="21"/>
          <w:rFonts w:hint="default"/>
          <w:b/>
          <w:bCs/>
        </w:rPr>
        <w:t>1.2 Overall System Design Objectives</w:t>
      </w:r>
      <w:bookmarkEnd w:id="13"/>
      <w:r>
        <w:rPr>
          <w:rFonts w:hint="default" w:ascii="Arial" w:hAnsi="Arial" w:cs="Arial"/>
          <w:b/>
          <w:sz w:val="28"/>
          <w:szCs w:val="28"/>
        </w:rPr>
        <w:t xml:space="preserve"> </w:t>
      </w:r>
    </w:p>
    <w:p>
      <w:pPr>
        <w:pStyle w:val="8"/>
        <w:keepNext w:val="0"/>
        <w:keepLines w:val="0"/>
        <w:widowControl/>
        <w:suppressLineNumbers w:val="0"/>
      </w:pPr>
      <w:r>
        <w:rPr>
          <w:rFonts w:hint="default" w:ascii="ArialMT" w:hAnsi="ArialMT" w:eastAsia="ArialMT" w:cs="ArialMT"/>
          <w:sz w:val="24"/>
          <w:szCs w:val="24"/>
        </w:rPr>
        <w:t xml:space="preserve">The overall system design objective is to provide an efficient, modular design that will reduce the system’s complexity, facilitate change and result in an easy implementation. This will be accomplished by designing strongly cohesion system with minimal coupling. In addition, this document will provide interface design models that are consistent, user friendly and will provide straight forward transition through the various system functions. </w:t>
      </w:r>
    </w:p>
    <w:p>
      <w:pPr>
        <w:pStyle w:val="8"/>
        <w:keepNext w:val="0"/>
        <w:keepLines w:val="0"/>
        <w:widowControl/>
        <w:suppressLineNumbers w:val="0"/>
        <w:rPr>
          <w:rFonts w:hint="default"/>
        </w:rPr>
      </w:pPr>
    </w:p>
    <w:p>
      <w:pPr>
        <w:pStyle w:val="8"/>
        <w:keepNext w:val="0"/>
        <w:keepLines w:val="0"/>
        <w:widowControl/>
        <w:suppressLineNumbers w:val="0"/>
        <w:rPr>
          <w:rStyle w:val="21"/>
          <w:rFonts w:hint="default"/>
          <w:b/>
          <w:bCs/>
        </w:rPr>
      </w:pPr>
      <w:bookmarkStart w:id="14" w:name="_Toc1296518172"/>
      <w:r>
        <w:rPr>
          <w:rStyle w:val="21"/>
          <w:rFonts w:hint="default"/>
          <w:b/>
          <w:bCs/>
        </w:rPr>
        <w:t>1.3 Project Structure</w:t>
      </w:r>
      <w:bookmarkEnd w:id="14"/>
    </w:p>
    <w:p>
      <w:pPr>
        <w:pStyle w:val="8"/>
        <w:keepNext w:val="0"/>
        <w:keepLines w:val="0"/>
        <w:widowControl/>
        <w:suppressLineNumbers w:val="0"/>
        <w:rPr>
          <w:rFonts w:hint="default" w:ascii="ArialMT" w:hAnsi="ArialMT" w:eastAsia="ArialMT" w:cs="ArialMT"/>
          <w:sz w:val="24"/>
          <w:szCs w:val="24"/>
        </w:rPr>
      </w:pPr>
      <w:bookmarkStart w:id="15" w:name="_Toc64350695"/>
      <w:r>
        <w:rPr>
          <w:rStyle w:val="22"/>
          <w:rFonts w:hint="default"/>
          <w:sz w:val="28"/>
          <w:szCs w:val="28"/>
        </w:rPr>
        <w:t xml:space="preserve">Database Package: </w:t>
      </w:r>
      <w:bookmarkEnd w:id="15"/>
      <w:r>
        <w:rPr>
          <w:rFonts w:hint="default" w:ascii="ArialMT" w:hAnsi="ArialMT" w:eastAsia="ArialMT" w:cs="ArialMT"/>
          <w:sz w:val="24"/>
          <w:szCs w:val="24"/>
        </w:rPr>
        <w:t>this package contains database configuration classes for the system.</w:t>
      </w:r>
    </w:p>
    <w:p>
      <w:pPr>
        <w:pStyle w:val="8"/>
        <w:keepNext w:val="0"/>
        <w:keepLines w:val="0"/>
        <w:widowControl/>
        <w:suppressLineNumbers w:val="0"/>
        <w:rPr>
          <w:rFonts w:hint="default" w:ascii="ArialMT" w:hAnsi="ArialMT" w:eastAsia="ArialMT" w:cs="ArialMT"/>
          <w:sz w:val="24"/>
          <w:szCs w:val="24"/>
        </w:rPr>
      </w:pPr>
      <w:bookmarkStart w:id="16" w:name="_Toc1357856424"/>
      <w:r>
        <w:rPr>
          <w:rStyle w:val="22"/>
          <w:rFonts w:hint="default"/>
          <w:sz w:val="28"/>
          <w:szCs w:val="28"/>
        </w:rPr>
        <w:t xml:space="preserve">Views Package: </w:t>
      </w:r>
      <w:bookmarkEnd w:id="16"/>
      <w:r>
        <w:rPr>
          <w:rFonts w:hint="default" w:ascii="ArialMT" w:hAnsi="ArialMT" w:eastAsia="ArialMT" w:cs="ArialMT"/>
          <w:sz w:val="24"/>
          <w:szCs w:val="24"/>
        </w:rPr>
        <w:t xml:space="preserve">this package contains everything related to the graphical aspect of the system. It is responsible for rendering what the user sees when using the software. </w:t>
      </w:r>
    </w:p>
    <w:p>
      <w:pPr>
        <w:pStyle w:val="8"/>
        <w:keepNext w:val="0"/>
        <w:keepLines w:val="0"/>
        <w:widowControl/>
        <w:suppressLineNumbers w:val="0"/>
        <w:rPr>
          <w:rFonts w:hint="default" w:ascii="ArialMT" w:hAnsi="ArialMT" w:eastAsia="ArialMT" w:cs="ArialMT"/>
          <w:sz w:val="24"/>
          <w:szCs w:val="24"/>
        </w:rPr>
      </w:pPr>
      <w:bookmarkStart w:id="17" w:name="_Toc184201499"/>
      <w:r>
        <w:rPr>
          <w:rStyle w:val="22"/>
          <w:rFonts w:hint="default"/>
          <w:sz w:val="28"/>
          <w:szCs w:val="28"/>
        </w:rPr>
        <w:t xml:space="preserve">Controllers Package: </w:t>
      </w:r>
      <w:bookmarkEnd w:id="17"/>
      <w:r>
        <w:rPr>
          <w:rFonts w:hint="default" w:ascii="ArialMT" w:hAnsi="ArialMT" w:eastAsia="ArialMT" w:cs="ArialMT"/>
          <w:sz w:val="24"/>
          <w:szCs w:val="24"/>
        </w:rPr>
        <w:t xml:space="preserve">this package as the name implies controls the behavior of the system. More precisely, it is composed of several controller classes for each view template in the system. It makes sure that every action taken by the user is answered with the correct information. </w:t>
      </w:r>
    </w:p>
    <w:p>
      <w:pPr>
        <w:pStyle w:val="8"/>
        <w:keepNext w:val="0"/>
        <w:keepLines w:val="0"/>
        <w:widowControl/>
        <w:suppressLineNumbers w:val="0"/>
        <w:rPr>
          <w:rFonts w:hint="default" w:ascii="ArialMT" w:hAnsi="ArialMT" w:eastAsia="ArialMT" w:cs="ArialMT"/>
          <w:sz w:val="24"/>
          <w:szCs w:val="24"/>
        </w:rPr>
      </w:pPr>
      <w:bookmarkStart w:id="18" w:name="_Toc1350658366"/>
      <w:r>
        <w:rPr>
          <w:rStyle w:val="22"/>
          <w:rFonts w:hint="default"/>
          <w:sz w:val="28"/>
          <w:szCs w:val="28"/>
        </w:rPr>
        <w:t xml:space="preserve">Models Package: </w:t>
      </w:r>
      <w:bookmarkEnd w:id="18"/>
      <w:r>
        <w:rPr>
          <w:rFonts w:hint="default" w:ascii="ArialMT" w:hAnsi="ArialMT" w:eastAsia="ArialMT" w:cs="ArialMT"/>
          <w:sz w:val="24"/>
          <w:szCs w:val="24"/>
        </w:rPr>
        <w:t>this package is more abstract compared to others in the system. It contains sets of rules that the Controllers package need in order to function. It designed to eliminate data redundancy in the project and allow for better security. It is easily manageable and scalable to meet the programmer’s needs.</w:t>
      </w:r>
    </w:p>
    <w:p>
      <w:pPr>
        <w:pStyle w:val="8"/>
        <w:keepNext w:val="0"/>
        <w:keepLines w:val="0"/>
        <w:widowControl/>
        <w:suppressLineNumbers w:val="0"/>
        <w:rPr>
          <w:rFonts w:hint="default" w:ascii="ArialMT" w:hAnsi="ArialMT" w:eastAsia="ArialMT" w:cs="ArialMT"/>
          <w:sz w:val="24"/>
          <w:szCs w:val="24"/>
        </w:rPr>
      </w:pPr>
      <w:bookmarkStart w:id="19" w:name="_Toc1613008572"/>
      <w:r>
        <w:rPr>
          <w:rStyle w:val="22"/>
          <w:rFonts w:hint="default"/>
          <w:sz w:val="28"/>
          <w:szCs w:val="28"/>
        </w:rPr>
        <w:t xml:space="preserve">Public Package: </w:t>
      </w:r>
      <w:bookmarkEnd w:id="19"/>
      <w:r>
        <w:rPr>
          <w:rFonts w:hint="default" w:ascii="ArialMT" w:hAnsi="ArialMT" w:eastAsia="ArialMT" w:cs="ArialMT"/>
          <w:sz w:val="24"/>
          <w:szCs w:val="24"/>
        </w:rPr>
        <w:t>this package is responsible for running the program and switching between pages. It is the main part of the system.</w:t>
      </w:r>
    </w:p>
    <w:p>
      <w:pPr>
        <w:pStyle w:val="8"/>
        <w:keepNext w:val="0"/>
        <w:keepLines w:val="0"/>
        <w:widowControl/>
        <w:suppressLineNumbers w:val="0"/>
        <w:rPr>
          <w:rFonts w:hint="default" w:ascii="ArialMT" w:hAnsi="ArialMT" w:eastAsia="ArialMT" w:cs="ArialMT"/>
          <w:sz w:val="24"/>
          <w:szCs w:val="24"/>
          <w:lang w:val="en-US"/>
        </w:rPr>
      </w:pPr>
    </w:p>
    <w:p>
      <w:pPr>
        <w:pStyle w:val="8"/>
        <w:keepNext w:val="0"/>
        <w:keepLines w:val="0"/>
        <w:widowControl/>
        <w:suppressLineNumbers w:val="0"/>
        <w:rPr>
          <w:rFonts w:hint="default" w:ascii="ArialMT" w:hAnsi="ArialMT" w:eastAsia="ArialMT" w:cs="ArialMT"/>
          <w:sz w:val="24"/>
          <w:szCs w:val="24"/>
          <w:lang w:val="en-US"/>
        </w:rPr>
      </w:pPr>
    </w:p>
    <w:p>
      <w:pPr>
        <w:pStyle w:val="8"/>
        <w:keepNext w:val="0"/>
        <w:keepLines w:val="0"/>
        <w:widowControl/>
        <w:suppressLineNumbers w:val="0"/>
        <w:rPr>
          <w:rFonts w:ascii="Arial" w:hAnsi="Arial" w:cs="Arial"/>
          <w:b/>
          <w:sz w:val="32"/>
          <w:szCs w:val="32"/>
        </w:rPr>
      </w:pPr>
      <w:r>
        <w:rPr>
          <w:rFonts w:ascii="Arial" w:hAnsi="Arial" w:cs="Arial"/>
          <w:b/>
          <w:sz w:val="32"/>
          <w:szCs w:val="32"/>
        </w:rPr>
        <w:t>USER INTERFACE</w:t>
      </w:r>
    </w:p>
    <w:p>
      <w:pPr>
        <w:pStyle w:val="8"/>
        <w:keepNext w:val="0"/>
        <w:keepLines w:val="0"/>
        <w:widowControl/>
        <w:suppressLineNumbers w:val="0"/>
        <w:rPr>
          <w:rFonts w:hint="default" w:ascii="Arial" w:hAnsi="Arial" w:cs="Arial"/>
          <w:b/>
          <w:sz w:val="32"/>
          <w:szCs w:val="32"/>
        </w:rPr>
      </w:pPr>
      <w:r>
        <w:rPr>
          <w:rFonts w:hint="default" w:ascii="Times New Roman Bold Italic" w:hAnsi="Times New Roman Bold Italic" w:eastAsia="SimSun" w:cs="Times New Roman Bold Italic"/>
          <w:b/>
          <w:bCs/>
          <w:i/>
          <w:iCs/>
          <w:kern w:val="2"/>
          <w:sz w:val="32"/>
          <w:szCs w:val="36"/>
          <w:lang w:eastAsia="zh-CN"/>
        </w:rPr>
        <w:t>User Registration</w:t>
      </w:r>
    </w:p>
    <w:p>
      <w:pPr>
        <w:pStyle w:val="8"/>
        <w:keepNext w:val="0"/>
        <w:keepLines w:val="0"/>
        <w:widowControl/>
        <w:suppressLineNumbers w:val="0"/>
        <w:rPr>
          <w:rFonts w:hint="default" w:ascii="Arial" w:hAnsi="Arial" w:cs="Arial"/>
          <w:b/>
          <w:sz w:val="32"/>
          <w:szCs w:val="32"/>
        </w:rPr>
      </w:pPr>
      <w:r>
        <w:drawing>
          <wp:inline distT="0" distB="0" distL="114300" distR="114300">
            <wp:extent cx="5692775" cy="3903345"/>
            <wp:effectExtent l="0" t="0" r="22225" b="8255"/>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
                    <pic:cNvPicPr>
                      <a:picLocks noChangeAspect="1"/>
                    </pic:cNvPicPr>
                  </pic:nvPicPr>
                  <pic:blipFill>
                    <a:blip r:embed="rId11"/>
                    <a:stretch>
                      <a:fillRect/>
                    </a:stretch>
                  </pic:blipFill>
                  <pic:spPr>
                    <a:xfrm>
                      <a:off x="0" y="0"/>
                      <a:ext cx="5692775" cy="3903345"/>
                    </a:xfrm>
                    <a:prstGeom prst="rect">
                      <a:avLst/>
                    </a:prstGeom>
                    <a:noFill/>
                    <a:ln w="9525">
                      <a:noFill/>
                    </a:ln>
                  </pic:spPr>
                </pic:pic>
              </a:graphicData>
            </a:graphic>
          </wp:inline>
        </w:drawing>
      </w:r>
    </w:p>
    <w:p>
      <w:pPr>
        <w:pStyle w:val="8"/>
        <w:keepNext w:val="0"/>
        <w:keepLines w:val="0"/>
        <w:widowControl/>
        <w:suppressLineNumbers w:val="0"/>
        <w:rPr>
          <w:rFonts w:hint="default" w:ascii="Times New Roman Bold Italic" w:hAnsi="Times New Roman Bold Italic" w:eastAsia="SimSun" w:cs="Times New Roman Bold Italic"/>
          <w:b/>
          <w:bCs/>
          <w:i/>
          <w:iCs/>
          <w:kern w:val="2"/>
          <w:sz w:val="32"/>
          <w:szCs w:val="36"/>
          <w:lang w:eastAsia="zh-CN"/>
        </w:rPr>
      </w:pPr>
      <w:r>
        <w:rPr>
          <w:rFonts w:hint="default" w:ascii="Times New Roman Bold Italic" w:hAnsi="Times New Roman Bold Italic" w:eastAsia="SimSun" w:cs="Times New Roman Bold Italic"/>
          <w:b/>
          <w:bCs/>
          <w:i/>
          <w:iCs/>
          <w:kern w:val="2"/>
          <w:sz w:val="32"/>
          <w:szCs w:val="36"/>
          <w:lang w:eastAsia="zh-CN"/>
        </w:rPr>
        <w:t>User Login</w:t>
      </w:r>
    </w:p>
    <w:p>
      <w:pPr>
        <w:pStyle w:val="8"/>
        <w:keepNext w:val="0"/>
        <w:keepLines w:val="0"/>
        <w:widowControl/>
        <w:suppressLineNumbers w:val="0"/>
        <w:rPr>
          <w:rFonts w:hint="default" w:ascii="Arial" w:hAnsi="Arial" w:cs="Arial"/>
          <w:b/>
          <w:sz w:val="32"/>
          <w:szCs w:val="32"/>
        </w:rPr>
      </w:pPr>
      <w:r>
        <w:drawing>
          <wp:inline distT="0" distB="0" distL="114300" distR="114300">
            <wp:extent cx="5691505" cy="3549650"/>
            <wp:effectExtent l="0" t="0" r="23495" b="6350"/>
            <wp:docPr id="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2"/>
                    <pic:cNvPicPr>
                      <a:picLocks noChangeAspect="1"/>
                    </pic:cNvPicPr>
                  </pic:nvPicPr>
                  <pic:blipFill>
                    <a:blip r:embed="rId12"/>
                    <a:stretch>
                      <a:fillRect/>
                    </a:stretch>
                  </pic:blipFill>
                  <pic:spPr>
                    <a:xfrm>
                      <a:off x="0" y="0"/>
                      <a:ext cx="5691505" cy="3549650"/>
                    </a:xfrm>
                    <a:prstGeom prst="rect">
                      <a:avLst/>
                    </a:prstGeom>
                    <a:noFill/>
                    <a:ln w="9525">
                      <a:noFill/>
                    </a:ln>
                  </pic:spPr>
                </pic:pic>
              </a:graphicData>
            </a:graphic>
          </wp:inline>
        </w:drawing>
      </w:r>
    </w:p>
    <w:p>
      <w:pPr>
        <w:pStyle w:val="8"/>
        <w:keepNext w:val="0"/>
        <w:keepLines w:val="0"/>
        <w:widowControl/>
        <w:suppressLineNumbers w:val="0"/>
        <w:rPr>
          <w:rFonts w:hint="default" w:ascii="Times New Roman Bold Italic" w:hAnsi="Times New Roman Bold Italic" w:eastAsia="SimSun" w:cs="Times New Roman Bold Italic"/>
          <w:b/>
          <w:bCs/>
          <w:i/>
          <w:iCs/>
          <w:kern w:val="2"/>
          <w:sz w:val="32"/>
          <w:szCs w:val="36"/>
          <w:lang w:eastAsia="zh-CN"/>
        </w:rPr>
      </w:pPr>
      <w:r>
        <w:rPr>
          <w:rFonts w:hint="default" w:ascii="Times New Roman Bold Italic" w:hAnsi="Times New Roman Bold Italic" w:eastAsia="SimSun" w:cs="Times New Roman Bold Italic"/>
          <w:b/>
          <w:bCs/>
          <w:i/>
          <w:iCs/>
          <w:kern w:val="2"/>
          <w:sz w:val="32"/>
          <w:szCs w:val="36"/>
          <w:lang w:eastAsia="zh-CN"/>
        </w:rPr>
        <w:t>User Account</w:t>
      </w:r>
    </w:p>
    <w:p>
      <w:pPr>
        <w:pStyle w:val="8"/>
        <w:keepNext w:val="0"/>
        <w:keepLines w:val="0"/>
        <w:widowControl/>
        <w:suppressLineNumbers w:val="0"/>
        <w:rPr>
          <w:rFonts w:hint="default" w:ascii="Arial" w:hAnsi="Arial" w:cs="Arial"/>
          <w:b/>
          <w:sz w:val="32"/>
          <w:szCs w:val="32"/>
        </w:rPr>
      </w:pPr>
      <w:r>
        <w:drawing>
          <wp:inline distT="0" distB="0" distL="114300" distR="114300">
            <wp:extent cx="5691505" cy="3896360"/>
            <wp:effectExtent l="0" t="0" r="23495" b="15240"/>
            <wp:docPr id="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3"/>
                    <pic:cNvPicPr>
                      <a:picLocks noChangeAspect="1"/>
                    </pic:cNvPicPr>
                  </pic:nvPicPr>
                  <pic:blipFill>
                    <a:blip r:embed="rId13"/>
                    <a:stretch>
                      <a:fillRect/>
                    </a:stretch>
                  </pic:blipFill>
                  <pic:spPr>
                    <a:xfrm>
                      <a:off x="0" y="0"/>
                      <a:ext cx="5691505" cy="3896360"/>
                    </a:xfrm>
                    <a:prstGeom prst="rect">
                      <a:avLst/>
                    </a:prstGeom>
                    <a:noFill/>
                    <a:ln w="9525">
                      <a:noFill/>
                    </a:ln>
                  </pic:spPr>
                </pic:pic>
              </a:graphicData>
            </a:graphic>
          </wp:inline>
        </w:drawing>
      </w:r>
    </w:p>
    <w:p>
      <w:pPr>
        <w:pStyle w:val="8"/>
        <w:keepNext w:val="0"/>
        <w:keepLines w:val="0"/>
        <w:widowControl/>
        <w:suppressLineNumbers w:val="0"/>
        <w:rPr>
          <w:rFonts w:hint="default" w:ascii="Arial" w:hAnsi="Arial" w:cs="Arial"/>
          <w:b/>
          <w:sz w:val="32"/>
          <w:szCs w:val="32"/>
        </w:rPr>
      </w:pPr>
      <w:r>
        <w:rPr>
          <w:rFonts w:hint="default" w:ascii="Times New Roman Bold Italic" w:hAnsi="Times New Roman Bold Italic" w:eastAsia="SimSun" w:cs="Times New Roman Bold Italic"/>
          <w:b/>
          <w:bCs/>
          <w:i/>
          <w:iCs/>
          <w:kern w:val="2"/>
          <w:sz w:val="32"/>
          <w:szCs w:val="36"/>
          <w:lang w:eastAsia="zh-CN"/>
        </w:rPr>
        <w:t>Make Deposit</w:t>
      </w:r>
    </w:p>
    <w:p>
      <w:pPr>
        <w:pStyle w:val="8"/>
        <w:keepNext w:val="0"/>
        <w:keepLines w:val="0"/>
        <w:widowControl/>
        <w:suppressLineNumbers w:val="0"/>
        <w:rPr>
          <w:rFonts w:hint="default" w:ascii="Arial" w:hAnsi="Arial" w:cs="Arial"/>
          <w:b/>
          <w:sz w:val="32"/>
          <w:szCs w:val="32"/>
        </w:rPr>
      </w:pPr>
      <w:r>
        <w:drawing>
          <wp:inline distT="0" distB="0" distL="114300" distR="114300">
            <wp:extent cx="5691505" cy="3613150"/>
            <wp:effectExtent l="0" t="0" r="23495" b="19050"/>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4"/>
                    <pic:cNvPicPr>
                      <a:picLocks noChangeAspect="1"/>
                    </pic:cNvPicPr>
                  </pic:nvPicPr>
                  <pic:blipFill>
                    <a:blip r:embed="rId14"/>
                    <a:stretch>
                      <a:fillRect/>
                    </a:stretch>
                  </pic:blipFill>
                  <pic:spPr>
                    <a:xfrm>
                      <a:off x="0" y="0"/>
                      <a:ext cx="5691505" cy="3613150"/>
                    </a:xfrm>
                    <a:prstGeom prst="rect">
                      <a:avLst/>
                    </a:prstGeom>
                    <a:noFill/>
                    <a:ln w="9525">
                      <a:noFill/>
                    </a:ln>
                  </pic:spPr>
                </pic:pic>
              </a:graphicData>
            </a:graphic>
          </wp:inline>
        </w:drawing>
      </w:r>
    </w:p>
    <w:p>
      <w:pPr>
        <w:pStyle w:val="6"/>
        <w:bidi w:val="0"/>
        <w:rPr>
          <w:rFonts w:hint="default" w:ascii="Times New Roman Bold Italic" w:hAnsi="Times New Roman Bold Italic" w:cs="Times New Roman Bold Italic"/>
          <w:b/>
          <w:bCs/>
          <w:i/>
          <w:iCs/>
          <w:sz w:val="32"/>
          <w:szCs w:val="36"/>
        </w:rPr>
      </w:pPr>
      <w:r>
        <w:rPr>
          <w:rFonts w:hint="default" w:ascii="Times New Roman Bold Italic" w:hAnsi="Times New Roman Bold Italic" w:cs="Times New Roman Bold Italic"/>
          <w:b/>
          <w:bCs/>
          <w:i/>
          <w:iCs/>
          <w:sz w:val="32"/>
          <w:szCs w:val="36"/>
        </w:rPr>
        <w:t>Withdraw Money</w:t>
      </w:r>
    </w:p>
    <w:p>
      <w:pPr>
        <w:pStyle w:val="8"/>
        <w:keepNext w:val="0"/>
        <w:keepLines w:val="0"/>
        <w:widowControl/>
        <w:suppressLineNumbers w:val="0"/>
        <w:rPr>
          <w:rFonts w:hint="default" w:ascii="Arial" w:hAnsi="Arial" w:cs="Arial"/>
          <w:b/>
          <w:sz w:val="32"/>
          <w:szCs w:val="32"/>
        </w:rPr>
      </w:pPr>
      <w:r>
        <w:drawing>
          <wp:inline distT="0" distB="0" distL="114300" distR="114300">
            <wp:extent cx="5691505" cy="3621405"/>
            <wp:effectExtent l="0" t="0" r="23495" b="10795"/>
            <wp:docPr id="1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5"/>
                    <pic:cNvPicPr>
                      <a:picLocks noChangeAspect="1"/>
                    </pic:cNvPicPr>
                  </pic:nvPicPr>
                  <pic:blipFill>
                    <a:blip r:embed="rId15"/>
                    <a:stretch>
                      <a:fillRect/>
                    </a:stretch>
                  </pic:blipFill>
                  <pic:spPr>
                    <a:xfrm>
                      <a:off x="0" y="0"/>
                      <a:ext cx="5691505" cy="3621405"/>
                    </a:xfrm>
                    <a:prstGeom prst="rect">
                      <a:avLst/>
                    </a:prstGeom>
                    <a:noFill/>
                    <a:ln w="9525">
                      <a:noFill/>
                    </a:ln>
                  </pic:spPr>
                </pic:pic>
              </a:graphicData>
            </a:graphic>
          </wp:inline>
        </w:drawing>
      </w:r>
    </w:p>
    <w:p>
      <w:pPr>
        <w:pStyle w:val="6"/>
        <w:bidi w:val="0"/>
        <w:rPr>
          <w:rFonts w:hint="default" w:ascii="Times New Roman Bold Italic" w:hAnsi="Times New Roman Bold Italic" w:cs="Times New Roman Bold Italic"/>
          <w:b/>
          <w:bCs/>
          <w:i/>
          <w:iCs/>
          <w:sz w:val="32"/>
          <w:szCs w:val="36"/>
        </w:rPr>
      </w:pPr>
      <w:r>
        <w:rPr>
          <w:rFonts w:hint="default" w:ascii="Times New Roman Bold Italic" w:hAnsi="Times New Roman Bold Italic" w:cs="Times New Roman Bold Italic"/>
          <w:b/>
          <w:bCs/>
          <w:i/>
          <w:iCs/>
          <w:sz w:val="32"/>
          <w:szCs w:val="36"/>
        </w:rPr>
        <w:t>Transfer Funds</w:t>
      </w:r>
    </w:p>
    <w:p>
      <w:pPr>
        <w:pStyle w:val="8"/>
        <w:keepNext w:val="0"/>
        <w:keepLines w:val="0"/>
        <w:widowControl/>
        <w:suppressLineNumbers w:val="0"/>
        <w:rPr>
          <w:rFonts w:hint="default" w:ascii="Arial" w:hAnsi="Arial" w:cs="Arial"/>
          <w:b/>
          <w:sz w:val="32"/>
          <w:szCs w:val="32"/>
        </w:rPr>
      </w:pPr>
      <w:r>
        <w:drawing>
          <wp:inline distT="0" distB="0" distL="114300" distR="114300">
            <wp:extent cx="5691505" cy="3606800"/>
            <wp:effectExtent l="0" t="0" r="23495" b="0"/>
            <wp:docPr id="1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6"/>
                    <pic:cNvPicPr>
                      <a:picLocks noChangeAspect="1"/>
                    </pic:cNvPicPr>
                  </pic:nvPicPr>
                  <pic:blipFill>
                    <a:blip r:embed="rId16"/>
                    <a:stretch>
                      <a:fillRect/>
                    </a:stretch>
                  </pic:blipFill>
                  <pic:spPr>
                    <a:xfrm>
                      <a:off x="0" y="0"/>
                      <a:ext cx="5691505" cy="3606800"/>
                    </a:xfrm>
                    <a:prstGeom prst="rect">
                      <a:avLst/>
                    </a:prstGeom>
                    <a:noFill/>
                    <a:ln w="9525">
                      <a:noFill/>
                    </a:ln>
                  </pic:spPr>
                </pic:pic>
              </a:graphicData>
            </a:graphic>
          </wp:inline>
        </w:drawing>
      </w:r>
    </w:p>
    <w:p>
      <w:pPr>
        <w:pStyle w:val="6"/>
        <w:bidi w:val="0"/>
        <w:rPr>
          <w:rFonts w:hint="default" w:ascii="Times New Roman Bold Italic" w:hAnsi="Times New Roman Bold Italic" w:cs="Times New Roman Bold Italic"/>
          <w:b/>
          <w:bCs/>
          <w:i/>
          <w:iCs/>
          <w:sz w:val="32"/>
          <w:szCs w:val="36"/>
        </w:rPr>
      </w:pPr>
      <w:r>
        <w:rPr>
          <w:rFonts w:hint="default" w:ascii="Times New Roman Bold Italic" w:hAnsi="Times New Roman Bold Italic" w:cs="Times New Roman Bold Italic"/>
          <w:b/>
          <w:bCs/>
          <w:i/>
          <w:iCs/>
          <w:sz w:val="32"/>
          <w:szCs w:val="36"/>
        </w:rPr>
        <w:t>Transactions Table</w:t>
      </w:r>
    </w:p>
    <w:p>
      <w:pPr>
        <w:pStyle w:val="8"/>
        <w:keepNext w:val="0"/>
        <w:keepLines w:val="0"/>
        <w:widowControl/>
        <w:suppressLineNumbers w:val="0"/>
        <w:rPr>
          <w:rFonts w:hint="default" w:ascii="Arial" w:hAnsi="Arial" w:cs="Arial"/>
          <w:b/>
          <w:sz w:val="32"/>
          <w:szCs w:val="32"/>
        </w:rPr>
      </w:pPr>
      <w:r>
        <w:drawing>
          <wp:inline distT="0" distB="0" distL="114300" distR="114300">
            <wp:extent cx="5691505" cy="3610610"/>
            <wp:effectExtent l="0" t="0" r="23495" b="21590"/>
            <wp:docPr id="1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7"/>
                    <pic:cNvPicPr>
                      <a:picLocks noChangeAspect="1"/>
                    </pic:cNvPicPr>
                  </pic:nvPicPr>
                  <pic:blipFill>
                    <a:blip r:embed="rId17"/>
                    <a:stretch>
                      <a:fillRect/>
                    </a:stretch>
                  </pic:blipFill>
                  <pic:spPr>
                    <a:xfrm>
                      <a:off x="0" y="0"/>
                      <a:ext cx="5691505" cy="3610610"/>
                    </a:xfrm>
                    <a:prstGeom prst="rect">
                      <a:avLst/>
                    </a:prstGeom>
                    <a:noFill/>
                    <a:ln w="9525">
                      <a:noFill/>
                    </a:ln>
                  </pic:spPr>
                </pic:pic>
              </a:graphicData>
            </a:graphic>
          </wp:inline>
        </w:drawing>
      </w:r>
    </w:p>
    <w:p>
      <w:pPr>
        <w:pStyle w:val="8"/>
        <w:keepNext w:val="0"/>
        <w:keepLines w:val="0"/>
        <w:widowControl/>
        <w:suppressLineNumbers w:val="0"/>
        <w:rPr>
          <w:rFonts w:hint="default" w:ascii="Arial" w:hAnsi="Arial" w:cs="Arial"/>
          <w:b/>
          <w:sz w:val="32"/>
          <w:szCs w:val="32"/>
        </w:rPr>
      </w:pPr>
      <w:r>
        <w:rPr>
          <w:rFonts w:hint="default" w:ascii="Times New Roman Bold Italic" w:hAnsi="Times New Roman Bold Italic" w:eastAsia="SimSun" w:cs="Times New Roman Bold Italic"/>
          <w:b/>
          <w:bCs/>
          <w:i/>
          <w:iCs/>
          <w:kern w:val="2"/>
          <w:sz w:val="32"/>
          <w:szCs w:val="36"/>
          <w:lang w:eastAsia="zh-CN"/>
        </w:rPr>
        <w:t>Account Settings</w:t>
      </w:r>
    </w:p>
    <w:p>
      <w:pPr>
        <w:pStyle w:val="8"/>
        <w:keepNext w:val="0"/>
        <w:keepLines w:val="0"/>
        <w:widowControl/>
        <w:suppressLineNumbers w:val="0"/>
      </w:pPr>
      <w:r>
        <w:drawing>
          <wp:inline distT="0" distB="0" distL="114300" distR="114300">
            <wp:extent cx="5691505" cy="3975735"/>
            <wp:effectExtent l="0" t="0" r="23495" b="12065"/>
            <wp:docPr id="1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8"/>
                    <pic:cNvPicPr>
                      <a:picLocks noChangeAspect="1"/>
                    </pic:cNvPicPr>
                  </pic:nvPicPr>
                  <pic:blipFill>
                    <a:blip r:embed="rId18"/>
                    <a:stretch>
                      <a:fillRect/>
                    </a:stretch>
                  </pic:blipFill>
                  <pic:spPr>
                    <a:xfrm>
                      <a:off x="0" y="0"/>
                      <a:ext cx="5691505" cy="3975735"/>
                    </a:xfrm>
                    <a:prstGeom prst="rect">
                      <a:avLst/>
                    </a:prstGeom>
                    <a:noFill/>
                    <a:ln w="9525">
                      <a:noFill/>
                    </a:ln>
                  </pic:spPr>
                </pic:pic>
              </a:graphicData>
            </a:graphic>
          </wp:inline>
        </w:drawing>
      </w:r>
    </w:p>
    <w:p>
      <w:pPr>
        <w:pStyle w:val="8"/>
        <w:keepNext w:val="0"/>
        <w:keepLines w:val="0"/>
        <w:widowControl/>
        <w:suppressLineNumbers w:val="0"/>
        <w:rPr>
          <w:rFonts w:hint="default" w:ascii="Times New Roman Bold Italic" w:hAnsi="Times New Roman Bold Italic" w:cs="Times New Roman Bold Italic"/>
          <w:b/>
          <w:bCs/>
          <w:i/>
          <w:iCs/>
          <w:sz w:val="32"/>
          <w:szCs w:val="36"/>
        </w:rPr>
      </w:pPr>
    </w:p>
    <w:p>
      <w:pPr>
        <w:pStyle w:val="8"/>
        <w:keepNext w:val="0"/>
        <w:keepLines w:val="0"/>
        <w:widowControl/>
        <w:suppressLineNumbers w:val="0"/>
        <w:rPr>
          <w:rFonts w:ascii="Arial" w:hAnsi="Arial" w:cs="Arial"/>
          <w:b/>
          <w:sz w:val="32"/>
          <w:szCs w:val="32"/>
        </w:rPr>
      </w:pPr>
      <w:r>
        <w:rPr>
          <w:rFonts w:ascii="Arial" w:hAnsi="Arial" w:cs="Arial"/>
          <w:b/>
          <w:sz w:val="32"/>
          <w:szCs w:val="32"/>
        </w:rPr>
        <w:t>CODING</w:t>
      </w:r>
    </w:p>
    <w:p>
      <w:pPr>
        <w:pStyle w:val="8"/>
        <w:keepNext w:val="0"/>
        <w:keepLines w:val="0"/>
        <w:widowControl/>
        <w:suppressLineNumbers w:val="0"/>
        <w:rPr>
          <w:rFonts w:ascii="Arial" w:hAnsi="Arial" w:cs="Arial"/>
          <w:b/>
          <w:sz w:val="32"/>
          <w:szCs w:val="32"/>
        </w:rPr>
      </w:pPr>
    </w:p>
    <w:p>
      <w:pPr>
        <w:pStyle w:val="8"/>
        <w:keepNext w:val="0"/>
        <w:keepLines w:val="0"/>
        <w:widowControl/>
        <w:suppressLineNumbers w:val="0"/>
        <w:rPr>
          <w:rFonts w:hint="default" w:ascii="Times New Roman Bold Italic" w:hAnsi="Times New Roman Bold Italic" w:cs="Times New Roman Bold Italic"/>
          <w:b/>
          <w:bCs/>
          <w:i/>
          <w:iCs/>
          <w:kern w:val="2"/>
          <w:sz w:val="32"/>
          <w:szCs w:val="36"/>
          <w:lang w:eastAsia="zh-CN"/>
        </w:rPr>
      </w:pPr>
      <w:r>
        <w:rPr>
          <w:rFonts w:hint="default" w:ascii="Times New Roman Bold Italic" w:hAnsi="Times New Roman Bold Italic" w:cs="Times New Roman Bold Italic"/>
          <w:b/>
          <w:bCs/>
          <w:i/>
          <w:iCs/>
          <w:kern w:val="2"/>
          <w:sz w:val="32"/>
          <w:szCs w:val="36"/>
          <w:lang w:eastAsia="zh-CN"/>
        </w:rPr>
        <w:t>Database Conf Interface</w:t>
      </w:r>
    </w:p>
    <w:p>
      <w:pPr>
        <w:pStyle w:val="7"/>
        <w:keepNext w:val="0"/>
        <w:keepLines w:val="0"/>
        <w:widowControl/>
        <w:suppressLineNumbers w:val="0"/>
        <w:shd w:val="clear" w:fill="2B2B2B"/>
        <w:rPr>
          <w:rFonts w:ascii="JetBrains Mono" w:hAnsi="JetBrains Mono" w:eastAsia="JetBrains Mono" w:cs="JetBrains Mono"/>
          <w:color w:val="A9B7C6"/>
          <w:sz w:val="13"/>
          <w:szCs w:val="13"/>
        </w:rPr>
      </w:pPr>
      <w:r>
        <w:rPr>
          <w:rFonts w:hint="default" w:ascii="JetBrains Mono" w:hAnsi="JetBrains Mono" w:eastAsia="JetBrains Mono" w:cs="JetBrains Mono"/>
          <w:color w:val="CC7832"/>
          <w:sz w:val="13"/>
          <w:szCs w:val="13"/>
          <w:shd w:val="clear" w:fill="2B2B2B"/>
        </w:rPr>
        <w:t xml:space="preserve">package </w:t>
      </w:r>
      <w:r>
        <w:rPr>
          <w:rFonts w:hint="default" w:ascii="JetBrains Mono" w:hAnsi="JetBrains Mono" w:eastAsia="JetBrains Mono" w:cs="JetBrains Mono"/>
          <w:color w:val="A9B7C6"/>
          <w:sz w:val="13"/>
          <w:szCs w:val="13"/>
          <w:shd w:val="clear" w:fill="2B2B2B"/>
        </w:rPr>
        <w:t>Database</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import </w:t>
      </w:r>
      <w:r>
        <w:rPr>
          <w:rFonts w:hint="default" w:ascii="JetBrains Mono" w:hAnsi="JetBrains Mono" w:eastAsia="JetBrains Mono" w:cs="JetBrains Mono"/>
          <w:color w:val="A9B7C6"/>
          <w:sz w:val="13"/>
          <w:szCs w:val="13"/>
          <w:shd w:val="clear" w:fill="2B2B2B"/>
        </w:rPr>
        <w:t>java.sql.Connection</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import </w:t>
      </w:r>
      <w:r>
        <w:rPr>
          <w:rFonts w:hint="default" w:ascii="JetBrains Mono" w:hAnsi="JetBrains Mono" w:eastAsia="JetBrains Mono" w:cs="JetBrains Mono"/>
          <w:color w:val="A9B7C6"/>
          <w:sz w:val="13"/>
          <w:szCs w:val="13"/>
          <w:shd w:val="clear" w:fill="2B2B2B"/>
        </w:rPr>
        <w:t>java.sql.SQLException</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public interface </w:t>
      </w:r>
      <w:r>
        <w:rPr>
          <w:rFonts w:hint="default" w:ascii="JetBrains Mono" w:hAnsi="JetBrains Mono" w:eastAsia="JetBrains Mono" w:cs="JetBrains Mono"/>
          <w:color w:val="A9B7C6"/>
          <w:sz w:val="13"/>
          <w:szCs w:val="13"/>
          <w:shd w:val="clear" w:fill="2B2B2B"/>
        </w:rPr>
        <w:t>Conf  {</w:t>
      </w:r>
      <w:r>
        <w:rPr>
          <w:rFonts w:hint="default" w:ascii="JetBrains Mono" w:hAnsi="JetBrains Mono" w:eastAsia="JetBrains Mono" w:cs="JetBrains Mono"/>
          <w:color w:val="A9B7C6"/>
          <w:sz w:val="13"/>
          <w:szCs w:val="13"/>
          <w:shd w:val="clear" w:fill="2B2B2B"/>
        </w:rPr>
        <w:br w:type="textWrapping"/>
      </w:r>
      <w:r>
        <w:rPr>
          <w:rFonts w:hint="default" w:ascii="JetBrains Mono" w:hAnsi="JetBrains Mono" w:eastAsia="JetBrains Mono" w:cs="JetBrains Mono"/>
          <w:color w:val="A9B7C6"/>
          <w:sz w:val="13"/>
          <w:szCs w:val="13"/>
          <w:shd w:val="clear" w:fill="2B2B2B"/>
        </w:rPr>
        <w:t xml:space="preserve">    String</w:t>
      </w:r>
      <w:r>
        <w:rPr>
          <w:rFonts w:hint="default" w:ascii="JetBrains Mono" w:hAnsi="JetBrains Mono" w:eastAsia="JetBrains Mono" w:cs="JetBrains Mono"/>
          <w:color w:val="A9B7C6"/>
          <w:sz w:val="13"/>
          <w:szCs w:val="13"/>
          <w:shd w:val="clear" w:fill="2B2B2B"/>
        </w:rPr>
        <w:br w:type="textWrapping"/>
      </w:r>
      <w:r>
        <w:rPr>
          <w:rFonts w:hint="default" w:ascii="JetBrains Mono" w:hAnsi="JetBrains Mono" w:eastAsia="JetBrains Mono" w:cs="JetBrains Mono"/>
          <w:color w:val="A9B7C6"/>
          <w:sz w:val="13"/>
          <w:szCs w:val="13"/>
          <w:shd w:val="clear" w:fill="2B2B2B"/>
        </w:rPr>
        <w:t xml:space="preserve">            </w:t>
      </w:r>
      <w:r>
        <w:rPr>
          <w:rFonts w:hint="default" w:ascii="JetBrains Mono" w:hAnsi="JetBrains Mono" w:eastAsia="JetBrains Mono" w:cs="JetBrains Mono"/>
          <w:i/>
          <w:color w:val="9876AA"/>
          <w:sz w:val="13"/>
          <w:szCs w:val="13"/>
          <w:shd w:val="clear" w:fill="2B2B2B"/>
        </w:rPr>
        <w:t xml:space="preserve">DB_DRIVER </w:t>
      </w:r>
      <w:r>
        <w:rPr>
          <w:rFonts w:hint="default" w:ascii="JetBrains Mono" w:hAnsi="JetBrains Mono" w:eastAsia="JetBrains Mono" w:cs="JetBrains Mono"/>
          <w:color w:val="A9B7C6"/>
          <w:sz w:val="13"/>
          <w:szCs w:val="13"/>
          <w:shd w:val="clear" w:fill="2B2B2B"/>
        </w:rPr>
        <w:t xml:space="preserve">= </w:t>
      </w:r>
      <w:r>
        <w:rPr>
          <w:rFonts w:hint="default" w:ascii="JetBrains Mono" w:hAnsi="JetBrains Mono" w:eastAsia="JetBrains Mono" w:cs="JetBrains Mono"/>
          <w:color w:val="6A8759"/>
          <w:sz w:val="13"/>
          <w:szCs w:val="13"/>
          <w:shd w:val="clear" w:fill="2B2B2B"/>
        </w:rPr>
        <w:t>"org.postgresql.Driver"</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i/>
          <w:color w:val="9876AA"/>
          <w:sz w:val="13"/>
          <w:szCs w:val="13"/>
          <w:shd w:val="clear" w:fill="2B2B2B"/>
        </w:rPr>
        <w:t xml:space="preserve">DB_DSN </w:t>
      </w:r>
      <w:r>
        <w:rPr>
          <w:rFonts w:hint="default" w:ascii="JetBrains Mono" w:hAnsi="JetBrains Mono" w:eastAsia="JetBrains Mono" w:cs="JetBrains Mono"/>
          <w:color w:val="A9B7C6"/>
          <w:sz w:val="13"/>
          <w:szCs w:val="13"/>
          <w:shd w:val="clear" w:fill="2B2B2B"/>
        </w:rPr>
        <w:t xml:space="preserve">= </w:t>
      </w:r>
      <w:r>
        <w:rPr>
          <w:rFonts w:hint="default" w:ascii="JetBrains Mono" w:hAnsi="JetBrains Mono" w:eastAsia="JetBrains Mono" w:cs="JetBrains Mono"/>
          <w:color w:val="6A8759"/>
          <w:sz w:val="13"/>
          <w:szCs w:val="13"/>
          <w:shd w:val="clear" w:fill="2B2B2B"/>
        </w:rPr>
        <w:t>"jdbc:postgresql://localhost:5432/jproj"</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i/>
          <w:color w:val="9876AA"/>
          <w:sz w:val="13"/>
          <w:szCs w:val="13"/>
          <w:shd w:val="clear" w:fill="2B2B2B"/>
        </w:rPr>
        <w:t xml:space="preserve">DB_USERNAME </w:t>
      </w:r>
      <w:r>
        <w:rPr>
          <w:rFonts w:hint="default" w:ascii="JetBrains Mono" w:hAnsi="JetBrains Mono" w:eastAsia="JetBrains Mono" w:cs="JetBrains Mono"/>
          <w:color w:val="A9B7C6"/>
          <w:sz w:val="13"/>
          <w:szCs w:val="13"/>
          <w:shd w:val="clear" w:fill="2B2B2B"/>
        </w:rPr>
        <w:t xml:space="preserve">= </w:t>
      </w:r>
      <w:r>
        <w:rPr>
          <w:rFonts w:hint="default" w:ascii="JetBrains Mono" w:hAnsi="JetBrains Mono" w:eastAsia="JetBrains Mono" w:cs="JetBrains Mono"/>
          <w:color w:val="6A8759"/>
          <w:sz w:val="13"/>
          <w:szCs w:val="13"/>
          <w:shd w:val="clear" w:fill="2B2B2B"/>
        </w:rPr>
        <w:t>"kv.kn"</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i/>
          <w:color w:val="9876AA"/>
          <w:sz w:val="13"/>
          <w:szCs w:val="13"/>
          <w:shd w:val="clear" w:fill="2B2B2B"/>
        </w:rPr>
        <w:t xml:space="preserve">DB_PASSWORD </w:t>
      </w:r>
      <w:r>
        <w:rPr>
          <w:rFonts w:hint="default" w:ascii="JetBrains Mono" w:hAnsi="JetBrains Mono" w:eastAsia="JetBrains Mono" w:cs="JetBrains Mono"/>
          <w:color w:val="A9B7C6"/>
          <w:sz w:val="13"/>
          <w:szCs w:val="13"/>
          <w:shd w:val="clear" w:fill="2B2B2B"/>
        </w:rPr>
        <w:t xml:space="preserve">= </w:t>
      </w:r>
      <w:r>
        <w:rPr>
          <w:rFonts w:hint="default" w:ascii="JetBrains Mono" w:hAnsi="JetBrains Mono" w:eastAsia="JetBrains Mono" w:cs="JetBrains Mono"/>
          <w:color w:val="6A8759"/>
          <w:sz w:val="13"/>
          <w:szCs w:val="13"/>
          <w:shd w:val="clear" w:fill="2B2B2B"/>
        </w:rPr>
        <w:t>""</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A9B7C6"/>
          <w:sz w:val="13"/>
          <w:szCs w:val="13"/>
          <w:shd w:val="clear" w:fill="2B2B2B"/>
        </w:rPr>
        <w:t xml:space="preserve">Connection </w:t>
      </w:r>
      <w:r>
        <w:rPr>
          <w:rFonts w:hint="default" w:ascii="JetBrains Mono" w:hAnsi="JetBrains Mono" w:eastAsia="JetBrains Mono" w:cs="JetBrains Mono"/>
          <w:color w:val="FFC66D"/>
          <w:sz w:val="13"/>
          <w:szCs w:val="13"/>
          <w:shd w:val="clear" w:fill="2B2B2B"/>
        </w:rPr>
        <w:t xml:space="preserve">connect </w:t>
      </w:r>
      <w:r>
        <w:rPr>
          <w:rFonts w:hint="default" w:ascii="JetBrains Mono" w:hAnsi="JetBrains Mono" w:eastAsia="JetBrains Mono" w:cs="JetBrains Mono"/>
          <w:color w:val="A9B7C6"/>
          <w:sz w:val="13"/>
          <w:szCs w:val="13"/>
          <w:shd w:val="clear" w:fill="2B2B2B"/>
        </w:rPr>
        <w:t>()</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A9B7C6"/>
          <w:sz w:val="13"/>
          <w:szCs w:val="13"/>
          <w:shd w:val="clear" w:fill="2B2B2B"/>
        </w:rPr>
        <w:t xml:space="preserve">Connection </w:t>
      </w:r>
      <w:r>
        <w:rPr>
          <w:rFonts w:hint="default" w:ascii="JetBrains Mono" w:hAnsi="JetBrains Mono" w:eastAsia="JetBrains Mono" w:cs="JetBrains Mono"/>
          <w:color w:val="FFC66D"/>
          <w:sz w:val="13"/>
          <w:szCs w:val="13"/>
          <w:shd w:val="clear" w:fill="2B2B2B"/>
        </w:rPr>
        <w:t xml:space="preserve">disconnect </w:t>
      </w:r>
      <w:r>
        <w:rPr>
          <w:rFonts w:hint="default" w:ascii="JetBrains Mono" w:hAnsi="JetBrains Mono" w:eastAsia="JetBrains Mono" w:cs="JetBrains Mono"/>
          <w:color w:val="A9B7C6"/>
          <w:sz w:val="13"/>
          <w:szCs w:val="13"/>
          <w:shd w:val="clear" w:fill="2B2B2B"/>
        </w:rPr>
        <w:t xml:space="preserve">() </w:t>
      </w:r>
      <w:r>
        <w:rPr>
          <w:rFonts w:hint="default" w:ascii="JetBrains Mono" w:hAnsi="JetBrains Mono" w:eastAsia="JetBrains Mono" w:cs="JetBrains Mono"/>
          <w:color w:val="CC7832"/>
          <w:sz w:val="13"/>
          <w:szCs w:val="13"/>
          <w:shd w:val="clear" w:fill="2B2B2B"/>
        </w:rPr>
        <w:t xml:space="preserve">throws </w:t>
      </w:r>
      <w:r>
        <w:rPr>
          <w:rFonts w:hint="default" w:ascii="JetBrains Mono" w:hAnsi="JetBrains Mono" w:eastAsia="JetBrains Mono" w:cs="JetBrains Mono"/>
          <w:color w:val="A9B7C6"/>
          <w:sz w:val="13"/>
          <w:szCs w:val="13"/>
          <w:shd w:val="clear" w:fill="2B2B2B"/>
        </w:rPr>
        <w:t>SQLException</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    void </w:t>
      </w:r>
      <w:r>
        <w:rPr>
          <w:rFonts w:hint="default" w:ascii="JetBrains Mono" w:hAnsi="JetBrains Mono" w:eastAsia="JetBrains Mono" w:cs="JetBrains Mono"/>
          <w:color w:val="FFC66D"/>
          <w:sz w:val="13"/>
          <w:szCs w:val="13"/>
          <w:shd w:val="clear" w:fill="2B2B2B"/>
        </w:rPr>
        <w:t>initialize</w:t>
      </w:r>
      <w:r>
        <w:rPr>
          <w:rFonts w:hint="default" w:ascii="JetBrains Mono" w:hAnsi="JetBrains Mono" w:eastAsia="JetBrains Mono" w:cs="JetBrains Mono"/>
          <w:color w:val="A9B7C6"/>
          <w:sz w:val="13"/>
          <w:szCs w:val="13"/>
          <w:shd w:val="clear" w:fill="2B2B2B"/>
        </w:rPr>
        <w:t xml:space="preserve">() </w:t>
      </w:r>
      <w:r>
        <w:rPr>
          <w:rFonts w:hint="default" w:ascii="JetBrains Mono" w:hAnsi="JetBrains Mono" w:eastAsia="JetBrains Mono" w:cs="JetBrains Mono"/>
          <w:color w:val="CC7832"/>
          <w:sz w:val="13"/>
          <w:szCs w:val="13"/>
          <w:shd w:val="clear" w:fill="2B2B2B"/>
        </w:rPr>
        <w:t xml:space="preserve">throws </w:t>
      </w:r>
      <w:r>
        <w:rPr>
          <w:rFonts w:hint="default" w:ascii="JetBrains Mono" w:hAnsi="JetBrains Mono" w:eastAsia="JetBrains Mono" w:cs="JetBrains Mono"/>
          <w:color w:val="A9B7C6"/>
          <w:sz w:val="13"/>
          <w:szCs w:val="13"/>
          <w:shd w:val="clear" w:fill="2B2B2B"/>
        </w:rPr>
        <w:t>SQLException</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A9B7C6"/>
          <w:sz w:val="13"/>
          <w:szCs w:val="13"/>
          <w:shd w:val="clear" w:fill="2B2B2B"/>
        </w:rPr>
        <w:t>}</w:t>
      </w:r>
    </w:p>
    <w:p>
      <w:pPr>
        <w:pStyle w:val="8"/>
        <w:keepNext w:val="0"/>
        <w:keepLines w:val="0"/>
        <w:widowControl/>
        <w:suppressLineNumbers w:val="0"/>
        <w:rPr>
          <w:rFonts w:hint="default" w:ascii="Times New Roman Bold Italic" w:hAnsi="Times New Roman Bold Italic" w:cs="Times New Roman Bold Italic"/>
          <w:b/>
          <w:bCs/>
          <w:i/>
          <w:iCs/>
          <w:kern w:val="2"/>
          <w:sz w:val="32"/>
          <w:szCs w:val="36"/>
          <w:lang w:eastAsia="zh-CN"/>
        </w:rPr>
      </w:pPr>
    </w:p>
    <w:p>
      <w:pPr>
        <w:pStyle w:val="8"/>
        <w:keepNext w:val="0"/>
        <w:keepLines w:val="0"/>
        <w:widowControl/>
        <w:suppressLineNumbers w:val="0"/>
        <w:rPr>
          <w:rFonts w:hint="default" w:ascii="Times New Roman Bold Italic" w:hAnsi="Times New Roman Bold Italic" w:cs="Times New Roman Bold Italic"/>
          <w:b/>
          <w:bCs/>
          <w:i/>
          <w:iCs/>
          <w:kern w:val="2"/>
          <w:sz w:val="32"/>
          <w:szCs w:val="36"/>
          <w:lang w:eastAsia="zh-CN"/>
        </w:rPr>
      </w:pPr>
      <w:r>
        <w:rPr>
          <w:rFonts w:hint="default" w:ascii="Times New Roman Bold Italic" w:hAnsi="Times New Roman Bold Italic" w:cs="Times New Roman Bold Italic"/>
          <w:b/>
          <w:bCs/>
          <w:i/>
          <w:iCs/>
          <w:kern w:val="2"/>
          <w:sz w:val="32"/>
          <w:szCs w:val="36"/>
          <w:lang w:eastAsia="zh-CN"/>
        </w:rPr>
        <w:t>Database Connect Class</w:t>
      </w:r>
    </w:p>
    <w:p>
      <w:pPr>
        <w:pStyle w:val="7"/>
        <w:keepNext w:val="0"/>
        <w:keepLines w:val="0"/>
        <w:widowControl/>
        <w:suppressLineNumbers w:val="0"/>
        <w:shd w:val="clear" w:fill="2B2B2B"/>
        <w:rPr>
          <w:rFonts w:ascii="JetBrains Mono" w:hAnsi="JetBrains Mono" w:eastAsia="JetBrains Mono" w:cs="JetBrains Mono"/>
          <w:color w:val="A9B7C6"/>
          <w:sz w:val="13"/>
          <w:szCs w:val="13"/>
        </w:rPr>
      </w:pPr>
      <w:r>
        <w:rPr>
          <w:rFonts w:hint="default" w:ascii="JetBrains Mono" w:hAnsi="JetBrains Mono" w:eastAsia="JetBrains Mono" w:cs="JetBrains Mono"/>
          <w:color w:val="CC7832"/>
          <w:sz w:val="13"/>
          <w:szCs w:val="13"/>
          <w:shd w:val="clear" w:fill="2B2B2B"/>
        </w:rPr>
        <w:t xml:space="preserve">package </w:t>
      </w:r>
      <w:r>
        <w:rPr>
          <w:rFonts w:hint="default" w:ascii="JetBrains Mono" w:hAnsi="JetBrains Mono" w:eastAsia="JetBrains Mono" w:cs="JetBrains Mono"/>
          <w:color w:val="A9B7C6"/>
          <w:sz w:val="13"/>
          <w:szCs w:val="13"/>
          <w:shd w:val="clear" w:fill="2B2B2B"/>
        </w:rPr>
        <w:t>Database</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import </w:t>
      </w:r>
      <w:r>
        <w:rPr>
          <w:rFonts w:hint="default" w:ascii="JetBrains Mono" w:hAnsi="JetBrains Mono" w:eastAsia="JetBrains Mono" w:cs="JetBrains Mono"/>
          <w:color w:val="A9B7C6"/>
          <w:sz w:val="13"/>
          <w:szCs w:val="13"/>
          <w:shd w:val="clear" w:fill="2B2B2B"/>
        </w:rPr>
        <w:t>java.sql.Connection</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import </w:t>
      </w:r>
      <w:r>
        <w:rPr>
          <w:rFonts w:hint="default" w:ascii="JetBrains Mono" w:hAnsi="JetBrains Mono" w:eastAsia="JetBrains Mono" w:cs="JetBrains Mono"/>
          <w:color w:val="A9B7C6"/>
          <w:sz w:val="13"/>
          <w:szCs w:val="13"/>
          <w:shd w:val="clear" w:fill="2B2B2B"/>
        </w:rPr>
        <w:t>java.sql.DriverManager</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import </w:t>
      </w:r>
      <w:r>
        <w:rPr>
          <w:rFonts w:hint="default" w:ascii="JetBrains Mono" w:hAnsi="JetBrains Mono" w:eastAsia="JetBrains Mono" w:cs="JetBrains Mono"/>
          <w:color w:val="A9B7C6"/>
          <w:sz w:val="13"/>
          <w:szCs w:val="13"/>
          <w:shd w:val="clear" w:fill="2B2B2B"/>
        </w:rPr>
        <w:t>java.sql.SQLException</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public class </w:t>
      </w:r>
      <w:r>
        <w:rPr>
          <w:rFonts w:hint="default" w:ascii="JetBrains Mono" w:hAnsi="JetBrains Mono" w:eastAsia="JetBrains Mono" w:cs="JetBrains Mono"/>
          <w:color w:val="A9B7C6"/>
          <w:sz w:val="13"/>
          <w:szCs w:val="13"/>
          <w:shd w:val="clear" w:fill="2B2B2B"/>
        </w:rPr>
        <w:t xml:space="preserve">Connect </w:t>
      </w:r>
      <w:r>
        <w:rPr>
          <w:rFonts w:hint="default" w:ascii="JetBrains Mono" w:hAnsi="JetBrains Mono" w:eastAsia="JetBrains Mono" w:cs="JetBrains Mono"/>
          <w:color w:val="CC7832"/>
          <w:sz w:val="13"/>
          <w:szCs w:val="13"/>
          <w:shd w:val="clear" w:fill="2B2B2B"/>
        </w:rPr>
        <w:t xml:space="preserve">implements </w:t>
      </w:r>
      <w:r>
        <w:rPr>
          <w:rFonts w:hint="default" w:ascii="JetBrains Mono" w:hAnsi="JetBrains Mono" w:eastAsia="JetBrains Mono" w:cs="JetBrains Mono"/>
          <w:color w:val="A9B7C6"/>
          <w:sz w:val="13"/>
          <w:szCs w:val="13"/>
          <w:shd w:val="clear" w:fill="2B2B2B"/>
        </w:rPr>
        <w:t>Conf {</w:t>
      </w:r>
      <w:r>
        <w:rPr>
          <w:rFonts w:hint="default" w:ascii="JetBrains Mono" w:hAnsi="JetBrains Mono" w:eastAsia="JetBrains Mono" w:cs="JetBrains Mono"/>
          <w:color w:val="A9B7C6"/>
          <w:sz w:val="13"/>
          <w:szCs w:val="13"/>
          <w:shd w:val="clear" w:fill="2B2B2B"/>
        </w:rPr>
        <w:br w:type="textWrapping"/>
      </w:r>
      <w:r>
        <w:rPr>
          <w:rFonts w:hint="default" w:ascii="JetBrains Mono" w:hAnsi="JetBrains Mono" w:eastAsia="JetBrains Mono" w:cs="JetBrains Mono"/>
          <w:color w:val="A9B7C6"/>
          <w:sz w:val="13"/>
          <w:szCs w:val="13"/>
          <w:shd w:val="clear" w:fill="2B2B2B"/>
        </w:rPr>
        <w:t xml:space="preserve">    Connection </w:t>
      </w:r>
      <w:r>
        <w:rPr>
          <w:rFonts w:hint="default" w:ascii="JetBrains Mono" w:hAnsi="JetBrains Mono" w:eastAsia="JetBrains Mono" w:cs="JetBrains Mono"/>
          <w:color w:val="9876AA"/>
          <w:sz w:val="13"/>
          <w:szCs w:val="13"/>
          <w:shd w:val="clear" w:fill="2B2B2B"/>
        </w:rPr>
        <w:t>conn</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BBB529"/>
          <w:sz w:val="13"/>
          <w:szCs w:val="13"/>
          <w:shd w:val="clear" w:fill="2B2B2B"/>
        </w:rPr>
        <w:t>@Override</w:t>
      </w:r>
      <w:r>
        <w:rPr>
          <w:rFonts w:hint="default" w:ascii="JetBrains Mono" w:hAnsi="JetBrains Mono" w:eastAsia="JetBrains Mono" w:cs="JetBrains Mono"/>
          <w:color w:val="BBB529"/>
          <w:sz w:val="13"/>
          <w:szCs w:val="13"/>
          <w:shd w:val="clear" w:fill="2B2B2B"/>
        </w:rPr>
        <w:br w:type="textWrapping"/>
      </w:r>
      <w:r>
        <w:rPr>
          <w:rFonts w:hint="default" w:ascii="JetBrains Mono" w:hAnsi="JetBrains Mono" w:eastAsia="JetBrains Mono" w:cs="JetBrains Mono"/>
          <w:color w:val="BBB529"/>
          <w:sz w:val="13"/>
          <w:szCs w:val="13"/>
          <w:shd w:val="clear" w:fill="2B2B2B"/>
        </w:rPr>
        <w:t xml:space="preserve">    </w:t>
      </w:r>
      <w:r>
        <w:rPr>
          <w:rFonts w:hint="default" w:ascii="JetBrains Mono" w:hAnsi="JetBrains Mono" w:eastAsia="JetBrains Mono" w:cs="JetBrains Mono"/>
          <w:color w:val="CC7832"/>
          <w:sz w:val="13"/>
          <w:szCs w:val="13"/>
          <w:shd w:val="clear" w:fill="2B2B2B"/>
        </w:rPr>
        <w:t xml:space="preserve">public </w:t>
      </w:r>
      <w:r>
        <w:rPr>
          <w:rFonts w:hint="default" w:ascii="JetBrains Mono" w:hAnsi="JetBrains Mono" w:eastAsia="JetBrains Mono" w:cs="JetBrains Mono"/>
          <w:color w:val="A9B7C6"/>
          <w:sz w:val="13"/>
          <w:szCs w:val="13"/>
          <w:shd w:val="clear" w:fill="2B2B2B"/>
        </w:rPr>
        <w:t xml:space="preserve">Connection </w:t>
      </w:r>
      <w:r>
        <w:rPr>
          <w:rFonts w:hint="default" w:ascii="JetBrains Mono" w:hAnsi="JetBrains Mono" w:eastAsia="JetBrains Mono" w:cs="JetBrains Mono"/>
          <w:color w:val="FFC66D"/>
          <w:sz w:val="13"/>
          <w:szCs w:val="13"/>
          <w:shd w:val="clear" w:fill="2B2B2B"/>
        </w:rPr>
        <w:t xml:space="preserve">connect </w:t>
      </w:r>
      <w:r>
        <w:rPr>
          <w:rFonts w:hint="default" w:ascii="JetBrains Mono" w:hAnsi="JetBrains Mono" w:eastAsia="JetBrains Mono" w:cs="JetBrains Mono"/>
          <w:color w:val="A9B7C6"/>
          <w:sz w:val="13"/>
          <w:szCs w:val="13"/>
          <w:shd w:val="clear" w:fill="2B2B2B"/>
        </w:rPr>
        <w:t>() {</w:t>
      </w:r>
      <w:r>
        <w:rPr>
          <w:rFonts w:hint="default" w:ascii="JetBrains Mono" w:hAnsi="JetBrains Mono" w:eastAsia="JetBrains Mono" w:cs="JetBrains Mono"/>
          <w:color w:val="A9B7C6"/>
          <w:sz w:val="13"/>
          <w:szCs w:val="13"/>
          <w:shd w:val="clear" w:fill="2B2B2B"/>
        </w:rPr>
        <w:br w:type="textWrapping"/>
      </w:r>
      <w:r>
        <w:rPr>
          <w:rFonts w:hint="default" w:ascii="JetBrains Mono" w:hAnsi="JetBrains Mono" w:eastAsia="JetBrains Mono" w:cs="JetBrains Mono"/>
          <w:color w:val="A9B7C6"/>
          <w:sz w:val="13"/>
          <w:szCs w:val="13"/>
          <w:shd w:val="clear" w:fill="2B2B2B"/>
        </w:rPr>
        <w:t xml:space="preserve">        </w:t>
      </w:r>
      <w:r>
        <w:rPr>
          <w:rFonts w:hint="default" w:ascii="JetBrains Mono" w:hAnsi="JetBrains Mono" w:eastAsia="JetBrains Mono" w:cs="JetBrains Mono"/>
          <w:color w:val="CC7832"/>
          <w:sz w:val="13"/>
          <w:szCs w:val="13"/>
          <w:shd w:val="clear" w:fill="2B2B2B"/>
        </w:rPr>
        <w:t xml:space="preserve">try </w:t>
      </w:r>
      <w:r>
        <w:rPr>
          <w:rFonts w:hint="default" w:ascii="JetBrains Mono" w:hAnsi="JetBrains Mono" w:eastAsia="JetBrains Mono" w:cs="JetBrains Mono"/>
          <w:color w:val="A9B7C6"/>
          <w:sz w:val="13"/>
          <w:szCs w:val="13"/>
          <w:shd w:val="clear" w:fill="2B2B2B"/>
        </w:rPr>
        <w:t>{ Class.</w:t>
      </w:r>
      <w:r>
        <w:rPr>
          <w:rFonts w:hint="default" w:ascii="JetBrains Mono" w:hAnsi="JetBrains Mono" w:eastAsia="JetBrains Mono" w:cs="JetBrains Mono"/>
          <w:i/>
          <w:color w:val="A9B7C6"/>
          <w:sz w:val="13"/>
          <w:szCs w:val="13"/>
          <w:shd w:val="clear" w:fill="2B2B2B"/>
        </w:rPr>
        <w:t>forName</w:t>
      </w:r>
      <w:r>
        <w:rPr>
          <w:rFonts w:hint="default" w:ascii="JetBrains Mono" w:hAnsi="JetBrains Mono" w:eastAsia="JetBrains Mono" w:cs="JetBrains Mono"/>
          <w:color w:val="A9B7C6"/>
          <w:sz w:val="13"/>
          <w:szCs w:val="13"/>
          <w:shd w:val="clear" w:fill="2B2B2B"/>
        </w:rPr>
        <w:t>(</w:t>
      </w:r>
      <w:r>
        <w:rPr>
          <w:rFonts w:hint="default" w:ascii="JetBrains Mono" w:hAnsi="JetBrains Mono" w:eastAsia="JetBrains Mono" w:cs="JetBrains Mono"/>
          <w:i/>
          <w:color w:val="9876AA"/>
          <w:sz w:val="13"/>
          <w:szCs w:val="13"/>
          <w:shd w:val="clear" w:fill="2B2B2B"/>
        </w:rPr>
        <w:t>DB_DRIVER</w:t>
      </w:r>
      <w:r>
        <w:rPr>
          <w:rFonts w:hint="default" w:ascii="JetBrains Mono" w:hAnsi="JetBrains Mono" w:eastAsia="JetBrains Mono" w:cs="JetBrains Mono"/>
          <w:color w:val="A9B7C6"/>
          <w:sz w:val="13"/>
          <w:szCs w:val="13"/>
          <w:shd w:val="clear" w:fill="2B2B2B"/>
        </w:rPr>
        <w:t>)</w:t>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9876AA"/>
          <w:sz w:val="13"/>
          <w:szCs w:val="13"/>
          <w:shd w:val="clear" w:fill="2B2B2B"/>
        </w:rPr>
        <w:t xml:space="preserve">conn </w:t>
      </w:r>
      <w:r>
        <w:rPr>
          <w:rFonts w:hint="default" w:ascii="JetBrains Mono" w:hAnsi="JetBrains Mono" w:eastAsia="JetBrains Mono" w:cs="JetBrains Mono"/>
          <w:color w:val="A9B7C6"/>
          <w:sz w:val="13"/>
          <w:szCs w:val="13"/>
          <w:shd w:val="clear" w:fill="2B2B2B"/>
        </w:rPr>
        <w:t>= DriverManager.</w:t>
      </w:r>
      <w:r>
        <w:rPr>
          <w:rFonts w:hint="default" w:ascii="JetBrains Mono" w:hAnsi="JetBrains Mono" w:eastAsia="JetBrains Mono" w:cs="JetBrains Mono"/>
          <w:i/>
          <w:color w:val="A9B7C6"/>
          <w:sz w:val="13"/>
          <w:szCs w:val="13"/>
          <w:shd w:val="clear" w:fill="2B2B2B"/>
        </w:rPr>
        <w:t>getConnection</w:t>
      </w:r>
      <w:r>
        <w:rPr>
          <w:rFonts w:hint="default" w:ascii="JetBrains Mono" w:hAnsi="JetBrains Mono" w:eastAsia="JetBrains Mono" w:cs="JetBrains Mono"/>
          <w:color w:val="A9B7C6"/>
          <w:sz w:val="13"/>
          <w:szCs w:val="13"/>
          <w:shd w:val="clear" w:fill="2B2B2B"/>
        </w:rPr>
        <w:t>(</w:t>
      </w:r>
      <w:r>
        <w:rPr>
          <w:rFonts w:hint="default" w:ascii="JetBrains Mono" w:hAnsi="JetBrains Mono" w:eastAsia="JetBrains Mono" w:cs="JetBrains Mono"/>
          <w:i/>
          <w:color w:val="9876AA"/>
          <w:sz w:val="13"/>
          <w:szCs w:val="13"/>
          <w:shd w:val="clear" w:fill="2B2B2B"/>
        </w:rPr>
        <w:t>DB_DSN</w:t>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i/>
          <w:color w:val="9876AA"/>
          <w:sz w:val="13"/>
          <w:szCs w:val="13"/>
          <w:shd w:val="clear" w:fill="2B2B2B"/>
        </w:rPr>
        <w:t>DB_USERNAME</w:t>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i/>
          <w:color w:val="9876AA"/>
          <w:sz w:val="13"/>
          <w:szCs w:val="13"/>
          <w:shd w:val="clear" w:fill="2B2B2B"/>
        </w:rPr>
        <w:t>DB_PASSWORD</w:t>
      </w:r>
      <w:r>
        <w:rPr>
          <w:rFonts w:hint="default" w:ascii="JetBrains Mono" w:hAnsi="JetBrains Mono" w:eastAsia="JetBrains Mono" w:cs="JetBrains Mono"/>
          <w:color w:val="A9B7C6"/>
          <w:sz w:val="13"/>
          <w:szCs w:val="13"/>
          <w:shd w:val="clear" w:fill="2B2B2B"/>
        </w:rPr>
        <w:t>)</w:t>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A9B7C6"/>
          <w:sz w:val="13"/>
          <w:szCs w:val="13"/>
          <w:shd w:val="clear" w:fill="2B2B2B"/>
        </w:rPr>
        <w:t>}</w:t>
      </w:r>
      <w:r>
        <w:rPr>
          <w:rFonts w:hint="default" w:ascii="JetBrains Mono" w:hAnsi="JetBrains Mono" w:eastAsia="JetBrains Mono" w:cs="JetBrains Mono"/>
          <w:color w:val="A9B7C6"/>
          <w:sz w:val="13"/>
          <w:szCs w:val="13"/>
          <w:shd w:val="clear" w:fill="2B2B2B"/>
        </w:rPr>
        <w:br w:type="textWrapping"/>
      </w:r>
      <w:r>
        <w:rPr>
          <w:rFonts w:hint="default" w:ascii="JetBrains Mono" w:hAnsi="JetBrains Mono" w:eastAsia="JetBrains Mono" w:cs="JetBrains Mono"/>
          <w:color w:val="A9B7C6"/>
          <w:sz w:val="13"/>
          <w:szCs w:val="13"/>
          <w:shd w:val="clear" w:fill="2B2B2B"/>
        </w:rPr>
        <w:t xml:space="preserve">        </w:t>
      </w:r>
      <w:r>
        <w:rPr>
          <w:rFonts w:hint="default" w:ascii="JetBrains Mono" w:hAnsi="JetBrains Mono" w:eastAsia="JetBrains Mono" w:cs="JetBrains Mono"/>
          <w:color w:val="CC7832"/>
          <w:sz w:val="13"/>
          <w:szCs w:val="13"/>
          <w:shd w:val="clear" w:fill="2B2B2B"/>
        </w:rPr>
        <w:t xml:space="preserve">catch </w:t>
      </w:r>
      <w:r>
        <w:rPr>
          <w:rFonts w:hint="default" w:ascii="JetBrains Mono" w:hAnsi="JetBrains Mono" w:eastAsia="JetBrains Mono" w:cs="JetBrains Mono"/>
          <w:color w:val="A9B7C6"/>
          <w:sz w:val="13"/>
          <w:szCs w:val="13"/>
          <w:shd w:val="clear" w:fill="2B2B2B"/>
        </w:rPr>
        <w:t>(SQLException | ClassNotFoundException e) { e.printStackTrace()</w:t>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A9B7C6"/>
          <w:sz w:val="13"/>
          <w:szCs w:val="13"/>
          <w:shd w:val="clear" w:fill="2B2B2B"/>
        </w:rPr>
        <w:t>}</w:t>
      </w:r>
      <w:r>
        <w:rPr>
          <w:rFonts w:hint="default" w:ascii="JetBrains Mono" w:hAnsi="JetBrains Mono" w:eastAsia="JetBrains Mono" w:cs="JetBrains Mono"/>
          <w:color w:val="A9B7C6"/>
          <w:sz w:val="13"/>
          <w:szCs w:val="13"/>
          <w:shd w:val="clear" w:fill="2B2B2B"/>
        </w:rPr>
        <w:br w:type="textWrapping"/>
      </w:r>
      <w:r>
        <w:rPr>
          <w:rFonts w:hint="default" w:ascii="JetBrains Mono" w:hAnsi="JetBrains Mono" w:eastAsia="JetBrains Mono" w:cs="JetBrains Mono"/>
          <w:color w:val="A9B7C6"/>
          <w:sz w:val="13"/>
          <w:szCs w:val="13"/>
          <w:shd w:val="clear" w:fill="2B2B2B"/>
        </w:rPr>
        <w:t xml:space="preserve">        </w:t>
      </w:r>
      <w:r>
        <w:rPr>
          <w:rFonts w:hint="default" w:ascii="JetBrains Mono" w:hAnsi="JetBrains Mono" w:eastAsia="JetBrains Mono" w:cs="JetBrains Mono"/>
          <w:color w:val="CC7832"/>
          <w:sz w:val="13"/>
          <w:szCs w:val="13"/>
          <w:shd w:val="clear" w:fill="2B2B2B"/>
        </w:rPr>
        <w:t xml:space="preserve">return </w:t>
      </w:r>
      <w:r>
        <w:rPr>
          <w:rFonts w:hint="default" w:ascii="JetBrains Mono" w:hAnsi="JetBrains Mono" w:eastAsia="JetBrains Mono" w:cs="JetBrains Mono"/>
          <w:color w:val="9876AA"/>
          <w:sz w:val="13"/>
          <w:szCs w:val="13"/>
          <w:shd w:val="clear" w:fill="2B2B2B"/>
        </w:rPr>
        <w:t>conn</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A9B7C6"/>
          <w:sz w:val="13"/>
          <w:szCs w:val="13"/>
          <w:shd w:val="clear" w:fill="2B2B2B"/>
        </w:rPr>
        <w:t>}</w:t>
      </w:r>
      <w:r>
        <w:rPr>
          <w:rFonts w:hint="default" w:ascii="JetBrains Mono" w:hAnsi="JetBrains Mono" w:eastAsia="JetBrains Mono" w:cs="JetBrains Mono"/>
          <w:color w:val="A9B7C6"/>
          <w:sz w:val="13"/>
          <w:szCs w:val="13"/>
          <w:shd w:val="clear" w:fill="2B2B2B"/>
        </w:rPr>
        <w:br w:type="textWrapping"/>
      </w:r>
      <w:r>
        <w:rPr>
          <w:rFonts w:hint="default" w:ascii="JetBrains Mono" w:hAnsi="JetBrains Mono" w:eastAsia="JetBrains Mono" w:cs="JetBrains Mono"/>
          <w:color w:val="A9B7C6"/>
          <w:sz w:val="13"/>
          <w:szCs w:val="13"/>
          <w:shd w:val="clear" w:fill="2B2B2B"/>
        </w:rPr>
        <w:br w:type="textWrapping"/>
      </w:r>
      <w:r>
        <w:rPr>
          <w:rFonts w:hint="default" w:ascii="JetBrains Mono" w:hAnsi="JetBrains Mono" w:eastAsia="JetBrains Mono" w:cs="JetBrains Mono"/>
          <w:color w:val="A9B7C6"/>
          <w:sz w:val="13"/>
          <w:szCs w:val="13"/>
          <w:shd w:val="clear" w:fill="2B2B2B"/>
        </w:rPr>
        <w:t xml:space="preserve">    </w:t>
      </w:r>
      <w:r>
        <w:rPr>
          <w:rFonts w:hint="default" w:ascii="JetBrains Mono" w:hAnsi="JetBrains Mono" w:eastAsia="JetBrains Mono" w:cs="JetBrains Mono"/>
          <w:color w:val="BBB529"/>
          <w:sz w:val="13"/>
          <w:szCs w:val="13"/>
          <w:shd w:val="clear" w:fill="2B2B2B"/>
        </w:rPr>
        <w:t>@Override</w:t>
      </w:r>
      <w:r>
        <w:rPr>
          <w:rFonts w:hint="default" w:ascii="JetBrains Mono" w:hAnsi="JetBrains Mono" w:eastAsia="JetBrains Mono" w:cs="JetBrains Mono"/>
          <w:color w:val="BBB529"/>
          <w:sz w:val="13"/>
          <w:szCs w:val="13"/>
          <w:shd w:val="clear" w:fill="2B2B2B"/>
        </w:rPr>
        <w:br w:type="textWrapping"/>
      </w:r>
      <w:r>
        <w:rPr>
          <w:rFonts w:hint="default" w:ascii="JetBrains Mono" w:hAnsi="JetBrains Mono" w:eastAsia="JetBrains Mono" w:cs="JetBrains Mono"/>
          <w:color w:val="BBB529"/>
          <w:sz w:val="13"/>
          <w:szCs w:val="13"/>
          <w:shd w:val="clear" w:fill="2B2B2B"/>
        </w:rPr>
        <w:t xml:space="preserve">    </w:t>
      </w:r>
      <w:r>
        <w:rPr>
          <w:rFonts w:hint="default" w:ascii="JetBrains Mono" w:hAnsi="JetBrains Mono" w:eastAsia="JetBrains Mono" w:cs="JetBrains Mono"/>
          <w:color w:val="CC7832"/>
          <w:sz w:val="13"/>
          <w:szCs w:val="13"/>
          <w:shd w:val="clear" w:fill="2B2B2B"/>
        </w:rPr>
        <w:t xml:space="preserve">public </w:t>
      </w:r>
      <w:r>
        <w:rPr>
          <w:rFonts w:hint="default" w:ascii="JetBrains Mono" w:hAnsi="JetBrains Mono" w:eastAsia="JetBrains Mono" w:cs="JetBrains Mono"/>
          <w:color w:val="A9B7C6"/>
          <w:sz w:val="13"/>
          <w:szCs w:val="13"/>
          <w:shd w:val="clear" w:fill="2B2B2B"/>
        </w:rPr>
        <w:t xml:space="preserve">Connection </w:t>
      </w:r>
      <w:r>
        <w:rPr>
          <w:rFonts w:hint="default" w:ascii="JetBrains Mono" w:hAnsi="JetBrains Mono" w:eastAsia="JetBrains Mono" w:cs="JetBrains Mono"/>
          <w:color w:val="FFC66D"/>
          <w:sz w:val="13"/>
          <w:szCs w:val="13"/>
          <w:shd w:val="clear" w:fill="2B2B2B"/>
        </w:rPr>
        <w:t xml:space="preserve">disconnect </w:t>
      </w:r>
      <w:r>
        <w:rPr>
          <w:rFonts w:hint="default" w:ascii="JetBrains Mono" w:hAnsi="JetBrains Mono" w:eastAsia="JetBrains Mono" w:cs="JetBrains Mono"/>
          <w:color w:val="A9B7C6"/>
          <w:sz w:val="13"/>
          <w:szCs w:val="13"/>
          <w:shd w:val="clear" w:fill="2B2B2B"/>
        </w:rPr>
        <w:t xml:space="preserve">() </w:t>
      </w:r>
      <w:r>
        <w:rPr>
          <w:rFonts w:hint="default" w:ascii="JetBrains Mono" w:hAnsi="JetBrains Mono" w:eastAsia="JetBrains Mono" w:cs="JetBrains Mono"/>
          <w:color w:val="CC7832"/>
          <w:sz w:val="13"/>
          <w:szCs w:val="13"/>
          <w:shd w:val="clear" w:fill="2B2B2B"/>
        </w:rPr>
        <w:t xml:space="preserve">throws </w:t>
      </w:r>
      <w:r>
        <w:rPr>
          <w:rFonts w:hint="default" w:ascii="JetBrains Mono" w:hAnsi="JetBrains Mono" w:eastAsia="JetBrains Mono" w:cs="JetBrains Mono"/>
          <w:color w:val="A9B7C6"/>
          <w:sz w:val="13"/>
          <w:szCs w:val="13"/>
          <w:shd w:val="clear" w:fill="2B2B2B"/>
        </w:rPr>
        <w:t>SQLException {</w:t>
      </w:r>
      <w:r>
        <w:rPr>
          <w:rFonts w:hint="default" w:ascii="JetBrains Mono" w:hAnsi="JetBrains Mono" w:eastAsia="JetBrains Mono" w:cs="JetBrains Mono"/>
          <w:color w:val="A9B7C6"/>
          <w:sz w:val="13"/>
          <w:szCs w:val="13"/>
          <w:shd w:val="clear" w:fill="2B2B2B"/>
        </w:rPr>
        <w:br w:type="textWrapping"/>
      </w:r>
      <w:r>
        <w:rPr>
          <w:rFonts w:hint="default" w:ascii="JetBrains Mono" w:hAnsi="JetBrains Mono" w:eastAsia="JetBrains Mono" w:cs="JetBrains Mono"/>
          <w:color w:val="A9B7C6"/>
          <w:sz w:val="13"/>
          <w:szCs w:val="13"/>
          <w:shd w:val="clear" w:fill="2B2B2B"/>
        </w:rPr>
        <w:t xml:space="preserve">        </w:t>
      </w:r>
      <w:r>
        <w:rPr>
          <w:rFonts w:hint="default" w:ascii="JetBrains Mono" w:hAnsi="JetBrains Mono" w:eastAsia="JetBrains Mono" w:cs="JetBrains Mono"/>
          <w:color w:val="CC7832"/>
          <w:sz w:val="13"/>
          <w:szCs w:val="13"/>
          <w:shd w:val="clear" w:fill="2B2B2B"/>
        </w:rPr>
        <w:t xml:space="preserve">if </w:t>
      </w:r>
      <w:r>
        <w:rPr>
          <w:rFonts w:hint="default" w:ascii="JetBrains Mono" w:hAnsi="JetBrains Mono" w:eastAsia="JetBrains Mono" w:cs="JetBrains Mono"/>
          <w:color w:val="A9B7C6"/>
          <w:sz w:val="13"/>
          <w:szCs w:val="13"/>
          <w:shd w:val="clear" w:fill="2B2B2B"/>
        </w:rPr>
        <w:t xml:space="preserve">( </w:t>
      </w:r>
      <w:r>
        <w:rPr>
          <w:rFonts w:hint="default" w:ascii="JetBrains Mono" w:hAnsi="JetBrains Mono" w:eastAsia="JetBrains Mono" w:cs="JetBrains Mono"/>
          <w:color w:val="9876AA"/>
          <w:sz w:val="13"/>
          <w:szCs w:val="13"/>
          <w:shd w:val="clear" w:fill="2B2B2B"/>
        </w:rPr>
        <w:t xml:space="preserve">conn </w:t>
      </w:r>
      <w:r>
        <w:rPr>
          <w:rFonts w:hint="default" w:ascii="JetBrains Mono" w:hAnsi="JetBrains Mono" w:eastAsia="JetBrains Mono" w:cs="JetBrains Mono"/>
          <w:color w:val="A9B7C6"/>
          <w:sz w:val="13"/>
          <w:szCs w:val="13"/>
          <w:shd w:val="clear" w:fill="2B2B2B"/>
        </w:rPr>
        <w:t xml:space="preserve">!= </w:t>
      </w:r>
      <w:r>
        <w:rPr>
          <w:rFonts w:hint="default" w:ascii="JetBrains Mono" w:hAnsi="JetBrains Mono" w:eastAsia="JetBrains Mono" w:cs="JetBrains Mono"/>
          <w:color w:val="CC7832"/>
          <w:sz w:val="13"/>
          <w:szCs w:val="13"/>
          <w:shd w:val="clear" w:fill="2B2B2B"/>
        </w:rPr>
        <w:t xml:space="preserve">null </w:t>
      </w:r>
      <w:r>
        <w:rPr>
          <w:rFonts w:hint="default" w:ascii="JetBrains Mono" w:hAnsi="JetBrains Mono" w:eastAsia="JetBrains Mono" w:cs="JetBrains Mono"/>
          <w:color w:val="A9B7C6"/>
          <w:sz w:val="13"/>
          <w:szCs w:val="13"/>
          <w:shd w:val="clear" w:fill="2B2B2B"/>
        </w:rPr>
        <w:t>&amp;&amp; !</w:t>
      </w:r>
      <w:r>
        <w:rPr>
          <w:rFonts w:hint="default" w:ascii="JetBrains Mono" w:hAnsi="JetBrains Mono" w:eastAsia="JetBrains Mono" w:cs="JetBrains Mono"/>
          <w:color w:val="9876AA"/>
          <w:sz w:val="13"/>
          <w:szCs w:val="13"/>
          <w:shd w:val="clear" w:fill="2B2B2B"/>
        </w:rPr>
        <w:t>conn</w:t>
      </w:r>
      <w:r>
        <w:rPr>
          <w:rFonts w:hint="default" w:ascii="JetBrains Mono" w:hAnsi="JetBrains Mono" w:eastAsia="JetBrains Mono" w:cs="JetBrains Mono"/>
          <w:color w:val="A9B7C6"/>
          <w:sz w:val="13"/>
          <w:szCs w:val="13"/>
          <w:shd w:val="clear" w:fill="2B2B2B"/>
        </w:rPr>
        <w:t xml:space="preserve">.isClosed() ) </w:t>
      </w:r>
      <w:r>
        <w:rPr>
          <w:rFonts w:hint="default" w:ascii="JetBrains Mono" w:hAnsi="JetBrains Mono" w:eastAsia="JetBrains Mono" w:cs="JetBrains Mono"/>
          <w:color w:val="9876AA"/>
          <w:sz w:val="13"/>
          <w:szCs w:val="13"/>
          <w:shd w:val="clear" w:fill="2B2B2B"/>
        </w:rPr>
        <w:t>conn</w:t>
      </w:r>
      <w:r>
        <w:rPr>
          <w:rFonts w:hint="default" w:ascii="JetBrains Mono" w:hAnsi="JetBrains Mono" w:eastAsia="JetBrains Mono" w:cs="JetBrains Mono"/>
          <w:color w:val="A9B7C6"/>
          <w:sz w:val="13"/>
          <w:szCs w:val="13"/>
          <w:shd w:val="clear" w:fill="2B2B2B"/>
        </w:rPr>
        <w:t>.close()</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        return </w:t>
      </w:r>
      <w:r>
        <w:rPr>
          <w:rFonts w:hint="default" w:ascii="JetBrains Mono" w:hAnsi="JetBrains Mono" w:eastAsia="JetBrains Mono" w:cs="JetBrains Mono"/>
          <w:color w:val="9876AA"/>
          <w:sz w:val="13"/>
          <w:szCs w:val="13"/>
          <w:shd w:val="clear" w:fill="2B2B2B"/>
        </w:rPr>
        <w:t>conn</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A9B7C6"/>
          <w:sz w:val="13"/>
          <w:szCs w:val="13"/>
          <w:shd w:val="clear" w:fill="2B2B2B"/>
        </w:rPr>
        <w:t>}</w:t>
      </w:r>
      <w:r>
        <w:rPr>
          <w:rFonts w:hint="default" w:ascii="JetBrains Mono" w:hAnsi="JetBrains Mono" w:eastAsia="JetBrains Mono" w:cs="JetBrains Mono"/>
          <w:color w:val="A9B7C6"/>
          <w:sz w:val="13"/>
          <w:szCs w:val="13"/>
          <w:shd w:val="clear" w:fill="2B2B2B"/>
        </w:rPr>
        <w:br w:type="textWrapping"/>
      </w:r>
      <w:r>
        <w:rPr>
          <w:rFonts w:hint="default" w:ascii="JetBrains Mono" w:hAnsi="JetBrains Mono" w:eastAsia="JetBrains Mono" w:cs="JetBrains Mono"/>
          <w:color w:val="A9B7C6"/>
          <w:sz w:val="13"/>
          <w:szCs w:val="13"/>
          <w:shd w:val="clear" w:fill="2B2B2B"/>
        </w:rPr>
        <w:br w:type="textWrapping"/>
      </w:r>
      <w:r>
        <w:rPr>
          <w:rFonts w:hint="default" w:ascii="JetBrains Mono" w:hAnsi="JetBrains Mono" w:eastAsia="JetBrains Mono" w:cs="JetBrains Mono"/>
          <w:color w:val="A9B7C6"/>
          <w:sz w:val="13"/>
          <w:szCs w:val="13"/>
          <w:shd w:val="clear" w:fill="2B2B2B"/>
        </w:rPr>
        <w:t xml:space="preserve">    </w:t>
      </w:r>
      <w:r>
        <w:rPr>
          <w:rFonts w:hint="default" w:ascii="JetBrains Mono" w:hAnsi="JetBrains Mono" w:eastAsia="JetBrains Mono" w:cs="JetBrains Mono"/>
          <w:color w:val="BBB529"/>
          <w:sz w:val="13"/>
          <w:szCs w:val="13"/>
          <w:shd w:val="clear" w:fill="2B2B2B"/>
        </w:rPr>
        <w:t>@Override</w:t>
      </w:r>
      <w:r>
        <w:rPr>
          <w:rFonts w:hint="default" w:ascii="JetBrains Mono" w:hAnsi="JetBrains Mono" w:eastAsia="JetBrains Mono" w:cs="JetBrains Mono"/>
          <w:color w:val="BBB529"/>
          <w:sz w:val="13"/>
          <w:szCs w:val="13"/>
          <w:shd w:val="clear" w:fill="2B2B2B"/>
        </w:rPr>
        <w:br w:type="textWrapping"/>
      </w:r>
      <w:r>
        <w:rPr>
          <w:rFonts w:hint="default" w:ascii="JetBrains Mono" w:hAnsi="JetBrains Mono" w:eastAsia="JetBrains Mono" w:cs="JetBrains Mono"/>
          <w:color w:val="BBB529"/>
          <w:sz w:val="13"/>
          <w:szCs w:val="13"/>
          <w:shd w:val="clear" w:fill="2B2B2B"/>
        </w:rPr>
        <w:t xml:space="preserve">    </w:t>
      </w:r>
      <w:r>
        <w:rPr>
          <w:rFonts w:hint="default" w:ascii="JetBrains Mono" w:hAnsi="JetBrains Mono" w:eastAsia="JetBrains Mono" w:cs="JetBrains Mono"/>
          <w:color w:val="CC7832"/>
          <w:sz w:val="13"/>
          <w:szCs w:val="13"/>
          <w:shd w:val="clear" w:fill="2B2B2B"/>
        </w:rPr>
        <w:t xml:space="preserve">public void </w:t>
      </w:r>
      <w:r>
        <w:rPr>
          <w:rFonts w:hint="default" w:ascii="JetBrains Mono" w:hAnsi="JetBrains Mono" w:eastAsia="JetBrains Mono" w:cs="JetBrains Mono"/>
          <w:color w:val="FFC66D"/>
          <w:sz w:val="13"/>
          <w:szCs w:val="13"/>
          <w:shd w:val="clear" w:fill="2B2B2B"/>
        </w:rPr>
        <w:t xml:space="preserve">initialize </w:t>
      </w:r>
      <w:r>
        <w:rPr>
          <w:rFonts w:hint="default" w:ascii="JetBrains Mono" w:hAnsi="JetBrains Mono" w:eastAsia="JetBrains Mono" w:cs="JetBrains Mono"/>
          <w:color w:val="A9B7C6"/>
          <w:sz w:val="13"/>
          <w:szCs w:val="13"/>
          <w:shd w:val="clear" w:fill="2B2B2B"/>
        </w:rPr>
        <w:t xml:space="preserve">() </w:t>
      </w:r>
      <w:r>
        <w:rPr>
          <w:rFonts w:hint="default" w:ascii="JetBrains Mono" w:hAnsi="JetBrains Mono" w:eastAsia="JetBrains Mono" w:cs="JetBrains Mono"/>
          <w:color w:val="CC7832"/>
          <w:sz w:val="13"/>
          <w:szCs w:val="13"/>
          <w:shd w:val="clear" w:fill="2B2B2B"/>
        </w:rPr>
        <w:t xml:space="preserve">throws </w:t>
      </w:r>
      <w:r>
        <w:rPr>
          <w:rFonts w:hint="default" w:ascii="JetBrains Mono" w:hAnsi="JetBrains Mono" w:eastAsia="JetBrains Mono" w:cs="JetBrains Mono"/>
          <w:color w:val="A9B7C6"/>
          <w:sz w:val="13"/>
          <w:szCs w:val="13"/>
          <w:shd w:val="clear" w:fill="2B2B2B"/>
        </w:rPr>
        <w:t>SQLException {}</w:t>
      </w:r>
      <w:r>
        <w:rPr>
          <w:rFonts w:hint="default" w:ascii="JetBrains Mono" w:hAnsi="JetBrains Mono" w:eastAsia="JetBrains Mono" w:cs="JetBrains Mono"/>
          <w:color w:val="A9B7C6"/>
          <w:sz w:val="13"/>
          <w:szCs w:val="13"/>
          <w:shd w:val="clear" w:fill="2B2B2B"/>
        </w:rPr>
        <w:br w:type="textWrapping"/>
      </w:r>
      <w:r>
        <w:rPr>
          <w:rFonts w:hint="default" w:ascii="JetBrains Mono" w:hAnsi="JetBrains Mono" w:eastAsia="JetBrains Mono" w:cs="JetBrains Mono"/>
          <w:color w:val="A9B7C6"/>
          <w:sz w:val="13"/>
          <w:szCs w:val="13"/>
          <w:shd w:val="clear" w:fill="2B2B2B"/>
        </w:rPr>
        <w:t>}</w:t>
      </w:r>
    </w:p>
    <w:p>
      <w:pPr>
        <w:pStyle w:val="8"/>
        <w:keepNext w:val="0"/>
        <w:keepLines w:val="0"/>
        <w:widowControl/>
        <w:suppressLineNumbers w:val="0"/>
        <w:rPr>
          <w:rFonts w:ascii="Arial" w:hAnsi="Arial" w:cs="Arial"/>
          <w:b/>
          <w:sz w:val="32"/>
          <w:szCs w:val="32"/>
        </w:rPr>
      </w:pPr>
    </w:p>
    <w:p>
      <w:pPr>
        <w:pStyle w:val="8"/>
        <w:keepNext w:val="0"/>
        <w:keepLines w:val="0"/>
        <w:widowControl/>
        <w:suppressLineNumbers w:val="0"/>
        <w:rPr>
          <w:rFonts w:hint="default" w:ascii="Times New Roman Bold Italic" w:hAnsi="Times New Roman Bold Italic" w:cs="Times New Roman Bold Italic"/>
          <w:b/>
          <w:bCs/>
          <w:i/>
          <w:iCs/>
          <w:kern w:val="2"/>
          <w:sz w:val="32"/>
          <w:szCs w:val="36"/>
          <w:lang w:eastAsia="zh-CN"/>
        </w:rPr>
      </w:pPr>
      <w:r>
        <w:rPr>
          <w:rFonts w:hint="default" w:ascii="Times New Roman Bold Italic" w:hAnsi="Times New Roman Bold Italic" w:cs="Times New Roman Bold Italic"/>
          <w:b/>
          <w:bCs/>
          <w:i/>
          <w:iCs/>
          <w:kern w:val="2"/>
          <w:sz w:val="32"/>
          <w:szCs w:val="36"/>
          <w:lang w:eastAsia="zh-CN"/>
        </w:rPr>
        <w:t>Register Class Controller</w:t>
      </w:r>
    </w:p>
    <w:p>
      <w:pPr>
        <w:pStyle w:val="7"/>
        <w:keepNext w:val="0"/>
        <w:keepLines w:val="0"/>
        <w:widowControl/>
        <w:suppressLineNumbers w:val="0"/>
        <w:shd w:val="clear" w:fill="2B2B2B"/>
        <w:rPr>
          <w:rFonts w:ascii="JetBrains Mono" w:hAnsi="JetBrains Mono" w:eastAsia="JetBrains Mono" w:cs="JetBrains Mono"/>
          <w:color w:val="A9B7C6"/>
          <w:sz w:val="13"/>
          <w:szCs w:val="13"/>
        </w:rPr>
      </w:pPr>
      <w:r>
        <w:rPr>
          <w:rFonts w:hint="default" w:ascii="JetBrains Mono" w:hAnsi="JetBrains Mono" w:eastAsia="JetBrains Mono" w:cs="JetBrains Mono"/>
          <w:color w:val="CC7832"/>
          <w:sz w:val="13"/>
          <w:szCs w:val="13"/>
          <w:shd w:val="clear" w:fill="2B2B2B"/>
        </w:rPr>
        <w:t xml:space="preserve">package </w:t>
      </w:r>
      <w:r>
        <w:rPr>
          <w:rFonts w:hint="default" w:ascii="JetBrains Mono" w:hAnsi="JetBrains Mono" w:eastAsia="JetBrains Mono" w:cs="JetBrains Mono"/>
          <w:color w:val="A9B7C6"/>
          <w:sz w:val="13"/>
          <w:szCs w:val="13"/>
          <w:shd w:val="clear" w:fill="2B2B2B"/>
        </w:rPr>
        <w:t>Controllers</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import </w:t>
      </w:r>
      <w:r>
        <w:rPr>
          <w:rFonts w:hint="default" w:ascii="JetBrains Mono" w:hAnsi="JetBrains Mono" w:eastAsia="JetBrains Mono" w:cs="JetBrains Mono"/>
          <w:color w:val="A9B7C6"/>
          <w:sz w:val="13"/>
          <w:szCs w:val="13"/>
          <w:shd w:val="clear" w:fill="2B2B2B"/>
        </w:rPr>
        <w:t>Database.Connect</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import </w:t>
      </w:r>
      <w:r>
        <w:rPr>
          <w:rFonts w:hint="default" w:ascii="JetBrains Mono" w:hAnsi="JetBrains Mono" w:eastAsia="JetBrains Mono" w:cs="JetBrains Mono"/>
          <w:color w:val="A9B7C6"/>
          <w:sz w:val="13"/>
          <w:szCs w:val="13"/>
          <w:shd w:val="clear" w:fill="2B2B2B"/>
        </w:rPr>
        <w:t>Models.AlertMessage</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import </w:t>
      </w:r>
      <w:r>
        <w:rPr>
          <w:rFonts w:hint="default" w:ascii="JetBrains Mono" w:hAnsi="JetBrains Mono" w:eastAsia="JetBrains Mono" w:cs="JetBrains Mono"/>
          <w:color w:val="A9B7C6"/>
          <w:sz w:val="13"/>
          <w:szCs w:val="13"/>
          <w:shd w:val="clear" w:fill="2B2B2B"/>
        </w:rPr>
        <w:t>Models.RegisterValidator</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import </w:t>
      </w:r>
      <w:r>
        <w:rPr>
          <w:rFonts w:hint="default" w:ascii="JetBrains Mono" w:hAnsi="JetBrains Mono" w:eastAsia="JetBrains Mono" w:cs="JetBrains Mono"/>
          <w:color w:val="A9B7C6"/>
          <w:sz w:val="13"/>
          <w:szCs w:val="13"/>
          <w:shd w:val="clear" w:fill="2B2B2B"/>
        </w:rPr>
        <w:t>Public.Switcher</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import </w:t>
      </w:r>
      <w:r>
        <w:rPr>
          <w:rFonts w:hint="default" w:ascii="JetBrains Mono" w:hAnsi="JetBrains Mono" w:eastAsia="JetBrains Mono" w:cs="JetBrains Mono"/>
          <w:color w:val="A9B7C6"/>
          <w:sz w:val="13"/>
          <w:szCs w:val="13"/>
          <w:shd w:val="clear" w:fill="2B2B2B"/>
        </w:rPr>
        <w:t>javafx.fxml.</w:t>
      </w:r>
      <w:r>
        <w:rPr>
          <w:rFonts w:hint="default" w:ascii="JetBrains Mono" w:hAnsi="JetBrains Mono" w:eastAsia="JetBrains Mono" w:cs="JetBrains Mono"/>
          <w:color w:val="BBB529"/>
          <w:sz w:val="13"/>
          <w:szCs w:val="13"/>
          <w:shd w:val="clear" w:fill="2B2B2B"/>
        </w:rPr>
        <w:t>FXML</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import </w:t>
      </w:r>
      <w:r>
        <w:rPr>
          <w:rFonts w:hint="default" w:ascii="JetBrains Mono" w:hAnsi="JetBrains Mono" w:eastAsia="JetBrains Mono" w:cs="JetBrains Mono"/>
          <w:color w:val="A9B7C6"/>
          <w:sz w:val="13"/>
          <w:szCs w:val="13"/>
          <w:shd w:val="clear" w:fill="2B2B2B"/>
        </w:rPr>
        <w:t>javafx.scene.control.ChoiceBox</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import </w:t>
      </w:r>
      <w:r>
        <w:rPr>
          <w:rFonts w:hint="default" w:ascii="JetBrains Mono" w:hAnsi="JetBrains Mono" w:eastAsia="JetBrains Mono" w:cs="JetBrains Mono"/>
          <w:color w:val="A9B7C6"/>
          <w:sz w:val="13"/>
          <w:szCs w:val="13"/>
          <w:shd w:val="clear" w:fill="2B2B2B"/>
        </w:rPr>
        <w:t>javafx.scene.control.TextField</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import </w:t>
      </w:r>
      <w:r>
        <w:rPr>
          <w:rFonts w:hint="default" w:ascii="JetBrains Mono" w:hAnsi="JetBrains Mono" w:eastAsia="JetBrains Mono" w:cs="JetBrains Mono"/>
          <w:color w:val="A9B7C6"/>
          <w:sz w:val="13"/>
          <w:szCs w:val="13"/>
          <w:shd w:val="clear" w:fill="2B2B2B"/>
        </w:rPr>
        <w:t>javafx.scene.text.Text</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import </w:t>
      </w:r>
      <w:r>
        <w:rPr>
          <w:rFonts w:hint="default" w:ascii="JetBrains Mono" w:hAnsi="JetBrains Mono" w:eastAsia="JetBrains Mono" w:cs="JetBrains Mono"/>
          <w:color w:val="A9B7C6"/>
          <w:sz w:val="13"/>
          <w:szCs w:val="13"/>
          <w:shd w:val="clear" w:fill="2B2B2B"/>
        </w:rPr>
        <w:t>java.io.IOException</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import </w:t>
      </w:r>
      <w:r>
        <w:rPr>
          <w:rFonts w:hint="default" w:ascii="JetBrains Mono" w:hAnsi="JetBrains Mono" w:eastAsia="JetBrains Mono" w:cs="JetBrains Mono"/>
          <w:color w:val="A9B7C6"/>
          <w:sz w:val="13"/>
          <w:szCs w:val="13"/>
          <w:shd w:val="clear" w:fill="2B2B2B"/>
        </w:rPr>
        <w:t>java.sql.*</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import </w:t>
      </w:r>
      <w:r>
        <w:rPr>
          <w:rFonts w:hint="default" w:ascii="JetBrains Mono" w:hAnsi="JetBrains Mono" w:eastAsia="JetBrains Mono" w:cs="JetBrains Mono"/>
          <w:color w:val="A9B7C6"/>
          <w:sz w:val="13"/>
          <w:szCs w:val="13"/>
          <w:shd w:val="clear" w:fill="2B2B2B"/>
        </w:rPr>
        <w:t>java.util.Random</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import </w:t>
      </w:r>
      <w:r>
        <w:rPr>
          <w:rFonts w:hint="default" w:ascii="JetBrains Mono" w:hAnsi="JetBrains Mono" w:eastAsia="JetBrains Mono" w:cs="JetBrains Mono"/>
          <w:color w:val="A9B7C6"/>
          <w:sz w:val="13"/>
          <w:szCs w:val="13"/>
          <w:shd w:val="clear" w:fill="2B2B2B"/>
        </w:rPr>
        <w:t>java.util.UUID</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public class </w:t>
      </w:r>
      <w:r>
        <w:rPr>
          <w:rFonts w:hint="default" w:ascii="JetBrains Mono" w:hAnsi="JetBrains Mono" w:eastAsia="JetBrains Mono" w:cs="JetBrains Mono"/>
          <w:color w:val="A9B7C6"/>
          <w:sz w:val="13"/>
          <w:szCs w:val="13"/>
          <w:shd w:val="clear" w:fill="2B2B2B"/>
        </w:rPr>
        <w:t xml:space="preserve">Register </w:t>
      </w:r>
      <w:r>
        <w:rPr>
          <w:rFonts w:hint="default" w:ascii="JetBrains Mono" w:hAnsi="JetBrains Mono" w:eastAsia="JetBrains Mono" w:cs="JetBrains Mono"/>
          <w:color w:val="CC7832"/>
          <w:sz w:val="13"/>
          <w:szCs w:val="13"/>
          <w:shd w:val="clear" w:fill="2B2B2B"/>
        </w:rPr>
        <w:t xml:space="preserve">extends </w:t>
      </w:r>
      <w:r>
        <w:rPr>
          <w:rFonts w:hint="default" w:ascii="JetBrains Mono" w:hAnsi="JetBrains Mono" w:eastAsia="JetBrains Mono" w:cs="JetBrains Mono"/>
          <w:color w:val="A9B7C6"/>
          <w:sz w:val="13"/>
          <w:szCs w:val="13"/>
          <w:shd w:val="clear" w:fill="2B2B2B"/>
        </w:rPr>
        <w:t>Connect {</w:t>
      </w:r>
      <w:r>
        <w:rPr>
          <w:rFonts w:hint="default" w:ascii="JetBrains Mono" w:hAnsi="JetBrains Mono" w:eastAsia="JetBrains Mono" w:cs="JetBrains Mono"/>
          <w:color w:val="A9B7C6"/>
          <w:sz w:val="13"/>
          <w:szCs w:val="13"/>
          <w:shd w:val="clear" w:fill="2B2B2B"/>
        </w:rPr>
        <w:br w:type="textWrapping"/>
      </w:r>
      <w:r>
        <w:rPr>
          <w:rFonts w:hint="default" w:ascii="JetBrains Mono" w:hAnsi="JetBrains Mono" w:eastAsia="JetBrains Mono" w:cs="JetBrains Mono"/>
          <w:color w:val="A9B7C6"/>
          <w:sz w:val="13"/>
          <w:szCs w:val="13"/>
          <w:shd w:val="clear" w:fill="2B2B2B"/>
        </w:rPr>
        <w:t xml:space="preserve">    </w:t>
      </w:r>
      <w:r>
        <w:rPr>
          <w:rFonts w:hint="default" w:ascii="JetBrains Mono" w:hAnsi="JetBrains Mono" w:eastAsia="JetBrains Mono" w:cs="JetBrains Mono"/>
          <w:color w:val="CC7832"/>
          <w:sz w:val="13"/>
          <w:szCs w:val="13"/>
          <w:shd w:val="clear" w:fill="2B2B2B"/>
        </w:rPr>
        <w:t xml:space="preserve">static </w:t>
      </w:r>
      <w:r>
        <w:rPr>
          <w:rFonts w:hint="default" w:ascii="JetBrains Mono" w:hAnsi="JetBrains Mono" w:eastAsia="JetBrains Mono" w:cs="JetBrains Mono"/>
          <w:color w:val="A9B7C6"/>
          <w:sz w:val="13"/>
          <w:szCs w:val="13"/>
          <w:shd w:val="clear" w:fill="2B2B2B"/>
        </w:rPr>
        <w:t xml:space="preserve">String </w:t>
      </w:r>
      <w:r>
        <w:rPr>
          <w:rFonts w:hint="default" w:ascii="JetBrains Mono" w:hAnsi="JetBrains Mono" w:eastAsia="JetBrains Mono" w:cs="JetBrains Mono"/>
          <w:i/>
          <w:color w:val="9876AA"/>
          <w:sz w:val="13"/>
          <w:szCs w:val="13"/>
          <w:shd w:val="clear" w:fill="2B2B2B"/>
        </w:rPr>
        <w:t xml:space="preserve">_branchID </w:t>
      </w:r>
      <w:r>
        <w:rPr>
          <w:rFonts w:hint="default" w:ascii="JetBrains Mono" w:hAnsi="JetBrains Mono" w:eastAsia="JetBrains Mono" w:cs="JetBrains Mono"/>
          <w:color w:val="A9B7C6"/>
          <w:sz w:val="13"/>
          <w:szCs w:val="13"/>
          <w:shd w:val="clear" w:fill="2B2B2B"/>
        </w:rPr>
        <w:t xml:space="preserve">= </w:t>
      </w:r>
      <w:r>
        <w:rPr>
          <w:rFonts w:hint="default" w:ascii="JetBrains Mono" w:hAnsi="JetBrains Mono" w:eastAsia="JetBrains Mono" w:cs="JetBrains Mono"/>
          <w:color w:val="CC7832"/>
          <w:sz w:val="13"/>
          <w:szCs w:val="13"/>
          <w:shd w:val="clear" w:fill="2B2B2B"/>
        </w:rPr>
        <w:t>null;</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    static int </w:t>
      </w:r>
      <w:r>
        <w:rPr>
          <w:rFonts w:hint="default" w:ascii="JetBrains Mono" w:hAnsi="JetBrains Mono" w:eastAsia="JetBrains Mono" w:cs="JetBrains Mono"/>
          <w:i/>
          <w:color w:val="9876AA"/>
          <w:sz w:val="13"/>
          <w:szCs w:val="13"/>
          <w:shd w:val="clear" w:fill="2B2B2B"/>
        </w:rPr>
        <w:t>count</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A9B7C6"/>
          <w:sz w:val="13"/>
          <w:szCs w:val="13"/>
          <w:shd w:val="clear" w:fill="2B2B2B"/>
        </w:rPr>
        <w:t xml:space="preserve">StringBuilder </w:t>
      </w:r>
      <w:r>
        <w:rPr>
          <w:rFonts w:hint="default" w:ascii="JetBrains Mono" w:hAnsi="JetBrains Mono" w:eastAsia="JetBrains Mono" w:cs="JetBrains Mono"/>
          <w:color w:val="FFC66D"/>
          <w:sz w:val="13"/>
          <w:szCs w:val="13"/>
          <w:shd w:val="clear" w:fill="2B2B2B"/>
        </w:rPr>
        <w:t xml:space="preserve">account_number </w:t>
      </w:r>
      <w:r>
        <w:rPr>
          <w:rFonts w:hint="default" w:ascii="JetBrains Mono" w:hAnsi="JetBrains Mono" w:eastAsia="JetBrains Mono" w:cs="JetBrains Mono"/>
          <w:color w:val="A9B7C6"/>
          <w:sz w:val="13"/>
          <w:szCs w:val="13"/>
          <w:shd w:val="clear" w:fill="2B2B2B"/>
        </w:rPr>
        <w:t>() {</w:t>
      </w:r>
      <w:r>
        <w:rPr>
          <w:rFonts w:hint="default" w:ascii="JetBrains Mono" w:hAnsi="JetBrains Mono" w:eastAsia="JetBrains Mono" w:cs="JetBrains Mono"/>
          <w:color w:val="A9B7C6"/>
          <w:sz w:val="13"/>
          <w:szCs w:val="13"/>
          <w:shd w:val="clear" w:fill="2B2B2B"/>
        </w:rPr>
        <w:br w:type="textWrapping"/>
      </w:r>
      <w:r>
        <w:rPr>
          <w:rFonts w:hint="default" w:ascii="JetBrains Mono" w:hAnsi="JetBrains Mono" w:eastAsia="JetBrains Mono" w:cs="JetBrains Mono"/>
          <w:color w:val="A9B7C6"/>
          <w:sz w:val="13"/>
          <w:szCs w:val="13"/>
          <w:shd w:val="clear" w:fill="2B2B2B"/>
        </w:rPr>
        <w:t xml:space="preserve">        Random account_number = </w:t>
      </w:r>
      <w:r>
        <w:rPr>
          <w:rFonts w:hint="default" w:ascii="JetBrains Mono" w:hAnsi="JetBrains Mono" w:eastAsia="JetBrains Mono" w:cs="JetBrains Mono"/>
          <w:color w:val="CC7832"/>
          <w:sz w:val="13"/>
          <w:szCs w:val="13"/>
          <w:shd w:val="clear" w:fill="2B2B2B"/>
        </w:rPr>
        <w:t xml:space="preserve">new </w:t>
      </w:r>
      <w:r>
        <w:rPr>
          <w:rFonts w:hint="default" w:ascii="JetBrains Mono" w:hAnsi="JetBrains Mono" w:eastAsia="JetBrains Mono" w:cs="JetBrains Mono"/>
          <w:color w:val="A9B7C6"/>
          <w:sz w:val="13"/>
          <w:szCs w:val="13"/>
          <w:shd w:val="clear" w:fill="2B2B2B"/>
        </w:rPr>
        <w:t>Random()</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A9B7C6"/>
          <w:sz w:val="13"/>
          <w:szCs w:val="13"/>
          <w:shd w:val="clear" w:fill="2B2B2B"/>
        </w:rPr>
        <w:t xml:space="preserve">StringBuilder card = </w:t>
      </w:r>
      <w:r>
        <w:rPr>
          <w:rFonts w:hint="default" w:ascii="JetBrains Mono" w:hAnsi="JetBrains Mono" w:eastAsia="JetBrains Mono" w:cs="JetBrains Mono"/>
          <w:color w:val="CC7832"/>
          <w:sz w:val="13"/>
          <w:szCs w:val="13"/>
          <w:shd w:val="clear" w:fill="2B2B2B"/>
        </w:rPr>
        <w:t xml:space="preserve">new </w:t>
      </w:r>
      <w:r>
        <w:rPr>
          <w:rFonts w:hint="default" w:ascii="JetBrains Mono" w:hAnsi="JetBrains Mono" w:eastAsia="JetBrains Mono" w:cs="JetBrains Mono"/>
          <w:color w:val="A9B7C6"/>
          <w:sz w:val="13"/>
          <w:szCs w:val="13"/>
          <w:shd w:val="clear" w:fill="2B2B2B"/>
        </w:rPr>
        <w:t>StringBuilder(</w:t>
      </w:r>
      <w:r>
        <w:rPr>
          <w:rFonts w:hint="default" w:ascii="JetBrains Mono" w:hAnsi="JetBrains Mono" w:eastAsia="JetBrains Mono" w:cs="JetBrains Mono"/>
          <w:color w:val="6A8759"/>
          <w:sz w:val="13"/>
          <w:szCs w:val="13"/>
          <w:shd w:val="clear" w:fill="2B2B2B"/>
        </w:rPr>
        <w:t>"ACC"</w:t>
      </w:r>
      <w:r>
        <w:rPr>
          <w:rFonts w:hint="default" w:ascii="JetBrains Mono" w:hAnsi="JetBrains Mono" w:eastAsia="JetBrains Mono" w:cs="JetBrains Mono"/>
          <w:color w:val="A9B7C6"/>
          <w:sz w:val="13"/>
          <w:szCs w:val="13"/>
          <w:shd w:val="clear" w:fill="2B2B2B"/>
        </w:rPr>
        <w:t>)</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        for </w:t>
      </w:r>
      <w:r>
        <w:rPr>
          <w:rFonts w:hint="default" w:ascii="JetBrains Mono" w:hAnsi="JetBrains Mono" w:eastAsia="JetBrains Mono" w:cs="JetBrains Mono"/>
          <w:color w:val="A9B7C6"/>
          <w:sz w:val="13"/>
          <w:szCs w:val="13"/>
          <w:shd w:val="clear" w:fill="2B2B2B"/>
        </w:rPr>
        <w:t>(</w:t>
      </w:r>
      <w:r>
        <w:rPr>
          <w:rFonts w:hint="default" w:ascii="JetBrains Mono" w:hAnsi="JetBrains Mono" w:eastAsia="JetBrains Mono" w:cs="JetBrains Mono"/>
          <w:color w:val="CC7832"/>
          <w:sz w:val="13"/>
          <w:szCs w:val="13"/>
          <w:shd w:val="clear" w:fill="2B2B2B"/>
        </w:rPr>
        <w:t xml:space="preserve">int </w:t>
      </w:r>
      <w:r>
        <w:rPr>
          <w:rFonts w:hint="default" w:ascii="JetBrains Mono" w:hAnsi="JetBrains Mono" w:eastAsia="JetBrains Mono" w:cs="JetBrains Mono"/>
          <w:color w:val="A9B7C6"/>
          <w:sz w:val="13"/>
          <w:szCs w:val="13"/>
          <w:shd w:val="clear" w:fill="2B2B2B"/>
        </w:rPr>
        <w:t xml:space="preserve">i = </w:t>
      </w:r>
      <w:r>
        <w:rPr>
          <w:rFonts w:hint="default" w:ascii="JetBrains Mono" w:hAnsi="JetBrains Mono" w:eastAsia="JetBrains Mono" w:cs="JetBrains Mono"/>
          <w:color w:val="6897BB"/>
          <w:sz w:val="13"/>
          <w:szCs w:val="13"/>
          <w:shd w:val="clear" w:fill="2B2B2B"/>
        </w:rPr>
        <w:t>0</w:t>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A9B7C6"/>
          <w:sz w:val="13"/>
          <w:szCs w:val="13"/>
          <w:shd w:val="clear" w:fill="2B2B2B"/>
        </w:rPr>
        <w:t xml:space="preserve">i &lt; </w:t>
      </w:r>
      <w:r>
        <w:rPr>
          <w:rFonts w:hint="default" w:ascii="JetBrains Mono" w:hAnsi="JetBrains Mono" w:eastAsia="JetBrains Mono" w:cs="JetBrains Mono"/>
          <w:color w:val="6897BB"/>
          <w:sz w:val="13"/>
          <w:szCs w:val="13"/>
          <w:shd w:val="clear" w:fill="2B2B2B"/>
        </w:rPr>
        <w:t>14</w:t>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A9B7C6"/>
          <w:sz w:val="13"/>
          <w:szCs w:val="13"/>
          <w:shd w:val="clear" w:fill="2B2B2B"/>
        </w:rPr>
        <w:t>i++) {</w:t>
      </w:r>
      <w:r>
        <w:rPr>
          <w:rFonts w:hint="default" w:ascii="JetBrains Mono" w:hAnsi="JetBrains Mono" w:eastAsia="JetBrains Mono" w:cs="JetBrains Mono"/>
          <w:color w:val="A9B7C6"/>
          <w:sz w:val="13"/>
          <w:szCs w:val="13"/>
          <w:shd w:val="clear" w:fill="2B2B2B"/>
        </w:rPr>
        <w:br w:type="textWrapping"/>
      </w:r>
      <w:r>
        <w:rPr>
          <w:rFonts w:hint="default" w:ascii="JetBrains Mono" w:hAnsi="JetBrains Mono" w:eastAsia="JetBrains Mono" w:cs="JetBrains Mono"/>
          <w:color w:val="A9B7C6"/>
          <w:sz w:val="13"/>
          <w:szCs w:val="13"/>
          <w:shd w:val="clear" w:fill="2B2B2B"/>
        </w:rPr>
        <w:t xml:space="preserve">            </w:t>
      </w:r>
      <w:r>
        <w:rPr>
          <w:rFonts w:hint="default" w:ascii="JetBrains Mono" w:hAnsi="JetBrains Mono" w:eastAsia="JetBrains Mono" w:cs="JetBrains Mono"/>
          <w:color w:val="CC7832"/>
          <w:sz w:val="13"/>
          <w:szCs w:val="13"/>
          <w:shd w:val="clear" w:fill="2B2B2B"/>
        </w:rPr>
        <w:t xml:space="preserve">int </w:t>
      </w:r>
      <w:r>
        <w:rPr>
          <w:rFonts w:hint="default" w:ascii="JetBrains Mono" w:hAnsi="JetBrains Mono" w:eastAsia="JetBrains Mono" w:cs="JetBrains Mono"/>
          <w:color w:val="A9B7C6"/>
          <w:sz w:val="13"/>
          <w:szCs w:val="13"/>
          <w:shd w:val="clear" w:fill="2B2B2B"/>
        </w:rPr>
        <w:t>n = account_number.nextInt(</w:t>
      </w:r>
      <w:r>
        <w:rPr>
          <w:rFonts w:hint="default" w:ascii="JetBrains Mono" w:hAnsi="JetBrains Mono" w:eastAsia="JetBrains Mono" w:cs="JetBrains Mono"/>
          <w:color w:val="6897BB"/>
          <w:sz w:val="13"/>
          <w:szCs w:val="13"/>
          <w:shd w:val="clear" w:fill="2B2B2B"/>
        </w:rPr>
        <w:t>10</w:t>
      </w:r>
      <w:r>
        <w:rPr>
          <w:rFonts w:hint="default" w:ascii="JetBrains Mono" w:hAnsi="JetBrains Mono" w:eastAsia="JetBrains Mono" w:cs="JetBrains Mono"/>
          <w:color w:val="A9B7C6"/>
          <w:sz w:val="13"/>
          <w:szCs w:val="13"/>
          <w:shd w:val="clear" w:fill="2B2B2B"/>
        </w:rPr>
        <w:t>)</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A9B7C6"/>
          <w:sz w:val="13"/>
          <w:szCs w:val="13"/>
          <w:shd w:val="clear" w:fill="2B2B2B"/>
        </w:rPr>
        <w:t>card.append(n)</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A9B7C6"/>
          <w:sz w:val="13"/>
          <w:szCs w:val="13"/>
          <w:shd w:val="clear" w:fill="2B2B2B"/>
        </w:rPr>
        <w:t>}</w:t>
      </w:r>
      <w:r>
        <w:rPr>
          <w:rFonts w:hint="default" w:ascii="JetBrains Mono" w:hAnsi="JetBrains Mono" w:eastAsia="JetBrains Mono" w:cs="JetBrains Mono"/>
          <w:color w:val="A9B7C6"/>
          <w:sz w:val="13"/>
          <w:szCs w:val="13"/>
          <w:shd w:val="clear" w:fill="2B2B2B"/>
        </w:rPr>
        <w:br w:type="textWrapping"/>
      </w:r>
      <w:r>
        <w:rPr>
          <w:rFonts w:hint="default" w:ascii="JetBrains Mono" w:hAnsi="JetBrains Mono" w:eastAsia="JetBrains Mono" w:cs="JetBrains Mono"/>
          <w:color w:val="A9B7C6"/>
          <w:sz w:val="13"/>
          <w:szCs w:val="13"/>
          <w:shd w:val="clear" w:fill="2B2B2B"/>
        </w:rPr>
        <w:br w:type="textWrapping"/>
      </w:r>
      <w:r>
        <w:rPr>
          <w:rFonts w:hint="default" w:ascii="JetBrains Mono" w:hAnsi="JetBrains Mono" w:eastAsia="JetBrains Mono" w:cs="JetBrains Mono"/>
          <w:color w:val="A9B7C6"/>
          <w:sz w:val="13"/>
          <w:szCs w:val="13"/>
          <w:shd w:val="clear" w:fill="2B2B2B"/>
        </w:rPr>
        <w:t xml:space="preserve">        </w:t>
      </w:r>
      <w:r>
        <w:rPr>
          <w:rFonts w:hint="default" w:ascii="JetBrains Mono" w:hAnsi="JetBrains Mono" w:eastAsia="JetBrains Mono" w:cs="JetBrains Mono"/>
          <w:color w:val="CC7832"/>
          <w:sz w:val="13"/>
          <w:szCs w:val="13"/>
          <w:shd w:val="clear" w:fill="2B2B2B"/>
        </w:rPr>
        <w:t xml:space="preserve">return </w:t>
      </w:r>
      <w:r>
        <w:rPr>
          <w:rFonts w:hint="default" w:ascii="JetBrains Mono" w:hAnsi="JetBrains Mono" w:eastAsia="JetBrains Mono" w:cs="JetBrains Mono"/>
          <w:color w:val="A9B7C6"/>
          <w:sz w:val="13"/>
          <w:szCs w:val="13"/>
          <w:shd w:val="clear" w:fill="2B2B2B"/>
        </w:rPr>
        <w:t>card</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A9B7C6"/>
          <w:sz w:val="13"/>
          <w:szCs w:val="13"/>
          <w:shd w:val="clear" w:fill="2B2B2B"/>
        </w:rPr>
        <w:t>}</w:t>
      </w:r>
      <w:r>
        <w:rPr>
          <w:rFonts w:hint="default" w:ascii="JetBrains Mono" w:hAnsi="JetBrains Mono" w:eastAsia="JetBrains Mono" w:cs="JetBrains Mono"/>
          <w:color w:val="A9B7C6"/>
          <w:sz w:val="13"/>
          <w:szCs w:val="13"/>
          <w:shd w:val="clear" w:fill="2B2B2B"/>
        </w:rPr>
        <w:br w:type="textWrapping"/>
      </w:r>
      <w:r>
        <w:rPr>
          <w:rFonts w:hint="default" w:ascii="JetBrains Mono" w:hAnsi="JetBrains Mono" w:eastAsia="JetBrains Mono" w:cs="JetBrains Mono"/>
          <w:color w:val="A9B7C6"/>
          <w:sz w:val="13"/>
          <w:szCs w:val="13"/>
          <w:shd w:val="clear" w:fill="2B2B2B"/>
        </w:rPr>
        <w:br w:type="textWrapping"/>
      </w:r>
      <w:r>
        <w:rPr>
          <w:rFonts w:hint="default" w:ascii="JetBrains Mono" w:hAnsi="JetBrains Mono" w:eastAsia="JetBrains Mono" w:cs="JetBrains Mono"/>
          <w:color w:val="A9B7C6"/>
          <w:sz w:val="13"/>
          <w:szCs w:val="13"/>
          <w:shd w:val="clear" w:fill="2B2B2B"/>
        </w:rPr>
        <w:t xml:space="preserve">    </w:t>
      </w:r>
      <w:r>
        <w:rPr>
          <w:rFonts w:hint="default" w:ascii="JetBrains Mono" w:hAnsi="JetBrains Mono" w:eastAsia="JetBrains Mono" w:cs="JetBrains Mono"/>
          <w:color w:val="CC7832"/>
          <w:sz w:val="13"/>
          <w:szCs w:val="13"/>
          <w:shd w:val="clear" w:fill="2B2B2B"/>
        </w:rPr>
        <w:t xml:space="preserve">public void </w:t>
      </w:r>
      <w:r>
        <w:rPr>
          <w:rFonts w:hint="default" w:ascii="JetBrains Mono" w:hAnsi="JetBrains Mono" w:eastAsia="JetBrains Mono" w:cs="JetBrains Mono"/>
          <w:color w:val="FFC66D"/>
          <w:sz w:val="13"/>
          <w:szCs w:val="13"/>
          <w:shd w:val="clear" w:fill="2B2B2B"/>
        </w:rPr>
        <w:t xml:space="preserve">initialize </w:t>
      </w:r>
      <w:r>
        <w:rPr>
          <w:rFonts w:hint="default" w:ascii="JetBrains Mono" w:hAnsi="JetBrains Mono" w:eastAsia="JetBrains Mono" w:cs="JetBrains Mono"/>
          <w:color w:val="A9B7C6"/>
          <w:sz w:val="13"/>
          <w:szCs w:val="13"/>
          <w:shd w:val="clear" w:fill="2B2B2B"/>
        </w:rPr>
        <w:t>() {</w:t>
      </w:r>
      <w:r>
        <w:rPr>
          <w:rFonts w:hint="default" w:ascii="JetBrains Mono" w:hAnsi="JetBrains Mono" w:eastAsia="JetBrains Mono" w:cs="JetBrains Mono"/>
          <w:color w:val="A9B7C6"/>
          <w:sz w:val="13"/>
          <w:szCs w:val="13"/>
          <w:shd w:val="clear" w:fill="2B2B2B"/>
        </w:rPr>
        <w:br w:type="textWrapping"/>
      </w:r>
      <w:r>
        <w:rPr>
          <w:rFonts w:hint="default" w:ascii="JetBrains Mono" w:hAnsi="JetBrains Mono" w:eastAsia="JetBrains Mono" w:cs="JetBrains Mono"/>
          <w:color w:val="A9B7C6"/>
          <w:sz w:val="13"/>
          <w:szCs w:val="13"/>
          <w:shd w:val="clear" w:fill="2B2B2B"/>
        </w:rPr>
        <w:t xml:space="preserve">        </w:t>
      </w:r>
      <w:r>
        <w:rPr>
          <w:rFonts w:hint="default" w:ascii="JetBrains Mono" w:hAnsi="JetBrains Mono" w:eastAsia="JetBrains Mono" w:cs="JetBrains Mono"/>
          <w:color w:val="9876AA"/>
          <w:sz w:val="13"/>
          <w:szCs w:val="13"/>
          <w:shd w:val="clear" w:fill="2B2B2B"/>
        </w:rPr>
        <w:t>acc_type</w:t>
      </w:r>
      <w:r>
        <w:rPr>
          <w:rFonts w:hint="default" w:ascii="JetBrains Mono" w:hAnsi="JetBrains Mono" w:eastAsia="JetBrains Mono" w:cs="JetBrains Mono"/>
          <w:color w:val="A9B7C6"/>
          <w:sz w:val="13"/>
          <w:szCs w:val="13"/>
          <w:shd w:val="clear" w:fill="2B2B2B"/>
        </w:rPr>
        <w:t>.getItems().addAll(</w:t>
      </w:r>
      <w:r>
        <w:rPr>
          <w:rFonts w:hint="default" w:ascii="JetBrains Mono" w:hAnsi="JetBrains Mono" w:eastAsia="JetBrains Mono" w:cs="JetBrains Mono"/>
          <w:color w:val="9876AA"/>
          <w:sz w:val="13"/>
          <w:szCs w:val="13"/>
          <w:shd w:val="clear" w:fill="2B2B2B"/>
        </w:rPr>
        <w:t>account_type</w:t>
      </w:r>
      <w:r>
        <w:rPr>
          <w:rFonts w:hint="default" w:ascii="JetBrains Mono" w:hAnsi="JetBrains Mono" w:eastAsia="JetBrains Mono" w:cs="JetBrains Mono"/>
          <w:color w:val="A9B7C6"/>
          <w:sz w:val="13"/>
          <w:szCs w:val="13"/>
          <w:shd w:val="clear" w:fill="2B2B2B"/>
        </w:rPr>
        <w:t>)</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A9B7C6"/>
          <w:sz w:val="13"/>
          <w:szCs w:val="13"/>
          <w:shd w:val="clear" w:fill="2B2B2B"/>
        </w:rPr>
        <w:t>}</w:t>
      </w:r>
      <w:r>
        <w:rPr>
          <w:rFonts w:hint="default" w:ascii="JetBrains Mono" w:hAnsi="JetBrains Mono" w:eastAsia="JetBrains Mono" w:cs="JetBrains Mono"/>
          <w:color w:val="A9B7C6"/>
          <w:sz w:val="13"/>
          <w:szCs w:val="13"/>
          <w:shd w:val="clear" w:fill="2B2B2B"/>
        </w:rPr>
        <w:br w:type="textWrapping"/>
      </w:r>
      <w:r>
        <w:rPr>
          <w:rFonts w:hint="default" w:ascii="JetBrains Mono" w:hAnsi="JetBrains Mono" w:eastAsia="JetBrains Mono" w:cs="JetBrains Mono"/>
          <w:color w:val="A9B7C6"/>
          <w:sz w:val="13"/>
          <w:szCs w:val="13"/>
          <w:shd w:val="clear" w:fill="2B2B2B"/>
        </w:rPr>
        <w:br w:type="textWrapping"/>
      </w:r>
      <w:r>
        <w:rPr>
          <w:rFonts w:hint="default" w:ascii="JetBrains Mono" w:hAnsi="JetBrains Mono" w:eastAsia="JetBrains Mono" w:cs="JetBrains Mono"/>
          <w:color w:val="A9B7C6"/>
          <w:sz w:val="13"/>
          <w:szCs w:val="13"/>
          <w:shd w:val="clear" w:fill="2B2B2B"/>
        </w:rPr>
        <w:t xml:space="preserve">    </w:t>
      </w:r>
      <w:r>
        <w:rPr>
          <w:rFonts w:hint="default" w:ascii="JetBrains Mono" w:hAnsi="JetBrains Mono" w:eastAsia="JetBrains Mono" w:cs="JetBrains Mono"/>
          <w:color w:val="CC7832"/>
          <w:sz w:val="13"/>
          <w:szCs w:val="13"/>
          <w:shd w:val="clear" w:fill="2B2B2B"/>
        </w:rPr>
        <w:t xml:space="preserve">private </w:t>
      </w:r>
      <w:r>
        <w:rPr>
          <w:rFonts w:hint="default" w:ascii="JetBrains Mono" w:hAnsi="JetBrains Mono" w:eastAsia="JetBrains Mono" w:cs="JetBrains Mono"/>
          <w:color w:val="A9B7C6"/>
          <w:sz w:val="13"/>
          <w:szCs w:val="13"/>
          <w:shd w:val="clear" w:fill="2B2B2B"/>
        </w:rPr>
        <w:t xml:space="preserve">String </w:t>
      </w:r>
      <w:r>
        <w:rPr>
          <w:rFonts w:hint="default" w:ascii="JetBrains Mono" w:hAnsi="JetBrains Mono" w:eastAsia="JetBrains Mono" w:cs="JetBrains Mono"/>
          <w:color w:val="FFC66D"/>
          <w:sz w:val="13"/>
          <w:szCs w:val="13"/>
          <w:shd w:val="clear" w:fill="2B2B2B"/>
        </w:rPr>
        <w:t xml:space="preserve">get_type </w:t>
      </w:r>
      <w:r>
        <w:rPr>
          <w:rFonts w:hint="default" w:ascii="JetBrains Mono" w:hAnsi="JetBrains Mono" w:eastAsia="JetBrains Mono" w:cs="JetBrains Mono"/>
          <w:color w:val="A9B7C6"/>
          <w:sz w:val="13"/>
          <w:szCs w:val="13"/>
          <w:shd w:val="clear" w:fill="2B2B2B"/>
        </w:rPr>
        <w:t>() {</w:t>
      </w:r>
      <w:r>
        <w:rPr>
          <w:rFonts w:hint="default" w:ascii="JetBrains Mono" w:hAnsi="JetBrains Mono" w:eastAsia="JetBrains Mono" w:cs="JetBrains Mono"/>
          <w:color w:val="A9B7C6"/>
          <w:sz w:val="13"/>
          <w:szCs w:val="13"/>
          <w:shd w:val="clear" w:fill="2B2B2B"/>
        </w:rPr>
        <w:br w:type="textWrapping"/>
      </w:r>
      <w:r>
        <w:rPr>
          <w:rFonts w:hint="default" w:ascii="JetBrains Mono" w:hAnsi="JetBrains Mono" w:eastAsia="JetBrains Mono" w:cs="JetBrains Mono"/>
          <w:color w:val="A9B7C6"/>
          <w:sz w:val="13"/>
          <w:szCs w:val="13"/>
          <w:shd w:val="clear" w:fill="2B2B2B"/>
        </w:rPr>
        <w:t xml:space="preserve">        </w:t>
      </w:r>
      <w:r>
        <w:rPr>
          <w:rFonts w:hint="default" w:ascii="JetBrains Mono" w:hAnsi="JetBrains Mono" w:eastAsia="JetBrains Mono" w:cs="JetBrains Mono"/>
          <w:color w:val="CC7832"/>
          <w:sz w:val="13"/>
          <w:szCs w:val="13"/>
          <w:shd w:val="clear" w:fill="2B2B2B"/>
        </w:rPr>
        <w:t xml:space="preserve">return </w:t>
      </w:r>
      <w:r>
        <w:rPr>
          <w:rFonts w:hint="default" w:ascii="JetBrains Mono" w:hAnsi="JetBrains Mono" w:eastAsia="JetBrains Mono" w:cs="JetBrains Mono"/>
          <w:color w:val="9876AA"/>
          <w:sz w:val="13"/>
          <w:szCs w:val="13"/>
          <w:shd w:val="clear" w:fill="2B2B2B"/>
        </w:rPr>
        <w:t>acc_type</w:t>
      </w:r>
      <w:r>
        <w:rPr>
          <w:rFonts w:hint="default" w:ascii="JetBrains Mono" w:hAnsi="JetBrains Mono" w:eastAsia="JetBrains Mono" w:cs="JetBrains Mono"/>
          <w:color w:val="A9B7C6"/>
          <w:sz w:val="13"/>
          <w:szCs w:val="13"/>
          <w:shd w:val="clear" w:fill="2B2B2B"/>
        </w:rPr>
        <w:t>.getValue()</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A9B7C6"/>
          <w:sz w:val="13"/>
          <w:szCs w:val="13"/>
          <w:shd w:val="clear" w:fill="2B2B2B"/>
        </w:rPr>
        <w:t>}</w:t>
      </w:r>
      <w:r>
        <w:rPr>
          <w:rFonts w:hint="default" w:ascii="JetBrains Mono" w:hAnsi="JetBrains Mono" w:eastAsia="JetBrains Mono" w:cs="JetBrains Mono"/>
          <w:color w:val="A9B7C6"/>
          <w:sz w:val="13"/>
          <w:szCs w:val="13"/>
          <w:shd w:val="clear" w:fill="2B2B2B"/>
        </w:rPr>
        <w:br w:type="textWrapping"/>
      </w:r>
      <w:r>
        <w:rPr>
          <w:rFonts w:hint="default" w:ascii="JetBrains Mono" w:hAnsi="JetBrains Mono" w:eastAsia="JetBrains Mono" w:cs="JetBrains Mono"/>
          <w:color w:val="A9B7C6"/>
          <w:sz w:val="13"/>
          <w:szCs w:val="13"/>
          <w:shd w:val="clear" w:fill="2B2B2B"/>
        </w:rPr>
        <w:br w:type="textWrapping"/>
      </w:r>
      <w:r>
        <w:rPr>
          <w:rFonts w:hint="default" w:ascii="JetBrains Mono" w:hAnsi="JetBrains Mono" w:eastAsia="JetBrains Mono" w:cs="JetBrains Mono"/>
          <w:color w:val="A9B7C6"/>
          <w:sz w:val="13"/>
          <w:szCs w:val="13"/>
          <w:shd w:val="clear" w:fill="2B2B2B"/>
        </w:rPr>
        <w:t xml:space="preserve">    </w:t>
      </w:r>
      <w:r>
        <w:rPr>
          <w:rFonts w:hint="default" w:ascii="JetBrains Mono" w:hAnsi="JetBrains Mono" w:eastAsia="JetBrains Mono" w:cs="JetBrains Mono"/>
          <w:color w:val="CC7832"/>
          <w:sz w:val="13"/>
          <w:szCs w:val="13"/>
          <w:shd w:val="clear" w:fill="2B2B2B"/>
        </w:rPr>
        <w:t xml:space="preserve">private final </w:t>
      </w:r>
      <w:r>
        <w:rPr>
          <w:rFonts w:hint="default" w:ascii="JetBrains Mono" w:hAnsi="JetBrains Mono" w:eastAsia="JetBrains Mono" w:cs="JetBrains Mono"/>
          <w:color w:val="A9B7C6"/>
          <w:sz w:val="13"/>
          <w:szCs w:val="13"/>
          <w:shd w:val="clear" w:fill="2B2B2B"/>
        </w:rPr>
        <w:t xml:space="preserve">String[] </w:t>
      </w:r>
      <w:r>
        <w:rPr>
          <w:rFonts w:hint="default" w:ascii="JetBrains Mono" w:hAnsi="JetBrains Mono" w:eastAsia="JetBrains Mono" w:cs="JetBrains Mono"/>
          <w:color w:val="9876AA"/>
          <w:sz w:val="13"/>
          <w:szCs w:val="13"/>
          <w:shd w:val="clear" w:fill="2B2B2B"/>
        </w:rPr>
        <w:t xml:space="preserve">account_type </w:t>
      </w:r>
      <w:r>
        <w:rPr>
          <w:rFonts w:hint="default" w:ascii="JetBrains Mono" w:hAnsi="JetBrains Mono" w:eastAsia="JetBrains Mono" w:cs="JetBrains Mono"/>
          <w:color w:val="A9B7C6"/>
          <w:sz w:val="13"/>
          <w:szCs w:val="13"/>
          <w:shd w:val="clear" w:fill="2B2B2B"/>
        </w:rPr>
        <w:t xml:space="preserve">= { </w:t>
      </w:r>
      <w:r>
        <w:rPr>
          <w:rFonts w:hint="default" w:ascii="JetBrains Mono" w:hAnsi="JetBrains Mono" w:eastAsia="JetBrains Mono" w:cs="JetBrains Mono"/>
          <w:color w:val="6A8759"/>
          <w:sz w:val="13"/>
          <w:szCs w:val="13"/>
          <w:shd w:val="clear" w:fill="2B2B2B"/>
        </w:rPr>
        <w:t>"Savings"</w:t>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6A8759"/>
          <w:sz w:val="13"/>
          <w:szCs w:val="13"/>
          <w:shd w:val="clear" w:fill="2B2B2B"/>
        </w:rPr>
        <w:t xml:space="preserve">"Regular" </w:t>
      </w:r>
      <w:r>
        <w:rPr>
          <w:rFonts w:hint="default" w:ascii="JetBrains Mono" w:hAnsi="JetBrains Mono" w:eastAsia="JetBrains Mono" w:cs="JetBrains Mono"/>
          <w:color w:val="A9B7C6"/>
          <w:sz w:val="13"/>
          <w:szCs w:val="13"/>
          <w:shd w:val="clear" w:fill="2B2B2B"/>
        </w:rPr>
        <w:t>}</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    private static final </w:t>
      </w:r>
      <w:r>
        <w:rPr>
          <w:rFonts w:hint="default" w:ascii="JetBrains Mono" w:hAnsi="JetBrains Mono" w:eastAsia="JetBrains Mono" w:cs="JetBrains Mono"/>
          <w:color w:val="A9B7C6"/>
          <w:sz w:val="13"/>
          <w:szCs w:val="13"/>
          <w:shd w:val="clear" w:fill="2B2B2B"/>
        </w:rPr>
        <w:t xml:space="preserve">String </w:t>
      </w:r>
      <w:r>
        <w:rPr>
          <w:rFonts w:hint="default" w:ascii="JetBrains Mono" w:hAnsi="JetBrains Mono" w:eastAsia="JetBrains Mono" w:cs="JetBrains Mono"/>
          <w:i/>
          <w:color w:val="9876AA"/>
          <w:sz w:val="13"/>
          <w:szCs w:val="13"/>
          <w:shd w:val="clear" w:fill="2B2B2B"/>
        </w:rPr>
        <w:t xml:space="preserve">cust_query </w:t>
      </w:r>
      <w:r>
        <w:rPr>
          <w:rFonts w:hint="default" w:ascii="JetBrains Mono" w:hAnsi="JetBrains Mono" w:eastAsia="JetBrains Mono" w:cs="JetBrains Mono"/>
          <w:color w:val="A9B7C6"/>
          <w:sz w:val="13"/>
          <w:szCs w:val="13"/>
          <w:shd w:val="clear" w:fill="2B2B2B"/>
        </w:rPr>
        <w:t xml:space="preserve">= </w:t>
      </w:r>
      <w:r>
        <w:rPr>
          <w:rFonts w:hint="default" w:ascii="JetBrains Mono" w:hAnsi="JetBrains Mono" w:eastAsia="JetBrains Mono" w:cs="JetBrains Mono"/>
          <w:color w:val="6A8759"/>
          <w:sz w:val="13"/>
          <w:szCs w:val="13"/>
          <w:shd w:val="clear" w:fill="2B2B2B"/>
        </w:rPr>
        <w:t>"</w:t>
      </w:r>
      <w:r>
        <w:rPr>
          <w:rFonts w:hint="default" w:ascii="JetBrains Mono" w:hAnsi="JetBrains Mono" w:eastAsia="JetBrains Mono" w:cs="JetBrains Mono"/>
          <w:color w:val="6A8759"/>
          <w:sz w:val="13"/>
          <w:szCs w:val="13"/>
          <w:shd w:val="clear" w:fill="364135"/>
        </w:rPr>
        <w:t>INSERT INTO customers VALUES (?::uuid, ?::uuid, ?::varchar, ?::varchar, ?::varchar, ?::varchar, ?::varchar, ?::varchar)</w:t>
      </w:r>
      <w:r>
        <w:rPr>
          <w:rFonts w:hint="default" w:ascii="JetBrains Mono" w:hAnsi="JetBrains Mono" w:eastAsia="JetBrains Mono" w:cs="JetBrains Mono"/>
          <w:color w:val="6A8759"/>
          <w:sz w:val="13"/>
          <w:szCs w:val="13"/>
          <w:shd w:val="clear" w:fill="2B2B2B"/>
        </w:rPr>
        <w:t>"</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    private static final </w:t>
      </w:r>
      <w:r>
        <w:rPr>
          <w:rFonts w:hint="default" w:ascii="JetBrains Mono" w:hAnsi="JetBrains Mono" w:eastAsia="JetBrains Mono" w:cs="JetBrains Mono"/>
          <w:color w:val="A9B7C6"/>
          <w:sz w:val="13"/>
          <w:szCs w:val="13"/>
          <w:shd w:val="clear" w:fill="2B2B2B"/>
        </w:rPr>
        <w:t xml:space="preserve">String </w:t>
      </w:r>
      <w:r>
        <w:rPr>
          <w:rFonts w:hint="default" w:ascii="JetBrains Mono" w:hAnsi="JetBrains Mono" w:eastAsia="JetBrains Mono" w:cs="JetBrains Mono"/>
          <w:i/>
          <w:color w:val="9876AA"/>
          <w:sz w:val="13"/>
          <w:szCs w:val="13"/>
          <w:shd w:val="clear" w:fill="2B2B2B"/>
        </w:rPr>
        <w:t xml:space="preserve">acc_query </w:t>
      </w:r>
      <w:r>
        <w:rPr>
          <w:rFonts w:hint="default" w:ascii="JetBrains Mono" w:hAnsi="JetBrains Mono" w:eastAsia="JetBrains Mono" w:cs="JetBrains Mono"/>
          <w:color w:val="A9B7C6"/>
          <w:sz w:val="13"/>
          <w:szCs w:val="13"/>
          <w:shd w:val="clear" w:fill="2B2B2B"/>
        </w:rPr>
        <w:t xml:space="preserve">= </w:t>
      </w:r>
      <w:r>
        <w:rPr>
          <w:rFonts w:hint="default" w:ascii="JetBrains Mono" w:hAnsi="JetBrains Mono" w:eastAsia="JetBrains Mono" w:cs="JetBrains Mono"/>
          <w:color w:val="6A8759"/>
          <w:sz w:val="13"/>
          <w:szCs w:val="13"/>
          <w:shd w:val="clear" w:fill="2B2B2B"/>
        </w:rPr>
        <w:t>"</w:t>
      </w:r>
      <w:r>
        <w:rPr>
          <w:rFonts w:hint="default" w:ascii="JetBrains Mono" w:hAnsi="JetBrains Mono" w:eastAsia="JetBrains Mono" w:cs="JetBrains Mono"/>
          <w:color w:val="6A8759"/>
          <w:sz w:val="13"/>
          <w:szCs w:val="13"/>
          <w:shd w:val="clear" w:fill="364135"/>
        </w:rPr>
        <w:t>INSERT INTO accounts VALUES (?::uuid, ?::uuid, ?::text, ?::varchar, ?::numeric)</w:t>
      </w:r>
      <w:r>
        <w:rPr>
          <w:rFonts w:hint="default" w:ascii="JetBrains Mono" w:hAnsi="JetBrains Mono" w:eastAsia="JetBrains Mono" w:cs="JetBrains Mono"/>
          <w:color w:val="6A8759"/>
          <w:sz w:val="13"/>
          <w:szCs w:val="13"/>
          <w:shd w:val="clear" w:fill="2B2B2B"/>
        </w:rPr>
        <w:t>"</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    private static final </w:t>
      </w:r>
      <w:r>
        <w:rPr>
          <w:rFonts w:hint="default" w:ascii="JetBrains Mono" w:hAnsi="JetBrains Mono" w:eastAsia="JetBrains Mono" w:cs="JetBrains Mono"/>
          <w:color w:val="A9B7C6"/>
          <w:sz w:val="13"/>
          <w:szCs w:val="13"/>
          <w:shd w:val="clear" w:fill="2B2B2B"/>
        </w:rPr>
        <w:t xml:space="preserve">String </w:t>
      </w:r>
      <w:r>
        <w:rPr>
          <w:rFonts w:hint="default" w:ascii="JetBrains Mono" w:hAnsi="JetBrains Mono" w:eastAsia="JetBrains Mono" w:cs="JetBrains Mono"/>
          <w:i/>
          <w:color w:val="9876AA"/>
          <w:sz w:val="13"/>
          <w:szCs w:val="13"/>
          <w:shd w:val="clear" w:fill="2B2B2B"/>
        </w:rPr>
        <w:t xml:space="preserve">hist_query </w:t>
      </w:r>
      <w:r>
        <w:rPr>
          <w:rFonts w:hint="default" w:ascii="JetBrains Mono" w:hAnsi="JetBrains Mono" w:eastAsia="JetBrains Mono" w:cs="JetBrains Mono"/>
          <w:color w:val="A9B7C6"/>
          <w:sz w:val="13"/>
          <w:szCs w:val="13"/>
          <w:shd w:val="clear" w:fill="2B2B2B"/>
        </w:rPr>
        <w:t xml:space="preserve">= </w:t>
      </w:r>
      <w:r>
        <w:rPr>
          <w:rFonts w:hint="default" w:ascii="JetBrains Mono" w:hAnsi="JetBrains Mono" w:eastAsia="JetBrains Mono" w:cs="JetBrains Mono"/>
          <w:color w:val="6A8759"/>
          <w:sz w:val="13"/>
          <w:szCs w:val="13"/>
          <w:shd w:val="clear" w:fill="2B2B2B"/>
        </w:rPr>
        <w:t>"</w:t>
      </w:r>
      <w:r>
        <w:rPr>
          <w:rFonts w:hint="default" w:ascii="JetBrains Mono" w:hAnsi="JetBrains Mono" w:eastAsia="JetBrains Mono" w:cs="JetBrains Mono"/>
          <w:color w:val="6A8759"/>
          <w:sz w:val="13"/>
          <w:szCs w:val="13"/>
          <w:shd w:val="clear" w:fill="364135"/>
        </w:rPr>
        <w:t>INSERT INTO history VALUES (?::uuid, ?::uuid, ?::varchar, ?::varchar)</w:t>
      </w:r>
      <w:r>
        <w:rPr>
          <w:rFonts w:hint="default" w:ascii="JetBrains Mono" w:hAnsi="JetBrains Mono" w:eastAsia="JetBrains Mono" w:cs="JetBrains Mono"/>
          <w:color w:val="6A8759"/>
          <w:sz w:val="13"/>
          <w:szCs w:val="13"/>
          <w:shd w:val="clear" w:fill="2B2B2B"/>
        </w:rPr>
        <w:t>"</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    private static final </w:t>
      </w:r>
      <w:r>
        <w:rPr>
          <w:rFonts w:hint="default" w:ascii="JetBrains Mono" w:hAnsi="JetBrains Mono" w:eastAsia="JetBrains Mono" w:cs="JetBrains Mono"/>
          <w:color w:val="A9B7C6"/>
          <w:sz w:val="13"/>
          <w:szCs w:val="13"/>
          <w:shd w:val="clear" w:fill="2B2B2B"/>
        </w:rPr>
        <w:t xml:space="preserve">String </w:t>
      </w:r>
      <w:r>
        <w:rPr>
          <w:rFonts w:hint="default" w:ascii="JetBrains Mono" w:hAnsi="JetBrains Mono" w:eastAsia="JetBrains Mono" w:cs="JetBrains Mono"/>
          <w:i/>
          <w:color w:val="9876AA"/>
          <w:sz w:val="13"/>
          <w:szCs w:val="13"/>
          <w:shd w:val="clear" w:fill="2B2B2B"/>
        </w:rPr>
        <w:t xml:space="preserve">fetch_query </w:t>
      </w:r>
      <w:r>
        <w:rPr>
          <w:rFonts w:hint="default" w:ascii="JetBrains Mono" w:hAnsi="JetBrains Mono" w:eastAsia="JetBrains Mono" w:cs="JetBrains Mono"/>
          <w:color w:val="A9B7C6"/>
          <w:sz w:val="13"/>
          <w:szCs w:val="13"/>
          <w:shd w:val="clear" w:fill="2B2B2B"/>
        </w:rPr>
        <w:t xml:space="preserve">= </w:t>
      </w:r>
      <w:r>
        <w:rPr>
          <w:rFonts w:hint="default" w:ascii="JetBrains Mono" w:hAnsi="JetBrains Mono" w:eastAsia="JetBrains Mono" w:cs="JetBrains Mono"/>
          <w:color w:val="6A8759"/>
          <w:sz w:val="13"/>
          <w:szCs w:val="13"/>
          <w:shd w:val="clear" w:fill="2B2B2B"/>
        </w:rPr>
        <w:t>"</w:t>
      </w:r>
      <w:r>
        <w:rPr>
          <w:rFonts w:hint="default" w:ascii="JetBrains Mono" w:hAnsi="JetBrains Mono" w:eastAsia="JetBrains Mono" w:cs="JetBrains Mono"/>
          <w:color w:val="6A8759"/>
          <w:sz w:val="13"/>
          <w:szCs w:val="13"/>
          <w:shd w:val="clear" w:fill="364135"/>
        </w:rPr>
        <w:t>SELECT * FROM branches LIMIT 1</w:t>
      </w:r>
      <w:r>
        <w:rPr>
          <w:rFonts w:hint="default" w:ascii="JetBrains Mono" w:hAnsi="JetBrains Mono" w:eastAsia="JetBrains Mono" w:cs="JetBrains Mono"/>
          <w:color w:val="6A8759"/>
          <w:sz w:val="13"/>
          <w:szCs w:val="13"/>
          <w:shd w:val="clear" w:fill="2B2B2B"/>
        </w:rPr>
        <w:t>"</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BBB529"/>
          <w:sz w:val="13"/>
          <w:szCs w:val="13"/>
          <w:shd w:val="clear" w:fill="2B2B2B"/>
        </w:rPr>
        <w:t>@FXML</w:t>
      </w:r>
      <w:r>
        <w:rPr>
          <w:rFonts w:hint="default" w:ascii="JetBrains Mono" w:hAnsi="JetBrains Mono" w:eastAsia="JetBrains Mono" w:cs="JetBrains Mono"/>
          <w:color w:val="BBB529"/>
          <w:sz w:val="13"/>
          <w:szCs w:val="13"/>
          <w:shd w:val="clear" w:fill="2B2B2B"/>
        </w:rPr>
        <w:br w:type="textWrapping"/>
      </w:r>
      <w:r>
        <w:rPr>
          <w:rFonts w:hint="default" w:ascii="JetBrains Mono" w:hAnsi="JetBrains Mono" w:eastAsia="JetBrains Mono" w:cs="JetBrains Mono"/>
          <w:color w:val="BBB529"/>
          <w:sz w:val="13"/>
          <w:szCs w:val="13"/>
          <w:shd w:val="clear" w:fill="2B2B2B"/>
        </w:rPr>
        <w:t xml:space="preserve">    </w:t>
      </w:r>
      <w:r>
        <w:rPr>
          <w:rFonts w:hint="default" w:ascii="JetBrains Mono" w:hAnsi="JetBrains Mono" w:eastAsia="JetBrains Mono" w:cs="JetBrains Mono"/>
          <w:color w:val="CC7832"/>
          <w:sz w:val="13"/>
          <w:szCs w:val="13"/>
          <w:shd w:val="clear" w:fill="2B2B2B"/>
        </w:rPr>
        <w:t xml:space="preserve">private </w:t>
      </w:r>
      <w:r>
        <w:rPr>
          <w:rFonts w:hint="default" w:ascii="JetBrains Mono" w:hAnsi="JetBrains Mono" w:eastAsia="JetBrains Mono" w:cs="JetBrains Mono"/>
          <w:color w:val="A9B7C6"/>
          <w:sz w:val="13"/>
          <w:szCs w:val="13"/>
          <w:shd w:val="clear" w:fill="2B2B2B"/>
        </w:rPr>
        <w:t xml:space="preserve">Text </w:t>
      </w:r>
      <w:r>
        <w:rPr>
          <w:rFonts w:hint="default" w:ascii="JetBrains Mono" w:hAnsi="JetBrains Mono" w:eastAsia="JetBrains Mono" w:cs="JetBrains Mono"/>
          <w:color w:val="9876AA"/>
          <w:sz w:val="13"/>
          <w:szCs w:val="13"/>
          <w:shd w:val="clear" w:fill="2B2B2B"/>
        </w:rPr>
        <w:t>message_status</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BBB529"/>
          <w:sz w:val="13"/>
          <w:szCs w:val="13"/>
          <w:shd w:val="clear" w:fill="2B2B2B"/>
        </w:rPr>
        <w:t>@FXML</w:t>
      </w:r>
      <w:r>
        <w:rPr>
          <w:rFonts w:hint="default" w:ascii="JetBrains Mono" w:hAnsi="JetBrains Mono" w:eastAsia="JetBrains Mono" w:cs="JetBrains Mono"/>
          <w:color w:val="BBB529"/>
          <w:sz w:val="13"/>
          <w:szCs w:val="13"/>
          <w:shd w:val="clear" w:fill="2B2B2B"/>
        </w:rPr>
        <w:br w:type="textWrapping"/>
      </w:r>
      <w:r>
        <w:rPr>
          <w:rFonts w:hint="default" w:ascii="JetBrains Mono" w:hAnsi="JetBrains Mono" w:eastAsia="JetBrains Mono" w:cs="JetBrains Mono"/>
          <w:color w:val="BBB529"/>
          <w:sz w:val="13"/>
          <w:szCs w:val="13"/>
          <w:shd w:val="clear" w:fill="2B2B2B"/>
        </w:rPr>
        <w:t xml:space="preserve">    </w:t>
      </w:r>
      <w:r>
        <w:rPr>
          <w:rFonts w:hint="default" w:ascii="JetBrains Mono" w:hAnsi="JetBrains Mono" w:eastAsia="JetBrains Mono" w:cs="JetBrains Mono"/>
          <w:color w:val="CC7832"/>
          <w:sz w:val="13"/>
          <w:szCs w:val="13"/>
          <w:shd w:val="clear" w:fill="2B2B2B"/>
        </w:rPr>
        <w:t xml:space="preserve">private </w:t>
      </w:r>
      <w:r>
        <w:rPr>
          <w:rFonts w:hint="default" w:ascii="JetBrains Mono" w:hAnsi="JetBrains Mono" w:eastAsia="JetBrains Mono" w:cs="JetBrains Mono"/>
          <w:color w:val="A9B7C6"/>
          <w:sz w:val="13"/>
          <w:szCs w:val="13"/>
          <w:shd w:val="clear" w:fill="2B2B2B"/>
        </w:rPr>
        <w:t xml:space="preserve">TextField </w:t>
      </w:r>
      <w:r>
        <w:rPr>
          <w:rFonts w:hint="default" w:ascii="JetBrains Mono" w:hAnsi="JetBrains Mono" w:eastAsia="JetBrains Mono" w:cs="JetBrains Mono"/>
          <w:color w:val="9876AA"/>
          <w:sz w:val="13"/>
          <w:szCs w:val="13"/>
          <w:shd w:val="clear" w:fill="2B2B2B"/>
        </w:rPr>
        <w:t>balance</w:t>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9876AA"/>
          <w:sz w:val="13"/>
          <w:szCs w:val="13"/>
          <w:shd w:val="clear" w:fill="2B2B2B"/>
        </w:rPr>
        <w:t>firstname</w:t>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9876AA"/>
          <w:sz w:val="13"/>
          <w:szCs w:val="13"/>
          <w:shd w:val="clear" w:fill="2B2B2B"/>
        </w:rPr>
        <w:t>lastname</w:t>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9876AA"/>
          <w:sz w:val="13"/>
          <w:szCs w:val="13"/>
          <w:shd w:val="clear" w:fill="2B2B2B"/>
        </w:rPr>
        <w:t>username</w:t>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9876AA"/>
          <w:sz w:val="13"/>
          <w:szCs w:val="13"/>
          <w:shd w:val="clear" w:fill="2B2B2B"/>
        </w:rPr>
        <w:t>password</w:t>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9876AA"/>
          <w:sz w:val="13"/>
          <w:szCs w:val="13"/>
          <w:shd w:val="clear" w:fill="2B2B2B"/>
        </w:rPr>
        <w:t>city</w:t>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9876AA"/>
          <w:sz w:val="13"/>
          <w:szCs w:val="13"/>
          <w:shd w:val="clear" w:fill="2B2B2B"/>
        </w:rPr>
        <w:t>contact</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BBB529"/>
          <w:sz w:val="13"/>
          <w:szCs w:val="13"/>
          <w:shd w:val="clear" w:fill="2B2B2B"/>
        </w:rPr>
        <w:t>@FXML</w:t>
      </w:r>
      <w:r>
        <w:rPr>
          <w:rFonts w:hint="default" w:ascii="JetBrains Mono" w:hAnsi="JetBrains Mono" w:eastAsia="JetBrains Mono" w:cs="JetBrains Mono"/>
          <w:color w:val="BBB529"/>
          <w:sz w:val="13"/>
          <w:szCs w:val="13"/>
          <w:shd w:val="clear" w:fill="2B2B2B"/>
        </w:rPr>
        <w:br w:type="textWrapping"/>
      </w:r>
      <w:r>
        <w:rPr>
          <w:rFonts w:hint="default" w:ascii="JetBrains Mono" w:hAnsi="JetBrains Mono" w:eastAsia="JetBrains Mono" w:cs="JetBrains Mono"/>
          <w:color w:val="BBB529"/>
          <w:sz w:val="13"/>
          <w:szCs w:val="13"/>
          <w:shd w:val="clear" w:fill="2B2B2B"/>
        </w:rPr>
        <w:t xml:space="preserve">    </w:t>
      </w:r>
      <w:r>
        <w:rPr>
          <w:rFonts w:hint="default" w:ascii="JetBrains Mono" w:hAnsi="JetBrains Mono" w:eastAsia="JetBrains Mono" w:cs="JetBrains Mono"/>
          <w:color w:val="CC7832"/>
          <w:sz w:val="13"/>
          <w:szCs w:val="13"/>
          <w:shd w:val="clear" w:fill="2B2B2B"/>
        </w:rPr>
        <w:t xml:space="preserve">private </w:t>
      </w:r>
      <w:r>
        <w:rPr>
          <w:rFonts w:hint="default" w:ascii="JetBrains Mono" w:hAnsi="JetBrains Mono" w:eastAsia="JetBrains Mono" w:cs="JetBrains Mono"/>
          <w:color w:val="A9B7C6"/>
          <w:sz w:val="13"/>
          <w:szCs w:val="13"/>
          <w:shd w:val="clear" w:fill="2B2B2B"/>
        </w:rPr>
        <w:t xml:space="preserve">ChoiceBox&lt;String&gt; </w:t>
      </w:r>
      <w:r>
        <w:rPr>
          <w:rFonts w:hint="default" w:ascii="JetBrains Mono" w:hAnsi="JetBrains Mono" w:eastAsia="JetBrains Mono" w:cs="JetBrains Mono"/>
          <w:color w:val="9876AA"/>
          <w:sz w:val="13"/>
          <w:szCs w:val="13"/>
          <w:shd w:val="clear" w:fill="2B2B2B"/>
        </w:rPr>
        <w:t>acc_type</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BBB529"/>
          <w:sz w:val="13"/>
          <w:szCs w:val="13"/>
          <w:shd w:val="clear" w:fill="2B2B2B"/>
        </w:rPr>
        <w:t>@FXML</w:t>
      </w:r>
      <w:r>
        <w:rPr>
          <w:rFonts w:hint="default" w:ascii="JetBrains Mono" w:hAnsi="JetBrains Mono" w:eastAsia="JetBrains Mono" w:cs="JetBrains Mono"/>
          <w:color w:val="BBB529"/>
          <w:sz w:val="13"/>
          <w:szCs w:val="13"/>
          <w:shd w:val="clear" w:fill="2B2B2B"/>
        </w:rPr>
        <w:br w:type="textWrapping"/>
      </w:r>
      <w:r>
        <w:rPr>
          <w:rFonts w:hint="default" w:ascii="JetBrains Mono" w:hAnsi="JetBrains Mono" w:eastAsia="JetBrains Mono" w:cs="JetBrains Mono"/>
          <w:color w:val="BBB529"/>
          <w:sz w:val="13"/>
          <w:szCs w:val="13"/>
          <w:shd w:val="clear" w:fill="2B2B2B"/>
        </w:rPr>
        <w:t xml:space="preserve">    </w:t>
      </w:r>
      <w:r>
        <w:rPr>
          <w:rFonts w:hint="default" w:ascii="JetBrains Mono" w:hAnsi="JetBrains Mono" w:eastAsia="JetBrains Mono" w:cs="JetBrains Mono"/>
          <w:color w:val="CC7832"/>
          <w:sz w:val="13"/>
          <w:szCs w:val="13"/>
          <w:shd w:val="clear" w:fill="2B2B2B"/>
        </w:rPr>
        <w:t xml:space="preserve">void </w:t>
      </w:r>
      <w:r>
        <w:rPr>
          <w:rFonts w:hint="default" w:ascii="JetBrains Mono" w:hAnsi="JetBrains Mono" w:eastAsia="JetBrains Mono" w:cs="JetBrains Mono"/>
          <w:color w:val="FFC66D"/>
          <w:sz w:val="13"/>
          <w:szCs w:val="13"/>
          <w:shd w:val="clear" w:fill="2B2B2B"/>
        </w:rPr>
        <w:t xml:space="preserve">loginBtn </w:t>
      </w:r>
      <w:r>
        <w:rPr>
          <w:rFonts w:hint="default" w:ascii="JetBrains Mono" w:hAnsi="JetBrains Mono" w:eastAsia="JetBrains Mono" w:cs="JetBrains Mono"/>
          <w:color w:val="A9B7C6"/>
          <w:sz w:val="13"/>
          <w:szCs w:val="13"/>
          <w:shd w:val="clear" w:fill="2B2B2B"/>
        </w:rPr>
        <w:t xml:space="preserve">() </w:t>
      </w:r>
      <w:r>
        <w:rPr>
          <w:rFonts w:hint="default" w:ascii="JetBrains Mono" w:hAnsi="JetBrains Mono" w:eastAsia="JetBrains Mono" w:cs="JetBrains Mono"/>
          <w:color w:val="CC7832"/>
          <w:sz w:val="13"/>
          <w:szCs w:val="13"/>
          <w:shd w:val="clear" w:fill="2B2B2B"/>
        </w:rPr>
        <w:t xml:space="preserve">throws </w:t>
      </w:r>
      <w:r>
        <w:rPr>
          <w:rFonts w:hint="default" w:ascii="JetBrains Mono" w:hAnsi="JetBrains Mono" w:eastAsia="JetBrains Mono" w:cs="JetBrains Mono"/>
          <w:color w:val="A9B7C6"/>
          <w:sz w:val="13"/>
          <w:szCs w:val="13"/>
          <w:shd w:val="clear" w:fill="2B2B2B"/>
        </w:rPr>
        <w:t>IOException { Switcher.</w:t>
      </w:r>
      <w:r>
        <w:rPr>
          <w:rFonts w:hint="default" w:ascii="JetBrains Mono" w:hAnsi="JetBrains Mono" w:eastAsia="JetBrains Mono" w:cs="JetBrains Mono"/>
          <w:i/>
          <w:color w:val="A9B7C6"/>
          <w:sz w:val="13"/>
          <w:szCs w:val="13"/>
          <w:shd w:val="clear" w:fill="2B2B2B"/>
        </w:rPr>
        <w:t>switcher</w:t>
      </w:r>
      <w:r>
        <w:rPr>
          <w:rFonts w:hint="default" w:ascii="JetBrains Mono" w:hAnsi="JetBrains Mono" w:eastAsia="JetBrains Mono" w:cs="JetBrains Mono"/>
          <w:color w:val="A9B7C6"/>
          <w:sz w:val="13"/>
          <w:szCs w:val="13"/>
          <w:shd w:val="clear" w:fill="2B2B2B"/>
        </w:rPr>
        <w:t>(</w:t>
      </w:r>
      <w:r>
        <w:rPr>
          <w:rFonts w:hint="default" w:ascii="JetBrains Mono" w:hAnsi="JetBrains Mono" w:eastAsia="JetBrains Mono" w:cs="JetBrains Mono"/>
          <w:color w:val="6A8759"/>
          <w:sz w:val="13"/>
          <w:szCs w:val="13"/>
          <w:shd w:val="clear" w:fill="2B2B2B"/>
        </w:rPr>
        <w:t>"/Views/login.fxml"</w:t>
      </w:r>
      <w:r>
        <w:rPr>
          <w:rFonts w:hint="default" w:ascii="JetBrains Mono" w:hAnsi="JetBrains Mono" w:eastAsia="JetBrains Mono" w:cs="JetBrains Mono"/>
          <w:color w:val="A9B7C6"/>
          <w:sz w:val="13"/>
          <w:szCs w:val="13"/>
          <w:shd w:val="clear" w:fill="2B2B2B"/>
        </w:rPr>
        <w:t>)</w:t>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A9B7C6"/>
          <w:sz w:val="13"/>
          <w:szCs w:val="13"/>
          <w:shd w:val="clear" w:fill="2B2B2B"/>
        </w:rPr>
        <w:t>}</w:t>
      </w:r>
      <w:r>
        <w:rPr>
          <w:rFonts w:hint="default" w:ascii="JetBrains Mono" w:hAnsi="JetBrains Mono" w:eastAsia="JetBrains Mono" w:cs="JetBrains Mono"/>
          <w:color w:val="A9B7C6"/>
          <w:sz w:val="13"/>
          <w:szCs w:val="13"/>
          <w:shd w:val="clear" w:fill="2B2B2B"/>
        </w:rPr>
        <w:br w:type="textWrapping"/>
      </w:r>
      <w:r>
        <w:rPr>
          <w:rFonts w:hint="default" w:ascii="JetBrains Mono" w:hAnsi="JetBrains Mono" w:eastAsia="JetBrains Mono" w:cs="JetBrains Mono"/>
          <w:color w:val="A9B7C6"/>
          <w:sz w:val="13"/>
          <w:szCs w:val="13"/>
          <w:shd w:val="clear" w:fill="2B2B2B"/>
        </w:rPr>
        <w:br w:type="textWrapping"/>
      </w:r>
      <w:r>
        <w:rPr>
          <w:rFonts w:hint="default" w:ascii="JetBrains Mono" w:hAnsi="JetBrains Mono" w:eastAsia="JetBrains Mono" w:cs="JetBrains Mono"/>
          <w:color w:val="A9B7C6"/>
          <w:sz w:val="13"/>
          <w:szCs w:val="13"/>
          <w:shd w:val="clear" w:fill="2B2B2B"/>
        </w:rPr>
        <w:t xml:space="preserve">    </w:t>
      </w:r>
      <w:r>
        <w:rPr>
          <w:rFonts w:hint="default" w:ascii="JetBrains Mono" w:hAnsi="JetBrains Mono" w:eastAsia="JetBrains Mono" w:cs="JetBrains Mono"/>
          <w:color w:val="BBB529"/>
          <w:sz w:val="13"/>
          <w:szCs w:val="13"/>
          <w:shd w:val="clear" w:fill="2B2B2B"/>
        </w:rPr>
        <w:t>@FXML</w:t>
      </w:r>
      <w:r>
        <w:rPr>
          <w:rFonts w:hint="default" w:ascii="JetBrains Mono" w:hAnsi="JetBrains Mono" w:eastAsia="JetBrains Mono" w:cs="JetBrains Mono"/>
          <w:color w:val="BBB529"/>
          <w:sz w:val="13"/>
          <w:szCs w:val="13"/>
          <w:shd w:val="clear" w:fill="2B2B2B"/>
        </w:rPr>
        <w:br w:type="textWrapping"/>
      </w:r>
      <w:r>
        <w:rPr>
          <w:rFonts w:hint="default" w:ascii="JetBrains Mono" w:hAnsi="JetBrains Mono" w:eastAsia="JetBrains Mono" w:cs="JetBrains Mono"/>
          <w:color w:val="BBB529"/>
          <w:sz w:val="13"/>
          <w:szCs w:val="13"/>
          <w:shd w:val="clear" w:fill="2B2B2B"/>
        </w:rPr>
        <w:t xml:space="preserve">    </w:t>
      </w:r>
      <w:r>
        <w:rPr>
          <w:rFonts w:hint="default" w:ascii="JetBrains Mono" w:hAnsi="JetBrains Mono" w:eastAsia="JetBrains Mono" w:cs="JetBrains Mono"/>
          <w:color w:val="CC7832"/>
          <w:sz w:val="13"/>
          <w:szCs w:val="13"/>
          <w:shd w:val="clear" w:fill="2B2B2B"/>
        </w:rPr>
        <w:t xml:space="preserve">void </w:t>
      </w:r>
      <w:r>
        <w:rPr>
          <w:rFonts w:hint="default" w:ascii="JetBrains Mono" w:hAnsi="JetBrains Mono" w:eastAsia="JetBrains Mono" w:cs="JetBrains Mono"/>
          <w:color w:val="FFC66D"/>
          <w:sz w:val="13"/>
          <w:szCs w:val="13"/>
          <w:shd w:val="clear" w:fill="2B2B2B"/>
        </w:rPr>
        <w:t xml:space="preserve">register </w:t>
      </w:r>
      <w:r>
        <w:rPr>
          <w:rFonts w:hint="default" w:ascii="JetBrains Mono" w:hAnsi="JetBrains Mono" w:eastAsia="JetBrains Mono" w:cs="JetBrains Mono"/>
          <w:color w:val="A9B7C6"/>
          <w:sz w:val="13"/>
          <w:szCs w:val="13"/>
          <w:shd w:val="clear" w:fill="2B2B2B"/>
        </w:rPr>
        <w:t>() {</w:t>
      </w:r>
      <w:r>
        <w:rPr>
          <w:rFonts w:hint="default" w:ascii="JetBrains Mono" w:hAnsi="JetBrains Mono" w:eastAsia="JetBrains Mono" w:cs="JetBrains Mono"/>
          <w:color w:val="A9B7C6"/>
          <w:sz w:val="13"/>
          <w:szCs w:val="13"/>
          <w:shd w:val="clear" w:fill="2B2B2B"/>
        </w:rPr>
        <w:br w:type="textWrapping"/>
      </w:r>
      <w:r>
        <w:rPr>
          <w:rFonts w:hint="default" w:ascii="JetBrains Mono" w:hAnsi="JetBrains Mono" w:eastAsia="JetBrains Mono" w:cs="JetBrains Mono"/>
          <w:color w:val="A9B7C6"/>
          <w:sz w:val="13"/>
          <w:szCs w:val="13"/>
          <w:shd w:val="clear" w:fill="2B2B2B"/>
        </w:rPr>
        <w:t xml:space="preserve">        Connection conn = connect()</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808080"/>
          <w:sz w:val="13"/>
          <w:szCs w:val="13"/>
          <w:shd w:val="clear" w:fill="2B2B2B"/>
        </w:rPr>
        <w:t>//        ------------------------------------------------------</w:t>
      </w:r>
      <w:r>
        <w:rPr>
          <w:rFonts w:hint="default" w:ascii="JetBrains Mono" w:hAnsi="JetBrains Mono" w:eastAsia="JetBrains Mono" w:cs="JetBrains Mono"/>
          <w:color w:val="808080"/>
          <w:sz w:val="13"/>
          <w:szCs w:val="13"/>
          <w:shd w:val="clear" w:fill="2B2B2B"/>
        </w:rPr>
        <w:br w:type="textWrapping"/>
      </w:r>
      <w:r>
        <w:rPr>
          <w:rFonts w:hint="default" w:ascii="JetBrains Mono" w:hAnsi="JetBrains Mono" w:eastAsia="JetBrains Mono" w:cs="JetBrains Mono"/>
          <w:color w:val="808080"/>
          <w:sz w:val="13"/>
          <w:szCs w:val="13"/>
          <w:shd w:val="clear" w:fill="2B2B2B"/>
        </w:rPr>
        <w:t xml:space="preserve">        </w:t>
      </w:r>
      <w:r>
        <w:rPr>
          <w:rFonts w:hint="default" w:ascii="JetBrains Mono" w:hAnsi="JetBrains Mono" w:eastAsia="JetBrains Mono" w:cs="JetBrains Mono"/>
          <w:color w:val="A9B7C6"/>
          <w:sz w:val="13"/>
          <w:szCs w:val="13"/>
          <w:shd w:val="clear" w:fill="2B2B2B"/>
        </w:rPr>
        <w:t>String cust = String.</w:t>
      </w:r>
      <w:r>
        <w:rPr>
          <w:rFonts w:hint="default" w:ascii="JetBrains Mono" w:hAnsi="JetBrains Mono" w:eastAsia="JetBrains Mono" w:cs="JetBrains Mono"/>
          <w:i/>
          <w:color w:val="A9B7C6"/>
          <w:sz w:val="13"/>
          <w:szCs w:val="13"/>
          <w:shd w:val="clear" w:fill="2B2B2B"/>
        </w:rPr>
        <w:t>valueOf</w:t>
      </w:r>
      <w:r>
        <w:rPr>
          <w:rFonts w:hint="default" w:ascii="JetBrains Mono" w:hAnsi="JetBrains Mono" w:eastAsia="JetBrains Mono" w:cs="JetBrains Mono"/>
          <w:color w:val="A9B7C6"/>
          <w:sz w:val="13"/>
          <w:szCs w:val="13"/>
          <w:shd w:val="clear" w:fill="2B2B2B"/>
        </w:rPr>
        <w:t>( UUID.</w:t>
      </w:r>
      <w:r>
        <w:rPr>
          <w:rFonts w:hint="default" w:ascii="JetBrains Mono" w:hAnsi="JetBrains Mono" w:eastAsia="JetBrains Mono" w:cs="JetBrains Mono"/>
          <w:i/>
          <w:color w:val="A9B7C6"/>
          <w:sz w:val="13"/>
          <w:szCs w:val="13"/>
          <w:shd w:val="clear" w:fill="2B2B2B"/>
        </w:rPr>
        <w:t>randomUUID</w:t>
      </w:r>
      <w:r>
        <w:rPr>
          <w:rFonts w:hint="default" w:ascii="JetBrains Mono" w:hAnsi="JetBrains Mono" w:eastAsia="JetBrains Mono" w:cs="JetBrains Mono"/>
          <w:color w:val="A9B7C6"/>
          <w:sz w:val="13"/>
          <w:szCs w:val="13"/>
          <w:shd w:val="clear" w:fill="2B2B2B"/>
        </w:rPr>
        <w:t>() )</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A9B7C6"/>
          <w:sz w:val="13"/>
          <w:szCs w:val="13"/>
          <w:shd w:val="clear" w:fill="2B2B2B"/>
        </w:rPr>
        <w:t xml:space="preserve">String fname = </w:t>
      </w:r>
      <w:r>
        <w:rPr>
          <w:rFonts w:hint="default" w:ascii="JetBrains Mono" w:hAnsi="JetBrains Mono" w:eastAsia="JetBrains Mono" w:cs="JetBrains Mono"/>
          <w:color w:val="9876AA"/>
          <w:sz w:val="13"/>
          <w:szCs w:val="13"/>
          <w:shd w:val="clear" w:fill="2B2B2B"/>
        </w:rPr>
        <w:t>firstname</w:t>
      </w:r>
      <w:r>
        <w:rPr>
          <w:rFonts w:hint="default" w:ascii="JetBrains Mono" w:hAnsi="JetBrains Mono" w:eastAsia="JetBrains Mono" w:cs="JetBrains Mono"/>
          <w:color w:val="A9B7C6"/>
          <w:sz w:val="13"/>
          <w:szCs w:val="13"/>
          <w:shd w:val="clear" w:fill="2B2B2B"/>
        </w:rPr>
        <w:t>.getText()</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A9B7C6"/>
          <w:sz w:val="13"/>
          <w:szCs w:val="13"/>
          <w:shd w:val="clear" w:fill="2B2B2B"/>
        </w:rPr>
        <w:t xml:space="preserve">String lname = </w:t>
      </w:r>
      <w:r>
        <w:rPr>
          <w:rFonts w:hint="default" w:ascii="JetBrains Mono" w:hAnsi="JetBrains Mono" w:eastAsia="JetBrains Mono" w:cs="JetBrains Mono"/>
          <w:color w:val="9876AA"/>
          <w:sz w:val="13"/>
          <w:szCs w:val="13"/>
          <w:shd w:val="clear" w:fill="2B2B2B"/>
        </w:rPr>
        <w:t>lastname</w:t>
      </w:r>
      <w:r>
        <w:rPr>
          <w:rFonts w:hint="default" w:ascii="JetBrains Mono" w:hAnsi="JetBrains Mono" w:eastAsia="JetBrains Mono" w:cs="JetBrains Mono"/>
          <w:color w:val="A9B7C6"/>
          <w:sz w:val="13"/>
          <w:szCs w:val="13"/>
          <w:shd w:val="clear" w:fill="2B2B2B"/>
        </w:rPr>
        <w:t>.getText()</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A9B7C6"/>
          <w:sz w:val="13"/>
          <w:szCs w:val="13"/>
          <w:shd w:val="clear" w:fill="2B2B2B"/>
        </w:rPr>
        <w:t xml:space="preserve">String user = </w:t>
      </w:r>
      <w:r>
        <w:rPr>
          <w:rFonts w:hint="default" w:ascii="JetBrains Mono" w:hAnsi="JetBrains Mono" w:eastAsia="JetBrains Mono" w:cs="JetBrains Mono"/>
          <w:color w:val="9876AA"/>
          <w:sz w:val="13"/>
          <w:szCs w:val="13"/>
          <w:shd w:val="clear" w:fill="2B2B2B"/>
        </w:rPr>
        <w:t>username</w:t>
      </w:r>
      <w:r>
        <w:rPr>
          <w:rFonts w:hint="default" w:ascii="JetBrains Mono" w:hAnsi="JetBrains Mono" w:eastAsia="JetBrains Mono" w:cs="JetBrains Mono"/>
          <w:color w:val="A9B7C6"/>
          <w:sz w:val="13"/>
          <w:szCs w:val="13"/>
          <w:shd w:val="clear" w:fill="2B2B2B"/>
        </w:rPr>
        <w:t>.getText()</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A9B7C6"/>
          <w:sz w:val="13"/>
          <w:szCs w:val="13"/>
          <w:shd w:val="clear" w:fill="2B2B2B"/>
        </w:rPr>
        <w:t xml:space="preserve">String pass = </w:t>
      </w:r>
      <w:r>
        <w:rPr>
          <w:rFonts w:hint="default" w:ascii="JetBrains Mono" w:hAnsi="JetBrains Mono" w:eastAsia="JetBrains Mono" w:cs="JetBrains Mono"/>
          <w:color w:val="9876AA"/>
          <w:sz w:val="13"/>
          <w:szCs w:val="13"/>
          <w:shd w:val="clear" w:fill="2B2B2B"/>
        </w:rPr>
        <w:t>password</w:t>
      </w:r>
      <w:r>
        <w:rPr>
          <w:rFonts w:hint="default" w:ascii="JetBrains Mono" w:hAnsi="JetBrains Mono" w:eastAsia="JetBrains Mono" w:cs="JetBrains Mono"/>
          <w:color w:val="A9B7C6"/>
          <w:sz w:val="13"/>
          <w:szCs w:val="13"/>
          <w:shd w:val="clear" w:fill="2B2B2B"/>
        </w:rPr>
        <w:t>.getText()</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A9B7C6"/>
          <w:sz w:val="13"/>
          <w:szCs w:val="13"/>
          <w:shd w:val="clear" w:fill="2B2B2B"/>
        </w:rPr>
        <w:t xml:space="preserve">String cty = </w:t>
      </w:r>
      <w:r>
        <w:rPr>
          <w:rFonts w:hint="default" w:ascii="JetBrains Mono" w:hAnsi="JetBrains Mono" w:eastAsia="JetBrains Mono" w:cs="JetBrains Mono"/>
          <w:color w:val="9876AA"/>
          <w:sz w:val="13"/>
          <w:szCs w:val="13"/>
          <w:shd w:val="clear" w:fill="2B2B2B"/>
        </w:rPr>
        <w:t>city</w:t>
      </w:r>
      <w:r>
        <w:rPr>
          <w:rFonts w:hint="default" w:ascii="JetBrains Mono" w:hAnsi="JetBrains Mono" w:eastAsia="JetBrains Mono" w:cs="JetBrains Mono"/>
          <w:color w:val="A9B7C6"/>
          <w:sz w:val="13"/>
          <w:szCs w:val="13"/>
          <w:shd w:val="clear" w:fill="2B2B2B"/>
        </w:rPr>
        <w:t>.getText()</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A9B7C6"/>
          <w:sz w:val="13"/>
          <w:szCs w:val="13"/>
          <w:shd w:val="clear" w:fill="2B2B2B"/>
        </w:rPr>
        <w:t xml:space="preserve">String contct = </w:t>
      </w:r>
      <w:r>
        <w:rPr>
          <w:rFonts w:hint="default" w:ascii="JetBrains Mono" w:hAnsi="JetBrains Mono" w:eastAsia="JetBrains Mono" w:cs="JetBrains Mono"/>
          <w:color w:val="9876AA"/>
          <w:sz w:val="13"/>
          <w:szCs w:val="13"/>
          <w:shd w:val="clear" w:fill="2B2B2B"/>
        </w:rPr>
        <w:t>contact</w:t>
      </w:r>
      <w:r>
        <w:rPr>
          <w:rFonts w:hint="default" w:ascii="JetBrains Mono" w:hAnsi="JetBrains Mono" w:eastAsia="JetBrains Mono" w:cs="JetBrains Mono"/>
          <w:color w:val="A9B7C6"/>
          <w:sz w:val="13"/>
          <w:szCs w:val="13"/>
          <w:shd w:val="clear" w:fill="2B2B2B"/>
        </w:rPr>
        <w:t>.getText()</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        final </w:t>
      </w:r>
      <w:r>
        <w:rPr>
          <w:rFonts w:hint="default" w:ascii="JetBrains Mono" w:hAnsi="JetBrains Mono" w:eastAsia="JetBrains Mono" w:cs="JetBrains Mono"/>
          <w:color w:val="A9B7C6"/>
          <w:sz w:val="13"/>
          <w:szCs w:val="13"/>
          <w:shd w:val="clear" w:fill="2B2B2B"/>
        </w:rPr>
        <w:t xml:space="preserve">String SQL = </w:t>
      </w:r>
      <w:r>
        <w:rPr>
          <w:rFonts w:hint="default" w:ascii="JetBrains Mono" w:hAnsi="JetBrains Mono" w:eastAsia="JetBrains Mono" w:cs="JetBrains Mono"/>
          <w:color w:val="6A8759"/>
          <w:sz w:val="13"/>
          <w:szCs w:val="13"/>
          <w:shd w:val="clear" w:fill="2B2B2B"/>
        </w:rPr>
        <w:t>"</w:t>
      </w:r>
      <w:r>
        <w:rPr>
          <w:rFonts w:hint="default" w:ascii="JetBrains Mono" w:hAnsi="JetBrains Mono" w:eastAsia="JetBrains Mono" w:cs="JetBrains Mono"/>
          <w:color w:val="6A8759"/>
          <w:sz w:val="13"/>
          <w:szCs w:val="13"/>
          <w:shd w:val="clear" w:fill="364135"/>
        </w:rPr>
        <w:t>SELECT COUNT(*) AS count FROM customers WHERE username = '</w:t>
      </w:r>
      <w:r>
        <w:rPr>
          <w:rFonts w:hint="default" w:ascii="JetBrains Mono" w:hAnsi="JetBrains Mono" w:eastAsia="JetBrains Mono" w:cs="JetBrains Mono"/>
          <w:color w:val="6A8759"/>
          <w:sz w:val="13"/>
          <w:szCs w:val="13"/>
          <w:shd w:val="clear" w:fill="2B2B2B"/>
        </w:rPr>
        <w:t xml:space="preserve">" </w:t>
      </w:r>
      <w:r>
        <w:rPr>
          <w:rFonts w:hint="default" w:ascii="JetBrains Mono" w:hAnsi="JetBrains Mono" w:eastAsia="JetBrains Mono" w:cs="JetBrains Mono"/>
          <w:color w:val="A9B7C6"/>
          <w:sz w:val="13"/>
          <w:szCs w:val="13"/>
          <w:shd w:val="clear" w:fill="2B2B2B"/>
        </w:rPr>
        <w:t xml:space="preserve">+ user + </w:t>
      </w:r>
      <w:r>
        <w:rPr>
          <w:rFonts w:hint="default" w:ascii="JetBrains Mono" w:hAnsi="JetBrains Mono" w:eastAsia="JetBrains Mono" w:cs="JetBrains Mono"/>
          <w:color w:val="6A8759"/>
          <w:sz w:val="13"/>
          <w:szCs w:val="13"/>
          <w:shd w:val="clear" w:fill="2B2B2B"/>
        </w:rPr>
        <w:t>"</w:t>
      </w:r>
      <w:r>
        <w:rPr>
          <w:rFonts w:hint="default" w:ascii="JetBrains Mono" w:hAnsi="JetBrains Mono" w:eastAsia="JetBrains Mono" w:cs="JetBrains Mono"/>
          <w:color w:val="6A8759"/>
          <w:sz w:val="13"/>
          <w:szCs w:val="13"/>
          <w:shd w:val="clear" w:fill="364135"/>
        </w:rPr>
        <w:t>'</w:t>
      </w:r>
      <w:r>
        <w:rPr>
          <w:rFonts w:hint="default" w:ascii="JetBrains Mono" w:hAnsi="JetBrains Mono" w:eastAsia="JetBrains Mono" w:cs="JetBrains Mono"/>
          <w:color w:val="6A8759"/>
          <w:sz w:val="13"/>
          <w:szCs w:val="13"/>
          <w:shd w:val="clear" w:fill="2B2B2B"/>
        </w:rPr>
        <w:t>"</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A9B7C6"/>
          <w:sz w:val="13"/>
          <w:szCs w:val="13"/>
          <w:shd w:val="clear" w:fill="2B2B2B"/>
        </w:rPr>
        <w:t>RegisterValidator.</w:t>
      </w:r>
      <w:r>
        <w:rPr>
          <w:rFonts w:hint="default" w:ascii="JetBrains Mono" w:hAnsi="JetBrains Mono" w:eastAsia="JetBrains Mono" w:cs="JetBrains Mono"/>
          <w:i/>
          <w:color w:val="A9B7C6"/>
          <w:sz w:val="13"/>
          <w:szCs w:val="13"/>
          <w:shd w:val="clear" w:fill="2B2B2B"/>
        </w:rPr>
        <w:t>validate</w:t>
      </w:r>
      <w:r>
        <w:rPr>
          <w:rFonts w:hint="default" w:ascii="JetBrains Mono" w:hAnsi="JetBrains Mono" w:eastAsia="JetBrains Mono" w:cs="JetBrains Mono"/>
          <w:color w:val="A9B7C6"/>
          <w:sz w:val="13"/>
          <w:szCs w:val="13"/>
          <w:shd w:val="clear" w:fill="2B2B2B"/>
        </w:rPr>
        <w:t>(fname</w:t>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A9B7C6"/>
          <w:sz w:val="13"/>
          <w:szCs w:val="13"/>
          <w:shd w:val="clear" w:fill="2B2B2B"/>
        </w:rPr>
        <w:t>lname</w:t>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A9B7C6"/>
          <w:sz w:val="13"/>
          <w:szCs w:val="13"/>
          <w:shd w:val="clear" w:fill="2B2B2B"/>
        </w:rPr>
        <w:t>pass</w:t>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A9B7C6"/>
          <w:sz w:val="13"/>
          <w:szCs w:val="13"/>
          <w:shd w:val="clear" w:fill="2B2B2B"/>
        </w:rPr>
        <w:t>cty</w:t>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A9B7C6"/>
          <w:sz w:val="13"/>
          <w:szCs w:val="13"/>
          <w:shd w:val="clear" w:fill="2B2B2B"/>
        </w:rPr>
        <w:t>contct</w:t>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9876AA"/>
          <w:sz w:val="13"/>
          <w:szCs w:val="13"/>
          <w:shd w:val="clear" w:fill="2B2B2B"/>
        </w:rPr>
        <w:t>firstname</w:t>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9876AA"/>
          <w:sz w:val="13"/>
          <w:szCs w:val="13"/>
          <w:shd w:val="clear" w:fill="2B2B2B"/>
        </w:rPr>
        <w:t>lastname</w:t>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9876AA"/>
          <w:sz w:val="13"/>
          <w:szCs w:val="13"/>
          <w:shd w:val="clear" w:fill="2B2B2B"/>
        </w:rPr>
        <w:t>password</w:t>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9876AA"/>
          <w:sz w:val="13"/>
          <w:szCs w:val="13"/>
          <w:shd w:val="clear" w:fill="2B2B2B"/>
        </w:rPr>
        <w:t>city</w:t>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9876AA"/>
          <w:sz w:val="13"/>
          <w:szCs w:val="13"/>
          <w:shd w:val="clear" w:fill="2B2B2B"/>
        </w:rPr>
        <w:t>contact</w:t>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9876AA"/>
          <w:sz w:val="13"/>
          <w:szCs w:val="13"/>
          <w:shd w:val="clear" w:fill="2B2B2B"/>
        </w:rPr>
        <w:t>message_status</w:t>
      </w:r>
      <w:r>
        <w:rPr>
          <w:rFonts w:hint="default" w:ascii="JetBrains Mono" w:hAnsi="JetBrains Mono" w:eastAsia="JetBrains Mono" w:cs="JetBrains Mono"/>
          <w:color w:val="A9B7C6"/>
          <w:sz w:val="13"/>
          <w:szCs w:val="13"/>
          <w:shd w:val="clear" w:fill="2B2B2B"/>
        </w:rPr>
        <w:t>)</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        if </w:t>
      </w:r>
      <w:r>
        <w:rPr>
          <w:rFonts w:hint="default" w:ascii="JetBrains Mono" w:hAnsi="JetBrains Mono" w:eastAsia="JetBrains Mono" w:cs="JetBrains Mono"/>
          <w:color w:val="A9B7C6"/>
          <w:sz w:val="13"/>
          <w:szCs w:val="13"/>
          <w:shd w:val="clear" w:fill="2B2B2B"/>
        </w:rPr>
        <w:t xml:space="preserve">( user.length() == </w:t>
      </w:r>
      <w:r>
        <w:rPr>
          <w:rFonts w:hint="default" w:ascii="JetBrains Mono" w:hAnsi="JetBrains Mono" w:eastAsia="JetBrains Mono" w:cs="JetBrains Mono"/>
          <w:color w:val="6897BB"/>
          <w:sz w:val="13"/>
          <w:szCs w:val="13"/>
          <w:shd w:val="clear" w:fill="2B2B2B"/>
        </w:rPr>
        <w:t xml:space="preserve">0 </w:t>
      </w:r>
      <w:r>
        <w:rPr>
          <w:rFonts w:hint="default" w:ascii="JetBrains Mono" w:hAnsi="JetBrains Mono" w:eastAsia="JetBrains Mono" w:cs="JetBrains Mono"/>
          <w:color w:val="A9B7C6"/>
          <w:sz w:val="13"/>
          <w:szCs w:val="13"/>
          <w:shd w:val="clear" w:fill="2B2B2B"/>
        </w:rPr>
        <w:t>) {</w:t>
      </w:r>
      <w:r>
        <w:rPr>
          <w:rFonts w:hint="default" w:ascii="JetBrains Mono" w:hAnsi="JetBrains Mono" w:eastAsia="JetBrains Mono" w:cs="JetBrains Mono"/>
          <w:color w:val="A9B7C6"/>
          <w:sz w:val="13"/>
          <w:szCs w:val="13"/>
          <w:shd w:val="clear" w:fill="2B2B2B"/>
        </w:rPr>
        <w:br w:type="textWrapping"/>
      </w:r>
      <w:r>
        <w:rPr>
          <w:rFonts w:hint="default" w:ascii="JetBrains Mono" w:hAnsi="JetBrains Mono" w:eastAsia="JetBrains Mono" w:cs="JetBrains Mono"/>
          <w:color w:val="A9B7C6"/>
          <w:sz w:val="13"/>
          <w:szCs w:val="13"/>
          <w:shd w:val="clear" w:fill="2B2B2B"/>
        </w:rPr>
        <w:t xml:space="preserve">            </w:t>
      </w:r>
      <w:r>
        <w:rPr>
          <w:rFonts w:hint="default" w:ascii="JetBrains Mono" w:hAnsi="JetBrains Mono" w:eastAsia="JetBrains Mono" w:cs="JetBrains Mono"/>
          <w:color w:val="9876AA"/>
          <w:sz w:val="13"/>
          <w:szCs w:val="13"/>
          <w:shd w:val="clear" w:fill="2B2B2B"/>
        </w:rPr>
        <w:t>username</w:t>
      </w:r>
      <w:r>
        <w:rPr>
          <w:rFonts w:hint="default" w:ascii="JetBrains Mono" w:hAnsi="JetBrains Mono" w:eastAsia="JetBrains Mono" w:cs="JetBrains Mono"/>
          <w:color w:val="A9B7C6"/>
          <w:sz w:val="13"/>
          <w:szCs w:val="13"/>
          <w:shd w:val="clear" w:fill="2B2B2B"/>
        </w:rPr>
        <w:t>.setStyle(</w:t>
      </w:r>
      <w:r>
        <w:rPr>
          <w:rFonts w:hint="default" w:ascii="JetBrains Mono" w:hAnsi="JetBrains Mono" w:eastAsia="JetBrains Mono" w:cs="JetBrains Mono"/>
          <w:color w:val="6A8759"/>
          <w:sz w:val="13"/>
          <w:szCs w:val="13"/>
          <w:shd w:val="clear" w:fill="2B2B2B"/>
        </w:rPr>
        <w:t>"</w:t>
      </w:r>
      <w:r>
        <w:rPr>
          <w:rFonts w:hint="default" w:ascii="JetBrains Mono" w:hAnsi="JetBrains Mono" w:eastAsia="JetBrains Mono" w:cs="JetBrains Mono"/>
          <w:color w:val="6A8759"/>
          <w:sz w:val="13"/>
          <w:szCs w:val="13"/>
          <w:shd w:val="clear" w:fill="364135"/>
        </w:rPr>
        <w:t>-fx-border-color: red; -fx-border-width: 2px</w:t>
      </w:r>
      <w:r>
        <w:rPr>
          <w:rFonts w:hint="default" w:ascii="JetBrains Mono" w:hAnsi="JetBrains Mono" w:eastAsia="JetBrains Mono" w:cs="JetBrains Mono"/>
          <w:color w:val="6A8759"/>
          <w:sz w:val="13"/>
          <w:szCs w:val="13"/>
          <w:shd w:val="clear" w:fill="2B2B2B"/>
        </w:rPr>
        <w:t>"</w:t>
      </w:r>
      <w:r>
        <w:rPr>
          <w:rFonts w:hint="default" w:ascii="JetBrains Mono" w:hAnsi="JetBrains Mono" w:eastAsia="JetBrains Mono" w:cs="JetBrains Mono"/>
          <w:color w:val="A9B7C6"/>
          <w:sz w:val="13"/>
          <w:szCs w:val="13"/>
          <w:shd w:val="clear" w:fill="2B2B2B"/>
        </w:rPr>
        <w:t>)</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9876AA"/>
          <w:sz w:val="13"/>
          <w:szCs w:val="13"/>
          <w:shd w:val="clear" w:fill="2B2B2B"/>
        </w:rPr>
        <w:t>message_status</w:t>
      </w:r>
      <w:r>
        <w:rPr>
          <w:rFonts w:hint="default" w:ascii="JetBrains Mono" w:hAnsi="JetBrains Mono" w:eastAsia="JetBrains Mono" w:cs="JetBrains Mono"/>
          <w:color w:val="A9B7C6"/>
          <w:sz w:val="13"/>
          <w:szCs w:val="13"/>
          <w:shd w:val="clear" w:fill="2B2B2B"/>
        </w:rPr>
        <w:t>.setStyle(</w:t>
      </w:r>
      <w:r>
        <w:rPr>
          <w:rFonts w:hint="default" w:ascii="JetBrains Mono" w:hAnsi="JetBrains Mono" w:eastAsia="JetBrains Mono" w:cs="JetBrains Mono"/>
          <w:color w:val="6A8759"/>
          <w:sz w:val="13"/>
          <w:szCs w:val="13"/>
          <w:shd w:val="clear" w:fill="2B2B2B"/>
        </w:rPr>
        <w:t>"</w:t>
      </w:r>
      <w:r>
        <w:rPr>
          <w:rFonts w:hint="default" w:ascii="JetBrains Mono" w:hAnsi="JetBrains Mono" w:eastAsia="JetBrains Mono" w:cs="JetBrains Mono"/>
          <w:color w:val="6A8759"/>
          <w:sz w:val="13"/>
          <w:szCs w:val="13"/>
          <w:shd w:val="clear" w:fill="364135"/>
        </w:rPr>
        <w:t>-fx-fill: #f66262;</w:t>
      </w:r>
      <w:r>
        <w:rPr>
          <w:rFonts w:hint="default" w:ascii="JetBrains Mono" w:hAnsi="JetBrains Mono" w:eastAsia="JetBrains Mono" w:cs="JetBrains Mono"/>
          <w:color w:val="6A8759"/>
          <w:sz w:val="13"/>
          <w:szCs w:val="13"/>
          <w:shd w:val="clear" w:fill="2B2B2B"/>
        </w:rPr>
        <w:t>"</w:t>
      </w:r>
      <w:r>
        <w:rPr>
          <w:rFonts w:hint="default" w:ascii="JetBrains Mono" w:hAnsi="JetBrains Mono" w:eastAsia="JetBrains Mono" w:cs="JetBrains Mono"/>
          <w:color w:val="A9B7C6"/>
          <w:sz w:val="13"/>
          <w:szCs w:val="13"/>
          <w:shd w:val="clear" w:fill="2B2B2B"/>
        </w:rPr>
        <w:t>)</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9876AA"/>
          <w:sz w:val="13"/>
          <w:szCs w:val="13"/>
          <w:shd w:val="clear" w:fill="2B2B2B"/>
        </w:rPr>
        <w:t>message_status</w:t>
      </w:r>
      <w:r>
        <w:rPr>
          <w:rFonts w:hint="default" w:ascii="JetBrains Mono" w:hAnsi="JetBrains Mono" w:eastAsia="JetBrains Mono" w:cs="JetBrains Mono"/>
          <w:color w:val="A9B7C6"/>
          <w:sz w:val="13"/>
          <w:szCs w:val="13"/>
          <w:shd w:val="clear" w:fill="2B2B2B"/>
        </w:rPr>
        <w:t>.setText(</w:t>
      </w:r>
      <w:r>
        <w:rPr>
          <w:rFonts w:hint="default" w:ascii="JetBrains Mono" w:hAnsi="JetBrains Mono" w:eastAsia="JetBrains Mono" w:cs="JetBrains Mono"/>
          <w:color w:val="6A8759"/>
          <w:sz w:val="13"/>
          <w:szCs w:val="13"/>
          <w:shd w:val="clear" w:fill="2B2B2B"/>
        </w:rPr>
        <w:t>"field cannot be empty."</w:t>
      </w:r>
      <w:r>
        <w:rPr>
          <w:rFonts w:hint="default" w:ascii="JetBrains Mono" w:hAnsi="JetBrains Mono" w:eastAsia="JetBrains Mono" w:cs="JetBrains Mono"/>
          <w:color w:val="A9B7C6"/>
          <w:sz w:val="13"/>
          <w:szCs w:val="13"/>
          <w:shd w:val="clear" w:fill="2B2B2B"/>
        </w:rPr>
        <w:t>)</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A9B7C6"/>
          <w:sz w:val="13"/>
          <w:szCs w:val="13"/>
          <w:shd w:val="clear" w:fill="2B2B2B"/>
        </w:rPr>
        <w:t>AlertMessage.</w:t>
      </w:r>
      <w:r>
        <w:rPr>
          <w:rFonts w:hint="default" w:ascii="JetBrains Mono" w:hAnsi="JetBrains Mono" w:eastAsia="JetBrains Mono" w:cs="JetBrains Mono"/>
          <w:i/>
          <w:color w:val="A9B7C6"/>
          <w:sz w:val="13"/>
          <w:szCs w:val="13"/>
          <w:shd w:val="clear" w:fill="2B2B2B"/>
        </w:rPr>
        <w:t>message</w:t>
      </w:r>
      <w:r>
        <w:rPr>
          <w:rFonts w:hint="default" w:ascii="JetBrains Mono" w:hAnsi="JetBrains Mono" w:eastAsia="JetBrains Mono" w:cs="JetBrains Mono"/>
          <w:color w:val="A9B7C6"/>
          <w:sz w:val="13"/>
          <w:szCs w:val="13"/>
          <w:shd w:val="clear" w:fill="2B2B2B"/>
        </w:rPr>
        <w:t>(</w:t>
      </w:r>
      <w:r>
        <w:rPr>
          <w:rFonts w:hint="default" w:ascii="JetBrains Mono" w:hAnsi="JetBrains Mono" w:eastAsia="JetBrains Mono" w:cs="JetBrains Mono"/>
          <w:color w:val="9876AA"/>
          <w:sz w:val="13"/>
          <w:szCs w:val="13"/>
          <w:shd w:val="clear" w:fill="2B2B2B"/>
        </w:rPr>
        <w:t>message_status</w:t>
      </w:r>
      <w:r>
        <w:rPr>
          <w:rFonts w:hint="default" w:ascii="JetBrains Mono" w:hAnsi="JetBrains Mono" w:eastAsia="JetBrains Mono" w:cs="JetBrains Mono"/>
          <w:color w:val="A9B7C6"/>
          <w:sz w:val="13"/>
          <w:szCs w:val="13"/>
          <w:shd w:val="clear" w:fill="2B2B2B"/>
        </w:rPr>
        <w:t>)</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A9B7C6"/>
          <w:sz w:val="13"/>
          <w:szCs w:val="13"/>
          <w:shd w:val="clear" w:fill="2B2B2B"/>
        </w:rPr>
        <w:t>}</w:t>
      </w:r>
      <w:r>
        <w:rPr>
          <w:rFonts w:hint="default" w:ascii="JetBrains Mono" w:hAnsi="JetBrains Mono" w:eastAsia="JetBrains Mono" w:cs="JetBrains Mono"/>
          <w:color w:val="A9B7C6"/>
          <w:sz w:val="13"/>
          <w:szCs w:val="13"/>
          <w:shd w:val="clear" w:fill="2B2B2B"/>
        </w:rPr>
        <w:br w:type="textWrapping"/>
      </w:r>
      <w:r>
        <w:rPr>
          <w:rFonts w:hint="default" w:ascii="JetBrains Mono" w:hAnsi="JetBrains Mono" w:eastAsia="JetBrains Mono" w:cs="JetBrains Mono"/>
          <w:color w:val="A9B7C6"/>
          <w:sz w:val="13"/>
          <w:szCs w:val="13"/>
          <w:shd w:val="clear" w:fill="2B2B2B"/>
        </w:rPr>
        <w:t xml:space="preserve">        </w:t>
      </w:r>
      <w:r>
        <w:rPr>
          <w:rFonts w:hint="default" w:ascii="JetBrains Mono" w:hAnsi="JetBrains Mono" w:eastAsia="JetBrains Mono" w:cs="JetBrains Mono"/>
          <w:color w:val="CC7832"/>
          <w:sz w:val="13"/>
          <w:szCs w:val="13"/>
          <w:shd w:val="clear" w:fill="2B2B2B"/>
        </w:rPr>
        <w:t xml:space="preserve">else </w:t>
      </w:r>
      <w:r>
        <w:rPr>
          <w:rFonts w:hint="default" w:ascii="JetBrains Mono" w:hAnsi="JetBrains Mono" w:eastAsia="JetBrains Mono" w:cs="JetBrains Mono"/>
          <w:color w:val="A9B7C6"/>
          <w:sz w:val="13"/>
          <w:szCs w:val="13"/>
          <w:shd w:val="clear" w:fill="2B2B2B"/>
        </w:rPr>
        <w:t>{</w:t>
      </w:r>
      <w:r>
        <w:rPr>
          <w:rFonts w:hint="default" w:ascii="JetBrains Mono" w:hAnsi="JetBrains Mono" w:eastAsia="JetBrains Mono" w:cs="JetBrains Mono"/>
          <w:color w:val="A9B7C6"/>
          <w:sz w:val="13"/>
          <w:szCs w:val="13"/>
          <w:shd w:val="clear" w:fill="2B2B2B"/>
        </w:rPr>
        <w:br w:type="textWrapping"/>
      </w:r>
      <w:r>
        <w:rPr>
          <w:rFonts w:hint="default" w:ascii="JetBrains Mono" w:hAnsi="JetBrains Mono" w:eastAsia="JetBrains Mono" w:cs="JetBrains Mono"/>
          <w:color w:val="A9B7C6"/>
          <w:sz w:val="13"/>
          <w:szCs w:val="13"/>
          <w:shd w:val="clear" w:fill="2B2B2B"/>
        </w:rPr>
        <w:t xml:space="preserve">            </w:t>
      </w:r>
      <w:r>
        <w:rPr>
          <w:rFonts w:hint="default" w:ascii="JetBrains Mono" w:hAnsi="JetBrains Mono" w:eastAsia="JetBrains Mono" w:cs="JetBrains Mono"/>
          <w:color w:val="9876AA"/>
          <w:sz w:val="13"/>
          <w:szCs w:val="13"/>
          <w:shd w:val="clear" w:fill="2B2B2B"/>
        </w:rPr>
        <w:t>username</w:t>
      </w:r>
      <w:r>
        <w:rPr>
          <w:rFonts w:hint="default" w:ascii="JetBrains Mono" w:hAnsi="JetBrains Mono" w:eastAsia="JetBrains Mono" w:cs="JetBrains Mono"/>
          <w:color w:val="A9B7C6"/>
          <w:sz w:val="13"/>
          <w:szCs w:val="13"/>
          <w:shd w:val="clear" w:fill="2B2B2B"/>
        </w:rPr>
        <w:t>.setStyle(</w:t>
      </w:r>
      <w:r>
        <w:rPr>
          <w:rFonts w:hint="default" w:ascii="JetBrains Mono" w:hAnsi="JetBrains Mono" w:eastAsia="JetBrains Mono" w:cs="JetBrains Mono"/>
          <w:color w:val="CC7832"/>
          <w:sz w:val="13"/>
          <w:szCs w:val="13"/>
          <w:shd w:val="clear" w:fill="2B2B2B"/>
        </w:rPr>
        <w:t>null</w:t>
      </w:r>
      <w:r>
        <w:rPr>
          <w:rFonts w:hint="default" w:ascii="JetBrains Mono" w:hAnsi="JetBrains Mono" w:eastAsia="JetBrains Mono" w:cs="JetBrains Mono"/>
          <w:color w:val="A9B7C6"/>
          <w:sz w:val="13"/>
          <w:szCs w:val="13"/>
          <w:shd w:val="clear" w:fill="2B2B2B"/>
        </w:rPr>
        <w:t>)</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            try </w:t>
      </w:r>
      <w:r>
        <w:rPr>
          <w:rFonts w:hint="default" w:ascii="JetBrains Mono" w:hAnsi="JetBrains Mono" w:eastAsia="JetBrains Mono" w:cs="JetBrains Mono"/>
          <w:color w:val="A9B7C6"/>
          <w:sz w:val="13"/>
          <w:szCs w:val="13"/>
          <w:shd w:val="clear" w:fill="2B2B2B"/>
        </w:rPr>
        <w:t>( Statement stmt = conn.createStatement()</w:t>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A9B7C6"/>
          <w:sz w:val="13"/>
          <w:szCs w:val="13"/>
          <w:shd w:val="clear" w:fill="2B2B2B"/>
        </w:rPr>
        <w:t>ResultSet rs = stmt.executeQuery(SQL) ) {</w:t>
      </w:r>
      <w:r>
        <w:rPr>
          <w:rFonts w:hint="default" w:ascii="JetBrains Mono" w:hAnsi="JetBrains Mono" w:eastAsia="JetBrains Mono" w:cs="JetBrains Mono"/>
          <w:color w:val="A9B7C6"/>
          <w:sz w:val="13"/>
          <w:szCs w:val="13"/>
          <w:shd w:val="clear" w:fill="2B2B2B"/>
        </w:rPr>
        <w:br w:type="textWrapping"/>
      </w:r>
      <w:r>
        <w:rPr>
          <w:rFonts w:hint="default" w:ascii="JetBrains Mono" w:hAnsi="JetBrains Mono" w:eastAsia="JetBrains Mono" w:cs="JetBrains Mono"/>
          <w:color w:val="A9B7C6"/>
          <w:sz w:val="13"/>
          <w:szCs w:val="13"/>
          <w:shd w:val="clear" w:fill="2B2B2B"/>
        </w:rPr>
        <w:br w:type="textWrapping"/>
      </w:r>
      <w:r>
        <w:rPr>
          <w:rFonts w:hint="default" w:ascii="JetBrains Mono" w:hAnsi="JetBrains Mono" w:eastAsia="JetBrains Mono" w:cs="JetBrains Mono"/>
          <w:color w:val="A9B7C6"/>
          <w:sz w:val="13"/>
          <w:szCs w:val="13"/>
          <w:shd w:val="clear" w:fill="2B2B2B"/>
        </w:rPr>
        <w:t xml:space="preserve">                </w:t>
      </w:r>
      <w:r>
        <w:rPr>
          <w:rFonts w:hint="default" w:ascii="JetBrains Mono" w:hAnsi="JetBrains Mono" w:eastAsia="JetBrains Mono" w:cs="JetBrains Mono"/>
          <w:color w:val="CC7832"/>
          <w:sz w:val="13"/>
          <w:szCs w:val="13"/>
          <w:shd w:val="clear" w:fill="2B2B2B"/>
        </w:rPr>
        <w:t xml:space="preserve">while </w:t>
      </w:r>
      <w:r>
        <w:rPr>
          <w:rFonts w:hint="default" w:ascii="JetBrains Mono" w:hAnsi="JetBrains Mono" w:eastAsia="JetBrains Mono" w:cs="JetBrains Mono"/>
          <w:color w:val="A9B7C6"/>
          <w:sz w:val="13"/>
          <w:szCs w:val="13"/>
          <w:shd w:val="clear" w:fill="2B2B2B"/>
        </w:rPr>
        <w:t xml:space="preserve">( rs.next() ) </w:t>
      </w:r>
      <w:r>
        <w:rPr>
          <w:rFonts w:hint="default" w:ascii="JetBrains Mono" w:hAnsi="JetBrains Mono" w:eastAsia="JetBrains Mono" w:cs="JetBrains Mono"/>
          <w:i/>
          <w:color w:val="9876AA"/>
          <w:sz w:val="13"/>
          <w:szCs w:val="13"/>
          <w:shd w:val="clear" w:fill="2B2B2B"/>
        </w:rPr>
        <w:t xml:space="preserve">count </w:t>
      </w:r>
      <w:r>
        <w:rPr>
          <w:rFonts w:hint="default" w:ascii="JetBrains Mono" w:hAnsi="JetBrains Mono" w:eastAsia="JetBrains Mono" w:cs="JetBrains Mono"/>
          <w:color w:val="A9B7C6"/>
          <w:sz w:val="13"/>
          <w:szCs w:val="13"/>
          <w:shd w:val="clear" w:fill="2B2B2B"/>
        </w:rPr>
        <w:t>= rs.getInt(</w:t>
      </w:r>
      <w:r>
        <w:rPr>
          <w:rFonts w:hint="default" w:ascii="JetBrains Mono" w:hAnsi="JetBrains Mono" w:eastAsia="JetBrains Mono" w:cs="JetBrains Mono"/>
          <w:color w:val="6A8759"/>
          <w:sz w:val="13"/>
          <w:szCs w:val="13"/>
          <w:shd w:val="clear" w:fill="2B2B2B"/>
        </w:rPr>
        <w:t>"count"</w:t>
      </w:r>
      <w:r>
        <w:rPr>
          <w:rFonts w:hint="default" w:ascii="JetBrains Mono" w:hAnsi="JetBrains Mono" w:eastAsia="JetBrains Mono" w:cs="JetBrains Mono"/>
          <w:color w:val="A9B7C6"/>
          <w:sz w:val="13"/>
          <w:szCs w:val="13"/>
          <w:shd w:val="clear" w:fill="2B2B2B"/>
        </w:rPr>
        <w:t>)</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                if </w:t>
      </w:r>
      <w:r>
        <w:rPr>
          <w:rFonts w:hint="default" w:ascii="JetBrains Mono" w:hAnsi="JetBrains Mono" w:eastAsia="JetBrains Mono" w:cs="JetBrains Mono"/>
          <w:color w:val="A9B7C6"/>
          <w:sz w:val="13"/>
          <w:szCs w:val="13"/>
          <w:shd w:val="clear" w:fill="2B2B2B"/>
        </w:rPr>
        <w:t>(</w:t>
      </w:r>
      <w:r>
        <w:rPr>
          <w:rFonts w:hint="default" w:ascii="JetBrains Mono" w:hAnsi="JetBrains Mono" w:eastAsia="JetBrains Mono" w:cs="JetBrains Mono"/>
          <w:i/>
          <w:color w:val="9876AA"/>
          <w:sz w:val="13"/>
          <w:szCs w:val="13"/>
          <w:shd w:val="clear" w:fill="2B2B2B"/>
        </w:rPr>
        <w:t xml:space="preserve">count </w:t>
      </w:r>
      <w:r>
        <w:rPr>
          <w:rFonts w:hint="default" w:ascii="JetBrains Mono" w:hAnsi="JetBrains Mono" w:eastAsia="JetBrains Mono" w:cs="JetBrains Mono"/>
          <w:color w:val="A9B7C6"/>
          <w:sz w:val="13"/>
          <w:szCs w:val="13"/>
          <w:shd w:val="clear" w:fill="2B2B2B"/>
        </w:rPr>
        <w:t xml:space="preserve">&gt; </w:t>
      </w:r>
      <w:r>
        <w:rPr>
          <w:rFonts w:hint="default" w:ascii="JetBrains Mono" w:hAnsi="JetBrains Mono" w:eastAsia="JetBrains Mono" w:cs="JetBrains Mono"/>
          <w:color w:val="6897BB"/>
          <w:sz w:val="13"/>
          <w:szCs w:val="13"/>
          <w:shd w:val="clear" w:fill="2B2B2B"/>
        </w:rPr>
        <w:t>0</w:t>
      </w:r>
      <w:r>
        <w:rPr>
          <w:rFonts w:hint="default" w:ascii="JetBrains Mono" w:hAnsi="JetBrains Mono" w:eastAsia="JetBrains Mono" w:cs="JetBrains Mono"/>
          <w:color w:val="A9B7C6"/>
          <w:sz w:val="13"/>
          <w:szCs w:val="13"/>
          <w:shd w:val="clear" w:fill="2B2B2B"/>
        </w:rPr>
        <w:t>) {</w:t>
      </w:r>
      <w:r>
        <w:rPr>
          <w:rFonts w:hint="default" w:ascii="JetBrains Mono" w:hAnsi="JetBrains Mono" w:eastAsia="JetBrains Mono" w:cs="JetBrains Mono"/>
          <w:color w:val="A9B7C6"/>
          <w:sz w:val="13"/>
          <w:szCs w:val="13"/>
          <w:shd w:val="clear" w:fill="2B2B2B"/>
        </w:rPr>
        <w:br w:type="textWrapping"/>
      </w:r>
      <w:r>
        <w:rPr>
          <w:rFonts w:hint="default" w:ascii="JetBrains Mono" w:hAnsi="JetBrains Mono" w:eastAsia="JetBrains Mono" w:cs="JetBrains Mono"/>
          <w:color w:val="A9B7C6"/>
          <w:sz w:val="13"/>
          <w:szCs w:val="13"/>
          <w:shd w:val="clear" w:fill="2B2B2B"/>
        </w:rPr>
        <w:t xml:space="preserve">                    </w:t>
      </w:r>
      <w:r>
        <w:rPr>
          <w:rFonts w:hint="default" w:ascii="JetBrains Mono" w:hAnsi="JetBrains Mono" w:eastAsia="JetBrains Mono" w:cs="JetBrains Mono"/>
          <w:color w:val="9876AA"/>
          <w:sz w:val="13"/>
          <w:szCs w:val="13"/>
          <w:shd w:val="clear" w:fill="2B2B2B"/>
        </w:rPr>
        <w:t>message_status</w:t>
      </w:r>
      <w:r>
        <w:rPr>
          <w:rFonts w:hint="default" w:ascii="JetBrains Mono" w:hAnsi="JetBrains Mono" w:eastAsia="JetBrains Mono" w:cs="JetBrains Mono"/>
          <w:color w:val="A9B7C6"/>
          <w:sz w:val="13"/>
          <w:szCs w:val="13"/>
          <w:shd w:val="clear" w:fill="2B2B2B"/>
        </w:rPr>
        <w:t>.setStyle(</w:t>
      </w:r>
      <w:r>
        <w:rPr>
          <w:rFonts w:hint="default" w:ascii="JetBrains Mono" w:hAnsi="JetBrains Mono" w:eastAsia="JetBrains Mono" w:cs="JetBrains Mono"/>
          <w:color w:val="6A8759"/>
          <w:sz w:val="13"/>
          <w:szCs w:val="13"/>
          <w:shd w:val="clear" w:fill="2B2B2B"/>
        </w:rPr>
        <w:t>"</w:t>
      </w:r>
      <w:r>
        <w:rPr>
          <w:rFonts w:hint="default" w:ascii="JetBrains Mono" w:hAnsi="JetBrains Mono" w:eastAsia="JetBrains Mono" w:cs="JetBrains Mono"/>
          <w:color w:val="6A8759"/>
          <w:sz w:val="13"/>
          <w:szCs w:val="13"/>
          <w:shd w:val="clear" w:fill="364135"/>
        </w:rPr>
        <w:t>-fx-fill: #f66262;</w:t>
      </w:r>
      <w:r>
        <w:rPr>
          <w:rFonts w:hint="default" w:ascii="JetBrains Mono" w:hAnsi="JetBrains Mono" w:eastAsia="JetBrains Mono" w:cs="JetBrains Mono"/>
          <w:color w:val="6A8759"/>
          <w:sz w:val="13"/>
          <w:szCs w:val="13"/>
          <w:shd w:val="clear" w:fill="2B2B2B"/>
        </w:rPr>
        <w:t>"</w:t>
      </w:r>
      <w:r>
        <w:rPr>
          <w:rFonts w:hint="default" w:ascii="JetBrains Mono" w:hAnsi="JetBrains Mono" w:eastAsia="JetBrains Mono" w:cs="JetBrains Mono"/>
          <w:color w:val="A9B7C6"/>
          <w:sz w:val="13"/>
          <w:szCs w:val="13"/>
          <w:shd w:val="clear" w:fill="2B2B2B"/>
        </w:rPr>
        <w:t>)</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9876AA"/>
          <w:sz w:val="13"/>
          <w:szCs w:val="13"/>
          <w:shd w:val="clear" w:fill="2B2B2B"/>
        </w:rPr>
        <w:t>message_status</w:t>
      </w:r>
      <w:r>
        <w:rPr>
          <w:rFonts w:hint="default" w:ascii="JetBrains Mono" w:hAnsi="JetBrains Mono" w:eastAsia="JetBrains Mono" w:cs="JetBrains Mono"/>
          <w:color w:val="A9B7C6"/>
          <w:sz w:val="13"/>
          <w:szCs w:val="13"/>
          <w:shd w:val="clear" w:fill="2B2B2B"/>
        </w:rPr>
        <w:t>.setText(</w:t>
      </w:r>
      <w:r>
        <w:rPr>
          <w:rFonts w:hint="default" w:ascii="JetBrains Mono" w:hAnsi="JetBrains Mono" w:eastAsia="JetBrains Mono" w:cs="JetBrains Mono"/>
          <w:color w:val="6A8759"/>
          <w:sz w:val="13"/>
          <w:szCs w:val="13"/>
          <w:shd w:val="clear" w:fill="2B2B2B"/>
        </w:rPr>
        <w:t>"This username is already taken."</w:t>
      </w:r>
      <w:r>
        <w:rPr>
          <w:rFonts w:hint="default" w:ascii="JetBrains Mono" w:hAnsi="JetBrains Mono" w:eastAsia="JetBrains Mono" w:cs="JetBrains Mono"/>
          <w:color w:val="A9B7C6"/>
          <w:sz w:val="13"/>
          <w:szCs w:val="13"/>
          <w:shd w:val="clear" w:fill="2B2B2B"/>
        </w:rPr>
        <w:t>)</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A9B7C6"/>
          <w:sz w:val="13"/>
          <w:szCs w:val="13"/>
          <w:shd w:val="clear" w:fill="2B2B2B"/>
        </w:rPr>
        <w:t>AlertMessage.</w:t>
      </w:r>
      <w:r>
        <w:rPr>
          <w:rFonts w:hint="default" w:ascii="JetBrains Mono" w:hAnsi="JetBrains Mono" w:eastAsia="JetBrains Mono" w:cs="JetBrains Mono"/>
          <w:i/>
          <w:color w:val="A9B7C6"/>
          <w:sz w:val="13"/>
          <w:szCs w:val="13"/>
          <w:shd w:val="clear" w:fill="2B2B2B"/>
        </w:rPr>
        <w:t>message</w:t>
      </w:r>
      <w:r>
        <w:rPr>
          <w:rFonts w:hint="default" w:ascii="JetBrains Mono" w:hAnsi="JetBrains Mono" w:eastAsia="JetBrains Mono" w:cs="JetBrains Mono"/>
          <w:color w:val="A9B7C6"/>
          <w:sz w:val="13"/>
          <w:szCs w:val="13"/>
          <w:shd w:val="clear" w:fill="2B2B2B"/>
        </w:rPr>
        <w:t>(</w:t>
      </w:r>
      <w:r>
        <w:rPr>
          <w:rFonts w:hint="default" w:ascii="JetBrains Mono" w:hAnsi="JetBrains Mono" w:eastAsia="JetBrains Mono" w:cs="JetBrains Mono"/>
          <w:color w:val="9876AA"/>
          <w:sz w:val="13"/>
          <w:szCs w:val="13"/>
          <w:shd w:val="clear" w:fill="2B2B2B"/>
        </w:rPr>
        <w:t>message_status</w:t>
      </w:r>
      <w:r>
        <w:rPr>
          <w:rFonts w:hint="default" w:ascii="JetBrains Mono" w:hAnsi="JetBrains Mono" w:eastAsia="JetBrains Mono" w:cs="JetBrains Mono"/>
          <w:color w:val="A9B7C6"/>
          <w:sz w:val="13"/>
          <w:szCs w:val="13"/>
          <w:shd w:val="clear" w:fill="2B2B2B"/>
        </w:rPr>
        <w:t>)</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A9B7C6"/>
          <w:sz w:val="13"/>
          <w:szCs w:val="13"/>
          <w:shd w:val="clear" w:fill="2B2B2B"/>
        </w:rPr>
        <w:t>}</w:t>
      </w:r>
      <w:r>
        <w:rPr>
          <w:rFonts w:hint="default" w:ascii="JetBrains Mono" w:hAnsi="JetBrains Mono" w:eastAsia="JetBrains Mono" w:cs="JetBrains Mono"/>
          <w:color w:val="A9B7C6"/>
          <w:sz w:val="13"/>
          <w:szCs w:val="13"/>
          <w:shd w:val="clear" w:fill="2B2B2B"/>
        </w:rPr>
        <w:br w:type="textWrapping"/>
      </w:r>
      <w:r>
        <w:rPr>
          <w:rFonts w:hint="default" w:ascii="JetBrains Mono" w:hAnsi="JetBrains Mono" w:eastAsia="JetBrains Mono" w:cs="JetBrains Mono"/>
          <w:color w:val="A9B7C6"/>
          <w:sz w:val="13"/>
          <w:szCs w:val="13"/>
          <w:shd w:val="clear" w:fill="2B2B2B"/>
        </w:rPr>
        <w:t xml:space="preserve">                </w:t>
      </w:r>
      <w:r>
        <w:rPr>
          <w:rFonts w:hint="default" w:ascii="JetBrains Mono" w:hAnsi="JetBrains Mono" w:eastAsia="JetBrains Mono" w:cs="JetBrains Mono"/>
          <w:color w:val="CC7832"/>
          <w:sz w:val="13"/>
          <w:szCs w:val="13"/>
          <w:shd w:val="clear" w:fill="2B2B2B"/>
        </w:rPr>
        <w:t xml:space="preserve">else </w:t>
      </w:r>
      <w:r>
        <w:rPr>
          <w:rFonts w:hint="default" w:ascii="JetBrains Mono" w:hAnsi="JetBrains Mono" w:eastAsia="JetBrains Mono" w:cs="JetBrains Mono"/>
          <w:color w:val="A9B7C6"/>
          <w:sz w:val="13"/>
          <w:szCs w:val="13"/>
          <w:shd w:val="clear" w:fill="2B2B2B"/>
        </w:rPr>
        <w:t>{</w:t>
      </w:r>
      <w:r>
        <w:rPr>
          <w:rFonts w:hint="default" w:ascii="JetBrains Mono" w:hAnsi="JetBrains Mono" w:eastAsia="JetBrains Mono" w:cs="JetBrains Mono"/>
          <w:color w:val="A9B7C6"/>
          <w:sz w:val="13"/>
          <w:szCs w:val="13"/>
          <w:shd w:val="clear" w:fill="2B2B2B"/>
        </w:rPr>
        <w:br w:type="textWrapping"/>
      </w:r>
      <w:r>
        <w:rPr>
          <w:rFonts w:hint="default" w:ascii="JetBrains Mono" w:hAnsi="JetBrains Mono" w:eastAsia="JetBrains Mono" w:cs="JetBrains Mono"/>
          <w:color w:val="A9B7C6"/>
          <w:sz w:val="13"/>
          <w:szCs w:val="13"/>
          <w:shd w:val="clear" w:fill="2B2B2B"/>
        </w:rPr>
        <w:t xml:space="preserve">                    </w:t>
      </w:r>
      <w:r>
        <w:rPr>
          <w:rFonts w:hint="default" w:ascii="JetBrains Mono" w:hAnsi="JetBrains Mono" w:eastAsia="JetBrains Mono" w:cs="JetBrains Mono"/>
          <w:color w:val="CC7832"/>
          <w:sz w:val="13"/>
          <w:szCs w:val="13"/>
          <w:shd w:val="clear" w:fill="2B2B2B"/>
        </w:rPr>
        <w:t xml:space="preserve">try </w:t>
      </w:r>
      <w:r>
        <w:rPr>
          <w:rFonts w:hint="default" w:ascii="JetBrains Mono" w:hAnsi="JetBrains Mono" w:eastAsia="JetBrains Mono" w:cs="JetBrains Mono"/>
          <w:color w:val="A9B7C6"/>
          <w:sz w:val="13"/>
          <w:szCs w:val="13"/>
          <w:shd w:val="clear" w:fill="2B2B2B"/>
        </w:rPr>
        <w:t>( Statement _fetch = conn.createStatement() ) {</w:t>
      </w:r>
      <w:r>
        <w:rPr>
          <w:rFonts w:hint="default" w:ascii="JetBrains Mono" w:hAnsi="JetBrains Mono" w:eastAsia="JetBrains Mono" w:cs="JetBrains Mono"/>
          <w:color w:val="A9B7C6"/>
          <w:sz w:val="13"/>
          <w:szCs w:val="13"/>
          <w:shd w:val="clear" w:fill="2B2B2B"/>
        </w:rPr>
        <w:br w:type="textWrapping"/>
      </w:r>
      <w:r>
        <w:rPr>
          <w:rFonts w:hint="default" w:ascii="JetBrains Mono" w:hAnsi="JetBrains Mono" w:eastAsia="JetBrains Mono" w:cs="JetBrains Mono"/>
          <w:color w:val="A9B7C6"/>
          <w:sz w:val="13"/>
          <w:szCs w:val="13"/>
          <w:shd w:val="clear" w:fill="2B2B2B"/>
        </w:rPr>
        <w:t xml:space="preserve">                        ResultSet res = _fetch.executeQuery(</w:t>
      </w:r>
      <w:r>
        <w:rPr>
          <w:rFonts w:hint="default" w:ascii="JetBrains Mono" w:hAnsi="JetBrains Mono" w:eastAsia="JetBrains Mono" w:cs="JetBrains Mono"/>
          <w:i/>
          <w:color w:val="9876AA"/>
          <w:sz w:val="13"/>
          <w:szCs w:val="13"/>
          <w:shd w:val="clear" w:fill="2B2B2B"/>
        </w:rPr>
        <w:t>fetch_query</w:t>
      </w:r>
      <w:r>
        <w:rPr>
          <w:rFonts w:hint="default" w:ascii="JetBrains Mono" w:hAnsi="JetBrains Mono" w:eastAsia="JetBrains Mono" w:cs="JetBrains Mono"/>
          <w:color w:val="A9B7C6"/>
          <w:sz w:val="13"/>
          <w:szCs w:val="13"/>
          <w:shd w:val="clear" w:fill="2B2B2B"/>
        </w:rPr>
        <w:t>)</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                        while </w:t>
      </w:r>
      <w:r>
        <w:rPr>
          <w:rFonts w:hint="default" w:ascii="JetBrains Mono" w:hAnsi="JetBrains Mono" w:eastAsia="JetBrains Mono" w:cs="JetBrains Mono"/>
          <w:color w:val="A9B7C6"/>
          <w:sz w:val="13"/>
          <w:szCs w:val="13"/>
          <w:shd w:val="clear" w:fill="2B2B2B"/>
        </w:rPr>
        <w:t xml:space="preserve">( res.next() ) </w:t>
      </w:r>
      <w:r>
        <w:rPr>
          <w:rFonts w:hint="default" w:ascii="JetBrains Mono" w:hAnsi="JetBrains Mono" w:eastAsia="JetBrains Mono" w:cs="JetBrains Mono"/>
          <w:i/>
          <w:color w:val="9876AA"/>
          <w:sz w:val="13"/>
          <w:szCs w:val="13"/>
          <w:shd w:val="clear" w:fill="2B2B2B"/>
        </w:rPr>
        <w:t xml:space="preserve">_branchID </w:t>
      </w:r>
      <w:r>
        <w:rPr>
          <w:rFonts w:hint="default" w:ascii="JetBrains Mono" w:hAnsi="JetBrains Mono" w:eastAsia="JetBrains Mono" w:cs="JetBrains Mono"/>
          <w:color w:val="A9B7C6"/>
          <w:sz w:val="13"/>
          <w:szCs w:val="13"/>
          <w:shd w:val="clear" w:fill="2B2B2B"/>
        </w:rPr>
        <w:t>= res.getString(</w:t>
      </w:r>
      <w:r>
        <w:rPr>
          <w:rFonts w:hint="default" w:ascii="JetBrains Mono" w:hAnsi="JetBrains Mono" w:eastAsia="JetBrains Mono" w:cs="JetBrains Mono"/>
          <w:color w:val="6897BB"/>
          <w:sz w:val="13"/>
          <w:szCs w:val="13"/>
          <w:shd w:val="clear" w:fill="2B2B2B"/>
        </w:rPr>
        <w:t>1</w:t>
      </w:r>
      <w:r>
        <w:rPr>
          <w:rFonts w:hint="default" w:ascii="JetBrains Mono" w:hAnsi="JetBrains Mono" w:eastAsia="JetBrains Mono" w:cs="JetBrains Mono"/>
          <w:color w:val="A9B7C6"/>
          <w:sz w:val="13"/>
          <w:szCs w:val="13"/>
          <w:shd w:val="clear" w:fill="2B2B2B"/>
        </w:rPr>
        <w:t>)</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                        try </w:t>
      </w:r>
      <w:r>
        <w:rPr>
          <w:rFonts w:hint="default" w:ascii="JetBrains Mono" w:hAnsi="JetBrains Mono" w:eastAsia="JetBrains Mono" w:cs="JetBrains Mono"/>
          <w:color w:val="A9B7C6"/>
          <w:sz w:val="13"/>
          <w:szCs w:val="13"/>
          <w:shd w:val="clear" w:fill="2B2B2B"/>
        </w:rPr>
        <w:t>( PreparedStatement _stmt = conn.prepareStatement(</w:t>
      </w:r>
      <w:r>
        <w:rPr>
          <w:rFonts w:hint="default" w:ascii="JetBrains Mono" w:hAnsi="JetBrains Mono" w:eastAsia="JetBrains Mono" w:cs="JetBrains Mono"/>
          <w:i/>
          <w:color w:val="9876AA"/>
          <w:sz w:val="13"/>
          <w:szCs w:val="13"/>
          <w:shd w:val="clear" w:fill="2B2B2B"/>
        </w:rPr>
        <w:t>cust_query</w:t>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A9B7C6"/>
          <w:sz w:val="13"/>
          <w:szCs w:val="13"/>
          <w:shd w:val="clear" w:fill="2B2B2B"/>
        </w:rPr>
        <w:t>Statement.</w:t>
      </w:r>
      <w:r>
        <w:rPr>
          <w:rFonts w:hint="default" w:ascii="JetBrains Mono" w:hAnsi="JetBrains Mono" w:eastAsia="JetBrains Mono" w:cs="JetBrains Mono"/>
          <w:i/>
          <w:color w:val="9876AA"/>
          <w:sz w:val="13"/>
          <w:szCs w:val="13"/>
          <w:shd w:val="clear" w:fill="2B2B2B"/>
        </w:rPr>
        <w:t>RETURN_GENERATED_KEYS</w:t>
      </w:r>
      <w:r>
        <w:rPr>
          <w:rFonts w:hint="default" w:ascii="JetBrains Mono" w:hAnsi="JetBrains Mono" w:eastAsia="JetBrains Mono" w:cs="JetBrains Mono"/>
          <w:color w:val="A9B7C6"/>
          <w:sz w:val="13"/>
          <w:szCs w:val="13"/>
          <w:shd w:val="clear" w:fill="2B2B2B"/>
        </w:rPr>
        <w:t>) ) {</w:t>
      </w:r>
      <w:r>
        <w:rPr>
          <w:rFonts w:hint="default" w:ascii="JetBrains Mono" w:hAnsi="JetBrains Mono" w:eastAsia="JetBrains Mono" w:cs="JetBrains Mono"/>
          <w:color w:val="A9B7C6"/>
          <w:sz w:val="13"/>
          <w:szCs w:val="13"/>
          <w:shd w:val="clear" w:fill="2B2B2B"/>
        </w:rPr>
        <w:br w:type="textWrapping"/>
      </w:r>
      <w:r>
        <w:rPr>
          <w:rFonts w:hint="default" w:ascii="JetBrains Mono" w:hAnsi="JetBrains Mono" w:eastAsia="JetBrains Mono" w:cs="JetBrains Mono"/>
          <w:color w:val="A9B7C6"/>
          <w:sz w:val="13"/>
          <w:szCs w:val="13"/>
          <w:shd w:val="clear" w:fill="2B2B2B"/>
        </w:rPr>
        <w:t xml:space="preserve">                            _stmt.setString(</w:t>
      </w:r>
      <w:r>
        <w:rPr>
          <w:rFonts w:hint="default" w:ascii="JetBrains Mono" w:hAnsi="JetBrains Mono" w:eastAsia="JetBrains Mono" w:cs="JetBrains Mono"/>
          <w:color w:val="6897BB"/>
          <w:sz w:val="13"/>
          <w:szCs w:val="13"/>
          <w:shd w:val="clear" w:fill="2B2B2B"/>
        </w:rPr>
        <w:t>1</w:t>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A9B7C6"/>
          <w:sz w:val="13"/>
          <w:szCs w:val="13"/>
          <w:shd w:val="clear" w:fill="2B2B2B"/>
        </w:rPr>
        <w:t>cust)</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A9B7C6"/>
          <w:sz w:val="13"/>
          <w:szCs w:val="13"/>
          <w:shd w:val="clear" w:fill="2B2B2B"/>
        </w:rPr>
        <w:t>_stmt.setString(</w:t>
      </w:r>
      <w:r>
        <w:rPr>
          <w:rFonts w:hint="default" w:ascii="JetBrains Mono" w:hAnsi="JetBrains Mono" w:eastAsia="JetBrains Mono" w:cs="JetBrains Mono"/>
          <w:color w:val="6897BB"/>
          <w:sz w:val="13"/>
          <w:szCs w:val="13"/>
          <w:shd w:val="clear" w:fill="2B2B2B"/>
        </w:rPr>
        <w:t>2</w:t>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i/>
          <w:color w:val="9876AA"/>
          <w:sz w:val="13"/>
          <w:szCs w:val="13"/>
          <w:shd w:val="clear" w:fill="2B2B2B"/>
        </w:rPr>
        <w:t>_branchID</w:t>
      </w:r>
      <w:r>
        <w:rPr>
          <w:rFonts w:hint="default" w:ascii="JetBrains Mono" w:hAnsi="JetBrains Mono" w:eastAsia="JetBrains Mono" w:cs="JetBrains Mono"/>
          <w:color w:val="A9B7C6"/>
          <w:sz w:val="13"/>
          <w:szCs w:val="13"/>
          <w:shd w:val="clear" w:fill="2B2B2B"/>
        </w:rPr>
        <w:t>)</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A9B7C6"/>
          <w:sz w:val="13"/>
          <w:szCs w:val="13"/>
          <w:shd w:val="clear" w:fill="2B2B2B"/>
        </w:rPr>
        <w:t>_stmt.setString(</w:t>
      </w:r>
      <w:r>
        <w:rPr>
          <w:rFonts w:hint="default" w:ascii="JetBrains Mono" w:hAnsi="JetBrains Mono" w:eastAsia="JetBrains Mono" w:cs="JetBrains Mono"/>
          <w:color w:val="6897BB"/>
          <w:sz w:val="13"/>
          <w:szCs w:val="13"/>
          <w:shd w:val="clear" w:fill="2B2B2B"/>
        </w:rPr>
        <w:t>3</w:t>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A9B7C6"/>
          <w:sz w:val="13"/>
          <w:szCs w:val="13"/>
          <w:shd w:val="clear" w:fill="2B2B2B"/>
        </w:rPr>
        <w:t>fname)</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A9B7C6"/>
          <w:sz w:val="13"/>
          <w:szCs w:val="13"/>
          <w:shd w:val="clear" w:fill="2B2B2B"/>
        </w:rPr>
        <w:t>_stmt.setString(</w:t>
      </w:r>
      <w:r>
        <w:rPr>
          <w:rFonts w:hint="default" w:ascii="JetBrains Mono" w:hAnsi="JetBrains Mono" w:eastAsia="JetBrains Mono" w:cs="JetBrains Mono"/>
          <w:color w:val="6897BB"/>
          <w:sz w:val="13"/>
          <w:szCs w:val="13"/>
          <w:shd w:val="clear" w:fill="2B2B2B"/>
        </w:rPr>
        <w:t>4</w:t>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A9B7C6"/>
          <w:sz w:val="13"/>
          <w:szCs w:val="13"/>
          <w:shd w:val="clear" w:fill="2B2B2B"/>
        </w:rPr>
        <w:t>lname)</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A9B7C6"/>
          <w:sz w:val="13"/>
          <w:szCs w:val="13"/>
          <w:shd w:val="clear" w:fill="2B2B2B"/>
        </w:rPr>
        <w:t>_stmt.setString(</w:t>
      </w:r>
      <w:r>
        <w:rPr>
          <w:rFonts w:hint="default" w:ascii="JetBrains Mono" w:hAnsi="JetBrains Mono" w:eastAsia="JetBrains Mono" w:cs="JetBrains Mono"/>
          <w:color w:val="6897BB"/>
          <w:sz w:val="13"/>
          <w:szCs w:val="13"/>
          <w:shd w:val="clear" w:fill="2B2B2B"/>
        </w:rPr>
        <w:t>5</w:t>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A9B7C6"/>
          <w:sz w:val="13"/>
          <w:szCs w:val="13"/>
          <w:shd w:val="clear" w:fill="2B2B2B"/>
        </w:rPr>
        <w:t>user)</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A9B7C6"/>
          <w:sz w:val="13"/>
          <w:szCs w:val="13"/>
          <w:shd w:val="clear" w:fill="2B2B2B"/>
        </w:rPr>
        <w:t>_stmt.setString(</w:t>
      </w:r>
      <w:r>
        <w:rPr>
          <w:rFonts w:hint="default" w:ascii="JetBrains Mono" w:hAnsi="JetBrains Mono" w:eastAsia="JetBrains Mono" w:cs="JetBrains Mono"/>
          <w:color w:val="6897BB"/>
          <w:sz w:val="13"/>
          <w:szCs w:val="13"/>
          <w:shd w:val="clear" w:fill="2B2B2B"/>
        </w:rPr>
        <w:t>6</w:t>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A9B7C6"/>
          <w:sz w:val="13"/>
          <w:szCs w:val="13"/>
          <w:shd w:val="clear" w:fill="2B2B2B"/>
        </w:rPr>
        <w:t>pass)</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A9B7C6"/>
          <w:sz w:val="13"/>
          <w:szCs w:val="13"/>
          <w:shd w:val="clear" w:fill="2B2B2B"/>
        </w:rPr>
        <w:t>_stmt.setString(</w:t>
      </w:r>
      <w:r>
        <w:rPr>
          <w:rFonts w:hint="default" w:ascii="JetBrains Mono" w:hAnsi="JetBrains Mono" w:eastAsia="JetBrains Mono" w:cs="JetBrains Mono"/>
          <w:color w:val="6897BB"/>
          <w:sz w:val="13"/>
          <w:szCs w:val="13"/>
          <w:shd w:val="clear" w:fill="2B2B2B"/>
        </w:rPr>
        <w:t>7</w:t>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A9B7C6"/>
          <w:sz w:val="13"/>
          <w:szCs w:val="13"/>
          <w:shd w:val="clear" w:fill="2B2B2B"/>
        </w:rPr>
        <w:t>cty)</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A9B7C6"/>
          <w:sz w:val="13"/>
          <w:szCs w:val="13"/>
          <w:shd w:val="clear" w:fill="2B2B2B"/>
        </w:rPr>
        <w:t>_stmt.setString(</w:t>
      </w:r>
      <w:r>
        <w:rPr>
          <w:rFonts w:hint="default" w:ascii="JetBrains Mono" w:hAnsi="JetBrains Mono" w:eastAsia="JetBrains Mono" w:cs="JetBrains Mono"/>
          <w:color w:val="6897BB"/>
          <w:sz w:val="13"/>
          <w:szCs w:val="13"/>
          <w:shd w:val="clear" w:fill="2B2B2B"/>
        </w:rPr>
        <w:t>8</w:t>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A9B7C6"/>
          <w:sz w:val="13"/>
          <w:szCs w:val="13"/>
          <w:shd w:val="clear" w:fill="2B2B2B"/>
        </w:rPr>
        <w:t>contct)</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A9B7C6"/>
          <w:sz w:val="13"/>
          <w:szCs w:val="13"/>
          <w:shd w:val="clear" w:fill="2B2B2B"/>
        </w:rPr>
        <w:t>_stmt.executeUpdate()</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808080"/>
          <w:sz w:val="13"/>
          <w:szCs w:val="13"/>
          <w:shd w:val="clear" w:fill="2B2B2B"/>
        </w:rPr>
        <w:t>//================================================================================================================================//</w:t>
      </w:r>
      <w:r>
        <w:rPr>
          <w:rFonts w:hint="default" w:ascii="JetBrains Mono" w:hAnsi="JetBrains Mono" w:eastAsia="JetBrains Mono" w:cs="JetBrains Mono"/>
          <w:color w:val="808080"/>
          <w:sz w:val="13"/>
          <w:szCs w:val="13"/>
          <w:shd w:val="clear" w:fill="2B2B2B"/>
        </w:rPr>
        <w:br w:type="textWrapping"/>
      </w:r>
      <w:r>
        <w:rPr>
          <w:rFonts w:hint="default" w:ascii="JetBrains Mono" w:hAnsi="JetBrains Mono" w:eastAsia="JetBrains Mono" w:cs="JetBrains Mono"/>
          <w:color w:val="808080"/>
          <w:sz w:val="13"/>
          <w:szCs w:val="13"/>
          <w:shd w:val="clear" w:fill="2B2B2B"/>
        </w:rPr>
        <w:t xml:space="preserve">                            //================================================================================================================================//</w:t>
      </w:r>
      <w:r>
        <w:rPr>
          <w:rFonts w:hint="default" w:ascii="JetBrains Mono" w:hAnsi="JetBrains Mono" w:eastAsia="JetBrains Mono" w:cs="JetBrains Mono"/>
          <w:color w:val="808080"/>
          <w:sz w:val="13"/>
          <w:szCs w:val="13"/>
          <w:shd w:val="clear" w:fill="2B2B2B"/>
        </w:rPr>
        <w:br w:type="textWrapping"/>
      </w:r>
      <w:r>
        <w:rPr>
          <w:rFonts w:hint="default" w:ascii="JetBrains Mono" w:hAnsi="JetBrains Mono" w:eastAsia="JetBrains Mono" w:cs="JetBrains Mono"/>
          <w:color w:val="808080"/>
          <w:sz w:val="13"/>
          <w:szCs w:val="13"/>
          <w:shd w:val="clear" w:fill="2B2B2B"/>
        </w:rPr>
        <w:t xml:space="preserve">                            //================================================================================================================================//</w:t>
      </w:r>
      <w:r>
        <w:rPr>
          <w:rFonts w:hint="default" w:ascii="JetBrains Mono" w:hAnsi="JetBrains Mono" w:eastAsia="JetBrains Mono" w:cs="JetBrains Mono"/>
          <w:color w:val="808080"/>
          <w:sz w:val="13"/>
          <w:szCs w:val="13"/>
          <w:shd w:val="clear" w:fill="2B2B2B"/>
        </w:rPr>
        <w:br w:type="textWrapping"/>
      </w:r>
      <w:r>
        <w:rPr>
          <w:rFonts w:hint="default" w:ascii="JetBrains Mono" w:hAnsi="JetBrains Mono" w:eastAsia="JetBrains Mono" w:cs="JetBrains Mono"/>
          <w:color w:val="808080"/>
          <w:sz w:val="13"/>
          <w:szCs w:val="13"/>
          <w:shd w:val="clear" w:fill="2B2B2B"/>
        </w:rPr>
        <w:t xml:space="preserve">                            //================================================================================================================================//</w:t>
      </w:r>
      <w:r>
        <w:rPr>
          <w:rFonts w:hint="default" w:ascii="JetBrains Mono" w:hAnsi="JetBrains Mono" w:eastAsia="JetBrains Mono" w:cs="JetBrains Mono"/>
          <w:color w:val="808080"/>
          <w:sz w:val="13"/>
          <w:szCs w:val="13"/>
          <w:shd w:val="clear" w:fill="2B2B2B"/>
        </w:rPr>
        <w:br w:type="textWrapping"/>
      </w:r>
      <w:r>
        <w:rPr>
          <w:rFonts w:hint="default" w:ascii="JetBrains Mono" w:hAnsi="JetBrains Mono" w:eastAsia="JetBrains Mono" w:cs="JetBrains Mono"/>
          <w:color w:val="808080"/>
          <w:sz w:val="13"/>
          <w:szCs w:val="13"/>
          <w:shd w:val="clear" w:fill="2B2B2B"/>
        </w:rPr>
        <w:br w:type="textWrapping"/>
      </w:r>
      <w:r>
        <w:rPr>
          <w:rFonts w:hint="default" w:ascii="JetBrains Mono" w:hAnsi="JetBrains Mono" w:eastAsia="JetBrains Mono" w:cs="JetBrains Mono"/>
          <w:color w:val="808080"/>
          <w:sz w:val="13"/>
          <w:szCs w:val="13"/>
          <w:shd w:val="clear" w:fill="2B2B2B"/>
        </w:rPr>
        <w:t xml:space="preserve">                            </w:t>
      </w:r>
      <w:r>
        <w:rPr>
          <w:rFonts w:hint="default" w:ascii="JetBrains Mono" w:hAnsi="JetBrains Mono" w:eastAsia="JetBrains Mono" w:cs="JetBrains Mono"/>
          <w:color w:val="A9B7C6"/>
          <w:sz w:val="13"/>
          <w:szCs w:val="13"/>
          <w:shd w:val="clear" w:fill="2B2B2B"/>
        </w:rPr>
        <w:t>String acc = String.</w:t>
      </w:r>
      <w:r>
        <w:rPr>
          <w:rFonts w:hint="default" w:ascii="JetBrains Mono" w:hAnsi="JetBrains Mono" w:eastAsia="JetBrains Mono" w:cs="JetBrains Mono"/>
          <w:i/>
          <w:color w:val="A9B7C6"/>
          <w:sz w:val="13"/>
          <w:szCs w:val="13"/>
          <w:shd w:val="clear" w:fill="2B2B2B"/>
        </w:rPr>
        <w:t>valueOf</w:t>
      </w:r>
      <w:r>
        <w:rPr>
          <w:rFonts w:hint="default" w:ascii="JetBrains Mono" w:hAnsi="JetBrains Mono" w:eastAsia="JetBrains Mono" w:cs="JetBrains Mono"/>
          <w:color w:val="A9B7C6"/>
          <w:sz w:val="13"/>
          <w:szCs w:val="13"/>
          <w:shd w:val="clear" w:fill="2B2B2B"/>
        </w:rPr>
        <w:t>( UUID.</w:t>
      </w:r>
      <w:r>
        <w:rPr>
          <w:rFonts w:hint="default" w:ascii="JetBrains Mono" w:hAnsi="JetBrains Mono" w:eastAsia="JetBrains Mono" w:cs="JetBrains Mono"/>
          <w:i/>
          <w:color w:val="A9B7C6"/>
          <w:sz w:val="13"/>
          <w:szCs w:val="13"/>
          <w:shd w:val="clear" w:fill="2B2B2B"/>
        </w:rPr>
        <w:t>randomUUID</w:t>
      </w:r>
      <w:r>
        <w:rPr>
          <w:rFonts w:hint="default" w:ascii="JetBrains Mono" w:hAnsi="JetBrains Mono" w:eastAsia="JetBrains Mono" w:cs="JetBrains Mono"/>
          <w:color w:val="A9B7C6"/>
          <w:sz w:val="13"/>
          <w:szCs w:val="13"/>
          <w:shd w:val="clear" w:fill="2B2B2B"/>
        </w:rPr>
        <w:t>() )</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A9B7C6"/>
          <w:sz w:val="13"/>
          <w:szCs w:val="13"/>
          <w:shd w:val="clear" w:fill="2B2B2B"/>
        </w:rPr>
        <w:t>String card = String.</w:t>
      </w:r>
      <w:r>
        <w:rPr>
          <w:rFonts w:hint="default" w:ascii="JetBrains Mono" w:hAnsi="JetBrains Mono" w:eastAsia="JetBrains Mono" w:cs="JetBrains Mono"/>
          <w:i/>
          <w:color w:val="A9B7C6"/>
          <w:sz w:val="13"/>
          <w:szCs w:val="13"/>
          <w:shd w:val="clear" w:fill="2B2B2B"/>
        </w:rPr>
        <w:t>valueOf</w:t>
      </w:r>
      <w:r>
        <w:rPr>
          <w:rFonts w:hint="default" w:ascii="JetBrains Mono" w:hAnsi="JetBrains Mono" w:eastAsia="JetBrains Mono" w:cs="JetBrains Mono"/>
          <w:color w:val="A9B7C6"/>
          <w:sz w:val="13"/>
          <w:szCs w:val="13"/>
          <w:shd w:val="clear" w:fill="2B2B2B"/>
        </w:rPr>
        <w:t>( account_number() )</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A9B7C6"/>
          <w:sz w:val="13"/>
          <w:szCs w:val="13"/>
          <w:shd w:val="clear" w:fill="2B2B2B"/>
        </w:rPr>
        <w:t>String type = get_type()</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                            double </w:t>
      </w:r>
      <w:r>
        <w:rPr>
          <w:rFonts w:hint="default" w:ascii="JetBrains Mono" w:hAnsi="JetBrains Mono" w:eastAsia="JetBrains Mono" w:cs="JetBrains Mono"/>
          <w:color w:val="A9B7C6"/>
          <w:sz w:val="13"/>
          <w:szCs w:val="13"/>
          <w:shd w:val="clear" w:fill="2B2B2B"/>
        </w:rPr>
        <w:t>amount = Double.</w:t>
      </w:r>
      <w:r>
        <w:rPr>
          <w:rFonts w:hint="default" w:ascii="JetBrains Mono" w:hAnsi="JetBrains Mono" w:eastAsia="JetBrains Mono" w:cs="JetBrains Mono"/>
          <w:i/>
          <w:color w:val="A9B7C6"/>
          <w:sz w:val="13"/>
          <w:szCs w:val="13"/>
          <w:shd w:val="clear" w:fill="2B2B2B"/>
        </w:rPr>
        <w:t>parseDouble</w:t>
      </w:r>
      <w:r>
        <w:rPr>
          <w:rFonts w:hint="default" w:ascii="JetBrains Mono" w:hAnsi="JetBrains Mono" w:eastAsia="JetBrains Mono" w:cs="JetBrains Mono"/>
          <w:color w:val="A9B7C6"/>
          <w:sz w:val="13"/>
          <w:szCs w:val="13"/>
          <w:shd w:val="clear" w:fill="2B2B2B"/>
        </w:rPr>
        <w:t xml:space="preserve">( </w:t>
      </w:r>
      <w:r>
        <w:rPr>
          <w:rFonts w:hint="default" w:ascii="JetBrains Mono" w:hAnsi="JetBrains Mono" w:eastAsia="JetBrains Mono" w:cs="JetBrains Mono"/>
          <w:color w:val="9876AA"/>
          <w:sz w:val="13"/>
          <w:szCs w:val="13"/>
          <w:shd w:val="clear" w:fill="2B2B2B"/>
        </w:rPr>
        <w:t>balance</w:t>
      </w:r>
      <w:r>
        <w:rPr>
          <w:rFonts w:hint="default" w:ascii="JetBrains Mono" w:hAnsi="JetBrains Mono" w:eastAsia="JetBrains Mono" w:cs="JetBrains Mono"/>
          <w:color w:val="A9B7C6"/>
          <w:sz w:val="13"/>
          <w:szCs w:val="13"/>
          <w:shd w:val="clear" w:fill="2B2B2B"/>
        </w:rPr>
        <w:t>.getText() )</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                            try </w:t>
      </w:r>
      <w:r>
        <w:rPr>
          <w:rFonts w:hint="default" w:ascii="JetBrains Mono" w:hAnsi="JetBrains Mono" w:eastAsia="JetBrains Mono" w:cs="JetBrains Mono"/>
          <w:color w:val="A9B7C6"/>
          <w:sz w:val="13"/>
          <w:szCs w:val="13"/>
          <w:shd w:val="clear" w:fill="2B2B2B"/>
        </w:rPr>
        <w:t>( PreparedStatement stmt_ = conn.prepareStatement(</w:t>
      </w:r>
      <w:r>
        <w:rPr>
          <w:rFonts w:hint="default" w:ascii="JetBrains Mono" w:hAnsi="JetBrains Mono" w:eastAsia="JetBrains Mono" w:cs="JetBrains Mono"/>
          <w:i/>
          <w:color w:val="9876AA"/>
          <w:sz w:val="13"/>
          <w:szCs w:val="13"/>
          <w:shd w:val="clear" w:fill="2B2B2B"/>
        </w:rPr>
        <w:t>acc_query</w:t>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A9B7C6"/>
          <w:sz w:val="13"/>
          <w:szCs w:val="13"/>
          <w:shd w:val="clear" w:fill="2B2B2B"/>
        </w:rPr>
        <w:t>Statement.</w:t>
      </w:r>
      <w:r>
        <w:rPr>
          <w:rFonts w:hint="default" w:ascii="JetBrains Mono" w:hAnsi="JetBrains Mono" w:eastAsia="JetBrains Mono" w:cs="JetBrains Mono"/>
          <w:i/>
          <w:color w:val="9876AA"/>
          <w:sz w:val="13"/>
          <w:szCs w:val="13"/>
          <w:shd w:val="clear" w:fill="2B2B2B"/>
        </w:rPr>
        <w:t>RETURN_GENERATED_KEYS</w:t>
      </w:r>
      <w:r>
        <w:rPr>
          <w:rFonts w:hint="default" w:ascii="JetBrains Mono" w:hAnsi="JetBrains Mono" w:eastAsia="JetBrains Mono" w:cs="JetBrains Mono"/>
          <w:color w:val="A9B7C6"/>
          <w:sz w:val="13"/>
          <w:szCs w:val="13"/>
          <w:shd w:val="clear" w:fill="2B2B2B"/>
        </w:rPr>
        <w:t>) ) {</w:t>
      </w:r>
      <w:r>
        <w:rPr>
          <w:rFonts w:hint="default" w:ascii="JetBrains Mono" w:hAnsi="JetBrains Mono" w:eastAsia="JetBrains Mono" w:cs="JetBrains Mono"/>
          <w:color w:val="A9B7C6"/>
          <w:sz w:val="13"/>
          <w:szCs w:val="13"/>
          <w:shd w:val="clear" w:fill="2B2B2B"/>
        </w:rPr>
        <w:br w:type="textWrapping"/>
      </w:r>
      <w:r>
        <w:rPr>
          <w:rFonts w:hint="default" w:ascii="JetBrains Mono" w:hAnsi="JetBrains Mono" w:eastAsia="JetBrains Mono" w:cs="JetBrains Mono"/>
          <w:color w:val="A9B7C6"/>
          <w:sz w:val="13"/>
          <w:szCs w:val="13"/>
          <w:shd w:val="clear" w:fill="2B2B2B"/>
        </w:rPr>
        <w:t xml:space="preserve">                                stmt_.setString(</w:t>
      </w:r>
      <w:r>
        <w:rPr>
          <w:rFonts w:hint="default" w:ascii="JetBrains Mono" w:hAnsi="JetBrains Mono" w:eastAsia="JetBrains Mono" w:cs="JetBrains Mono"/>
          <w:color w:val="6897BB"/>
          <w:sz w:val="13"/>
          <w:szCs w:val="13"/>
          <w:shd w:val="clear" w:fill="2B2B2B"/>
        </w:rPr>
        <w:t>1</w:t>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A9B7C6"/>
          <w:sz w:val="13"/>
          <w:szCs w:val="13"/>
          <w:shd w:val="clear" w:fill="2B2B2B"/>
        </w:rPr>
        <w:t>acc)</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A9B7C6"/>
          <w:sz w:val="13"/>
          <w:szCs w:val="13"/>
          <w:shd w:val="clear" w:fill="2B2B2B"/>
        </w:rPr>
        <w:t>stmt_.setString(</w:t>
      </w:r>
      <w:r>
        <w:rPr>
          <w:rFonts w:hint="default" w:ascii="JetBrains Mono" w:hAnsi="JetBrains Mono" w:eastAsia="JetBrains Mono" w:cs="JetBrains Mono"/>
          <w:color w:val="6897BB"/>
          <w:sz w:val="13"/>
          <w:szCs w:val="13"/>
          <w:shd w:val="clear" w:fill="2B2B2B"/>
        </w:rPr>
        <w:t>2</w:t>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A9B7C6"/>
          <w:sz w:val="13"/>
          <w:szCs w:val="13"/>
          <w:shd w:val="clear" w:fill="2B2B2B"/>
        </w:rPr>
        <w:t>cust)</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A9B7C6"/>
          <w:sz w:val="13"/>
          <w:szCs w:val="13"/>
          <w:shd w:val="clear" w:fill="2B2B2B"/>
        </w:rPr>
        <w:t>stmt_.setString(</w:t>
      </w:r>
      <w:r>
        <w:rPr>
          <w:rFonts w:hint="default" w:ascii="JetBrains Mono" w:hAnsi="JetBrains Mono" w:eastAsia="JetBrains Mono" w:cs="JetBrains Mono"/>
          <w:color w:val="6897BB"/>
          <w:sz w:val="13"/>
          <w:szCs w:val="13"/>
          <w:shd w:val="clear" w:fill="2B2B2B"/>
        </w:rPr>
        <w:t>3</w:t>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A9B7C6"/>
          <w:sz w:val="13"/>
          <w:szCs w:val="13"/>
          <w:shd w:val="clear" w:fill="2B2B2B"/>
        </w:rPr>
        <w:t>card)</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A9B7C6"/>
          <w:sz w:val="13"/>
          <w:szCs w:val="13"/>
          <w:shd w:val="clear" w:fill="2B2B2B"/>
        </w:rPr>
        <w:t>stmt_.setString(</w:t>
      </w:r>
      <w:r>
        <w:rPr>
          <w:rFonts w:hint="default" w:ascii="JetBrains Mono" w:hAnsi="JetBrains Mono" w:eastAsia="JetBrains Mono" w:cs="JetBrains Mono"/>
          <w:color w:val="6897BB"/>
          <w:sz w:val="13"/>
          <w:szCs w:val="13"/>
          <w:shd w:val="clear" w:fill="2B2B2B"/>
        </w:rPr>
        <w:t>4</w:t>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A9B7C6"/>
          <w:sz w:val="13"/>
          <w:szCs w:val="13"/>
          <w:shd w:val="clear" w:fill="2B2B2B"/>
        </w:rPr>
        <w:t>type)</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A9B7C6"/>
          <w:sz w:val="13"/>
          <w:szCs w:val="13"/>
          <w:shd w:val="clear" w:fill="2B2B2B"/>
        </w:rPr>
        <w:t>stmt_.setDouble(</w:t>
      </w:r>
      <w:r>
        <w:rPr>
          <w:rFonts w:hint="default" w:ascii="JetBrains Mono" w:hAnsi="JetBrains Mono" w:eastAsia="JetBrains Mono" w:cs="JetBrains Mono"/>
          <w:color w:val="6897BB"/>
          <w:sz w:val="13"/>
          <w:szCs w:val="13"/>
          <w:shd w:val="clear" w:fill="2B2B2B"/>
        </w:rPr>
        <w:t>5</w:t>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A9B7C6"/>
          <w:sz w:val="13"/>
          <w:szCs w:val="13"/>
          <w:shd w:val="clear" w:fill="2B2B2B"/>
        </w:rPr>
        <w:t>amount)</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A9B7C6"/>
          <w:sz w:val="13"/>
          <w:szCs w:val="13"/>
          <w:shd w:val="clear" w:fill="2B2B2B"/>
        </w:rPr>
        <w:t>stmt_.executeUpdate()</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808080"/>
          <w:sz w:val="13"/>
          <w:szCs w:val="13"/>
          <w:shd w:val="clear" w:fill="2B2B2B"/>
        </w:rPr>
        <w:t>//================================================================================================================================//</w:t>
      </w:r>
      <w:r>
        <w:rPr>
          <w:rFonts w:hint="default" w:ascii="JetBrains Mono" w:hAnsi="JetBrains Mono" w:eastAsia="JetBrains Mono" w:cs="JetBrains Mono"/>
          <w:color w:val="808080"/>
          <w:sz w:val="13"/>
          <w:szCs w:val="13"/>
          <w:shd w:val="clear" w:fill="2B2B2B"/>
        </w:rPr>
        <w:br w:type="textWrapping"/>
      </w:r>
      <w:r>
        <w:rPr>
          <w:rFonts w:hint="default" w:ascii="JetBrains Mono" w:hAnsi="JetBrains Mono" w:eastAsia="JetBrains Mono" w:cs="JetBrains Mono"/>
          <w:color w:val="808080"/>
          <w:sz w:val="13"/>
          <w:szCs w:val="13"/>
          <w:shd w:val="clear" w:fill="2B2B2B"/>
        </w:rPr>
        <w:t xml:space="preserve">                                //================================================================================================================================//</w:t>
      </w:r>
      <w:r>
        <w:rPr>
          <w:rFonts w:hint="default" w:ascii="JetBrains Mono" w:hAnsi="JetBrains Mono" w:eastAsia="JetBrains Mono" w:cs="JetBrains Mono"/>
          <w:color w:val="808080"/>
          <w:sz w:val="13"/>
          <w:szCs w:val="13"/>
          <w:shd w:val="clear" w:fill="2B2B2B"/>
        </w:rPr>
        <w:br w:type="textWrapping"/>
      </w:r>
      <w:r>
        <w:rPr>
          <w:rFonts w:hint="default" w:ascii="JetBrains Mono" w:hAnsi="JetBrains Mono" w:eastAsia="JetBrains Mono" w:cs="JetBrains Mono"/>
          <w:color w:val="808080"/>
          <w:sz w:val="13"/>
          <w:szCs w:val="13"/>
          <w:shd w:val="clear" w:fill="2B2B2B"/>
        </w:rPr>
        <w:t xml:space="preserve">                                //================================================================================================================================//</w:t>
      </w:r>
      <w:r>
        <w:rPr>
          <w:rFonts w:hint="default" w:ascii="JetBrains Mono" w:hAnsi="JetBrains Mono" w:eastAsia="JetBrains Mono" w:cs="JetBrains Mono"/>
          <w:color w:val="808080"/>
          <w:sz w:val="13"/>
          <w:szCs w:val="13"/>
          <w:shd w:val="clear" w:fill="2B2B2B"/>
        </w:rPr>
        <w:br w:type="textWrapping"/>
      </w:r>
      <w:r>
        <w:rPr>
          <w:rFonts w:hint="default" w:ascii="JetBrains Mono" w:hAnsi="JetBrains Mono" w:eastAsia="JetBrains Mono" w:cs="JetBrains Mono"/>
          <w:color w:val="808080"/>
          <w:sz w:val="13"/>
          <w:szCs w:val="13"/>
          <w:shd w:val="clear" w:fill="2B2B2B"/>
        </w:rPr>
        <w:t xml:space="preserve">                                //================================================================================================================================//</w:t>
      </w:r>
      <w:r>
        <w:rPr>
          <w:rFonts w:hint="default" w:ascii="JetBrains Mono" w:hAnsi="JetBrains Mono" w:eastAsia="JetBrains Mono" w:cs="JetBrains Mono"/>
          <w:color w:val="808080"/>
          <w:sz w:val="13"/>
          <w:szCs w:val="13"/>
          <w:shd w:val="clear" w:fill="2B2B2B"/>
        </w:rPr>
        <w:br w:type="textWrapping"/>
      </w:r>
      <w:r>
        <w:rPr>
          <w:rFonts w:hint="default" w:ascii="JetBrains Mono" w:hAnsi="JetBrains Mono" w:eastAsia="JetBrains Mono" w:cs="JetBrains Mono"/>
          <w:color w:val="808080"/>
          <w:sz w:val="13"/>
          <w:szCs w:val="13"/>
          <w:shd w:val="clear" w:fill="2B2B2B"/>
        </w:rPr>
        <w:br w:type="textWrapping"/>
      </w:r>
      <w:r>
        <w:rPr>
          <w:rFonts w:hint="default" w:ascii="JetBrains Mono" w:hAnsi="JetBrains Mono" w:eastAsia="JetBrains Mono" w:cs="JetBrains Mono"/>
          <w:color w:val="808080"/>
          <w:sz w:val="13"/>
          <w:szCs w:val="13"/>
          <w:shd w:val="clear" w:fill="2B2B2B"/>
        </w:rPr>
        <w:t xml:space="preserve">                                </w:t>
      </w:r>
      <w:r>
        <w:rPr>
          <w:rFonts w:hint="default" w:ascii="JetBrains Mono" w:hAnsi="JetBrains Mono" w:eastAsia="JetBrains Mono" w:cs="JetBrains Mono"/>
          <w:color w:val="A9B7C6"/>
          <w:sz w:val="13"/>
          <w:szCs w:val="13"/>
          <w:shd w:val="clear" w:fill="2B2B2B"/>
        </w:rPr>
        <w:t>String id = String.</w:t>
      </w:r>
      <w:r>
        <w:rPr>
          <w:rFonts w:hint="default" w:ascii="JetBrains Mono" w:hAnsi="JetBrains Mono" w:eastAsia="JetBrains Mono" w:cs="JetBrains Mono"/>
          <w:i/>
          <w:color w:val="A9B7C6"/>
          <w:sz w:val="13"/>
          <w:szCs w:val="13"/>
          <w:shd w:val="clear" w:fill="2B2B2B"/>
        </w:rPr>
        <w:t>valueOf</w:t>
      </w:r>
      <w:r>
        <w:rPr>
          <w:rFonts w:hint="default" w:ascii="JetBrains Mono" w:hAnsi="JetBrains Mono" w:eastAsia="JetBrains Mono" w:cs="JetBrains Mono"/>
          <w:color w:val="A9B7C6"/>
          <w:sz w:val="13"/>
          <w:szCs w:val="13"/>
          <w:shd w:val="clear" w:fill="2B2B2B"/>
        </w:rPr>
        <w:t>( UUID.</w:t>
      </w:r>
      <w:r>
        <w:rPr>
          <w:rFonts w:hint="default" w:ascii="JetBrains Mono" w:hAnsi="JetBrains Mono" w:eastAsia="JetBrains Mono" w:cs="JetBrains Mono"/>
          <w:i/>
          <w:color w:val="A9B7C6"/>
          <w:sz w:val="13"/>
          <w:szCs w:val="13"/>
          <w:shd w:val="clear" w:fill="2B2B2B"/>
        </w:rPr>
        <w:t>randomUUID</w:t>
      </w:r>
      <w:r>
        <w:rPr>
          <w:rFonts w:hint="default" w:ascii="JetBrains Mono" w:hAnsi="JetBrains Mono" w:eastAsia="JetBrains Mono" w:cs="JetBrains Mono"/>
          <w:color w:val="A9B7C6"/>
          <w:sz w:val="13"/>
          <w:szCs w:val="13"/>
          <w:shd w:val="clear" w:fill="2B2B2B"/>
        </w:rPr>
        <w:t>() )</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A9B7C6"/>
          <w:sz w:val="13"/>
          <w:szCs w:val="13"/>
          <w:shd w:val="clear" w:fill="2B2B2B"/>
        </w:rPr>
        <w:t xml:space="preserve">String status = </w:t>
      </w:r>
      <w:r>
        <w:rPr>
          <w:rFonts w:hint="default" w:ascii="JetBrains Mono" w:hAnsi="JetBrains Mono" w:eastAsia="JetBrains Mono" w:cs="JetBrains Mono"/>
          <w:color w:val="6A8759"/>
          <w:sz w:val="13"/>
          <w:szCs w:val="13"/>
          <w:shd w:val="clear" w:fill="2B2B2B"/>
        </w:rPr>
        <w:t>"Success"</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A9B7C6"/>
          <w:sz w:val="13"/>
          <w:szCs w:val="13"/>
          <w:shd w:val="clear" w:fill="2B2B2B"/>
        </w:rPr>
        <w:t xml:space="preserve">String message = </w:t>
      </w:r>
      <w:r>
        <w:rPr>
          <w:rFonts w:hint="default" w:ascii="JetBrains Mono" w:hAnsi="JetBrains Mono" w:eastAsia="JetBrains Mono" w:cs="JetBrains Mono"/>
          <w:color w:val="6A8759"/>
          <w:sz w:val="13"/>
          <w:szCs w:val="13"/>
          <w:shd w:val="clear" w:fill="2B2B2B"/>
        </w:rPr>
        <w:t>"Account creation.</w:t>
      </w:r>
      <w:r>
        <w:rPr>
          <w:rFonts w:hint="default" w:ascii="JetBrains Mono" w:hAnsi="JetBrains Mono" w:eastAsia="JetBrains Mono" w:cs="JetBrains Mono"/>
          <w:color w:val="CC7832"/>
          <w:sz w:val="13"/>
          <w:szCs w:val="13"/>
          <w:shd w:val="clear" w:fill="2B2B2B"/>
        </w:rPr>
        <w:t>\n</w:t>
      </w:r>
      <w:r>
        <w:rPr>
          <w:rFonts w:hint="default" w:ascii="JetBrains Mono" w:hAnsi="JetBrains Mono" w:eastAsia="JetBrains Mono" w:cs="JetBrains Mono"/>
          <w:color w:val="6A8759"/>
          <w:sz w:val="13"/>
          <w:szCs w:val="13"/>
          <w:shd w:val="clear" w:fill="2B2B2B"/>
        </w:rPr>
        <w:t xml:space="preserve"> Full Name: " </w:t>
      </w:r>
      <w:r>
        <w:rPr>
          <w:rFonts w:hint="default" w:ascii="JetBrains Mono" w:hAnsi="JetBrains Mono" w:eastAsia="JetBrains Mono" w:cs="JetBrains Mono"/>
          <w:color w:val="A9B7C6"/>
          <w:sz w:val="13"/>
          <w:szCs w:val="13"/>
          <w:shd w:val="clear" w:fill="2B2B2B"/>
        </w:rPr>
        <w:t xml:space="preserve">+ fname + </w:t>
      </w:r>
      <w:r>
        <w:rPr>
          <w:rFonts w:hint="default" w:ascii="JetBrains Mono" w:hAnsi="JetBrains Mono" w:eastAsia="JetBrains Mono" w:cs="JetBrains Mono"/>
          <w:color w:val="6A8759"/>
          <w:sz w:val="13"/>
          <w:szCs w:val="13"/>
          <w:shd w:val="clear" w:fill="2B2B2B"/>
        </w:rPr>
        <w:t xml:space="preserve">" " </w:t>
      </w:r>
      <w:r>
        <w:rPr>
          <w:rFonts w:hint="default" w:ascii="JetBrains Mono" w:hAnsi="JetBrains Mono" w:eastAsia="JetBrains Mono" w:cs="JetBrains Mono"/>
          <w:color w:val="A9B7C6"/>
          <w:sz w:val="13"/>
          <w:szCs w:val="13"/>
          <w:shd w:val="clear" w:fill="2B2B2B"/>
        </w:rPr>
        <w:t xml:space="preserve">+ lname + </w:t>
      </w:r>
      <w:r>
        <w:rPr>
          <w:rFonts w:hint="default" w:ascii="JetBrains Mono" w:hAnsi="JetBrains Mono" w:eastAsia="JetBrains Mono" w:cs="JetBrains Mono"/>
          <w:color w:val="6A8759"/>
          <w:sz w:val="13"/>
          <w:szCs w:val="13"/>
          <w:shd w:val="clear" w:fill="2B2B2B"/>
        </w:rPr>
        <w:t>"</w:t>
      </w:r>
      <w:r>
        <w:rPr>
          <w:rFonts w:hint="default" w:ascii="JetBrains Mono" w:hAnsi="JetBrains Mono" w:eastAsia="JetBrains Mono" w:cs="JetBrains Mono"/>
          <w:color w:val="CC7832"/>
          <w:sz w:val="13"/>
          <w:szCs w:val="13"/>
          <w:shd w:val="clear" w:fill="2B2B2B"/>
        </w:rPr>
        <w:t>\n</w:t>
      </w:r>
      <w:r>
        <w:rPr>
          <w:rFonts w:hint="default" w:ascii="JetBrains Mono" w:hAnsi="JetBrains Mono" w:eastAsia="JetBrains Mono" w:cs="JetBrains Mono"/>
          <w:color w:val="6A8759"/>
          <w:sz w:val="13"/>
          <w:szCs w:val="13"/>
          <w:shd w:val="clear" w:fill="2B2B2B"/>
        </w:rPr>
        <w:t xml:space="preserve">Account Type: " </w:t>
      </w:r>
      <w:r>
        <w:rPr>
          <w:rFonts w:hint="default" w:ascii="JetBrains Mono" w:hAnsi="JetBrains Mono" w:eastAsia="JetBrains Mono" w:cs="JetBrains Mono"/>
          <w:color w:val="A9B7C6"/>
          <w:sz w:val="13"/>
          <w:szCs w:val="13"/>
          <w:shd w:val="clear" w:fill="2B2B2B"/>
        </w:rPr>
        <w:t xml:space="preserve">+ type + </w:t>
      </w:r>
      <w:r>
        <w:rPr>
          <w:rFonts w:hint="default" w:ascii="JetBrains Mono" w:hAnsi="JetBrains Mono" w:eastAsia="JetBrains Mono" w:cs="JetBrains Mono"/>
          <w:color w:val="6A8759"/>
          <w:sz w:val="13"/>
          <w:szCs w:val="13"/>
          <w:shd w:val="clear" w:fill="2B2B2B"/>
        </w:rPr>
        <w:t>"</w:t>
      </w:r>
      <w:r>
        <w:rPr>
          <w:rFonts w:hint="default" w:ascii="JetBrains Mono" w:hAnsi="JetBrains Mono" w:eastAsia="JetBrains Mono" w:cs="JetBrains Mono"/>
          <w:color w:val="CC7832"/>
          <w:sz w:val="13"/>
          <w:szCs w:val="13"/>
          <w:shd w:val="clear" w:fill="2B2B2B"/>
        </w:rPr>
        <w:t>\n</w:t>
      </w:r>
      <w:r>
        <w:rPr>
          <w:rFonts w:hint="default" w:ascii="JetBrains Mono" w:hAnsi="JetBrains Mono" w:eastAsia="JetBrains Mono" w:cs="JetBrains Mono"/>
          <w:color w:val="6A8759"/>
          <w:sz w:val="13"/>
          <w:szCs w:val="13"/>
          <w:shd w:val="clear" w:fill="2B2B2B"/>
        </w:rPr>
        <w:t xml:space="preserve">Opening balance: $" </w:t>
      </w:r>
      <w:r>
        <w:rPr>
          <w:rFonts w:hint="default" w:ascii="JetBrains Mono" w:hAnsi="JetBrains Mono" w:eastAsia="JetBrains Mono" w:cs="JetBrains Mono"/>
          <w:color w:val="A9B7C6"/>
          <w:sz w:val="13"/>
          <w:szCs w:val="13"/>
          <w:shd w:val="clear" w:fill="2B2B2B"/>
        </w:rPr>
        <w:t>+ amount</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                                try </w:t>
      </w:r>
      <w:r>
        <w:rPr>
          <w:rFonts w:hint="default" w:ascii="JetBrains Mono" w:hAnsi="JetBrains Mono" w:eastAsia="JetBrains Mono" w:cs="JetBrains Mono"/>
          <w:color w:val="A9B7C6"/>
          <w:sz w:val="13"/>
          <w:szCs w:val="13"/>
          <w:shd w:val="clear" w:fill="2B2B2B"/>
        </w:rPr>
        <w:t>( PreparedStatement _history_ = conn.prepareStatement(</w:t>
      </w:r>
      <w:r>
        <w:rPr>
          <w:rFonts w:hint="default" w:ascii="JetBrains Mono" w:hAnsi="JetBrains Mono" w:eastAsia="JetBrains Mono" w:cs="JetBrains Mono"/>
          <w:i/>
          <w:color w:val="9876AA"/>
          <w:sz w:val="13"/>
          <w:szCs w:val="13"/>
          <w:shd w:val="clear" w:fill="2B2B2B"/>
        </w:rPr>
        <w:t>hist_query</w:t>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A9B7C6"/>
          <w:sz w:val="13"/>
          <w:szCs w:val="13"/>
          <w:shd w:val="clear" w:fill="2B2B2B"/>
        </w:rPr>
        <w:t>Statement.</w:t>
      </w:r>
      <w:r>
        <w:rPr>
          <w:rFonts w:hint="default" w:ascii="JetBrains Mono" w:hAnsi="JetBrains Mono" w:eastAsia="JetBrains Mono" w:cs="JetBrains Mono"/>
          <w:i/>
          <w:color w:val="9876AA"/>
          <w:sz w:val="13"/>
          <w:szCs w:val="13"/>
          <w:shd w:val="clear" w:fill="2B2B2B"/>
        </w:rPr>
        <w:t>RETURN_GENERATED_KEYS</w:t>
      </w:r>
      <w:r>
        <w:rPr>
          <w:rFonts w:hint="default" w:ascii="JetBrains Mono" w:hAnsi="JetBrains Mono" w:eastAsia="JetBrains Mono" w:cs="JetBrains Mono"/>
          <w:color w:val="A9B7C6"/>
          <w:sz w:val="13"/>
          <w:szCs w:val="13"/>
          <w:shd w:val="clear" w:fill="2B2B2B"/>
        </w:rPr>
        <w:t>) ) {</w:t>
      </w:r>
      <w:r>
        <w:rPr>
          <w:rFonts w:hint="default" w:ascii="JetBrains Mono" w:hAnsi="JetBrains Mono" w:eastAsia="JetBrains Mono" w:cs="JetBrains Mono"/>
          <w:color w:val="A9B7C6"/>
          <w:sz w:val="13"/>
          <w:szCs w:val="13"/>
          <w:shd w:val="clear" w:fill="2B2B2B"/>
        </w:rPr>
        <w:br w:type="textWrapping"/>
      </w:r>
      <w:r>
        <w:rPr>
          <w:rFonts w:hint="default" w:ascii="JetBrains Mono" w:hAnsi="JetBrains Mono" w:eastAsia="JetBrains Mono" w:cs="JetBrains Mono"/>
          <w:color w:val="A9B7C6"/>
          <w:sz w:val="13"/>
          <w:szCs w:val="13"/>
          <w:shd w:val="clear" w:fill="2B2B2B"/>
        </w:rPr>
        <w:t xml:space="preserve">                                    _history_.setString(</w:t>
      </w:r>
      <w:r>
        <w:rPr>
          <w:rFonts w:hint="default" w:ascii="JetBrains Mono" w:hAnsi="JetBrains Mono" w:eastAsia="JetBrains Mono" w:cs="JetBrains Mono"/>
          <w:color w:val="6897BB"/>
          <w:sz w:val="13"/>
          <w:szCs w:val="13"/>
          <w:shd w:val="clear" w:fill="2B2B2B"/>
        </w:rPr>
        <w:t>1</w:t>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A9B7C6"/>
          <w:sz w:val="13"/>
          <w:szCs w:val="13"/>
          <w:shd w:val="clear" w:fill="2B2B2B"/>
        </w:rPr>
        <w:t>id)</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A9B7C6"/>
          <w:sz w:val="13"/>
          <w:szCs w:val="13"/>
          <w:shd w:val="clear" w:fill="2B2B2B"/>
        </w:rPr>
        <w:t>_history_.setString(</w:t>
      </w:r>
      <w:r>
        <w:rPr>
          <w:rFonts w:hint="default" w:ascii="JetBrains Mono" w:hAnsi="JetBrains Mono" w:eastAsia="JetBrains Mono" w:cs="JetBrains Mono"/>
          <w:color w:val="6897BB"/>
          <w:sz w:val="13"/>
          <w:szCs w:val="13"/>
          <w:shd w:val="clear" w:fill="2B2B2B"/>
        </w:rPr>
        <w:t>2</w:t>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A9B7C6"/>
          <w:sz w:val="13"/>
          <w:szCs w:val="13"/>
          <w:shd w:val="clear" w:fill="2B2B2B"/>
        </w:rPr>
        <w:t>acc)</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A9B7C6"/>
          <w:sz w:val="13"/>
          <w:szCs w:val="13"/>
          <w:shd w:val="clear" w:fill="2B2B2B"/>
        </w:rPr>
        <w:t>_history_.setString(</w:t>
      </w:r>
      <w:r>
        <w:rPr>
          <w:rFonts w:hint="default" w:ascii="JetBrains Mono" w:hAnsi="JetBrains Mono" w:eastAsia="JetBrains Mono" w:cs="JetBrains Mono"/>
          <w:color w:val="6897BB"/>
          <w:sz w:val="13"/>
          <w:szCs w:val="13"/>
          <w:shd w:val="clear" w:fill="2B2B2B"/>
        </w:rPr>
        <w:t>3</w:t>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A9B7C6"/>
          <w:sz w:val="13"/>
          <w:szCs w:val="13"/>
          <w:shd w:val="clear" w:fill="2B2B2B"/>
        </w:rPr>
        <w:t>message)</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A9B7C6"/>
          <w:sz w:val="13"/>
          <w:szCs w:val="13"/>
          <w:shd w:val="clear" w:fill="2B2B2B"/>
        </w:rPr>
        <w:t>_history_.setString(</w:t>
      </w:r>
      <w:r>
        <w:rPr>
          <w:rFonts w:hint="default" w:ascii="JetBrains Mono" w:hAnsi="JetBrains Mono" w:eastAsia="JetBrains Mono" w:cs="JetBrains Mono"/>
          <w:color w:val="6897BB"/>
          <w:sz w:val="13"/>
          <w:szCs w:val="13"/>
          <w:shd w:val="clear" w:fill="2B2B2B"/>
        </w:rPr>
        <w:t>4</w:t>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A9B7C6"/>
          <w:sz w:val="13"/>
          <w:szCs w:val="13"/>
          <w:shd w:val="clear" w:fill="2B2B2B"/>
        </w:rPr>
        <w:t>status)</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A9B7C6"/>
          <w:sz w:val="13"/>
          <w:szCs w:val="13"/>
          <w:shd w:val="clear" w:fill="2B2B2B"/>
        </w:rPr>
        <w:t>_history_.executeUpdate()</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A9B7C6"/>
          <w:sz w:val="13"/>
          <w:szCs w:val="13"/>
          <w:shd w:val="clear" w:fill="2B2B2B"/>
        </w:rPr>
        <w:t>}</w:t>
      </w:r>
      <w:r>
        <w:rPr>
          <w:rFonts w:hint="default" w:ascii="JetBrains Mono" w:hAnsi="JetBrains Mono" w:eastAsia="JetBrains Mono" w:cs="JetBrains Mono"/>
          <w:color w:val="A9B7C6"/>
          <w:sz w:val="13"/>
          <w:szCs w:val="13"/>
          <w:shd w:val="clear" w:fill="2B2B2B"/>
        </w:rPr>
        <w:br w:type="textWrapping"/>
      </w:r>
      <w:r>
        <w:rPr>
          <w:rFonts w:hint="default" w:ascii="JetBrains Mono" w:hAnsi="JetBrains Mono" w:eastAsia="JetBrains Mono" w:cs="JetBrains Mono"/>
          <w:color w:val="A9B7C6"/>
          <w:sz w:val="13"/>
          <w:szCs w:val="13"/>
          <w:shd w:val="clear" w:fill="2B2B2B"/>
        </w:rPr>
        <w:br w:type="textWrapping"/>
      </w:r>
      <w:r>
        <w:rPr>
          <w:rFonts w:hint="default" w:ascii="JetBrains Mono" w:hAnsi="JetBrains Mono" w:eastAsia="JetBrains Mono" w:cs="JetBrains Mono"/>
          <w:color w:val="A9B7C6"/>
          <w:sz w:val="13"/>
          <w:szCs w:val="13"/>
          <w:shd w:val="clear" w:fill="2B2B2B"/>
        </w:rPr>
        <w:t xml:space="preserve">                            } </w:t>
      </w:r>
      <w:r>
        <w:rPr>
          <w:rFonts w:hint="default" w:ascii="JetBrains Mono" w:hAnsi="JetBrains Mono" w:eastAsia="JetBrains Mono" w:cs="JetBrains Mono"/>
          <w:color w:val="CC7832"/>
          <w:sz w:val="13"/>
          <w:szCs w:val="13"/>
          <w:shd w:val="clear" w:fill="2B2B2B"/>
        </w:rPr>
        <w:t xml:space="preserve">catch </w:t>
      </w:r>
      <w:r>
        <w:rPr>
          <w:rFonts w:hint="default" w:ascii="JetBrains Mono" w:hAnsi="JetBrains Mono" w:eastAsia="JetBrains Mono" w:cs="JetBrains Mono"/>
          <w:color w:val="A9B7C6"/>
          <w:sz w:val="13"/>
          <w:szCs w:val="13"/>
          <w:shd w:val="clear" w:fill="2B2B2B"/>
        </w:rPr>
        <w:t>(SQLException err) { err.getStackTrace()</w:t>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A9B7C6"/>
          <w:sz w:val="13"/>
          <w:szCs w:val="13"/>
          <w:shd w:val="clear" w:fill="2B2B2B"/>
        </w:rPr>
        <w:t>}</w:t>
      </w:r>
      <w:r>
        <w:rPr>
          <w:rFonts w:hint="default" w:ascii="JetBrains Mono" w:hAnsi="JetBrains Mono" w:eastAsia="JetBrains Mono" w:cs="JetBrains Mono"/>
          <w:color w:val="A9B7C6"/>
          <w:sz w:val="13"/>
          <w:szCs w:val="13"/>
          <w:shd w:val="clear" w:fill="2B2B2B"/>
        </w:rPr>
        <w:br w:type="textWrapping"/>
      </w:r>
      <w:r>
        <w:rPr>
          <w:rFonts w:hint="default" w:ascii="JetBrains Mono" w:hAnsi="JetBrains Mono" w:eastAsia="JetBrains Mono" w:cs="JetBrains Mono"/>
          <w:color w:val="A9B7C6"/>
          <w:sz w:val="13"/>
          <w:szCs w:val="13"/>
          <w:shd w:val="clear" w:fill="2B2B2B"/>
        </w:rPr>
        <w:br w:type="textWrapping"/>
      </w:r>
      <w:r>
        <w:rPr>
          <w:rFonts w:hint="default" w:ascii="JetBrains Mono" w:hAnsi="JetBrains Mono" w:eastAsia="JetBrains Mono" w:cs="JetBrains Mono"/>
          <w:color w:val="A9B7C6"/>
          <w:sz w:val="13"/>
          <w:szCs w:val="13"/>
          <w:shd w:val="clear" w:fill="2B2B2B"/>
        </w:rPr>
        <w:t xml:space="preserve">                        } </w:t>
      </w:r>
      <w:r>
        <w:rPr>
          <w:rFonts w:hint="default" w:ascii="JetBrains Mono" w:hAnsi="JetBrains Mono" w:eastAsia="JetBrains Mono" w:cs="JetBrains Mono"/>
          <w:color w:val="CC7832"/>
          <w:sz w:val="13"/>
          <w:szCs w:val="13"/>
          <w:shd w:val="clear" w:fill="2B2B2B"/>
        </w:rPr>
        <w:t xml:space="preserve">catch </w:t>
      </w:r>
      <w:r>
        <w:rPr>
          <w:rFonts w:hint="default" w:ascii="JetBrains Mono" w:hAnsi="JetBrains Mono" w:eastAsia="JetBrains Mono" w:cs="JetBrains Mono"/>
          <w:color w:val="A9B7C6"/>
          <w:sz w:val="13"/>
          <w:szCs w:val="13"/>
          <w:shd w:val="clear" w:fill="2B2B2B"/>
        </w:rPr>
        <w:t>(SQLException err) { err.getStackTrace()</w:t>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A9B7C6"/>
          <w:sz w:val="13"/>
          <w:szCs w:val="13"/>
          <w:shd w:val="clear" w:fill="2B2B2B"/>
        </w:rPr>
        <w:t>}</w:t>
      </w:r>
      <w:r>
        <w:rPr>
          <w:rFonts w:hint="default" w:ascii="JetBrains Mono" w:hAnsi="JetBrains Mono" w:eastAsia="JetBrains Mono" w:cs="JetBrains Mono"/>
          <w:color w:val="A9B7C6"/>
          <w:sz w:val="13"/>
          <w:szCs w:val="13"/>
          <w:shd w:val="clear" w:fill="2B2B2B"/>
        </w:rPr>
        <w:br w:type="textWrapping"/>
      </w:r>
      <w:r>
        <w:rPr>
          <w:rFonts w:hint="default" w:ascii="JetBrains Mono" w:hAnsi="JetBrains Mono" w:eastAsia="JetBrains Mono" w:cs="JetBrains Mono"/>
          <w:color w:val="A9B7C6"/>
          <w:sz w:val="13"/>
          <w:szCs w:val="13"/>
          <w:shd w:val="clear" w:fill="2B2B2B"/>
        </w:rPr>
        <w:br w:type="textWrapping"/>
      </w:r>
      <w:r>
        <w:rPr>
          <w:rFonts w:hint="default" w:ascii="JetBrains Mono" w:hAnsi="JetBrains Mono" w:eastAsia="JetBrains Mono" w:cs="JetBrains Mono"/>
          <w:color w:val="A9B7C6"/>
          <w:sz w:val="13"/>
          <w:szCs w:val="13"/>
          <w:shd w:val="clear" w:fill="2B2B2B"/>
        </w:rPr>
        <w:t xml:space="preserve">                    } </w:t>
      </w:r>
      <w:r>
        <w:rPr>
          <w:rFonts w:hint="default" w:ascii="JetBrains Mono" w:hAnsi="JetBrains Mono" w:eastAsia="JetBrains Mono" w:cs="JetBrains Mono"/>
          <w:color w:val="CC7832"/>
          <w:sz w:val="13"/>
          <w:szCs w:val="13"/>
          <w:shd w:val="clear" w:fill="2B2B2B"/>
        </w:rPr>
        <w:t xml:space="preserve">catch </w:t>
      </w:r>
      <w:r>
        <w:rPr>
          <w:rFonts w:hint="default" w:ascii="JetBrains Mono" w:hAnsi="JetBrains Mono" w:eastAsia="JetBrains Mono" w:cs="JetBrains Mono"/>
          <w:color w:val="A9B7C6"/>
          <w:sz w:val="13"/>
          <w:szCs w:val="13"/>
          <w:shd w:val="clear" w:fill="2B2B2B"/>
        </w:rPr>
        <w:t>(SQLException err) { err.getStackTrace()</w:t>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A9B7C6"/>
          <w:sz w:val="13"/>
          <w:szCs w:val="13"/>
          <w:shd w:val="clear" w:fill="2B2B2B"/>
        </w:rPr>
        <w:t>}</w:t>
      </w:r>
      <w:r>
        <w:rPr>
          <w:rFonts w:hint="default" w:ascii="JetBrains Mono" w:hAnsi="JetBrains Mono" w:eastAsia="JetBrains Mono" w:cs="JetBrains Mono"/>
          <w:color w:val="A9B7C6"/>
          <w:sz w:val="13"/>
          <w:szCs w:val="13"/>
          <w:shd w:val="clear" w:fill="2B2B2B"/>
        </w:rPr>
        <w:br w:type="textWrapping"/>
      </w:r>
      <w:r>
        <w:rPr>
          <w:rFonts w:hint="default" w:ascii="JetBrains Mono" w:hAnsi="JetBrains Mono" w:eastAsia="JetBrains Mono" w:cs="JetBrains Mono"/>
          <w:color w:val="A9B7C6"/>
          <w:sz w:val="13"/>
          <w:szCs w:val="13"/>
          <w:shd w:val="clear" w:fill="2B2B2B"/>
        </w:rPr>
        <w:br w:type="textWrapping"/>
      </w:r>
      <w:r>
        <w:rPr>
          <w:rFonts w:hint="default" w:ascii="JetBrains Mono" w:hAnsi="JetBrains Mono" w:eastAsia="JetBrains Mono" w:cs="JetBrains Mono"/>
          <w:color w:val="A9B7C6"/>
          <w:sz w:val="13"/>
          <w:szCs w:val="13"/>
          <w:shd w:val="clear" w:fill="2B2B2B"/>
        </w:rPr>
        <w:t xml:space="preserve">                    Switcher.</w:t>
      </w:r>
      <w:r>
        <w:rPr>
          <w:rFonts w:hint="default" w:ascii="JetBrains Mono" w:hAnsi="JetBrains Mono" w:eastAsia="JetBrains Mono" w:cs="JetBrains Mono"/>
          <w:i/>
          <w:color w:val="A9B7C6"/>
          <w:sz w:val="13"/>
          <w:szCs w:val="13"/>
          <w:shd w:val="clear" w:fill="2B2B2B"/>
        </w:rPr>
        <w:t>switcher</w:t>
      </w:r>
      <w:r>
        <w:rPr>
          <w:rFonts w:hint="default" w:ascii="JetBrains Mono" w:hAnsi="JetBrains Mono" w:eastAsia="JetBrains Mono" w:cs="JetBrains Mono"/>
          <w:color w:val="A9B7C6"/>
          <w:sz w:val="13"/>
          <w:szCs w:val="13"/>
          <w:shd w:val="clear" w:fill="2B2B2B"/>
        </w:rPr>
        <w:t>(</w:t>
      </w:r>
      <w:r>
        <w:rPr>
          <w:rFonts w:hint="default" w:ascii="JetBrains Mono" w:hAnsi="JetBrains Mono" w:eastAsia="JetBrains Mono" w:cs="JetBrains Mono"/>
          <w:color w:val="6A8759"/>
          <w:sz w:val="13"/>
          <w:szCs w:val="13"/>
          <w:shd w:val="clear" w:fill="2B2B2B"/>
        </w:rPr>
        <w:t>"/Views/login.fxml"</w:t>
      </w:r>
      <w:r>
        <w:rPr>
          <w:rFonts w:hint="default" w:ascii="JetBrains Mono" w:hAnsi="JetBrains Mono" w:eastAsia="JetBrains Mono" w:cs="JetBrains Mono"/>
          <w:color w:val="A9B7C6"/>
          <w:sz w:val="13"/>
          <w:szCs w:val="13"/>
          <w:shd w:val="clear" w:fill="2B2B2B"/>
        </w:rPr>
        <w:t>)</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A9B7C6"/>
          <w:sz w:val="13"/>
          <w:szCs w:val="13"/>
          <w:shd w:val="clear" w:fill="2B2B2B"/>
        </w:rPr>
        <w:t>}</w:t>
      </w:r>
      <w:r>
        <w:rPr>
          <w:rFonts w:hint="default" w:ascii="JetBrains Mono" w:hAnsi="JetBrains Mono" w:eastAsia="JetBrains Mono" w:cs="JetBrains Mono"/>
          <w:color w:val="A9B7C6"/>
          <w:sz w:val="13"/>
          <w:szCs w:val="13"/>
          <w:shd w:val="clear" w:fill="2B2B2B"/>
        </w:rPr>
        <w:br w:type="textWrapping"/>
      </w:r>
      <w:r>
        <w:rPr>
          <w:rFonts w:hint="default" w:ascii="JetBrains Mono" w:hAnsi="JetBrains Mono" w:eastAsia="JetBrains Mono" w:cs="JetBrains Mono"/>
          <w:color w:val="A9B7C6"/>
          <w:sz w:val="13"/>
          <w:szCs w:val="13"/>
          <w:shd w:val="clear" w:fill="2B2B2B"/>
        </w:rPr>
        <w:br w:type="textWrapping"/>
      </w:r>
      <w:r>
        <w:rPr>
          <w:rFonts w:hint="default" w:ascii="JetBrains Mono" w:hAnsi="JetBrains Mono" w:eastAsia="JetBrains Mono" w:cs="JetBrains Mono"/>
          <w:color w:val="A9B7C6"/>
          <w:sz w:val="13"/>
          <w:szCs w:val="13"/>
          <w:shd w:val="clear" w:fill="2B2B2B"/>
        </w:rPr>
        <w:t xml:space="preserve">            } </w:t>
      </w:r>
      <w:r>
        <w:rPr>
          <w:rFonts w:hint="default" w:ascii="JetBrains Mono" w:hAnsi="JetBrains Mono" w:eastAsia="JetBrains Mono" w:cs="JetBrains Mono"/>
          <w:color w:val="CC7832"/>
          <w:sz w:val="13"/>
          <w:szCs w:val="13"/>
          <w:shd w:val="clear" w:fill="2B2B2B"/>
        </w:rPr>
        <w:t xml:space="preserve">catch </w:t>
      </w:r>
      <w:r>
        <w:rPr>
          <w:rFonts w:hint="default" w:ascii="JetBrains Mono" w:hAnsi="JetBrains Mono" w:eastAsia="JetBrains Mono" w:cs="JetBrains Mono"/>
          <w:color w:val="A9B7C6"/>
          <w:sz w:val="13"/>
          <w:szCs w:val="13"/>
          <w:shd w:val="clear" w:fill="2B2B2B"/>
        </w:rPr>
        <w:t>(SQLException | IOException error) { error.printStackTrace()</w:t>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A9B7C6"/>
          <w:sz w:val="13"/>
          <w:szCs w:val="13"/>
          <w:shd w:val="clear" w:fill="2B2B2B"/>
        </w:rPr>
        <w:t>}</w:t>
      </w:r>
      <w:r>
        <w:rPr>
          <w:rFonts w:hint="default" w:ascii="JetBrains Mono" w:hAnsi="JetBrains Mono" w:eastAsia="JetBrains Mono" w:cs="JetBrains Mono"/>
          <w:color w:val="A9B7C6"/>
          <w:sz w:val="13"/>
          <w:szCs w:val="13"/>
          <w:shd w:val="clear" w:fill="2B2B2B"/>
        </w:rPr>
        <w:br w:type="textWrapping"/>
      </w:r>
      <w:r>
        <w:rPr>
          <w:rFonts w:hint="default" w:ascii="JetBrains Mono" w:hAnsi="JetBrains Mono" w:eastAsia="JetBrains Mono" w:cs="JetBrains Mono"/>
          <w:color w:val="A9B7C6"/>
          <w:sz w:val="13"/>
          <w:szCs w:val="13"/>
          <w:shd w:val="clear" w:fill="2B2B2B"/>
        </w:rPr>
        <w:br w:type="textWrapping"/>
      </w:r>
      <w:r>
        <w:rPr>
          <w:rFonts w:hint="default" w:ascii="JetBrains Mono" w:hAnsi="JetBrains Mono" w:eastAsia="JetBrains Mono" w:cs="JetBrains Mono"/>
          <w:color w:val="A9B7C6"/>
          <w:sz w:val="13"/>
          <w:szCs w:val="13"/>
          <w:shd w:val="clear" w:fill="2B2B2B"/>
        </w:rPr>
        <w:t xml:space="preserve">        }</w:t>
      </w:r>
      <w:r>
        <w:rPr>
          <w:rFonts w:hint="default" w:ascii="JetBrains Mono" w:hAnsi="JetBrains Mono" w:eastAsia="JetBrains Mono" w:cs="JetBrains Mono"/>
          <w:color w:val="A9B7C6"/>
          <w:sz w:val="13"/>
          <w:szCs w:val="13"/>
          <w:shd w:val="clear" w:fill="2B2B2B"/>
        </w:rPr>
        <w:br w:type="textWrapping"/>
      </w:r>
      <w:r>
        <w:rPr>
          <w:rFonts w:hint="default" w:ascii="JetBrains Mono" w:hAnsi="JetBrains Mono" w:eastAsia="JetBrains Mono" w:cs="JetBrains Mono"/>
          <w:color w:val="A9B7C6"/>
          <w:sz w:val="13"/>
          <w:szCs w:val="13"/>
          <w:shd w:val="clear" w:fill="2B2B2B"/>
        </w:rPr>
        <w:br w:type="textWrapping"/>
      </w:r>
      <w:r>
        <w:rPr>
          <w:rFonts w:hint="default" w:ascii="JetBrains Mono" w:hAnsi="JetBrains Mono" w:eastAsia="JetBrains Mono" w:cs="JetBrains Mono"/>
          <w:color w:val="A9B7C6"/>
          <w:sz w:val="13"/>
          <w:szCs w:val="13"/>
          <w:shd w:val="clear" w:fill="2B2B2B"/>
        </w:rPr>
        <w:t xml:space="preserve">    }</w:t>
      </w:r>
      <w:r>
        <w:rPr>
          <w:rFonts w:hint="default" w:ascii="JetBrains Mono" w:hAnsi="JetBrains Mono" w:eastAsia="JetBrains Mono" w:cs="JetBrains Mono"/>
          <w:color w:val="A9B7C6"/>
          <w:sz w:val="13"/>
          <w:szCs w:val="13"/>
          <w:shd w:val="clear" w:fill="2B2B2B"/>
        </w:rPr>
        <w:br w:type="textWrapping"/>
      </w:r>
      <w:r>
        <w:rPr>
          <w:rFonts w:hint="default" w:ascii="JetBrains Mono" w:hAnsi="JetBrains Mono" w:eastAsia="JetBrains Mono" w:cs="JetBrains Mono"/>
          <w:color w:val="A9B7C6"/>
          <w:sz w:val="13"/>
          <w:szCs w:val="13"/>
          <w:shd w:val="clear" w:fill="2B2B2B"/>
        </w:rPr>
        <w:t>}</w:t>
      </w:r>
    </w:p>
    <w:p>
      <w:pPr>
        <w:pStyle w:val="8"/>
        <w:keepNext w:val="0"/>
        <w:keepLines w:val="0"/>
        <w:widowControl/>
        <w:suppressLineNumbers w:val="0"/>
        <w:rPr>
          <w:rFonts w:hint="default" w:ascii="Times New Roman Bold Italic" w:hAnsi="Times New Roman Bold Italic" w:cs="Times New Roman Bold Italic"/>
          <w:b/>
          <w:bCs/>
          <w:i/>
          <w:iCs/>
          <w:kern w:val="2"/>
          <w:sz w:val="32"/>
          <w:szCs w:val="36"/>
          <w:lang w:eastAsia="zh-CN"/>
        </w:rPr>
      </w:pPr>
    </w:p>
    <w:p>
      <w:pPr>
        <w:pStyle w:val="8"/>
        <w:keepNext w:val="0"/>
        <w:keepLines w:val="0"/>
        <w:widowControl/>
        <w:suppressLineNumbers w:val="0"/>
        <w:rPr>
          <w:rFonts w:hint="default" w:ascii="Times New Roman Bold Italic" w:hAnsi="Times New Roman Bold Italic" w:cs="Times New Roman Bold Italic"/>
          <w:b/>
          <w:bCs/>
          <w:i/>
          <w:iCs/>
          <w:kern w:val="2"/>
          <w:sz w:val="32"/>
          <w:szCs w:val="36"/>
          <w:lang w:eastAsia="zh-CN"/>
        </w:rPr>
      </w:pPr>
      <w:r>
        <w:rPr>
          <w:rFonts w:hint="default" w:ascii="Times New Roman Bold Italic" w:hAnsi="Times New Roman Bold Italic" w:cs="Times New Roman Bold Italic"/>
          <w:b/>
          <w:bCs/>
          <w:i/>
          <w:iCs/>
          <w:kern w:val="2"/>
          <w:sz w:val="32"/>
          <w:szCs w:val="36"/>
          <w:lang w:eastAsia="zh-CN"/>
        </w:rPr>
        <w:t>Login Class Controller</w:t>
      </w:r>
    </w:p>
    <w:p>
      <w:pPr>
        <w:pStyle w:val="7"/>
        <w:keepNext w:val="0"/>
        <w:keepLines w:val="0"/>
        <w:widowControl/>
        <w:suppressLineNumbers w:val="0"/>
        <w:shd w:val="clear" w:fill="2B2B2B"/>
        <w:rPr>
          <w:rFonts w:ascii="JetBrains Mono" w:hAnsi="JetBrains Mono" w:eastAsia="JetBrains Mono" w:cs="JetBrains Mono"/>
          <w:color w:val="A9B7C6"/>
          <w:sz w:val="13"/>
          <w:szCs w:val="13"/>
        </w:rPr>
      </w:pPr>
      <w:r>
        <w:rPr>
          <w:rFonts w:hint="default" w:ascii="JetBrains Mono" w:hAnsi="JetBrains Mono" w:eastAsia="JetBrains Mono" w:cs="JetBrains Mono"/>
          <w:color w:val="CC7832"/>
          <w:sz w:val="13"/>
          <w:szCs w:val="13"/>
          <w:shd w:val="clear" w:fill="2B2B2B"/>
        </w:rPr>
        <w:t xml:space="preserve">package </w:t>
      </w:r>
      <w:r>
        <w:rPr>
          <w:rFonts w:hint="default" w:ascii="JetBrains Mono" w:hAnsi="JetBrains Mono" w:eastAsia="JetBrains Mono" w:cs="JetBrains Mono"/>
          <w:color w:val="A9B7C6"/>
          <w:sz w:val="13"/>
          <w:szCs w:val="13"/>
          <w:shd w:val="clear" w:fill="2B2B2B"/>
        </w:rPr>
        <w:t>Controllers</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import </w:t>
      </w:r>
      <w:r>
        <w:rPr>
          <w:rFonts w:hint="default" w:ascii="JetBrains Mono" w:hAnsi="JetBrains Mono" w:eastAsia="JetBrains Mono" w:cs="JetBrains Mono"/>
          <w:color w:val="A9B7C6"/>
          <w:sz w:val="13"/>
          <w:szCs w:val="13"/>
          <w:shd w:val="clear" w:fill="2B2B2B"/>
        </w:rPr>
        <w:t>Database.Connect</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import </w:t>
      </w:r>
      <w:r>
        <w:rPr>
          <w:rFonts w:hint="default" w:ascii="JetBrains Mono" w:hAnsi="JetBrains Mono" w:eastAsia="JetBrains Mono" w:cs="JetBrains Mono"/>
          <w:color w:val="A9B7C6"/>
          <w:sz w:val="13"/>
          <w:szCs w:val="13"/>
          <w:shd w:val="clear" w:fill="2B2B2B"/>
        </w:rPr>
        <w:t>Models.LoginValidator</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import </w:t>
      </w:r>
      <w:r>
        <w:rPr>
          <w:rFonts w:hint="default" w:ascii="JetBrains Mono" w:hAnsi="JetBrains Mono" w:eastAsia="JetBrains Mono" w:cs="JetBrains Mono"/>
          <w:color w:val="A9B7C6"/>
          <w:sz w:val="13"/>
          <w:szCs w:val="13"/>
          <w:shd w:val="clear" w:fill="2B2B2B"/>
        </w:rPr>
        <w:t>Models.RegistrationAlertMessage</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import </w:t>
      </w:r>
      <w:r>
        <w:rPr>
          <w:rFonts w:hint="default" w:ascii="JetBrains Mono" w:hAnsi="JetBrains Mono" w:eastAsia="JetBrains Mono" w:cs="JetBrains Mono"/>
          <w:color w:val="A9B7C6"/>
          <w:sz w:val="13"/>
          <w:szCs w:val="13"/>
          <w:shd w:val="clear" w:fill="2B2B2B"/>
        </w:rPr>
        <w:t>Public.Switcher</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import </w:t>
      </w:r>
      <w:r>
        <w:rPr>
          <w:rFonts w:hint="default" w:ascii="JetBrains Mono" w:hAnsi="JetBrains Mono" w:eastAsia="JetBrains Mono" w:cs="JetBrains Mono"/>
          <w:color w:val="A9B7C6"/>
          <w:sz w:val="13"/>
          <w:szCs w:val="13"/>
          <w:shd w:val="clear" w:fill="2B2B2B"/>
        </w:rPr>
        <w:t>javafx.fxml.</w:t>
      </w:r>
      <w:r>
        <w:rPr>
          <w:rFonts w:hint="default" w:ascii="JetBrains Mono" w:hAnsi="JetBrains Mono" w:eastAsia="JetBrains Mono" w:cs="JetBrains Mono"/>
          <w:color w:val="BBB529"/>
          <w:sz w:val="13"/>
          <w:szCs w:val="13"/>
          <w:shd w:val="clear" w:fill="2B2B2B"/>
        </w:rPr>
        <w:t>FXML</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import </w:t>
      </w:r>
      <w:r>
        <w:rPr>
          <w:rFonts w:hint="default" w:ascii="JetBrains Mono" w:hAnsi="JetBrains Mono" w:eastAsia="JetBrains Mono" w:cs="JetBrains Mono"/>
          <w:color w:val="A9B7C6"/>
          <w:sz w:val="13"/>
          <w:szCs w:val="13"/>
          <w:shd w:val="clear" w:fill="2B2B2B"/>
        </w:rPr>
        <w:t>javafx.scene.control.TextField</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import </w:t>
      </w:r>
      <w:r>
        <w:rPr>
          <w:rFonts w:hint="default" w:ascii="JetBrains Mono" w:hAnsi="JetBrains Mono" w:eastAsia="JetBrains Mono" w:cs="JetBrains Mono"/>
          <w:color w:val="A9B7C6"/>
          <w:sz w:val="13"/>
          <w:szCs w:val="13"/>
          <w:shd w:val="clear" w:fill="2B2B2B"/>
        </w:rPr>
        <w:t>javafx.scene.text.Text</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import </w:t>
      </w:r>
      <w:r>
        <w:rPr>
          <w:rFonts w:hint="default" w:ascii="JetBrains Mono" w:hAnsi="JetBrains Mono" w:eastAsia="JetBrains Mono" w:cs="JetBrains Mono"/>
          <w:color w:val="A9B7C6"/>
          <w:sz w:val="13"/>
          <w:szCs w:val="13"/>
          <w:shd w:val="clear" w:fill="2B2B2B"/>
        </w:rPr>
        <w:t>java.io.IOException</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import </w:t>
      </w:r>
      <w:r>
        <w:rPr>
          <w:rFonts w:hint="default" w:ascii="JetBrains Mono" w:hAnsi="JetBrains Mono" w:eastAsia="JetBrains Mono" w:cs="JetBrains Mono"/>
          <w:color w:val="A9B7C6"/>
          <w:sz w:val="13"/>
          <w:szCs w:val="13"/>
          <w:shd w:val="clear" w:fill="2B2B2B"/>
        </w:rPr>
        <w:t>java.sql.Connection</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import </w:t>
      </w:r>
      <w:r>
        <w:rPr>
          <w:rFonts w:hint="default" w:ascii="JetBrains Mono" w:hAnsi="JetBrains Mono" w:eastAsia="JetBrains Mono" w:cs="JetBrains Mono"/>
          <w:color w:val="A9B7C6"/>
          <w:sz w:val="13"/>
          <w:szCs w:val="13"/>
          <w:shd w:val="clear" w:fill="2B2B2B"/>
        </w:rPr>
        <w:t>java.sql.ResultSet</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import </w:t>
      </w:r>
      <w:r>
        <w:rPr>
          <w:rFonts w:hint="default" w:ascii="JetBrains Mono" w:hAnsi="JetBrains Mono" w:eastAsia="JetBrains Mono" w:cs="JetBrains Mono"/>
          <w:color w:val="A9B7C6"/>
          <w:sz w:val="13"/>
          <w:szCs w:val="13"/>
          <w:shd w:val="clear" w:fill="2B2B2B"/>
        </w:rPr>
        <w:t>java.sql.Statement</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import </w:t>
      </w:r>
      <w:r>
        <w:rPr>
          <w:rFonts w:hint="default" w:ascii="JetBrains Mono" w:hAnsi="JetBrains Mono" w:eastAsia="JetBrains Mono" w:cs="JetBrains Mono"/>
          <w:color w:val="A9B7C6"/>
          <w:sz w:val="13"/>
          <w:szCs w:val="13"/>
          <w:shd w:val="clear" w:fill="2B2B2B"/>
        </w:rPr>
        <w:t>java.sql.SQLException</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public class </w:t>
      </w:r>
      <w:r>
        <w:rPr>
          <w:rFonts w:hint="default" w:ascii="JetBrains Mono" w:hAnsi="JetBrains Mono" w:eastAsia="JetBrains Mono" w:cs="JetBrains Mono"/>
          <w:color w:val="A9B7C6"/>
          <w:sz w:val="13"/>
          <w:szCs w:val="13"/>
          <w:shd w:val="clear" w:fill="2B2B2B"/>
        </w:rPr>
        <w:t xml:space="preserve">Login </w:t>
      </w:r>
      <w:r>
        <w:rPr>
          <w:rFonts w:hint="default" w:ascii="JetBrains Mono" w:hAnsi="JetBrains Mono" w:eastAsia="JetBrains Mono" w:cs="JetBrains Mono"/>
          <w:color w:val="CC7832"/>
          <w:sz w:val="13"/>
          <w:szCs w:val="13"/>
          <w:shd w:val="clear" w:fill="2B2B2B"/>
        </w:rPr>
        <w:t xml:space="preserve">extends </w:t>
      </w:r>
      <w:r>
        <w:rPr>
          <w:rFonts w:hint="default" w:ascii="JetBrains Mono" w:hAnsi="JetBrains Mono" w:eastAsia="JetBrains Mono" w:cs="JetBrains Mono"/>
          <w:color w:val="A9B7C6"/>
          <w:sz w:val="13"/>
          <w:szCs w:val="13"/>
          <w:shd w:val="clear" w:fill="2B2B2B"/>
        </w:rPr>
        <w:t>Connect {</w:t>
      </w:r>
      <w:r>
        <w:rPr>
          <w:rFonts w:hint="default" w:ascii="JetBrains Mono" w:hAnsi="JetBrains Mono" w:eastAsia="JetBrains Mono" w:cs="JetBrains Mono"/>
          <w:color w:val="A9B7C6"/>
          <w:sz w:val="13"/>
          <w:szCs w:val="13"/>
          <w:shd w:val="clear" w:fill="2B2B2B"/>
        </w:rPr>
        <w:br w:type="textWrapping"/>
      </w:r>
      <w:r>
        <w:rPr>
          <w:rFonts w:hint="default" w:ascii="JetBrains Mono" w:hAnsi="JetBrains Mono" w:eastAsia="JetBrains Mono" w:cs="JetBrains Mono"/>
          <w:color w:val="A9B7C6"/>
          <w:sz w:val="13"/>
          <w:szCs w:val="13"/>
          <w:shd w:val="clear" w:fill="2B2B2B"/>
        </w:rPr>
        <w:br w:type="textWrapping"/>
      </w:r>
      <w:r>
        <w:rPr>
          <w:rFonts w:hint="default" w:ascii="JetBrains Mono" w:hAnsi="JetBrains Mono" w:eastAsia="JetBrains Mono" w:cs="JetBrains Mono"/>
          <w:color w:val="A9B7C6"/>
          <w:sz w:val="13"/>
          <w:szCs w:val="13"/>
          <w:shd w:val="clear" w:fill="2B2B2B"/>
        </w:rPr>
        <w:t xml:space="preserve">    </w:t>
      </w:r>
      <w:r>
        <w:rPr>
          <w:rFonts w:hint="default" w:ascii="JetBrains Mono" w:hAnsi="JetBrains Mono" w:eastAsia="JetBrains Mono" w:cs="JetBrains Mono"/>
          <w:color w:val="CC7832"/>
          <w:sz w:val="13"/>
          <w:szCs w:val="13"/>
          <w:shd w:val="clear" w:fill="2B2B2B"/>
        </w:rPr>
        <w:t xml:space="preserve">protected static </w:t>
      </w:r>
      <w:r>
        <w:rPr>
          <w:rFonts w:hint="default" w:ascii="JetBrains Mono" w:hAnsi="JetBrains Mono" w:eastAsia="JetBrains Mono" w:cs="JetBrains Mono"/>
          <w:color w:val="A9B7C6"/>
          <w:sz w:val="13"/>
          <w:szCs w:val="13"/>
          <w:shd w:val="clear" w:fill="2B2B2B"/>
        </w:rPr>
        <w:t xml:space="preserve">String </w:t>
      </w:r>
      <w:r>
        <w:rPr>
          <w:rFonts w:hint="default" w:ascii="JetBrains Mono" w:hAnsi="JetBrains Mono" w:eastAsia="JetBrains Mono" w:cs="JetBrains Mono"/>
          <w:i/>
          <w:color w:val="9876AA"/>
          <w:sz w:val="13"/>
          <w:szCs w:val="13"/>
          <w:shd w:val="clear" w:fill="2B2B2B"/>
        </w:rPr>
        <w:t>_accountID</w:t>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i/>
          <w:color w:val="9876AA"/>
          <w:sz w:val="13"/>
          <w:szCs w:val="13"/>
          <w:shd w:val="clear" w:fill="2B2B2B"/>
        </w:rPr>
        <w:t>_customerID</w:t>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i/>
          <w:color w:val="9876AA"/>
          <w:sz w:val="13"/>
          <w:szCs w:val="13"/>
          <w:shd w:val="clear" w:fill="2B2B2B"/>
        </w:rPr>
        <w:t>_cardNumber</w:t>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i/>
          <w:color w:val="9876AA"/>
          <w:sz w:val="13"/>
          <w:szCs w:val="13"/>
          <w:shd w:val="clear" w:fill="2B2B2B"/>
        </w:rPr>
        <w:t>_accountType</w:t>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i/>
          <w:color w:val="9876AA"/>
          <w:sz w:val="13"/>
          <w:szCs w:val="13"/>
          <w:shd w:val="clear" w:fill="2B2B2B"/>
        </w:rPr>
        <w:t>_accountBalance</w:t>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i/>
          <w:color w:val="9876AA"/>
          <w:sz w:val="13"/>
          <w:szCs w:val="13"/>
          <w:shd w:val="clear" w:fill="2B2B2B"/>
        </w:rPr>
        <w:t>_accountDate</w:t>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i/>
          <w:color w:val="9876AA"/>
          <w:sz w:val="13"/>
          <w:szCs w:val="13"/>
          <w:shd w:val="clear" w:fill="2B2B2B"/>
        </w:rPr>
        <w:t>_firstname</w:t>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i/>
          <w:color w:val="9876AA"/>
          <w:sz w:val="13"/>
          <w:szCs w:val="13"/>
          <w:shd w:val="clear" w:fill="2B2B2B"/>
        </w:rPr>
        <w:t>_lastname</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i/>
          <w:color w:val="9876AA"/>
          <w:sz w:val="13"/>
          <w:szCs w:val="13"/>
          <w:shd w:val="clear" w:fill="2B2B2B"/>
        </w:rPr>
        <w:t>_username</w:t>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i/>
          <w:color w:val="9876AA"/>
          <w:sz w:val="13"/>
          <w:szCs w:val="13"/>
          <w:shd w:val="clear" w:fill="2B2B2B"/>
        </w:rPr>
        <w:t>_password</w:t>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i/>
          <w:color w:val="9876AA"/>
          <w:sz w:val="13"/>
          <w:szCs w:val="13"/>
          <w:shd w:val="clear" w:fill="2B2B2B"/>
        </w:rPr>
        <w:t>_city</w:t>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i/>
          <w:color w:val="9876AA"/>
          <w:sz w:val="13"/>
          <w:szCs w:val="13"/>
          <w:shd w:val="clear" w:fill="2B2B2B"/>
        </w:rPr>
        <w:t>_contact</w:t>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i/>
          <w:color w:val="9876AA"/>
          <w:sz w:val="13"/>
          <w:szCs w:val="13"/>
          <w:shd w:val="clear" w:fill="2B2B2B"/>
        </w:rPr>
        <w:t>_depositID</w:t>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i/>
          <w:color w:val="9876AA"/>
          <w:sz w:val="13"/>
          <w:szCs w:val="13"/>
          <w:shd w:val="clear" w:fill="2B2B2B"/>
        </w:rPr>
        <w:t>_deposit</w:t>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i/>
          <w:color w:val="9876AA"/>
          <w:sz w:val="13"/>
          <w:szCs w:val="13"/>
          <w:shd w:val="clear" w:fill="2B2B2B"/>
        </w:rPr>
        <w:t>_depositBalance</w:t>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i/>
          <w:color w:val="9876AA"/>
          <w:sz w:val="13"/>
          <w:szCs w:val="13"/>
          <w:shd w:val="clear" w:fill="2B2B2B"/>
        </w:rPr>
        <w:t>_depositDate</w:t>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i/>
          <w:color w:val="9876AA"/>
          <w:sz w:val="13"/>
          <w:szCs w:val="13"/>
          <w:shd w:val="clear" w:fill="2B2B2B"/>
        </w:rPr>
        <w:t>_depositTime</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i/>
          <w:color w:val="9876AA"/>
          <w:sz w:val="13"/>
          <w:szCs w:val="13"/>
          <w:shd w:val="clear" w:fill="2B2B2B"/>
        </w:rPr>
        <w:t>_withdrawalID</w:t>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i/>
          <w:color w:val="9876AA"/>
          <w:sz w:val="13"/>
          <w:szCs w:val="13"/>
          <w:shd w:val="clear" w:fill="2B2B2B"/>
        </w:rPr>
        <w:t>_withdrawal</w:t>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i/>
          <w:color w:val="9876AA"/>
          <w:sz w:val="13"/>
          <w:szCs w:val="13"/>
          <w:shd w:val="clear" w:fill="2B2B2B"/>
        </w:rPr>
        <w:t>_withdrawalBalance</w:t>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i/>
          <w:color w:val="9876AA"/>
          <w:sz w:val="13"/>
          <w:szCs w:val="13"/>
          <w:shd w:val="clear" w:fill="2B2B2B"/>
        </w:rPr>
        <w:t>_withdrawalDate</w:t>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i/>
          <w:color w:val="9876AA"/>
          <w:sz w:val="13"/>
          <w:szCs w:val="13"/>
          <w:shd w:val="clear" w:fill="2B2B2B"/>
        </w:rPr>
        <w:t>_withdrawalTime</w:t>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i/>
          <w:color w:val="9876AA"/>
          <w:sz w:val="13"/>
          <w:szCs w:val="13"/>
          <w:shd w:val="clear" w:fill="2B2B2B"/>
        </w:rPr>
        <w:t>_transferID</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i/>
          <w:color w:val="9876AA"/>
          <w:sz w:val="13"/>
          <w:szCs w:val="13"/>
          <w:shd w:val="clear" w:fill="2B2B2B"/>
        </w:rPr>
        <w:t>_accountFrom</w:t>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i/>
          <w:color w:val="9876AA"/>
          <w:sz w:val="13"/>
          <w:szCs w:val="13"/>
          <w:shd w:val="clear" w:fill="2B2B2B"/>
        </w:rPr>
        <w:t>_accountTo</w:t>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i/>
          <w:color w:val="9876AA"/>
          <w:sz w:val="13"/>
          <w:szCs w:val="13"/>
          <w:shd w:val="clear" w:fill="2B2B2B"/>
        </w:rPr>
        <w:t>_transferAmount</w:t>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i/>
          <w:color w:val="9876AA"/>
          <w:sz w:val="13"/>
          <w:szCs w:val="13"/>
          <w:shd w:val="clear" w:fill="2B2B2B"/>
        </w:rPr>
        <w:t>_transferBalance</w:t>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i/>
          <w:color w:val="9876AA"/>
          <w:sz w:val="13"/>
          <w:szCs w:val="13"/>
          <w:shd w:val="clear" w:fill="2B2B2B"/>
        </w:rPr>
        <w:t>_transferDate</w:t>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i/>
          <w:color w:val="9876AA"/>
          <w:sz w:val="13"/>
          <w:szCs w:val="13"/>
          <w:shd w:val="clear" w:fill="2B2B2B"/>
        </w:rPr>
        <w:t>_transferTime</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i/>
          <w:color w:val="9876AA"/>
          <w:sz w:val="13"/>
          <w:szCs w:val="13"/>
          <w:shd w:val="clear" w:fill="2B2B2B"/>
        </w:rPr>
        <w:t>_historyMessage</w:t>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i/>
          <w:color w:val="9876AA"/>
          <w:sz w:val="13"/>
          <w:szCs w:val="13"/>
          <w:shd w:val="clear" w:fill="2B2B2B"/>
        </w:rPr>
        <w:t>_historyStatus</w:t>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i/>
          <w:color w:val="9876AA"/>
          <w:sz w:val="13"/>
          <w:szCs w:val="13"/>
          <w:shd w:val="clear" w:fill="2B2B2B"/>
        </w:rPr>
        <w:t>_historyDate</w:t>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i/>
          <w:color w:val="9876AA"/>
          <w:sz w:val="13"/>
          <w:szCs w:val="13"/>
          <w:shd w:val="clear" w:fill="2B2B2B"/>
        </w:rPr>
        <w:t>_historyTime</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    protected static double </w:t>
      </w:r>
      <w:r>
        <w:rPr>
          <w:rFonts w:hint="default" w:ascii="JetBrains Mono" w:hAnsi="JetBrains Mono" w:eastAsia="JetBrains Mono" w:cs="JetBrains Mono"/>
          <w:i/>
          <w:color w:val="9876AA"/>
          <w:sz w:val="13"/>
          <w:szCs w:val="13"/>
          <w:shd w:val="clear" w:fill="2B2B2B"/>
        </w:rPr>
        <w:t>CASH_IN</w:t>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i/>
          <w:color w:val="9876AA"/>
          <w:sz w:val="13"/>
          <w:szCs w:val="13"/>
          <w:shd w:val="clear" w:fill="2B2B2B"/>
        </w:rPr>
        <w:t>CASH_OUT</w:t>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i/>
          <w:color w:val="9876AA"/>
          <w:sz w:val="13"/>
          <w:szCs w:val="13"/>
          <w:shd w:val="clear" w:fill="2B2B2B"/>
        </w:rPr>
        <w:t>WITHDRW</w:t>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i/>
          <w:color w:val="9876AA"/>
          <w:sz w:val="13"/>
          <w:szCs w:val="13"/>
          <w:shd w:val="clear" w:fill="2B2B2B"/>
        </w:rPr>
        <w:t>TRANS</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BBB529"/>
          <w:sz w:val="13"/>
          <w:szCs w:val="13"/>
          <w:shd w:val="clear" w:fill="2B2B2B"/>
        </w:rPr>
        <w:t>@FXML</w:t>
      </w:r>
      <w:r>
        <w:rPr>
          <w:rFonts w:hint="default" w:ascii="JetBrains Mono" w:hAnsi="JetBrains Mono" w:eastAsia="JetBrains Mono" w:cs="JetBrains Mono"/>
          <w:color w:val="BBB529"/>
          <w:sz w:val="13"/>
          <w:szCs w:val="13"/>
          <w:shd w:val="clear" w:fill="2B2B2B"/>
        </w:rPr>
        <w:br w:type="textWrapping"/>
      </w:r>
      <w:r>
        <w:rPr>
          <w:rFonts w:hint="default" w:ascii="JetBrains Mono" w:hAnsi="JetBrains Mono" w:eastAsia="JetBrains Mono" w:cs="JetBrains Mono"/>
          <w:color w:val="BBB529"/>
          <w:sz w:val="13"/>
          <w:szCs w:val="13"/>
          <w:shd w:val="clear" w:fill="2B2B2B"/>
        </w:rPr>
        <w:t xml:space="preserve">    </w:t>
      </w:r>
      <w:r>
        <w:rPr>
          <w:rFonts w:hint="default" w:ascii="JetBrains Mono" w:hAnsi="JetBrains Mono" w:eastAsia="JetBrains Mono" w:cs="JetBrains Mono"/>
          <w:color w:val="CC7832"/>
          <w:sz w:val="13"/>
          <w:szCs w:val="13"/>
          <w:shd w:val="clear" w:fill="2B2B2B"/>
        </w:rPr>
        <w:t xml:space="preserve">private </w:t>
      </w:r>
      <w:r>
        <w:rPr>
          <w:rFonts w:hint="default" w:ascii="JetBrains Mono" w:hAnsi="JetBrains Mono" w:eastAsia="JetBrains Mono" w:cs="JetBrains Mono"/>
          <w:color w:val="A9B7C6"/>
          <w:sz w:val="13"/>
          <w:szCs w:val="13"/>
          <w:shd w:val="clear" w:fill="2B2B2B"/>
        </w:rPr>
        <w:t xml:space="preserve">TextField </w:t>
      </w:r>
      <w:r>
        <w:rPr>
          <w:rFonts w:hint="default" w:ascii="JetBrains Mono" w:hAnsi="JetBrains Mono" w:eastAsia="JetBrains Mono" w:cs="JetBrains Mono"/>
          <w:color w:val="9876AA"/>
          <w:sz w:val="13"/>
          <w:szCs w:val="13"/>
          <w:shd w:val="clear" w:fill="2B2B2B"/>
        </w:rPr>
        <w:t>username</w:t>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9876AA"/>
          <w:sz w:val="13"/>
          <w:szCs w:val="13"/>
          <w:shd w:val="clear" w:fill="2B2B2B"/>
        </w:rPr>
        <w:t>password</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BBB529"/>
          <w:sz w:val="13"/>
          <w:szCs w:val="13"/>
          <w:shd w:val="clear" w:fill="2B2B2B"/>
        </w:rPr>
        <w:t>@FXML</w:t>
      </w:r>
      <w:r>
        <w:rPr>
          <w:rFonts w:hint="default" w:ascii="JetBrains Mono" w:hAnsi="JetBrains Mono" w:eastAsia="JetBrains Mono" w:cs="JetBrains Mono"/>
          <w:color w:val="BBB529"/>
          <w:sz w:val="13"/>
          <w:szCs w:val="13"/>
          <w:shd w:val="clear" w:fill="2B2B2B"/>
        </w:rPr>
        <w:br w:type="textWrapping"/>
      </w:r>
      <w:r>
        <w:rPr>
          <w:rFonts w:hint="default" w:ascii="JetBrains Mono" w:hAnsi="JetBrains Mono" w:eastAsia="JetBrains Mono" w:cs="JetBrains Mono"/>
          <w:color w:val="BBB529"/>
          <w:sz w:val="13"/>
          <w:szCs w:val="13"/>
          <w:shd w:val="clear" w:fill="2B2B2B"/>
        </w:rPr>
        <w:t xml:space="preserve">    </w:t>
      </w:r>
      <w:r>
        <w:rPr>
          <w:rFonts w:hint="default" w:ascii="JetBrains Mono" w:hAnsi="JetBrains Mono" w:eastAsia="JetBrains Mono" w:cs="JetBrains Mono"/>
          <w:color w:val="CC7832"/>
          <w:sz w:val="13"/>
          <w:szCs w:val="13"/>
          <w:shd w:val="clear" w:fill="2B2B2B"/>
        </w:rPr>
        <w:t xml:space="preserve">void </w:t>
      </w:r>
      <w:r>
        <w:rPr>
          <w:rFonts w:hint="default" w:ascii="JetBrains Mono" w:hAnsi="JetBrains Mono" w:eastAsia="JetBrains Mono" w:cs="JetBrains Mono"/>
          <w:color w:val="FFC66D"/>
          <w:sz w:val="13"/>
          <w:szCs w:val="13"/>
          <w:shd w:val="clear" w:fill="2B2B2B"/>
        </w:rPr>
        <w:t xml:space="preserve">registerBtn </w:t>
      </w:r>
      <w:r>
        <w:rPr>
          <w:rFonts w:hint="default" w:ascii="JetBrains Mono" w:hAnsi="JetBrains Mono" w:eastAsia="JetBrains Mono" w:cs="JetBrains Mono"/>
          <w:color w:val="A9B7C6"/>
          <w:sz w:val="13"/>
          <w:szCs w:val="13"/>
          <w:shd w:val="clear" w:fill="2B2B2B"/>
        </w:rPr>
        <w:t xml:space="preserve">() </w:t>
      </w:r>
      <w:r>
        <w:rPr>
          <w:rFonts w:hint="default" w:ascii="JetBrains Mono" w:hAnsi="JetBrains Mono" w:eastAsia="JetBrains Mono" w:cs="JetBrains Mono"/>
          <w:color w:val="CC7832"/>
          <w:sz w:val="13"/>
          <w:szCs w:val="13"/>
          <w:shd w:val="clear" w:fill="2B2B2B"/>
        </w:rPr>
        <w:t xml:space="preserve">throws </w:t>
      </w:r>
      <w:r>
        <w:rPr>
          <w:rFonts w:hint="default" w:ascii="JetBrains Mono" w:hAnsi="JetBrains Mono" w:eastAsia="JetBrains Mono" w:cs="JetBrains Mono"/>
          <w:color w:val="A9B7C6"/>
          <w:sz w:val="13"/>
          <w:szCs w:val="13"/>
          <w:shd w:val="clear" w:fill="2B2B2B"/>
        </w:rPr>
        <w:t>IOException { Switcher.</w:t>
      </w:r>
      <w:r>
        <w:rPr>
          <w:rFonts w:hint="default" w:ascii="JetBrains Mono" w:hAnsi="JetBrains Mono" w:eastAsia="JetBrains Mono" w:cs="JetBrains Mono"/>
          <w:i/>
          <w:color w:val="A9B7C6"/>
          <w:sz w:val="13"/>
          <w:szCs w:val="13"/>
          <w:shd w:val="clear" w:fill="2B2B2B"/>
        </w:rPr>
        <w:t>switcher</w:t>
      </w:r>
      <w:r>
        <w:rPr>
          <w:rFonts w:hint="default" w:ascii="JetBrains Mono" w:hAnsi="JetBrains Mono" w:eastAsia="JetBrains Mono" w:cs="JetBrains Mono"/>
          <w:color w:val="A9B7C6"/>
          <w:sz w:val="13"/>
          <w:szCs w:val="13"/>
          <w:shd w:val="clear" w:fill="2B2B2B"/>
        </w:rPr>
        <w:t>(</w:t>
      </w:r>
      <w:r>
        <w:rPr>
          <w:rFonts w:hint="default" w:ascii="JetBrains Mono" w:hAnsi="JetBrains Mono" w:eastAsia="JetBrains Mono" w:cs="JetBrains Mono"/>
          <w:color w:val="6A8759"/>
          <w:sz w:val="13"/>
          <w:szCs w:val="13"/>
          <w:shd w:val="clear" w:fill="2B2B2B"/>
        </w:rPr>
        <w:t>"/Views/register.fxml"</w:t>
      </w:r>
      <w:r>
        <w:rPr>
          <w:rFonts w:hint="default" w:ascii="JetBrains Mono" w:hAnsi="JetBrains Mono" w:eastAsia="JetBrains Mono" w:cs="JetBrains Mono"/>
          <w:color w:val="A9B7C6"/>
          <w:sz w:val="13"/>
          <w:szCs w:val="13"/>
          <w:shd w:val="clear" w:fill="2B2B2B"/>
        </w:rPr>
        <w:t>)</w:t>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A9B7C6"/>
          <w:sz w:val="13"/>
          <w:szCs w:val="13"/>
          <w:shd w:val="clear" w:fill="2B2B2B"/>
        </w:rPr>
        <w:t>}</w:t>
      </w:r>
      <w:r>
        <w:rPr>
          <w:rFonts w:hint="default" w:ascii="JetBrains Mono" w:hAnsi="JetBrains Mono" w:eastAsia="JetBrains Mono" w:cs="JetBrains Mono"/>
          <w:color w:val="A9B7C6"/>
          <w:sz w:val="13"/>
          <w:szCs w:val="13"/>
          <w:shd w:val="clear" w:fill="2B2B2B"/>
        </w:rPr>
        <w:br w:type="textWrapping"/>
      </w:r>
      <w:r>
        <w:rPr>
          <w:rFonts w:hint="default" w:ascii="JetBrains Mono" w:hAnsi="JetBrains Mono" w:eastAsia="JetBrains Mono" w:cs="JetBrains Mono"/>
          <w:color w:val="A9B7C6"/>
          <w:sz w:val="13"/>
          <w:szCs w:val="13"/>
          <w:shd w:val="clear" w:fill="2B2B2B"/>
        </w:rPr>
        <w:br w:type="textWrapping"/>
      </w:r>
      <w:r>
        <w:rPr>
          <w:rFonts w:hint="default" w:ascii="JetBrains Mono" w:hAnsi="JetBrains Mono" w:eastAsia="JetBrains Mono" w:cs="JetBrains Mono"/>
          <w:color w:val="A9B7C6"/>
          <w:sz w:val="13"/>
          <w:szCs w:val="13"/>
          <w:shd w:val="clear" w:fill="2B2B2B"/>
        </w:rPr>
        <w:t xml:space="preserve">    </w:t>
      </w:r>
      <w:r>
        <w:rPr>
          <w:rFonts w:hint="default" w:ascii="JetBrains Mono" w:hAnsi="JetBrains Mono" w:eastAsia="JetBrains Mono" w:cs="JetBrains Mono"/>
          <w:color w:val="BBB529"/>
          <w:sz w:val="13"/>
          <w:szCs w:val="13"/>
          <w:shd w:val="clear" w:fill="2B2B2B"/>
        </w:rPr>
        <w:t>@FXML</w:t>
      </w:r>
      <w:r>
        <w:rPr>
          <w:rFonts w:hint="default" w:ascii="JetBrains Mono" w:hAnsi="JetBrains Mono" w:eastAsia="JetBrains Mono" w:cs="JetBrains Mono"/>
          <w:color w:val="BBB529"/>
          <w:sz w:val="13"/>
          <w:szCs w:val="13"/>
          <w:shd w:val="clear" w:fill="2B2B2B"/>
        </w:rPr>
        <w:br w:type="textWrapping"/>
      </w:r>
      <w:r>
        <w:rPr>
          <w:rFonts w:hint="default" w:ascii="JetBrains Mono" w:hAnsi="JetBrains Mono" w:eastAsia="JetBrains Mono" w:cs="JetBrains Mono"/>
          <w:color w:val="BBB529"/>
          <w:sz w:val="13"/>
          <w:szCs w:val="13"/>
          <w:shd w:val="clear" w:fill="2B2B2B"/>
        </w:rPr>
        <w:t xml:space="preserve">    </w:t>
      </w:r>
      <w:r>
        <w:rPr>
          <w:rFonts w:hint="default" w:ascii="JetBrains Mono" w:hAnsi="JetBrains Mono" w:eastAsia="JetBrains Mono" w:cs="JetBrains Mono"/>
          <w:color w:val="CC7832"/>
          <w:sz w:val="13"/>
          <w:szCs w:val="13"/>
          <w:shd w:val="clear" w:fill="2B2B2B"/>
        </w:rPr>
        <w:t xml:space="preserve">private </w:t>
      </w:r>
      <w:r>
        <w:rPr>
          <w:rFonts w:hint="default" w:ascii="JetBrains Mono" w:hAnsi="JetBrains Mono" w:eastAsia="JetBrains Mono" w:cs="JetBrains Mono"/>
          <w:color w:val="A9B7C6"/>
          <w:sz w:val="13"/>
          <w:szCs w:val="13"/>
          <w:shd w:val="clear" w:fill="2B2B2B"/>
        </w:rPr>
        <w:t xml:space="preserve">Text </w:t>
      </w:r>
      <w:r>
        <w:rPr>
          <w:rFonts w:hint="default" w:ascii="JetBrains Mono" w:hAnsi="JetBrains Mono" w:eastAsia="JetBrains Mono" w:cs="JetBrains Mono"/>
          <w:color w:val="9876AA"/>
          <w:sz w:val="13"/>
          <w:szCs w:val="13"/>
          <w:shd w:val="clear" w:fill="2B2B2B"/>
        </w:rPr>
        <w:t>message_status</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BBB529"/>
          <w:sz w:val="13"/>
          <w:szCs w:val="13"/>
          <w:shd w:val="clear" w:fill="2B2B2B"/>
        </w:rPr>
        <w:t>@FXML</w:t>
      </w:r>
      <w:r>
        <w:rPr>
          <w:rFonts w:hint="default" w:ascii="JetBrains Mono" w:hAnsi="JetBrains Mono" w:eastAsia="JetBrains Mono" w:cs="JetBrains Mono"/>
          <w:color w:val="BBB529"/>
          <w:sz w:val="13"/>
          <w:szCs w:val="13"/>
          <w:shd w:val="clear" w:fill="2B2B2B"/>
        </w:rPr>
        <w:br w:type="textWrapping"/>
      </w:r>
      <w:r>
        <w:rPr>
          <w:rFonts w:hint="default" w:ascii="JetBrains Mono" w:hAnsi="JetBrains Mono" w:eastAsia="JetBrains Mono" w:cs="JetBrains Mono"/>
          <w:color w:val="BBB529"/>
          <w:sz w:val="13"/>
          <w:szCs w:val="13"/>
          <w:shd w:val="clear" w:fill="2B2B2B"/>
        </w:rPr>
        <w:t xml:space="preserve">    </w:t>
      </w:r>
      <w:r>
        <w:rPr>
          <w:rFonts w:hint="default" w:ascii="JetBrains Mono" w:hAnsi="JetBrains Mono" w:eastAsia="JetBrains Mono" w:cs="JetBrains Mono"/>
          <w:color w:val="CC7832"/>
          <w:sz w:val="13"/>
          <w:szCs w:val="13"/>
          <w:shd w:val="clear" w:fill="2B2B2B"/>
        </w:rPr>
        <w:t xml:space="preserve">void </w:t>
      </w:r>
      <w:r>
        <w:rPr>
          <w:rFonts w:hint="default" w:ascii="JetBrains Mono" w:hAnsi="JetBrains Mono" w:eastAsia="JetBrains Mono" w:cs="JetBrains Mono"/>
          <w:color w:val="FFC66D"/>
          <w:sz w:val="13"/>
          <w:szCs w:val="13"/>
          <w:shd w:val="clear" w:fill="2B2B2B"/>
        </w:rPr>
        <w:t xml:space="preserve">login </w:t>
      </w:r>
      <w:r>
        <w:rPr>
          <w:rFonts w:hint="default" w:ascii="JetBrains Mono" w:hAnsi="JetBrains Mono" w:eastAsia="JetBrains Mono" w:cs="JetBrains Mono"/>
          <w:color w:val="A9B7C6"/>
          <w:sz w:val="13"/>
          <w:szCs w:val="13"/>
          <w:shd w:val="clear" w:fill="2B2B2B"/>
        </w:rPr>
        <w:t>() {</w:t>
      </w:r>
      <w:r>
        <w:rPr>
          <w:rFonts w:hint="default" w:ascii="JetBrains Mono" w:hAnsi="JetBrains Mono" w:eastAsia="JetBrains Mono" w:cs="JetBrains Mono"/>
          <w:color w:val="A9B7C6"/>
          <w:sz w:val="13"/>
          <w:szCs w:val="13"/>
          <w:shd w:val="clear" w:fill="2B2B2B"/>
        </w:rPr>
        <w:br w:type="textWrapping"/>
      </w:r>
      <w:r>
        <w:rPr>
          <w:rFonts w:hint="default" w:ascii="JetBrains Mono" w:hAnsi="JetBrains Mono" w:eastAsia="JetBrains Mono" w:cs="JetBrains Mono"/>
          <w:color w:val="A9B7C6"/>
          <w:sz w:val="13"/>
          <w:szCs w:val="13"/>
          <w:shd w:val="clear" w:fill="2B2B2B"/>
        </w:rPr>
        <w:br w:type="textWrapping"/>
      </w:r>
      <w:r>
        <w:rPr>
          <w:rFonts w:hint="default" w:ascii="JetBrains Mono" w:hAnsi="JetBrains Mono" w:eastAsia="JetBrains Mono" w:cs="JetBrains Mono"/>
          <w:color w:val="A9B7C6"/>
          <w:sz w:val="13"/>
          <w:szCs w:val="13"/>
          <w:shd w:val="clear" w:fill="2B2B2B"/>
        </w:rPr>
        <w:t xml:space="preserve">        Connection conn = connect()</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A9B7C6"/>
          <w:sz w:val="13"/>
          <w:szCs w:val="13"/>
          <w:shd w:val="clear" w:fill="2B2B2B"/>
        </w:rPr>
        <w:t xml:space="preserve">String uname = </w:t>
      </w:r>
      <w:r>
        <w:rPr>
          <w:rFonts w:hint="default" w:ascii="JetBrains Mono" w:hAnsi="JetBrains Mono" w:eastAsia="JetBrains Mono" w:cs="JetBrains Mono"/>
          <w:color w:val="9876AA"/>
          <w:sz w:val="13"/>
          <w:szCs w:val="13"/>
          <w:shd w:val="clear" w:fill="2B2B2B"/>
        </w:rPr>
        <w:t>username</w:t>
      </w:r>
      <w:r>
        <w:rPr>
          <w:rFonts w:hint="default" w:ascii="JetBrains Mono" w:hAnsi="JetBrains Mono" w:eastAsia="JetBrains Mono" w:cs="JetBrains Mono"/>
          <w:color w:val="A9B7C6"/>
          <w:sz w:val="13"/>
          <w:szCs w:val="13"/>
          <w:shd w:val="clear" w:fill="2B2B2B"/>
        </w:rPr>
        <w:t>.getText()</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A9B7C6"/>
          <w:sz w:val="13"/>
          <w:szCs w:val="13"/>
          <w:shd w:val="clear" w:fill="2B2B2B"/>
        </w:rPr>
        <w:t xml:space="preserve">String pass = </w:t>
      </w:r>
      <w:r>
        <w:rPr>
          <w:rFonts w:hint="default" w:ascii="JetBrains Mono" w:hAnsi="JetBrains Mono" w:eastAsia="JetBrains Mono" w:cs="JetBrains Mono"/>
          <w:color w:val="9876AA"/>
          <w:sz w:val="13"/>
          <w:szCs w:val="13"/>
          <w:shd w:val="clear" w:fill="2B2B2B"/>
        </w:rPr>
        <w:t>password</w:t>
      </w:r>
      <w:r>
        <w:rPr>
          <w:rFonts w:hint="default" w:ascii="JetBrains Mono" w:hAnsi="JetBrains Mono" w:eastAsia="JetBrains Mono" w:cs="JetBrains Mono"/>
          <w:color w:val="A9B7C6"/>
          <w:sz w:val="13"/>
          <w:szCs w:val="13"/>
          <w:shd w:val="clear" w:fill="2B2B2B"/>
        </w:rPr>
        <w:t>.getText()</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A9B7C6"/>
          <w:sz w:val="13"/>
          <w:szCs w:val="13"/>
          <w:shd w:val="clear" w:fill="2B2B2B"/>
        </w:rPr>
        <w:t>LoginValidator.</w:t>
      </w:r>
      <w:r>
        <w:rPr>
          <w:rFonts w:hint="default" w:ascii="JetBrains Mono" w:hAnsi="JetBrains Mono" w:eastAsia="JetBrains Mono" w:cs="JetBrains Mono"/>
          <w:i/>
          <w:color w:val="A9B7C6"/>
          <w:sz w:val="13"/>
          <w:szCs w:val="13"/>
          <w:shd w:val="clear" w:fill="2B2B2B"/>
        </w:rPr>
        <w:t xml:space="preserve">validate </w:t>
      </w:r>
      <w:r>
        <w:rPr>
          <w:rFonts w:hint="default" w:ascii="JetBrains Mono" w:hAnsi="JetBrains Mono" w:eastAsia="JetBrains Mono" w:cs="JetBrains Mono"/>
          <w:color w:val="A9B7C6"/>
          <w:sz w:val="13"/>
          <w:szCs w:val="13"/>
          <w:shd w:val="clear" w:fill="2B2B2B"/>
        </w:rPr>
        <w:t>(uname</w:t>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A9B7C6"/>
          <w:sz w:val="13"/>
          <w:szCs w:val="13"/>
          <w:shd w:val="clear" w:fill="2B2B2B"/>
        </w:rPr>
        <w:t>pass</w:t>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9876AA"/>
          <w:sz w:val="13"/>
          <w:szCs w:val="13"/>
          <w:shd w:val="clear" w:fill="2B2B2B"/>
        </w:rPr>
        <w:t>username</w:t>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9876AA"/>
          <w:sz w:val="13"/>
          <w:szCs w:val="13"/>
          <w:shd w:val="clear" w:fill="2B2B2B"/>
        </w:rPr>
        <w:t>password</w:t>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9876AA"/>
          <w:sz w:val="13"/>
          <w:szCs w:val="13"/>
          <w:shd w:val="clear" w:fill="2B2B2B"/>
        </w:rPr>
        <w:t>message_status</w:t>
      </w:r>
      <w:r>
        <w:rPr>
          <w:rFonts w:hint="default" w:ascii="JetBrains Mono" w:hAnsi="JetBrains Mono" w:eastAsia="JetBrains Mono" w:cs="JetBrains Mono"/>
          <w:color w:val="A9B7C6"/>
          <w:sz w:val="13"/>
          <w:szCs w:val="13"/>
          <w:shd w:val="clear" w:fill="2B2B2B"/>
        </w:rPr>
        <w:t>)</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        if </w:t>
      </w:r>
      <w:r>
        <w:rPr>
          <w:rFonts w:hint="default" w:ascii="JetBrains Mono" w:hAnsi="JetBrains Mono" w:eastAsia="JetBrains Mono" w:cs="JetBrains Mono"/>
          <w:color w:val="A9B7C6"/>
          <w:sz w:val="13"/>
          <w:szCs w:val="13"/>
          <w:shd w:val="clear" w:fill="2B2B2B"/>
        </w:rPr>
        <w:t xml:space="preserve">( pass.length() &gt;= </w:t>
      </w:r>
      <w:r>
        <w:rPr>
          <w:rFonts w:hint="default" w:ascii="JetBrains Mono" w:hAnsi="JetBrains Mono" w:eastAsia="JetBrains Mono" w:cs="JetBrains Mono"/>
          <w:color w:val="6897BB"/>
          <w:sz w:val="13"/>
          <w:szCs w:val="13"/>
          <w:shd w:val="clear" w:fill="2B2B2B"/>
        </w:rPr>
        <w:t xml:space="preserve">3 </w:t>
      </w:r>
      <w:r>
        <w:rPr>
          <w:rFonts w:hint="default" w:ascii="JetBrains Mono" w:hAnsi="JetBrains Mono" w:eastAsia="JetBrains Mono" w:cs="JetBrains Mono"/>
          <w:color w:val="A9B7C6"/>
          <w:sz w:val="13"/>
          <w:szCs w:val="13"/>
          <w:shd w:val="clear" w:fill="2B2B2B"/>
        </w:rPr>
        <w:t>) {</w:t>
      </w:r>
      <w:r>
        <w:rPr>
          <w:rFonts w:hint="default" w:ascii="JetBrains Mono" w:hAnsi="JetBrains Mono" w:eastAsia="JetBrains Mono" w:cs="JetBrains Mono"/>
          <w:color w:val="A9B7C6"/>
          <w:sz w:val="13"/>
          <w:szCs w:val="13"/>
          <w:shd w:val="clear" w:fill="2B2B2B"/>
        </w:rPr>
        <w:br w:type="textWrapping"/>
      </w:r>
      <w:r>
        <w:rPr>
          <w:rFonts w:hint="default" w:ascii="JetBrains Mono" w:hAnsi="JetBrains Mono" w:eastAsia="JetBrains Mono" w:cs="JetBrains Mono"/>
          <w:color w:val="A9B7C6"/>
          <w:sz w:val="13"/>
          <w:szCs w:val="13"/>
          <w:shd w:val="clear" w:fill="2B2B2B"/>
        </w:rPr>
        <w:br w:type="textWrapping"/>
      </w:r>
      <w:r>
        <w:rPr>
          <w:rFonts w:hint="default" w:ascii="JetBrains Mono" w:hAnsi="JetBrains Mono" w:eastAsia="JetBrains Mono" w:cs="JetBrains Mono"/>
          <w:color w:val="A9B7C6"/>
          <w:sz w:val="13"/>
          <w:szCs w:val="13"/>
          <w:shd w:val="clear" w:fill="2B2B2B"/>
        </w:rPr>
        <w:t xml:space="preserve">            </w:t>
      </w:r>
      <w:r>
        <w:rPr>
          <w:rFonts w:hint="default" w:ascii="JetBrains Mono" w:hAnsi="JetBrains Mono" w:eastAsia="JetBrains Mono" w:cs="JetBrains Mono"/>
          <w:color w:val="CC7832"/>
          <w:sz w:val="13"/>
          <w:szCs w:val="13"/>
          <w:shd w:val="clear" w:fill="2B2B2B"/>
        </w:rPr>
        <w:t xml:space="preserve">final </w:t>
      </w:r>
      <w:r>
        <w:rPr>
          <w:rFonts w:hint="default" w:ascii="JetBrains Mono" w:hAnsi="JetBrains Mono" w:eastAsia="JetBrains Mono" w:cs="JetBrains Mono"/>
          <w:color w:val="A9B7C6"/>
          <w:sz w:val="13"/>
          <w:szCs w:val="13"/>
          <w:shd w:val="clear" w:fill="2B2B2B"/>
        </w:rPr>
        <w:t xml:space="preserve">String SQL = </w:t>
      </w:r>
      <w:r>
        <w:rPr>
          <w:rFonts w:hint="default" w:ascii="JetBrains Mono" w:hAnsi="JetBrains Mono" w:eastAsia="JetBrains Mono" w:cs="JetBrains Mono"/>
          <w:color w:val="6A8759"/>
          <w:sz w:val="13"/>
          <w:szCs w:val="13"/>
          <w:shd w:val="clear" w:fill="2B2B2B"/>
        </w:rPr>
        <w:t>"</w:t>
      </w:r>
      <w:r>
        <w:rPr>
          <w:rFonts w:hint="default" w:ascii="JetBrains Mono" w:hAnsi="JetBrains Mono" w:eastAsia="JetBrains Mono" w:cs="JetBrains Mono"/>
          <w:color w:val="6A8759"/>
          <w:sz w:val="13"/>
          <w:szCs w:val="13"/>
          <w:shd w:val="clear" w:fill="364135"/>
        </w:rPr>
        <w:t>SELECT * FROM accounts a, customers c WHERE a.customer_id = c.customer_id AND username = '</w:t>
      </w:r>
      <w:r>
        <w:rPr>
          <w:rFonts w:hint="default" w:ascii="JetBrains Mono" w:hAnsi="JetBrains Mono" w:eastAsia="JetBrains Mono" w:cs="JetBrains Mono"/>
          <w:color w:val="6A8759"/>
          <w:sz w:val="13"/>
          <w:szCs w:val="13"/>
          <w:shd w:val="clear" w:fill="2B2B2B"/>
        </w:rPr>
        <w:t xml:space="preserve">" </w:t>
      </w:r>
      <w:r>
        <w:rPr>
          <w:rFonts w:hint="default" w:ascii="JetBrains Mono" w:hAnsi="JetBrains Mono" w:eastAsia="JetBrains Mono" w:cs="JetBrains Mono"/>
          <w:color w:val="A9B7C6"/>
          <w:sz w:val="13"/>
          <w:szCs w:val="13"/>
          <w:shd w:val="clear" w:fill="2B2B2B"/>
        </w:rPr>
        <w:t xml:space="preserve">+ uname + </w:t>
      </w:r>
      <w:r>
        <w:rPr>
          <w:rFonts w:hint="default" w:ascii="JetBrains Mono" w:hAnsi="JetBrains Mono" w:eastAsia="JetBrains Mono" w:cs="JetBrains Mono"/>
          <w:color w:val="6A8759"/>
          <w:sz w:val="13"/>
          <w:szCs w:val="13"/>
          <w:shd w:val="clear" w:fill="2B2B2B"/>
        </w:rPr>
        <w:t>"</w:t>
      </w:r>
      <w:r>
        <w:rPr>
          <w:rFonts w:hint="default" w:ascii="JetBrains Mono" w:hAnsi="JetBrains Mono" w:eastAsia="JetBrains Mono" w:cs="JetBrains Mono"/>
          <w:color w:val="6A8759"/>
          <w:sz w:val="13"/>
          <w:szCs w:val="13"/>
          <w:shd w:val="clear" w:fill="364135"/>
        </w:rPr>
        <w:t>' AND password = '</w:t>
      </w:r>
      <w:r>
        <w:rPr>
          <w:rFonts w:hint="default" w:ascii="JetBrains Mono" w:hAnsi="JetBrains Mono" w:eastAsia="JetBrains Mono" w:cs="JetBrains Mono"/>
          <w:color w:val="6A8759"/>
          <w:sz w:val="13"/>
          <w:szCs w:val="13"/>
          <w:shd w:val="clear" w:fill="2B2B2B"/>
        </w:rPr>
        <w:t xml:space="preserve">" </w:t>
      </w:r>
      <w:r>
        <w:rPr>
          <w:rFonts w:hint="default" w:ascii="JetBrains Mono" w:hAnsi="JetBrains Mono" w:eastAsia="JetBrains Mono" w:cs="JetBrains Mono"/>
          <w:color w:val="A9B7C6"/>
          <w:sz w:val="13"/>
          <w:szCs w:val="13"/>
          <w:shd w:val="clear" w:fill="2B2B2B"/>
        </w:rPr>
        <w:t xml:space="preserve">+ pass + </w:t>
      </w:r>
      <w:r>
        <w:rPr>
          <w:rFonts w:hint="default" w:ascii="JetBrains Mono" w:hAnsi="JetBrains Mono" w:eastAsia="JetBrains Mono" w:cs="JetBrains Mono"/>
          <w:color w:val="6A8759"/>
          <w:sz w:val="13"/>
          <w:szCs w:val="13"/>
          <w:shd w:val="clear" w:fill="2B2B2B"/>
        </w:rPr>
        <w:t>"</w:t>
      </w:r>
      <w:r>
        <w:rPr>
          <w:rFonts w:hint="default" w:ascii="JetBrains Mono" w:hAnsi="JetBrains Mono" w:eastAsia="JetBrains Mono" w:cs="JetBrains Mono"/>
          <w:color w:val="6A8759"/>
          <w:sz w:val="13"/>
          <w:szCs w:val="13"/>
          <w:shd w:val="clear" w:fill="364135"/>
        </w:rPr>
        <w:t>'</w:t>
      </w:r>
      <w:r>
        <w:rPr>
          <w:rFonts w:hint="default" w:ascii="JetBrains Mono" w:hAnsi="JetBrains Mono" w:eastAsia="JetBrains Mono" w:cs="JetBrains Mono"/>
          <w:color w:val="6A8759"/>
          <w:sz w:val="13"/>
          <w:szCs w:val="13"/>
          <w:shd w:val="clear" w:fill="2B2B2B"/>
        </w:rPr>
        <w:t>"</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            try </w:t>
      </w:r>
      <w:r>
        <w:rPr>
          <w:rFonts w:hint="default" w:ascii="JetBrains Mono" w:hAnsi="JetBrains Mono" w:eastAsia="JetBrains Mono" w:cs="JetBrains Mono"/>
          <w:color w:val="A9B7C6"/>
          <w:sz w:val="13"/>
          <w:szCs w:val="13"/>
          <w:shd w:val="clear" w:fill="2B2B2B"/>
        </w:rPr>
        <w:t>( Statement stmt = conn.createStatement() ) {</w:t>
      </w:r>
      <w:r>
        <w:rPr>
          <w:rFonts w:hint="default" w:ascii="JetBrains Mono" w:hAnsi="JetBrains Mono" w:eastAsia="JetBrains Mono" w:cs="JetBrains Mono"/>
          <w:color w:val="A9B7C6"/>
          <w:sz w:val="13"/>
          <w:szCs w:val="13"/>
          <w:shd w:val="clear" w:fill="2B2B2B"/>
        </w:rPr>
        <w:br w:type="textWrapping"/>
      </w:r>
      <w:r>
        <w:rPr>
          <w:rFonts w:hint="default" w:ascii="JetBrains Mono" w:hAnsi="JetBrains Mono" w:eastAsia="JetBrains Mono" w:cs="JetBrains Mono"/>
          <w:color w:val="A9B7C6"/>
          <w:sz w:val="13"/>
          <w:szCs w:val="13"/>
          <w:shd w:val="clear" w:fill="2B2B2B"/>
        </w:rPr>
        <w:t xml:space="preserve">                ResultSet res = stmt.executeQuery(SQL)</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                while </w:t>
      </w:r>
      <w:r>
        <w:rPr>
          <w:rFonts w:hint="default" w:ascii="JetBrains Mono" w:hAnsi="JetBrains Mono" w:eastAsia="JetBrains Mono" w:cs="JetBrains Mono"/>
          <w:color w:val="A9B7C6"/>
          <w:sz w:val="13"/>
          <w:szCs w:val="13"/>
          <w:shd w:val="clear" w:fill="2B2B2B"/>
        </w:rPr>
        <w:t>( res.next() ) {</w:t>
      </w:r>
      <w:r>
        <w:rPr>
          <w:rFonts w:hint="default" w:ascii="JetBrains Mono" w:hAnsi="JetBrains Mono" w:eastAsia="JetBrains Mono" w:cs="JetBrains Mono"/>
          <w:color w:val="A9B7C6"/>
          <w:sz w:val="13"/>
          <w:szCs w:val="13"/>
          <w:shd w:val="clear" w:fill="2B2B2B"/>
        </w:rPr>
        <w:br w:type="textWrapping"/>
      </w:r>
      <w:r>
        <w:rPr>
          <w:rFonts w:hint="default" w:ascii="JetBrains Mono" w:hAnsi="JetBrains Mono" w:eastAsia="JetBrains Mono" w:cs="JetBrains Mono"/>
          <w:color w:val="A9B7C6"/>
          <w:sz w:val="13"/>
          <w:szCs w:val="13"/>
          <w:shd w:val="clear" w:fill="2B2B2B"/>
        </w:rPr>
        <w:t xml:space="preserve">                    </w:t>
      </w:r>
      <w:r>
        <w:rPr>
          <w:rFonts w:hint="default" w:ascii="JetBrains Mono" w:hAnsi="JetBrains Mono" w:eastAsia="JetBrains Mono" w:cs="JetBrains Mono"/>
          <w:i/>
          <w:color w:val="9876AA"/>
          <w:sz w:val="13"/>
          <w:szCs w:val="13"/>
          <w:shd w:val="clear" w:fill="2B2B2B"/>
        </w:rPr>
        <w:t xml:space="preserve">_accountID </w:t>
      </w:r>
      <w:r>
        <w:rPr>
          <w:rFonts w:hint="default" w:ascii="JetBrains Mono" w:hAnsi="JetBrains Mono" w:eastAsia="JetBrains Mono" w:cs="JetBrains Mono"/>
          <w:color w:val="A9B7C6"/>
          <w:sz w:val="13"/>
          <w:szCs w:val="13"/>
          <w:shd w:val="clear" w:fill="2B2B2B"/>
        </w:rPr>
        <w:t>= res.getString(</w:t>
      </w:r>
      <w:r>
        <w:rPr>
          <w:rFonts w:hint="default" w:ascii="JetBrains Mono" w:hAnsi="JetBrains Mono" w:eastAsia="JetBrains Mono" w:cs="JetBrains Mono"/>
          <w:color w:val="6A8759"/>
          <w:sz w:val="13"/>
          <w:szCs w:val="13"/>
          <w:shd w:val="clear" w:fill="2B2B2B"/>
        </w:rPr>
        <w:t>"acc_id"</w:t>
      </w:r>
      <w:r>
        <w:rPr>
          <w:rFonts w:hint="default" w:ascii="JetBrains Mono" w:hAnsi="JetBrains Mono" w:eastAsia="JetBrains Mono" w:cs="JetBrains Mono"/>
          <w:color w:val="A9B7C6"/>
          <w:sz w:val="13"/>
          <w:szCs w:val="13"/>
          <w:shd w:val="clear" w:fill="2B2B2B"/>
        </w:rPr>
        <w:t>)</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i/>
          <w:color w:val="9876AA"/>
          <w:sz w:val="13"/>
          <w:szCs w:val="13"/>
          <w:shd w:val="clear" w:fill="2B2B2B"/>
        </w:rPr>
        <w:t xml:space="preserve">_customerID </w:t>
      </w:r>
      <w:r>
        <w:rPr>
          <w:rFonts w:hint="default" w:ascii="JetBrains Mono" w:hAnsi="JetBrains Mono" w:eastAsia="JetBrains Mono" w:cs="JetBrains Mono"/>
          <w:color w:val="A9B7C6"/>
          <w:sz w:val="13"/>
          <w:szCs w:val="13"/>
          <w:shd w:val="clear" w:fill="2B2B2B"/>
        </w:rPr>
        <w:t>= res.getString(</w:t>
      </w:r>
      <w:r>
        <w:rPr>
          <w:rFonts w:hint="default" w:ascii="JetBrains Mono" w:hAnsi="JetBrains Mono" w:eastAsia="JetBrains Mono" w:cs="JetBrains Mono"/>
          <w:color w:val="6A8759"/>
          <w:sz w:val="13"/>
          <w:szCs w:val="13"/>
          <w:shd w:val="clear" w:fill="2B2B2B"/>
        </w:rPr>
        <w:t>"customer_id"</w:t>
      </w:r>
      <w:r>
        <w:rPr>
          <w:rFonts w:hint="default" w:ascii="JetBrains Mono" w:hAnsi="JetBrains Mono" w:eastAsia="JetBrains Mono" w:cs="JetBrains Mono"/>
          <w:color w:val="A9B7C6"/>
          <w:sz w:val="13"/>
          <w:szCs w:val="13"/>
          <w:shd w:val="clear" w:fill="2B2B2B"/>
        </w:rPr>
        <w:t>)</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i/>
          <w:color w:val="9876AA"/>
          <w:sz w:val="13"/>
          <w:szCs w:val="13"/>
          <w:shd w:val="clear" w:fill="2B2B2B"/>
        </w:rPr>
        <w:t xml:space="preserve">_cardNumber </w:t>
      </w:r>
      <w:r>
        <w:rPr>
          <w:rFonts w:hint="default" w:ascii="JetBrains Mono" w:hAnsi="JetBrains Mono" w:eastAsia="JetBrains Mono" w:cs="JetBrains Mono"/>
          <w:color w:val="A9B7C6"/>
          <w:sz w:val="13"/>
          <w:szCs w:val="13"/>
          <w:shd w:val="clear" w:fill="2B2B2B"/>
        </w:rPr>
        <w:t>= res.getString(</w:t>
      </w:r>
      <w:r>
        <w:rPr>
          <w:rFonts w:hint="default" w:ascii="JetBrains Mono" w:hAnsi="JetBrains Mono" w:eastAsia="JetBrains Mono" w:cs="JetBrains Mono"/>
          <w:color w:val="6A8759"/>
          <w:sz w:val="13"/>
          <w:szCs w:val="13"/>
          <w:shd w:val="clear" w:fill="2B2B2B"/>
        </w:rPr>
        <w:t>"card_number"</w:t>
      </w:r>
      <w:r>
        <w:rPr>
          <w:rFonts w:hint="default" w:ascii="JetBrains Mono" w:hAnsi="JetBrains Mono" w:eastAsia="JetBrains Mono" w:cs="JetBrains Mono"/>
          <w:color w:val="A9B7C6"/>
          <w:sz w:val="13"/>
          <w:szCs w:val="13"/>
          <w:shd w:val="clear" w:fill="2B2B2B"/>
        </w:rPr>
        <w:t>)</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i/>
          <w:color w:val="9876AA"/>
          <w:sz w:val="13"/>
          <w:szCs w:val="13"/>
          <w:shd w:val="clear" w:fill="2B2B2B"/>
        </w:rPr>
        <w:t xml:space="preserve">_accountType </w:t>
      </w:r>
      <w:r>
        <w:rPr>
          <w:rFonts w:hint="default" w:ascii="JetBrains Mono" w:hAnsi="JetBrains Mono" w:eastAsia="JetBrains Mono" w:cs="JetBrains Mono"/>
          <w:color w:val="A9B7C6"/>
          <w:sz w:val="13"/>
          <w:szCs w:val="13"/>
          <w:shd w:val="clear" w:fill="2B2B2B"/>
        </w:rPr>
        <w:t>= res.getString(</w:t>
      </w:r>
      <w:r>
        <w:rPr>
          <w:rFonts w:hint="default" w:ascii="JetBrains Mono" w:hAnsi="JetBrains Mono" w:eastAsia="JetBrains Mono" w:cs="JetBrains Mono"/>
          <w:color w:val="6A8759"/>
          <w:sz w:val="13"/>
          <w:szCs w:val="13"/>
          <w:shd w:val="clear" w:fill="2B2B2B"/>
        </w:rPr>
        <w:t>"acc_type"</w:t>
      </w:r>
      <w:r>
        <w:rPr>
          <w:rFonts w:hint="default" w:ascii="JetBrains Mono" w:hAnsi="JetBrains Mono" w:eastAsia="JetBrains Mono" w:cs="JetBrains Mono"/>
          <w:color w:val="A9B7C6"/>
          <w:sz w:val="13"/>
          <w:szCs w:val="13"/>
          <w:shd w:val="clear" w:fill="2B2B2B"/>
        </w:rPr>
        <w:t>)</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i/>
          <w:color w:val="9876AA"/>
          <w:sz w:val="13"/>
          <w:szCs w:val="13"/>
          <w:shd w:val="clear" w:fill="2B2B2B"/>
        </w:rPr>
        <w:t xml:space="preserve">_accountBalance </w:t>
      </w:r>
      <w:r>
        <w:rPr>
          <w:rFonts w:hint="default" w:ascii="JetBrains Mono" w:hAnsi="JetBrains Mono" w:eastAsia="JetBrains Mono" w:cs="JetBrains Mono"/>
          <w:color w:val="A9B7C6"/>
          <w:sz w:val="13"/>
          <w:szCs w:val="13"/>
          <w:shd w:val="clear" w:fill="2B2B2B"/>
        </w:rPr>
        <w:t>= res.getString(</w:t>
      </w:r>
      <w:r>
        <w:rPr>
          <w:rFonts w:hint="default" w:ascii="JetBrains Mono" w:hAnsi="JetBrains Mono" w:eastAsia="JetBrains Mono" w:cs="JetBrains Mono"/>
          <w:color w:val="6A8759"/>
          <w:sz w:val="13"/>
          <w:szCs w:val="13"/>
          <w:shd w:val="clear" w:fill="2B2B2B"/>
        </w:rPr>
        <w:t>"balance"</w:t>
      </w:r>
      <w:r>
        <w:rPr>
          <w:rFonts w:hint="default" w:ascii="JetBrains Mono" w:hAnsi="JetBrains Mono" w:eastAsia="JetBrains Mono" w:cs="JetBrains Mono"/>
          <w:color w:val="A9B7C6"/>
          <w:sz w:val="13"/>
          <w:szCs w:val="13"/>
          <w:shd w:val="clear" w:fill="2B2B2B"/>
        </w:rPr>
        <w:t>)</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i/>
          <w:color w:val="9876AA"/>
          <w:sz w:val="13"/>
          <w:szCs w:val="13"/>
          <w:shd w:val="clear" w:fill="2B2B2B"/>
        </w:rPr>
        <w:t xml:space="preserve">_accountDate </w:t>
      </w:r>
      <w:r>
        <w:rPr>
          <w:rFonts w:hint="default" w:ascii="JetBrains Mono" w:hAnsi="JetBrains Mono" w:eastAsia="JetBrains Mono" w:cs="JetBrains Mono"/>
          <w:color w:val="A9B7C6"/>
          <w:sz w:val="13"/>
          <w:szCs w:val="13"/>
          <w:shd w:val="clear" w:fill="2B2B2B"/>
        </w:rPr>
        <w:t>= res.getString(</w:t>
      </w:r>
      <w:r>
        <w:rPr>
          <w:rFonts w:hint="default" w:ascii="JetBrains Mono" w:hAnsi="JetBrains Mono" w:eastAsia="JetBrains Mono" w:cs="JetBrains Mono"/>
          <w:color w:val="6A8759"/>
          <w:sz w:val="13"/>
          <w:szCs w:val="13"/>
          <w:shd w:val="clear" w:fill="2B2B2B"/>
        </w:rPr>
        <w:t>"creation_date"</w:t>
      </w:r>
      <w:r>
        <w:rPr>
          <w:rFonts w:hint="default" w:ascii="JetBrains Mono" w:hAnsi="JetBrains Mono" w:eastAsia="JetBrains Mono" w:cs="JetBrains Mono"/>
          <w:color w:val="A9B7C6"/>
          <w:sz w:val="13"/>
          <w:szCs w:val="13"/>
          <w:shd w:val="clear" w:fill="2B2B2B"/>
        </w:rPr>
        <w:t>)</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i/>
          <w:color w:val="9876AA"/>
          <w:sz w:val="13"/>
          <w:szCs w:val="13"/>
          <w:shd w:val="clear" w:fill="2B2B2B"/>
        </w:rPr>
        <w:t xml:space="preserve">_firstname </w:t>
      </w:r>
      <w:r>
        <w:rPr>
          <w:rFonts w:hint="default" w:ascii="JetBrains Mono" w:hAnsi="JetBrains Mono" w:eastAsia="JetBrains Mono" w:cs="JetBrains Mono"/>
          <w:color w:val="A9B7C6"/>
          <w:sz w:val="13"/>
          <w:szCs w:val="13"/>
          <w:shd w:val="clear" w:fill="2B2B2B"/>
        </w:rPr>
        <w:t>= res.getString(</w:t>
      </w:r>
      <w:r>
        <w:rPr>
          <w:rFonts w:hint="default" w:ascii="JetBrains Mono" w:hAnsi="JetBrains Mono" w:eastAsia="JetBrains Mono" w:cs="JetBrains Mono"/>
          <w:color w:val="6A8759"/>
          <w:sz w:val="13"/>
          <w:szCs w:val="13"/>
          <w:shd w:val="clear" w:fill="2B2B2B"/>
        </w:rPr>
        <w:t>"firstname"</w:t>
      </w:r>
      <w:r>
        <w:rPr>
          <w:rFonts w:hint="default" w:ascii="JetBrains Mono" w:hAnsi="JetBrains Mono" w:eastAsia="JetBrains Mono" w:cs="JetBrains Mono"/>
          <w:color w:val="A9B7C6"/>
          <w:sz w:val="13"/>
          <w:szCs w:val="13"/>
          <w:shd w:val="clear" w:fill="2B2B2B"/>
        </w:rPr>
        <w:t>)</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i/>
          <w:color w:val="9876AA"/>
          <w:sz w:val="13"/>
          <w:szCs w:val="13"/>
          <w:shd w:val="clear" w:fill="2B2B2B"/>
        </w:rPr>
        <w:t xml:space="preserve">_lastname </w:t>
      </w:r>
      <w:r>
        <w:rPr>
          <w:rFonts w:hint="default" w:ascii="JetBrains Mono" w:hAnsi="JetBrains Mono" w:eastAsia="JetBrains Mono" w:cs="JetBrains Mono"/>
          <w:color w:val="A9B7C6"/>
          <w:sz w:val="13"/>
          <w:szCs w:val="13"/>
          <w:shd w:val="clear" w:fill="2B2B2B"/>
        </w:rPr>
        <w:t>= res.getString(</w:t>
      </w:r>
      <w:r>
        <w:rPr>
          <w:rFonts w:hint="default" w:ascii="JetBrains Mono" w:hAnsi="JetBrains Mono" w:eastAsia="JetBrains Mono" w:cs="JetBrains Mono"/>
          <w:color w:val="6A8759"/>
          <w:sz w:val="13"/>
          <w:szCs w:val="13"/>
          <w:shd w:val="clear" w:fill="2B2B2B"/>
        </w:rPr>
        <w:t>"lastname"</w:t>
      </w:r>
      <w:r>
        <w:rPr>
          <w:rFonts w:hint="default" w:ascii="JetBrains Mono" w:hAnsi="JetBrains Mono" w:eastAsia="JetBrains Mono" w:cs="JetBrains Mono"/>
          <w:color w:val="A9B7C6"/>
          <w:sz w:val="13"/>
          <w:szCs w:val="13"/>
          <w:shd w:val="clear" w:fill="2B2B2B"/>
        </w:rPr>
        <w:t>)</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i/>
          <w:color w:val="9876AA"/>
          <w:sz w:val="13"/>
          <w:szCs w:val="13"/>
          <w:shd w:val="clear" w:fill="2B2B2B"/>
        </w:rPr>
        <w:t xml:space="preserve">_username </w:t>
      </w:r>
      <w:r>
        <w:rPr>
          <w:rFonts w:hint="default" w:ascii="JetBrains Mono" w:hAnsi="JetBrains Mono" w:eastAsia="JetBrains Mono" w:cs="JetBrains Mono"/>
          <w:color w:val="A9B7C6"/>
          <w:sz w:val="13"/>
          <w:szCs w:val="13"/>
          <w:shd w:val="clear" w:fill="2B2B2B"/>
        </w:rPr>
        <w:t>= res.getString(</w:t>
      </w:r>
      <w:r>
        <w:rPr>
          <w:rFonts w:hint="default" w:ascii="JetBrains Mono" w:hAnsi="JetBrains Mono" w:eastAsia="JetBrains Mono" w:cs="JetBrains Mono"/>
          <w:color w:val="6A8759"/>
          <w:sz w:val="13"/>
          <w:szCs w:val="13"/>
          <w:shd w:val="clear" w:fill="2B2B2B"/>
        </w:rPr>
        <w:t>"username"</w:t>
      </w:r>
      <w:r>
        <w:rPr>
          <w:rFonts w:hint="default" w:ascii="JetBrains Mono" w:hAnsi="JetBrains Mono" w:eastAsia="JetBrains Mono" w:cs="JetBrains Mono"/>
          <w:color w:val="A9B7C6"/>
          <w:sz w:val="13"/>
          <w:szCs w:val="13"/>
          <w:shd w:val="clear" w:fill="2B2B2B"/>
        </w:rPr>
        <w:t>)</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i/>
          <w:color w:val="9876AA"/>
          <w:sz w:val="13"/>
          <w:szCs w:val="13"/>
          <w:shd w:val="clear" w:fill="2B2B2B"/>
        </w:rPr>
        <w:t xml:space="preserve">_password </w:t>
      </w:r>
      <w:r>
        <w:rPr>
          <w:rFonts w:hint="default" w:ascii="JetBrains Mono" w:hAnsi="JetBrains Mono" w:eastAsia="JetBrains Mono" w:cs="JetBrains Mono"/>
          <w:color w:val="A9B7C6"/>
          <w:sz w:val="13"/>
          <w:szCs w:val="13"/>
          <w:shd w:val="clear" w:fill="2B2B2B"/>
        </w:rPr>
        <w:t>= res.getString(</w:t>
      </w:r>
      <w:r>
        <w:rPr>
          <w:rFonts w:hint="default" w:ascii="JetBrains Mono" w:hAnsi="JetBrains Mono" w:eastAsia="JetBrains Mono" w:cs="JetBrains Mono"/>
          <w:color w:val="6A8759"/>
          <w:sz w:val="13"/>
          <w:szCs w:val="13"/>
          <w:shd w:val="clear" w:fill="2B2B2B"/>
        </w:rPr>
        <w:t>"password"</w:t>
      </w:r>
      <w:r>
        <w:rPr>
          <w:rFonts w:hint="default" w:ascii="JetBrains Mono" w:hAnsi="JetBrains Mono" w:eastAsia="JetBrains Mono" w:cs="JetBrains Mono"/>
          <w:color w:val="A9B7C6"/>
          <w:sz w:val="13"/>
          <w:szCs w:val="13"/>
          <w:shd w:val="clear" w:fill="2B2B2B"/>
        </w:rPr>
        <w:t>)</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i/>
          <w:color w:val="9876AA"/>
          <w:sz w:val="13"/>
          <w:szCs w:val="13"/>
          <w:shd w:val="clear" w:fill="2B2B2B"/>
        </w:rPr>
        <w:t xml:space="preserve">_city </w:t>
      </w:r>
      <w:r>
        <w:rPr>
          <w:rFonts w:hint="default" w:ascii="JetBrains Mono" w:hAnsi="JetBrains Mono" w:eastAsia="JetBrains Mono" w:cs="JetBrains Mono"/>
          <w:color w:val="A9B7C6"/>
          <w:sz w:val="13"/>
          <w:szCs w:val="13"/>
          <w:shd w:val="clear" w:fill="2B2B2B"/>
        </w:rPr>
        <w:t>= res.getString(</w:t>
      </w:r>
      <w:r>
        <w:rPr>
          <w:rFonts w:hint="default" w:ascii="JetBrains Mono" w:hAnsi="JetBrains Mono" w:eastAsia="JetBrains Mono" w:cs="JetBrains Mono"/>
          <w:color w:val="6A8759"/>
          <w:sz w:val="13"/>
          <w:szCs w:val="13"/>
          <w:shd w:val="clear" w:fill="2B2B2B"/>
        </w:rPr>
        <w:t>"city"</w:t>
      </w:r>
      <w:r>
        <w:rPr>
          <w:rFonts w:hint="default" w:ascii="JetBrains Mono" w:hAnsi="JetBrains Mono" w:eastAsia="JetBrains Mono" w:cs="JetBrains Mono"/>
          <w:color w:val="A9B7C6"/>
          <w:sz w:val="13"/>
          <w:szCs w:val="13"/>
          <w:shd w:val="clear" w:fill="2B2B2B"/>
        </w:rPr>
        <w:t>)</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i/>
          <w:color w:val="9876AA"/>
          <w:sz w:val="13"/>
          <w:szCs w:val="13"/>
          <w:shd w:val="clear" w:fill="2B2B2B"/>
        </w:rPr>
        <w:t xml:space="preserve">_contact </w:t>
      </w:r>
      <w:r>
        <w:rPr>
          <w:rFonts w:hint="default" w:ascii="JetBrains Mono" w:hAnsi="JetBrains Mono" w:eastAsia="JetBrains Mono" w:cs="JetBrains Mono"/>
          <w:color w:val="A9B7C6"/>
          <w:sz w:val="13"/>
          <w:szCs w:val="13"/>
          <w:shd w:val="clear" w:fill="2B2B2B"/>
        </w:rPr>
        <w:t>= res.getString(</w:t>
      </w:r>
      <w:r>
        <w:rPr>
          <w:rFonts w:hint="default" w:ascii="JetBrains Mono" w:hAnsi="JetBrains Mono" w:eastAsia="JetBrains Mono" w:cs="JetBrains Mono"/>
          <w:color w:val="6A8759"/>
          <w:sz w:val="13"/>
          <w:szCs w:val="13"/>
          <w:shd w:val="clear" w:fill="2B2B2B"/>
        </w:rPr>
        <w:t>"contact"</w:t>
      </w:r>
      <w:r>
        <w:rPr>
          <w:rFonts w:hint="default" w:ascii="JetBrains Mono" w:hAnsi="JetBrains Mono" w:eastAsia="JetBrains Mono" w:cs="JetBrains Mono"/>
          <w:color w:val="A9B7C6"/>
          <w:sz w:val="13"/>
          <w:szCs w:val="13"/>
          <w:shd w:val="clear" w:fill="2B2B2B"/>
        </w:rPr>
        <w:t>)</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A9B7C6"/>
          <w:sz w:val="13"/>
          <w:szCs w:val="13"/>
          <w:shd w:val="clear" w:fill="2B2B2B"/>
        </w:rPr>
        <w:t>}</w:t>
      </w:r>
      <w:r>
        <w:rPr>
          <w:rFonts w:hint="default" w:ascii="JetBrains Mono" w:hAnsi="JetBrains Mono" w:eastAsia="JetBrains Mono" w:cs="JetBrains Mono"/>
          <w:color w:val="A9B7C6"/>
          <w:sz w:val="13"/>
          <w:szCs w:val="13"/>
          <w:shd w:val="clear" w:fill="2B2B2B"/>
        </w:rPr>
        <w:br w:type="textWrapping"/>
      </w:r>
      <w:r>
        <w:rPr>
          <w:rFonts w:hint="default" w:ascii="JetBrains Mono" w:hAnsi="JetBrains Mono" w:eastAsia="JetBrains Mono" w:cs="JetBrains Mono"/>
          <w:color w:val="A9B7C6"/>
          <w:sz w:val="13"/>
          <w:szCs w:val="13"/>
          <w:shd w:val="clear" w:fill="2B2B2B"/>
        </w:rPr>
        <w:br w:type="textWrapping"/>
      </w:r>
      <w:r>
        <w:rPr>
          <w:rFonts w:hint="default" w:ascii="JetBrains Mono" w:hAnsi="JetBrains Mono" w:eastAsia="JetBrains Mono" w:cs="JetBrains Mono"/>
          <w:color w:val="A9B7C6"/>
          <w:sz w:val="13"/>
          <w:szCs w:val="13"/>
          <w:shd w:val="clear" w:fill="2B2B2B"/>
        </w:rPr>
        <w:t xml:space="preserve">                </w:t>
      </w:r>
      <w:r>
        <w:rPr>
          <w:rFonts w:hint="default" w:ascii="JetBrains Mono" w:hAnsi="JetBrains Mono" w:eastAsia="JetBrains Mono" w:cs="JetBrains Mono"/>
          <w:color w:val="CC7832"/>
          <w:sz w:val="13"/>
          <w:szCs w:val="13"/>
          <w:shd w:val="clear" w:fill="2B2B2B"/>
        </w:rPr>
        <w:t xml:space="preserve">if </w:t>
      </w:r>
      <w:r>
        <w:rPr>
          <w:rFonts w:hint="default" w:ascii="JetBrains Mono" w:hAnsi="JetBrains Mono" w:eastAsia="JetBrains Mono" w:cs="JetBrains Mono"/>
          <w:color w:val="A9B7C6"/>
          <w:sz w:val="13"/>
          <w:szCs w:val="13"/>
          <w:shd w:val="clear" w:fill="2B2B2B"/>
        </w:rPr>
        <w:t>( uname.equals(</w:t>
      </w:r>
      <w:r>
        <w:rPr>
          <w:rFonts w:hint="default" w:ascii="JetBrains Mono" w:hAnsi="JetBrains Mono" w:eastAsia="JetBrains Mono" w:cs="JetBrains Mono"/>
          <w:i/>
          <w:color w:val="9876AA"/>
          <w:sz w:val="13"/>
          <w:szCs w:val="13"/>
          <w:shd w:val="clear" w:fill="2B2B2B"/>
        </w:rPr>
        <w:t>_username</w:t>
      </w:r>
      <w:r>
        <w:rPr>
          <w:rFonts w:hint="default" w:ascii="JetBrains Mono" w:hAnsi="JetBrains Mono" w:eastAsia="JetBrains Mono" w:cs="JetBrains Mono"/>
          <w:color w:val="A9B7C6"/>
          <w:sz w:val="13"/>
          <w:szCs w:val="13"/>
          <w:shd w:val="clear" w:fill="2B2B2B"/>
        </w:rPr>
        <w:t>) &amp;&amp; pass.equals(</w:t>
      </w:r>
      <w:r>
        <w:rPr>
          <w:rFonts w:hint="default" w:ascii="JetBrains Mono" w:hAnsi="JetBrains Mono" w:eastAsia="JetBrains Mono" w:cs="JetBrains Mono"/>
          <w:i/>
          <w:color w:val="9876AA"/>
          <w:sz w:val="13"/>
          <w:szCs w:val="13"/>
          <w:shd w:val="clear" w:fill="2B2B2B"/>
        </w:rPr>
        <w:t>_password</w:t>
      </w:r>
      <w:r>
        <w:rPr>
          <w:rFonts w:hint="default" w:ascii="JetBrains Mono" w:hAnsi="JetBrains Mono" w:eastAsia="JetBrains Mono" w:cs="JetBrains Mono"/>
          <w:color w:val="A9B7C6"/>
          <w:sz w:val="13"/>
          <w:szCs w:val="13"/>
          <w:shd w:val="clear" w:fill="2B2B2B"/>
        </w:rPr>
        <w:t>) ) Switcher.</w:t>
      </w:r>
      <w:r>
        <w:rPr>
          <w:rFonts w:hint="default" w:ascii="JetBrains Mono" w:hAnsi="JetBrains Mono" w:eastAsia="JetBrains Mono" w:cs="JetBrains Mono"/>
          <w:i/>
          <w:color w:val="A9B7C6"/>
          <w:sz w:val="13"/>
          <w:szCs w:val="13"/>
          <w:shd w:val="clear" w:fill="2B2B2B"/>
        </w:rPr>
        <w:t>switcher</w:t>
      </w:r>
      <w:r>
        <w:rPr>
          <w:rFonts w:hint="default" w:ascii="JetBrains Mono" w:hAnsi="JetBrains Mono" w:eastAsia="JetBrains Mono" w:cs="JetBrains Mono"/>
          <w:color w:val="A9B7C6"/>
          <w:sz w:val="13"/>
          <w:szCs w:val="13"/>
          <w:shd w:val="clear" w:fill="2B2B2B"/>
        </w:rPr>
        <w:t>(</w:t>
      </w:r>
      <w:r>
        <w:rPr>
          <w:rFonts w:hint="default" w:ascii="JetBrains Mono" w:hAnsi="JetBrains Mono" w:eastAsia="JetBrains Mono" w:cs="JetBrains Mono"/>
          <w:color w:val="6A8759"/>
          <w:sz w:val="13"/>
          <w:szCs w:val="13"/>
          <w:shd w:val="clear" w:fill="2B2B2B"/>
        </w:rPr>
        <w:t>"/Views/account.fxml"</w:t>
      </w:r>
      <w:r>
        <w:rPr>
          <w:rFonts w:hint="default" w:ascii="JetBrains Mono" w:hAnsi="JetBrains Mono" w:eastAsia="JetBrains Mono" w:cs="JetBrains Mono"/>
          <w:color w:val="A9B7C6"/>
          <w:sz w:val="13"/>
          <w:szCs w:val="13"/>
          <w:shd w:val="clear" w:fill="2B2B2B"/>
        </w:rPr>
        <w:t>)</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                else </w:t>
      </w:r>
      <w:r>
        <w:rPr>
          <w:rFonts w:hint="default" w:ascii="JetBrains Mono" w:hAnsi="JetBrains Mono" w:eastAsia="JetBrains Mono" w:cs="JetBrains Mono"/>
          <w:color w:val="A9B7C6"/>
          <w:sz w:val="13"/>
          <w:szCs w:val="13"/>
          <w:shd w:val="clear" w:fill="2B2B2B"/>
        </w:rPr>
        <w:t xml:space="preserve">{ </w:t>
      </w:r>
      <w:r>
        <w:rPr>
          <w:rFonts w:hint="default" w:ascii="JetBrains Mono" w:hAnsi="JetBrains Mono" w:eastAsia="JetBrains Mono" w:cs="JetBrains Mono"/>
          <w:color w:val="9876AA"/>
          <w:sz w:val="13"/>
          <w:szCs w:val="13"/>
          <w:shd w:val="clear" w:fill="2B2B2B"/>
        </w:rPr>
        <w:t>message_status</w:t>
      </w:r>
      <w:r>
        <w:rPr>
          <w:rFonts w:hint="default" w:ascii="JetBrains Mono" w:hAnsi="JetBrains Mono" w:eastAsia="JetBrains Mono" w:cs="JetBrains Mono"/>
          <w:color w:val="A9B7C6"/>
          <w:sz w:val="13"/>
          <w:szCs w:val="13"/>
          <w:shd w:val="clear" w:fill="2B2B2B"/>
        </w:rPr>
        <w:t>.setStyle(</w:t>
      </w:r>
      <w:r>
        <w:rPr>
          <w:rFonts w:hint="default" w:ascii="JetBrains Mono" w:hAnsi="JetBrains Mono" w:eastAsia="JetBrains Mono" w:cs="JetBrains Mono"/>
          <w:color w:val="6A8759"/>
          <w:sz w:val="13"/>
          <w:szCs w:val="13"/>
          <w:shd w:val="clear" w:fill="2B2B2B"/>
        </w:rPr>
        <w:t>"</w:t>
      </w:r>
      <w:r>
        <w:rPr>
          <w:rFonts w:hint="default" w:ascii="JetBrains Mono" w:hAnsi="JetBrains Mono" w:eastAsia="JetBrains Mono" w:cs="JetBrains Mono"/>
          <w:color w:val="6A8759"/>
          <w:sz w:val="13"/>
          <w:szCs w:val="13"/>
          <w:shd w:val="clear" w:fill="364135"/>
        </w:rPr>
        <w:t>-fx-fill: #f66262;</w:t>
      </w:r>
      <w:r>
        <w:rPr>
          <w:rFonts w:hint="default" w:ascii="JetBrains Mono" w:hAnsi="JetBrains Mono" w:eastAsia="JetBrains Mono" w:cs="JetBrains Mono"/>
          <w:color w:val="6A8759"/>
          <w:sz w:val="13"/>
          <w:szCs w:val="13"/>
          <w:shd w:val="clear" w:fill="2B2B2B"/>
        </w:rPr>
        <w:t>"</w:t>
      </w:r>
      <w:r>
        <w:rPr>
          <w:rFonts w:hint="default" w:ascii="JetBrains Mono" w:hAnsi="JetBrains Mono" w:eastAsia="JetBrains Mono" w:cs="JetBrains Mono"/>
          <w:color w:val="A9B7C6"/>
          <w:sz w:val="13"/>
          <w:szCs w:val="13"/>
          <w:shd w:val="clear" w:fill="2B2B2B"/>
        </w:rPr>
        <w:t>)</w:t>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9876AA"/>
          <w:sz w:val="13"/>
          <w:szCs w:val="13"/>
          <w:shd w:val="clear" w:fill="2B2B2B"/>
        </w:rPr>
        <w:t>message_status</w:t>
      </w:r>
      <w:r>
        <w:rPr>
          <w:rFonts w:hint="default" w:ascii="JetBrains Mono" w:hAnsi="JetBrains Mono" w:eastAsia="JetBrains Mono" w:cs="JetBrains Mono"/>
          <w:color w:val="A9B7C6"/>
          <w:sz w:val="13"/>
          <w:szCs w:val="13"/>
          <w:shd w:val="clear" w:fill="2B2B2B"/>
        </w:rPr>
        <w:t>.setText(</w:t>
      </w:r>
      <w:r>
        <w:rPr>
          <w:rFonts w:hint="default" w:ascii="JetBrains Mono" w:hAnsi="JetBrains Mono" w:eastAsia="JetBrains Mono" w:cs="JetBrains Mono"/>
          <w:color w:val="6A8759"/>
          <w:sz w:val="13"/>
          <w:szCs w:val="13"/>
          <w:shd w:val="clear" w:fill="2B2B2B"/>
        </w:rPr>
        <w:t>"username or password is wrong or both."</w:t>
      </w:r>
      <w:r>
        <w:rPr>
          <w:rFonts w:hint="default" w:ascii="JetBrains Mono" w:hAnsi="JetBrains Mono" w:eastAsia="JetBrains Mono" w:cs="JetBrains Mono"/>
          <w:color w:val="A9B7C6"/>
          <w:sz w:val="13"/>
          <w:szCs w:val="13"/>
          <w:shd w:val="clear" w:fill="2B2B2B"/>
        </w:rPr>
        <w:t>)</w:t>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A9B7C6"/>
          <w:sz w:val="13"/>
          <w:szCs w:val="13"/>
          <w:shd w:val="clear" w:fill="2B2B2B"/>
        </w:rPr>
        <w:t>RegistrationAlertMessage.</w:t>
      </w:r>
      <w:r>
        <w:rPr>
          <w:rFonts w:hint="default" w:ascii="JetBrains Mono" w:hAnsi="JetBrains Mono" w:eastAsia="JetBrains Mono" w:cs="JetBrains Mono"/>
          <w:i/>
          <w:color w:val="A9B7C6"/>
          <w:sz w:val="13"/>
          <w:szCs w:val="13"/>
          <w:shd w:val="clear" w:fill="2B2B2B"/>
        </w:rPr>
        <w:t>message</w:t>
      </w:r>
      <w:r>
        <w:rPr>
          <w:rFonts w:hint="default" w:ascii="JetBrains Mono" w:hAnsi="JetBrains Mono" w:eastAsia="JetBrains Mono" w:cs="JetBrains Mono"/>
          <w:color w:val="A9B7C6"/>
          <w:sz w:val="13"/>
          <w:szCs w:val="13"/>
          <w:shd w:val="clear" w:fill="2B2B2B"/>
        </w:rPr>
        <w:t>(</w:t>
      </w:r>
      <w:r>
        <w:rPr>
          <w:rFonts w:hint="default" w:ascii="JetBrains Mono" w:hAnsi="JetBrains Mono" w:eastAsia="JetBrains Mono" w:cs="JetBrains Mono"/>
          <w:color w:val="9876AA"/>
          <w:sz w:val="13"/>
          <w:szCs w:val="13"/>
          <w:shd w:val="clear" w:fill="2B2B2B"/>
        </w:rPr>
        <w:t>message_status</w:t>
      </w:r>
      <w:r>
        <w:rPr>
          <w:rFonts w:hint="default" w:ascii="JetBrains Mono" w:hAnsi="JetBrains Mono" w:eastAsia="JetBrains Mono" w:cs="JetBrains Mono"/>
          <w:color w:val="A9B7C6"/>
          <w:sz w:val="13"/>
          <w:szCs w:val="13"/>
          <w:shd w:val="clear" w:fill="2B2B2B"/>
        </w:rPr>
        <w:t>)</w:t>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A9B7C6"/>
          <w:sz w:val="13"/>
          <w:szCs w:val="13"/>
          <w:shd w:val="clear" w:fill="2B2B2B"/>
        </w:rPr>
        <w:t>}</w:t>
      </w:r>
      <w:r>
        <w:rPr>
          <w:rFonts w:hint="default" w:ascii="JetBrains Mono" w:hAnsi="JetBrains Mono" w:eastAsia="JetBrains Mono" w:cs="JetBrains Mono"/>
          <w:color w:val="A9B7C6"/>
          <w:sz w:val="13"/>
          <w:szCs w:val="13"/>
          <w:shd w:val="clear" w:fill="2B2B2B"/>
        </w:rPr>
        <w:br w:type="textWrapping"/>
      </w:r>
      <w:r>
        <w:rPr>
          <w:rFonts w:hint="default" w:ascii="JetBrains Mono" w:hAnsi="JetBrains Mono" w:eastAsia="JetBrains Mono" w:cs="JetBrains Mono"/>
          <w:color w:val="A9B7C6"/>
          <w:sz w:val="13"/>
          <w:szCs w:val="13"/>
          <w:shd w:val="clear" w:fill="2B2B2B"/>
        </w:rPr>
        <w:br w:type="textWrapping"/>
      </w:r>
      <w:r>
        <w:rPr>
          <w:rFonts w:hint="default" w:ascii="JetBrains Mono" w:hAnsi="JetBrains Mono" w:eastAsia="JetBrains Mono" w:cs="JetBrains Mono"/>
          <w:color w:val="A9B7C6"/>
          <w:sz w:val="13"/>
          <w:szCs w:val="13"/>
          <w:shd w:val="clear" w:fill="2B2B2B"/>
        </w:rPr>
        <w:t xml:space="preserve">            } </w:t>
      </w:r>
      <w:r>
        <w:rPr>
          <w:rFonts w:hint="default" w:ascii="JetBrains Mono" w:hAnsi="JetBrains Mono" w:eastAsia="JetBrains Mono" w:cs="JetBrains Mono"/>
          <w:color w:val="CC7832"/>
          <w:sz w:val="13"/>
          <w:szCs w:val="13"/>
          <w:shd w:val="clear" w:fill="2B2B2B"/>
        </w:rPr>
        <w:t xml:space="preserve">catch </w:t>
      </w:r>
      <w:r>
        <w:rPr>
          <w:rFonts w:hint="default" w:ascii="JetBrains Mono" w:hAnsi="JetBrains Mono" w:eastAsia="JetBrains Mono" w:cs="JetBrains Mono"/>
          <w:color w:val="A9B7C6"/>
          <w:sz w:val="13"/>
          <w:szCs w:val="13"/>
          <w:shd w:val="clear" w:fill="2B2B2B"/>
        </w:rPr>
        <w:t>(SQLException | IOException err) { err.getStackTrace()</w:t>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A9B7C6"/>
          <w:sz w:val="13"/>
          <w:szCs w:val="13"/>
          <w:shd w:val="clear" w:fill="2B2B2B"/>
        </w:rPr>
        <w:t>}</w:t>
      </w:r>
      <w:r>
        <w:rPr>
          <w:rFonts w:hint="default" w:ascii="JetBrains Mono" w:hAnsi="JetBrains Mono" w:eastAsia="JetBrains Mono" w:cs="JetBrains Mono"/>
          <w:color w:val="A9B7C6"/>
          <w:sz w:val="13"/>
          <w:szCs w:val="13"/>
          <w:shd w:val="clear" w:fill="2B2B2B"/>
        </w:rPr>
        <w:br w:type="textWrapping"/>
      </w:r>
      <w:r>
        <w:rPr>
          <w:rFonts w:hint="default" w:ascii="JetBrains Mono" w:hAnsi="JetBrains Mono" w:eastAsia="JetBrains Mono" w:cs="JetBrains Mono"/>
          <w:color w:val="A9B7C6"/>
          <w:sz w:val="13"/>
          <w:szCs w:val="13"/>
          <w:shd w:val="clear" w:fill="2B2B2B"/>
        </w:rPr>
        <w:br w:type="textWrapping"/>
      </w:r>
      <w:r>
        <w:rPr>
          <w:rFonts w:hint="default" w:ascii="JetBrains Mono" w:hAnsi="JetBrains Mono" w:eastAsia="JetBrains Mono" w:cs="JetBrains Mono"/>
          <w:color w:val="A9B7C6"/>
          <w:sz w:val="13"/>
          <w:szCs w:val="13"/>
          <w:shd w:val="clear" w:fill="2B2B2B"/>
        </w:rPr>
        <w:t xml:space="preserve">        }</w:t>
      </w:r>
      <w:r>
        <w:rPr>
          <w:rFonts w:hint="default" w:ascii="JetBrains Mono" w:hAnsi="JetBrains Mono" w:eastAsia="JetBrains Mono" w:cs="JetBrains Mono"/>
          <w:color w:val="A9B7C6"/>
          <w:sz w:val="13"/>
          <w:szCs w:val="13"/>
          <w:shd w:val="clear" w:fill="2B2B2B"/>
        </w:rPr>
        <w:br w:type="textWrapping"/>
      </w:r>
      <w:r>
        <w:rPr>
          <w:rFonts w:hint="default" w:ascii="JetBrains Mono" w:hAnsi="JetBrains Mono" w:eastAsia="JetBrains Mono" w:cs="JetBrains Mono"/>
          <w:color w:val="A9B7C6"/>
          <w:sz w:val="13"/>
          <w:szCs w:val="13"/>
          <w:shd w:val="clear" w:fill="2B2B2B"/>
        </w:rPr>
        <w:br w:type="textWrapping"/>
      </w:r>
      <w:r>
        <w:rPr>
          <w:rFonts w:hint="default" w:ascii="JetBrains Mono" w:hAnsi="JetBrains Mono" w:eastAsia="JetBrains Mono" w:cs="JetBrains Mono"/>
          <w:color w:val="A9B7C6"/>
          <w:sz w:val="13"/>
          <w:szCs w:val="13"/>
          <w:shd w:val="clear" w:fill="2B2B2B"/>
        </w:rPr>
        <w:t xml:space="preserve">        </w:t>
      </w:r>
      <w:r>
        <w:rPr>
          <w:rFonts w:hint="default" w:ascii="JetBrains Mono" w:hAnsi="JetBrains Mono" w:eastAsia="JetBrains Mono" w:cs="JetBrains Mono"/>
          <w:color w:val="CC7832"/>
          <w:sz w:val="13"/>
          <w:szCs w:val="13"/>
          <w:shd w:val="clear" w:fill="2B2B2B"/>
        </w:rPr>
        <w:t xml:space="preserve">else </w:t>
      </w:r>
      <w:r>
        <w:rPr>
          <w:rFonts w:hint="default" w:ascii="JetBrains Mono" w:hAnsi="JetBrains Mono" w:eastAsia="JetBrains Mono" w:cs="JetBrains Mono"/>
          <w:color w:val="A9B7C6"/>
          <w:sz w:val="13"/>
          <w:szCs w:val="13"/>
          <w:shd w:val="clear" w:fill="2B2B2B"/>
        </w:rPr>
        <w:t xml:space="preserve">{ </w:t>
      </w:r>
      <w:r>
        <w:rPr>
          <w:rFonts w:hint="default" w:ascii="JetBrains Mono" w:hAnsi="JetBrains Mono" w:eastAsia="JetBrains Mono" w:cs="JetBrains Mono"/>
          <w:color w:val="9876AA"/>
          <w:sz w:val="13"/>
          <w:szCs w:val="13"/>
          <w:shd w:val="clear" w:fill="2B2B2B"/>
        </w:rPr>
        <w:t>message_status</w:t>
      </w:r>
      <w:r>
        <w:rPr>
          <w:rFonts w:hint="default" w:ascii="JetBrains Mono" w:hAnsi="JetBrains Mono" w:eastAsia="JetBrains Mono" w:cs="JetBrains Mono"/>
          <w:color w:val="A9B7C6"/>
          <w:sz w:val="13"/>
          <w:szCs w:val="13"/>
          <w:shd w:val="clear" w:fill="2B2B2B"/>
        </w:rPr>
        <w:t>.setStyle(</w:t>
      </w:r>
      <w:r>
        <w:rPr>
          <w:rFonts w:hint="default" w:ascii="JetBrains Mono" w:hAnsi="JetBrains Mono" w:eastAsia="JetBrains Mono" w:cs="JetBrains Mono"/>
          <w:color w:val="6A8759"/>
          <w:sz w:val="13"/>
          <w:szCs w:val="13"/>
          <w:shd w:val="clear" w:fill="2B2B2B"/>
        </w:rPr>
        <w:t>"</w:t>
      </w:r>
      <w:r>
        <w:rPr>
          <w:rFonts w:hint="default" w:ascii="JetBrains Mono" w:hAnsi="JetBrains Mono" w:eastAsia="JetBrains Mono" w:cs="JetBrains Mono"/>
          <w:color w:val="6A8759"/>
          <w:sz w:val="13"/>
          <w:szCs w:val="13"/>
          <w:shd w:val="clear" w:fill="364135"/>
        </w:rPr>
        <w:t>-fx-fill: #f66262;</w:t>
      </w:r>
      <w:r>
        <w:rPr>
          <w:rFonts w:hint="default" w:ascii="JetBrains Mono" w:hAnsi="JetBrains Mono" w:eastAsia="JetBrains Mono" w:cs="JetBrains Mono"/>
          <w:color w:val="6A8759"/>
          <w:sz w:val="13"/>
          <w:szCs w:val="13"/>
          <w:shd w:val="clear" w:fill="2B2B2B"/>
        </w:rPr>
        <w:t>"</w:t>
      </w:r>
      <w:r>
        <w:rPr>
          <w:rFonts w:hint="default" w:ascii="JetBrains Mono" w:hAnsi="JetBrains Mono" w:eastAsia="JetBrains Mono" w:cs="JetBrains Mono"/>
          <w:color w:val="A9B7C6"/>
          <w:sz w:val="13"/>
          <w:szCs w:val="13"/>
          <w:shd w:val="clear" w:fill="2B2B2B"/>
        </w:rPr>
        <w:t>)</w:t>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9876AA"/>
          <w:sz w:val="13"/>
          <w:szCs w:val="13"/>
          <w:shd w:val="clear" w:fill="2B2B2B"/>
        </w:rPr>
        <w:t>message_status</w:t>
      </w:r>
      <w:r>
        <w:rPr>
          <w:rFonts w:hint="default" w:ascii="JetBrains Mono" w:hAnsi="JetBrains Mono" w:eastAsia="JetBrains Mono" w:cs="JetBrains Mono"/>
          <w:color w:val="A9B7C6"/>
          <w:sz w:val="13"/>
          <w:szCs w:val="13"/>
          <w:shd w:val="clear" w:fill="2B2B2B"/>
        </w:rPr>
        <w:t>.setText(</w:t>
      </w:r>
      <w:r>
        <w:rPr>
          <w:rFonts w:hint="default" w:ascii="JetBrains Mono" w:hAnsi="JetBrains Mono" w:eastAsia="JetBrains Mono" w:cs="JetBrains Mono"/>
          <w:color w:val="6A8759"/>
          <w:sz w:val="13"/>
          <w:szCs w:val="13"/>
          <w:shd w:val="clear" w:fill="2B2B2B"/>
        </w:rPr>
        <w:t>"password should be more than 3 characters long."</w:t>
      </w:r>
      <w:r>
        <w:rPr>
          <w:rFonts w:hint="default" w:ascii="JetBrains Mono" w:hAnsi="JetBrains Mono" w:eastAsia="JetBrains Mono" w:cs="JetBrains Mono"/>
          <w:color w:val="A9B7C6"/>
          <w:sz w:val="13"/>
          <w:szCs w:val="13"/>
          <w:shd w:val="clear" w:fill="2B2B2B"/>
        </w:rPr>
        <w:t>)</w:t>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A9B7C6"/>
          <w:sz w:val="13"/>
          <w:szCs w:val="13"/>
          <w:shd w:val="clear" w:fill="2B2B2B"/>
        </w:rPr>
        <w:t>RegistrationAlertMessage.</w:t>
      </w:r>
      <w:r>
        <w:rPr>
          <w:rFonts w:hint="default" w:ascii="JetBrains Mono" w:hAnsi="JetBrains Mono" w:eastAsia="JetBrains Mono" w:cs="JetBrains Mono"/>
          <w:i/>
          <w:color w:val="A9B7C6"/>
          <w:sz w:val="13"/>
          <w:szCs w:val="13"/>
          <w:shd w:val="clear" w:fill="2B2B2B"/>
        </w:rPr>
        <w:t>message</w:t>
      </w:r>
      <w:r>
        <w:rPr>
          <w:rFonts w:hint="default" w:ascii="JetBrains Mono" w:hAnsi="JetBrains Mono" w:eastAsia="JetBrains Mono" w:cs="JetBrains Mono"/>
          <w:color w:val="A9B7C6"/>
          <w:sz w:val="13"/>
          <w:szCs w:val="13"/>
          <w:shd w:val="clear" w:fill="2B2B2B"/>
        </w:rPr>
        <w:t>(</w:t>
      </w:r>
      <w:r>
        <w:rPr>
          <w:rFonts w:hint="default" w:ascii="JetBrains Mono" w:hAnsi="JetBrains Mono" w:eastAsia="JetBrains Mono" w:cs="JetBrains Mono"/>
          <w:color w:val="9876AA"/>
          <w:sz w:val="13"/>
          <w:szCs w:val="13"/>
          <w:shd w:val="clear" w:fill="2B2B2B"/>
        </w:rPr>
        <w:t>message_status</w:t>
      </w:r>
      <w:r>
        <w:rPr>
          <w:rFonts w:hint="default" w:ascii="JetBrains Mono" w:hAnsi="JetBrains Mono" w:eastAsia="JetBrains Mono" w:cs="JetBrains Mono"/>
          <w:color w:val="A9B7C6"/>
          <w:sz w:val="13"/>
          <w:szCs w:val="13"/>
          <w:shd w:val="clear" w:fill="2B2B2B"/>
        </w:rPr>
        <w:t>)</w:t>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A9B7C6"/>
          <w:sz w:val="13"/>
          <w:szCs w:val="13"/>
          <w:shd w:val="clear" w:fill="2B2B2B"/>
        </w:rPr>
        <w:t>}</w:t>
      </w:r>
      <w:r>
        <w:rPr>
          <w:rFonts w:hint="default" w:ascii="JetBrains Mono" w:hAnsi="JetBrains Mono" w:eastAsia="JetBrains Mono" w:cs="JetBrains Mono"/>
          <w:color w:val="A9B7C6"/>
          <w:sz w:val="13"/>
          <w:szCs w:val="13"/>
          <w:shd w:val="clear" w:fill="2B2B2B"/>
        </w:rPr>
        <w:br w:type="textWrapping"/>
      </w:r>
      <w:r>
        <w:rPr>
          <w:rFonts w:hint="default" w:ascii="JetBrains Mono" w:hAnsi="JetBrains Mono" w:eastAsia="JetBrains Mono" w:cs="JetBrains Mono"/>
          <w:color w:val="A9B7C6"/>
          <w:sz w:val="13"/>
          <w:szCs w:val="13"/>
          <w:shd w:val="clear" w:fill="2B2B2B"/>
        </w:rPr>
        <w:br w:type="textWrapping"/>
      </w:r>
      <w:r>
        <w:rPr>
          <w:rFonts w:hint="default" w:ascii="JetBrains Mono" w:hAnsi="JetBrains Mono" w:eastAsia="JetBrains Mono" w:cs="JetBrains Mono"/>
          <w:color w:val="A9B7C6"/>
          <w:sz w:val="13"/>
          <w:szCs w:val="13"/>
          <w:shd w:val="clear" w:fill="2B2B2B"/>
        </w:rPr>
        <w:t xml:space="preserve">    }</w:t>
      </w:r>
      <w:r>
        <w:rPr>
          <w:rFonts w:hint="default" w:ascii="JetBrains Mono" w:hAnsi="JetBrains Mono" w:eastAsia="JetBrains Mono" w:cs="JetBrains Mono"/>
          <w:color w:val="A9B7C6"/>
          <w:sz w:val="13"/>
          <w:szCs w:val="13"/>
          <w:shd w:val="clear" w:fill="2B2B2B"/>
        </w:rPr>
        <w:br w:type="textWrapping"/>
      </w:r>
      <w:r>
        <w:rPr>
          <w:rFonts w:hint="default" w:ascii="JetBrains Mono" w:hAnsi="JetBrains Mono" w:eastAsia="JetBrains Mono" w:cs="JetBrains Mono"/>
          <w:color w:val="A9B7C6"/>
          <w:sz w:val="13"/>
          <w:szCs w:val="13"/>
          <w:shd w:val="clear" w:fill="2B2B2B"/>
        </w:rPr>
        <w:br w:type="textWrapping"/>
      </w:r>
      <w:r>
        <w:rPr>
          <w:rFonts w:hint="default" w:ascii="JetBrains Mono" w:hAnsi="JetBrains Mono" w:eastAsia="JetBrains Mono" w:cs="JetBrains Mono"/>
          <w:color w:val="A9B7C6"/>
          <w:sz w:val="13"/>
          <w:szCs w:val="13"/>
          <w:shd w:val="clear" w:fill="2B2B2B"/>
        </w:rPr>
        <w:t>}</w:t>
      </w:r>
    </w:p>
    <w:p>
      <w:pPr>
        <w:pStyle w:val="8"/>
        <w:keepNext w:val="0"/>
        <w:keepLines w:val="0"/>
        <w:widowControl/>
        <w:suppressLineNumbers w:val="0"/>
        <w:rPr>
          <w:rFonts w:hint="default" w:ascii="Times New Roman Bold Italic" w:hAnsi="Times New Roman Bold Italic" w:cs="Times New Roman Bold Italic"/>
          <w:b/>
          <w:bCs/>
          <w:i/>
          <w:iCs/>
          <w:kern w:val="2"/>
          <w:sz w:val="32"/>
          <w:szCs w:val="36"/>
          <w:lang w:eastAsia="zh-CN"/>
        </w:rPr>
      </w:pPr>
    </w:p>
    <w:p>
      <w:pPr>
        <w:pStyle w:val="8"/>
        <w:keepNext w:val="0"/>
        <w:keepLines w:val="0"/>
        <w:widowControl/>
        <w:suppressLineNumbers w:val="0"/>
        <w:rPr>
          <w:rFonts w:hint="default" w:ascii="Times New Roman Bold Italic" w:hAnsi="Times New Roman Bold Italic" w:cs="Times New Roman Bold Italic"/>
          <w:b/>
          <w:bCs/>
          <w:i/>
          <w:iCs/>
          <w:kern w:val="2"/>
          <w:sz w:val="32"/>
          <w:szCs w:val="36"/>
          <w:lang w:eastAsia="zh-CN"/>
        </w:rPr>
      </w:pPr>
      <w:r>
        <w:rPr>
          <w:rFonts w:hint="default" w:ascii="Times New Roman Bold Italic" w:hAnsi="Times New Roman Bold Italic" w:cs="Times New Roman Bold Italic"/>
          <w:b/>
          <w:bCs/>
          <w:i/>
          <w:iCs/>
          <w:kern w:val="2"/>
          <w:sz w:val="32"/>
          <w:szCs w:val="36"/>
          <w:lang w:eastAsia="zh-CN"/>
        </w:rPr>
        <w:t xml:space="preserve">Account </w:t>
      </w:r>
      <w:r>
        <w:rPr>
          <w:rFonts w:hint="default" w:ascii="Times New Roman Bold Italic" w:hAnsi="Times New Roman Bold Italic" w:cs="Times New Roman Bold Italic"/>
          <w:b/>
          <w:bCs/>
          <w:i/>
          <w:iCs/>
          <w:kern w:val="2"/>
          <w:sz w:val="32"/>
          <w:szCs w:val="36"/>
          <w:lang w:eastAsia="zh-CN"/>
        </w:rPr>
        <w:t>Class Controller</w:t>
      </w:r>
    </w:p>
    <w:p>
      <w:pPr>
        <w:pStyle w:val="7"/>
        <w:keepNext w:val="0"/>
        <w:keepLines w:val="0"/>
        <w:widowControl/>
        <w:suppressLineNumbers w:val="0"/>
        <w:shd w:val="clear" w:fill="2B2B2B"/>
        <w:rPr>
          <w:rFonts w:ascii="JetBrains Mono" w:hAnsi="JetBrains Mono" w:eastAsia="JetBrains Mono" w:cs="JetBrains Mono"/>
          <w:color w:val="A9B7C6"/>
          <w:sz w:val="13"/>
          <w:szCs w:val="13"/>
        </w:rPr>
      </w:pPr>
      <w:r>
        <w:rPr>
          <w:rFonts w:hint="default" w:ascii="JetBrains Mono" w:hAnsi="JetBrains Mono" w:eastAsia="JetBrains Mono" w:cs="JetBrains Mono"/>
          <w:color w:val="CC7832"/>
          <w:sz w:val="13"/>
          <w:szCs w:val="13"/>
          <w:shd w:val="clear" w:fill="2B2B2B"/>
        </w:rPr>
        <w:t xml:space="preserve">package </w:t>
      </w:r>
      <w:r>
        <w:rPr>
          <w:rFonts w:hint="default" w:ascii="JetBrains Mono" w:hAnsi="JetBrains Mono" w:eastAsia="JetBrains Mono" w:cs="JetBrains Mono"/>
          <w:color w:val="A9B7C6"/>
          <w:sz w:val="13"/>
          <w:szCs w:val="13"/>
          <w:shd w:val="clear" w:fill="2B2B2B"/>
        </w:rPr>
        <w:t>Controllers</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import </w:t>
      </w:r>
      <w:r>
        <w:rPr>
          <w:rFonts w:hint="default" w:ascii="JetBrains Mono" w:hAnsi="JetBrains Mono" w:eastAsia="JetBrains Mono" w:cs="JetBrains Mono"/>
          <w:color w:val="A9B7C6"/>
          <w:sz w:val="13"/>
          <w:szCs w:val="13"/>
          <w:shd w:val="clear" w:fill="2B2B2B"/>
        </w:rPr>
        <w:t>Models.Initializer</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import </w:t>
      </w:r>
      <w:r>
        <w:rPr>
          <w:rFonts w:hint="default" w:ascii="JetBrains Mono" w:hAnsi="JetBrains Mono" w:eastAsia="JetBrains Mono" w:cs="JetBrains Mono"/>
          <w:color w:val="A9B7C6"/>
          <w:sz w:val="13"/>
          <w:szCs w:val="13"/>
          <w:shd w:val="clear" w:fill="2B2B2B"/>
        </w:rPr>
        <w:t>Public.*</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import </w:t>
      </w:r>
      <w:r>
        <w:rPr>
          <w:rFonts w:hint="default" w:ascii="JetBrains Mono" w:hAnsi="JetBrains Mono" w:eastAsia="JetBrains Mono" w:cs="JetBrains Mono"/>
          <w:color w:val="A9B7C6"/>
          <w:sz w:val="13"/>
          <w:szCs w:val="13"/>
          <w:shd w:val="clear" w:fill="2B2B2B"/>
        </w:rPr>
        <w:t>javafx.fxml.</w:t>
      </w:r>
      <w:r>
        <w:rPr>
          <w:rFonts w:hint="default" w:ascii="JetBrains Mono" w:hAnsi="JetBrains Mono" w:eastAsia="JetBrains Mono" w:cs="JetBrains Mono"/>
          <w:color w:val="BBB529"/>
          <w:sz w:val="13"/>
          <w:szCs w:val="13"/>
          <w:shd w:val="clear" w:fill="2B2B2B"/>
        </w:rPr>
        <w:t>FXML</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import </w:t>
      </w:r>
      <w:r>
        <w:rPr>
          <w:rFonts w:hint="default" w:ascii="JetBrains Mono" w:hAnsi="JetBrains Mono" w:eastAsia="JetBrains Mono" w:cs="JetBrains Mono"/>
          <w:color w:val="A9B7C6"/>
          <w:sz w:val="13"/>
          <w:szCs w:val="13"/>
          <w:shd w:val="clear" w:fill="2B2B2B"/>
        </w:rPr>
        <w:t>javafx.scene.control.Label</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import </w:t>
      </w:r>
      <w:r>
        <w:rPr>
          <w:rFonts w:hint="default" w:ascii="JetBrains Mono" w:hAnsi="JetBrains Mono" w:eastAsia="JetBrains Mono" w:cs="JetBrains Mono"/>
          <w:color w:val="A9B7C6"/>
          <w:sz w:val="13"/>
          <w:szCs w:val="13"/>
          <w:shd w:val="clear" w:fill="2B2B2B"/>
        </w:rPr>
        <w:t>javafx.scene.control.ListView</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import </w:t>
      </w:r>
      <w:r>
        <w:rPr>
          <w:rFonts w:hint="default" w:ascii="JetBrains Mono" w:hAnsi="JetBrains Mono" w:eastAsia="JetBrains Mono" w:cs="JetBrains Mono"/>
          <w:color w:val="A9B7C6"/>
          <w:sz w:val="13"/>
          <w:szCs w:val="13"/>
          <w:shd w:val="clear" w:fill="2B2B2B"/>
        </w:rPr>
        <w:t>javafx.scene.text.Text</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import </w:t>
      </w:r>
      <w:r>
        <w:rPr>
          <w:rFonts w:hint="default" w:ascii="JetBrains Mono" w:hAnsi="JetBrains Mono" w:eastAsia="JetBrains Mono" w:cs="JetBrains Mono"/>
          <w:color w:val="A9B7C6"/>
          <w:sz w:val="13"/>
          <w:szCs w:val="13"/>
          <w:shd w:val="clear" w:fill="2B2B2B"/>
        </w:rPr>
        <w:t>java.io.IOException</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import </w:t>
      </w:r>
      <w:r>
        <w:rPr>
          <w:rFonts w:hint="default" w:ascii="JetBrains Mono" w:hAnsi="JetBrains Mono" w:eastAsia="JetBrains Mono" w:cs="JetBrains Mono"/>
          <w:color w:val="A9B7C6"/>
          <w:sz w:val="13"/>
          <w:szCs w:val="13"/>
          <w:shd w:val="clear" w:fill="2B2B2B"/>
        </w:rPr>
        <w:t>java.sql.SQLException</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public class </w:t>
      </w:r>
      <w:r>
        <w:rPr>
          <w:rFonts w:hint="default" w:ascii="JetBrains Mono" w:hAnsi="JetBrains Mono" w:eastAsia="JetBrains Mono" w:cs="JetBrains Mono"/>
          <w:color w:val="A9B7C6"/>
          <w:sz w:val="13"/>
          <w:szCs w:val="13"/>
          <w:shd w:val="clear" w:fill="2B2B2B"/>
        </w:rPr>
        <w:t xml:space="preserve">Account </w:t>
      </w:r>
      <w:r>
        <w:rPr>
          <w:rFonts w:hint="default" w:ascii="JetBrains Mono" w:hAnsi="JetBrains Mono" w:eastAsia="JetBrains Mono" w:cs="JetBrains Mono"/>
          <w:color w:val="CC7832"/>
          <w:sz w:val="13"/>
          <w:szCs w:val="13"/>
          <w:shd w:val="clear" w:fill="2B2B2B"/>
        </w:rPr>
        <w:t xml:space="preserve">extends </w:t>
      </w:r>
      <w:r>
        <w:rPr>
          <w:rFonts w:hint="default" w:ascii="JetBrains Mono" w:hAnsi="JetBrains Mono" w:eastAsia="JetBrains Mono" w:cs="JetBrains Mono"/>
          <w:color w:val="A9B7C6"/>
          <w:sz w:val="13"/>
          <w:szCs w:val="13"/>
          <w:shd w:val="clear" w:fill="2B2B2B"/>
        </w:rPr>
        <w:t>Login {</w:t>
      </w:r>
      <w:r>
        <w:rPr>
          <w:rFonts w:hint="default" w:ascii="JetBrains Mono" w:hAnsi="JetBrains Mono" w:eastAsia="JetBrains Mono" w:cs="JetBrains Mono"/>
          <w:color w:val="A9B7C6"/>
          <w:sz w:val="13"/>
          <w:szCs w:val="13"/>
          <w:shd w:val="clear" w:fill="2B2B2B"/>
        </w:rPr>
        <w:br w:type="textWrapping"/>
      </w:r>
      <w:r>
        <w:rPr>
          <w:rFonts w:hint="default" w:ascii="JetBrains Mono" w:hAnsi="JetBrains Mono" w:eastAsia="JetBrains Mono" w:cs="JetBrains Mono"/>
          <w:color w:val="A9B7C6"/>
          <w:sz w:val="13"/>
          <w:szCs w:val="13"/>
          <w:shd w:val="clear" w:fill="2B2B2B"/>
        </w:rPr>
        <w:t xml:space="preserve">    </w:t>
      </w:r>
      <w:r>
        <w:rPr>
          <w:rFonts w:hint="default" w:ascii="JetBrains Mono" w:hAnsi="JetBrains Mono" w:eastAsia="JetBrains Mono" w:cs="JetBrains Mono"/>
          <w:color w:val="BBB529"/>
          <w:sz w:val="13"/>
          <w:szCs w:val="13"/>
          <w:shd w:val="clear" w:fill="2B2B2B"/>
        </w:rPr>
        <w:t>@FXML</w:t>
      </w:r>
      <w:r>
        <w:rPr>
          <w:rFonts w:hint="default" w:ascii="JetBrains Mono" w:hAnsi="JetBrains Mono" w:eastAsia="JetBrains Mono" w:cs="JetBrains Mono"/>
          <w:color w:val="BBB529"/>
          <w:sz w:val="13"/>
          <w:szCs w:val="13"/>
          <w:shd w:val="clear" w:fill="2B2B2B"/>
        </w:rPr>
        <w:br w:type="textWrapping"/>
      </w:r>
      <w:r>
        <w:rPr>
          <w:rFonts w:hint="default" w:ascii="JetBrains Mono" w:hAnsi="JetBrains Mono" w:eastAsia="JetBrains Mono" w:cs="JetBrains Mono"/>
          <w:color w:val="BBB529"/>
          <w:sz w:val="13"/>
          <w:szCs w:val="13"/>
          <w:shd w:val="clear" w:fill="2B2B2B"/>
        </w:rPr>
        <w:t xml:space="preserve">    </w:t>
      </w:r>
      <w:r>
        <w:rPr>
          <w:rFonts w:hint="default" w:ascii="JetBrains Mono" w:hAnsi="JetBrains Mono" w:eastAsia="JetBrains Mono" w:cs="JetBrains Mono"/>
          <w:color w:val="CC7832"/>
          <w:sz w:val="13"/>
          <w:szCs w:val="13"/>
          <w:shd w:val="clear" w:fill="2B2B2B"/>
        </w:rPr>
        <w:t xml:space="preserve">private </w:t>
      </w:r>
      <w:r>
        <w:rPr>
          <w:rFonts w:hint="default" w:ascii="JetBrains Mono" w:hAnsi="JetBrains Mono" w:eastAsia="JetBrains Mono" w:cs="JetBrains Mono"/>
          <w:color w:val="A9B7C6"/>
          <w:sz w:val="13"/>
          <w:szCs w:val="13"/>
          <w:shd w:val="clear" w:fill="2B2B2B"/>
        </w:rPr>
        <w:t xml:space="preserve">Label </w:t>
      </w:r>
      <w:r>
        <w:rPr>
          <w:rFonts w:hint="default" w:ascii="JetBrains Mono" w:hAnsi="JetBrains Mono" w:eastAsia="JetBrains Mono" w:cs="JetBrains Mono"/>
          <w:color w:val="9876AA"/>
          <w:sz w:val="13"/>
          <w:szCs w:val="13"/>
          <w:shd w:val="clear" w:fill="2B2B2B"/>
        </w:rPr>
        <w:t>account_user</w:t>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9876AA"/>
          <w:sz w:val="13"/>
          <w:szCs w:val="13"/>
          <w:shd w:val="clear" w:fill="2B2B2B"/>
        </w:rPr>
        <w:t>account_holder</w:t>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9876AA"/>
          <w:sz w:val="13"/>
          <w:szCs w:val="13"/>
          <w:shd w:val="clear" w:fill="2B2B2B"/>
        </w:rPr>
        <w:t>account_card</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BBB529"/>
          <w:sz w:val="13"/>
          <w:szCs w:val="13"/>
          <w:shd w:val="clear" w:fill="2B2B2B"/>
        </w:rPr>
        <w:t>@FXML</w:t>
      </w:r>
      <w:r>
        <w:rPr>
          <w:rFonts w:hint="default" w:ascii="JetBrains Mono" w:hAnsi="JetBrains Mono" w:eastAsia="JetBrains Mono" w:cs="JetBrains Mono"/>
          <w:color w:val="BBB529"/>
          <w:sz w:val="13"/>
          <w:szCs w:val="13"/>
          <w:shd w:val="clear" w:fill="2B2B2B"/>
        </w:rPr>
        <w:br w:type="textWrapping"/>
      </w:r>
      <w:r>
        <w:rPr>
          <w:rFonts w:hint="default" w:ascii="JetBrains Mono" w:hAnsi="JetBrains Mono" w:eastAsia="JetBrains Mono" w:cs="JetBrains Mono"/>
          <w:color w:val="BBB529"/>
          <w:sz w:val="13"/>
          <w:szCs w:val="13"/>
          <w:shd w:val="clear" w:fill="2B2B2B"/>
        </w:rPr>
        <w:t xml:space="preserve">    </w:t>
      </w:r>
      <w:r>
        <w:rPr>
          <w:rFonts w:hint="default" w:ascii="JetBrains Mono" w:hAnsi="JetBrains Mono" w:eastAsia="JetBrains Mono" w:cs="JetBrains Mono"/>
          <w:color w:val="CC7832"/>
          <w:sz w:val="13"/>
          <w:szCs w:val="13"/>
          <w:shd w:val="clear" w:fill="2B2B2B"/>
        </w:rPr>
        <w:t xml:space="preserve">private </w:t>
      </w:r>
      <w:r>
        <w:rPr>
          <w:rFonts w:hint="default" w:ascii="JetBrains Mono" w:hAnsi="JetBrains Mono" w:eastAsia="JetBrains Mono" w:cs="JetBrains Mono"/>
          <w:color w:val="A9B7C6"/>
          <w:sz w:val="13"/>
          <w:szCs w:val="13"/>
          <w:shd w:val="clear" w:fill="2B2B2B"/>
        </w:rPr>
        <w:t xml:space="preserve">Text </w:t>
      </w:r>
      <w:r>
        <w:rPr>
          <w:rFonts w:hint="default" w:ascii="JetBrains Mono" w:hAnsi="JetBrains Mono" w:eastAsia="JetBrains Mono" w:cs="JetBrains Mono"/>
          <w:color w:val="9876AA"/>
          <w:sz w:val="13"/>
          <w:szCs w:val="13"/>
          <w:shd w:val="clear" w:fill="2B2B2B"/>
        </w:rPr>
        <w:t>account_balance</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BBB529"/>
          <w:sz w:val="13"/>
          <w:szCs w:val="13"/>
          <w:shd w:val="clear" w:fill="2B2B2B"/>
        </w:rPr>
        <w:t>@FXML</w:t>
      </w:r>
      <w:r>
        <w:rPr>
          <w:rFonts w:hint="default" w:ascii="JetBrains Mono" w:hAnsi="JetBrains Mono" w:eastAsia="JetBrains Mono" w:cs="JetBrains Mono"/>
          <w:color w:val="BBB529"/>
          <w:sz w:val="13"/>
          <w:szCs w:val="13"/>
          <w:shd w:val="clear" w:fill="2B2B2B"/>
        </w:rPr>
        <w:br w:type="textWrapping"/>
      </w:r>
      <w:r>
        <w:rPr>
          <w:rFonts w:hint="default" w:ascii="JetBrains Mono" w:hAnsi="JetBrains Mono" w:eastAsia="JetBrains Mono" w:cs="JetBrains Mono"/>
          <w:color w:val="BBB529"/>
          <w:sz w:val="13"/>
          <w:szCs w:val="13"/>
          <w:shd w:val="clear" w:fill="2B2B2B"/>
        </w:rPr>
        <w:t xml:space="preserve">    </w:t>
      </w:r>
      <w:r>
        <w:rPr>
          <w:rFonts w:hint="default" w:ascii="JetBrains Mono" w:hAnsi="JetBrains Mono" w:eastAsia="JetBrains Mono" w:cs="JetBrains Mono"/>
          <w:color w:val="CC7832"/>
          <w:sz w:val="13"/>
          <w:szCs w:val="13"/>
          <w:shd w:val="clear" w:fill="2B2B2B"/>
        </w:rPr>
        <w:t xml:space="preserve">private </w:t>
      </w:r>
      <w:r>
        <w:rPr>
          <w:rFonts w:hint="default" w:ascii="JetBrains Mono" w:hAnsi="JetBrains Mono" w:eastAsia="JetBrains Mono" w:cs="JetBrains Mono"/>
          <w:color w:val="A9B7C6"/>
          <w:sz w:val="13"/>
          <w:szCs w:val="13"/>
          <w:shd w:val="clear" w:fill="2B2B2B"/>
        </w:rPr>
        <w:t xml:space="preserve">ListView&lt;String&gt; </w:t>
      </w:r>
      <w:r>
        <w:rPr>
          <w:rFonts w:hint="default" w:ascii="JetBrains Mono" w:hAnsi="JetBrains Mono" w:eastAsia="JetBrains Mono" w:cs="JetBrains Mono"/>
          <w:color w:val="9876AA"/>
          <w:sz w:val="13"/>
          <w:szCs w:val="13"/>
          <w:shd w:val="clear" w:fill="2B2B2B"/>
        </w:rPr>
        <w:t>account_history</w:t>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9876AA"/>
          <w:sz w:val="13"/>
          <w:szCs w:val="13"/>
          <w:shd w:val="clear" w:fill="2B2B2B"/>
        </w:rPr>
        <w:t>account_transactions</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    public void </w:t>
      </w:r>
      <w:r>
        <w:rPr>
          <w:rFonts w:hint="default" w:ascii="JetBrains Mono" w:hAnsi="JetBrains Mono" w:eastAsia="JetBrains Mono" w:cs="JetBrains Mono"/>
          <w:color w:val="FFC66D"/>
          <w:sz w:val="13"/>
          <w:szCs w:val="13"/>
          <w:shd w:val="clear" w:fill="2B2B2B"/>
        </w:rPr>
        <w:t xml:space="preserve">initialize </w:t>
      </w:r>
      <w:r>
        <w:rPr>
          <w:rFonts w:hint="default" w:ascii="JetBrains Mono" w:hAnsi="JetBrains Mono" w:eastAsia="JetBrains Mono" w:cs="JetBrains Mono"/>
          <w:color w:val="A9B7C6"/>
          <w:sz w:val="13"/>
          <w:szCs w:val="13"/>
          <w:shd w:val="clear" w:fill="2B2B2B"/>
        </w:rPr>
        <w:t xml:space="preserve">() </w:t>
      </w:r>
      <w:r>
        <w:rPr>
          <w:rFonts w:hint="default" w:ascii="JetBrains Mono" w:hAnsi="JetBrains Mono" w:eastAsia="JetBrains Mono" w:cs="JetBrains Mono"/>
          <w:color w:val="CC7832"/>
          <w:sz w:val="13"/>
          <w:szCs w:val="13"/>
          <w:shd w:val="clear" w:fill="2B2B2B"/>
        </w:rPr>
        <w:t xml:space="preserve">throws </w:t>
      </w:r>
      <w:r>
        <w:rPr>
          <w:rFonts w:hint="default" w:ascii="JetBrains Mono" w:hAnsi="JetBrains Mono" w:eastAsia="JetBrains Mono" w:cs="JetBrains Mono"/>
          <w:color w:val="A9B7C6"/>
          <w:sz w:val="13"/>
          <w:szCs w:val="13"/>
          <w:shd w:val="clear" w:fill="2B2B2B"/>
        </w:rPr>
        <w:t>SQLException { Initializer.</w:t>
      </w:r>
      <w:r>
        <w:rPr>
          <w:rFonts w:hint="default" w:ascii="JetBrains Mono" w:hAnsi="JetBrains Mono" w:eastAsia="JetBrains Mono" w:cs="JetBrains Mono"/>
          <w:i/>
          <w:color w:val="A9B7C6"/>
          <w:sz w:val="13"/>
          <w:szCs w:val="13"/>
          <w:shd w:val="clear" w:fill="2B2B2B"/>
        </w:rPr>
        <w:t xml:space="preserve">init_accounts </w:t>
      </w:r>
      <w:r>
        <w:rPr>
          <w:rFonts w:hint="default" w:ascii="JetBrains Mono" w:hAnsi="JetBrains Mono" w:eastAsia="JetBrains Mono" w:cs="JetBrains Mono"/>
          <w:color w:val="A9B7C6"/>
          <w:sz w:val="13"/>
          <w:szCs w:val="13"/>
          <w:shd w:val="clear" w:fill="2B2B2B"/>
        </w:rPr>
        <w:t xml:space="preserve">( </w:t>
      </w:r>
      <w:r>
        <w:rPr>
          <w:rFonts w:hint="default" w:ascii="JetBrains Mono" w:hAnsi="JetBrains Mono" w:eastAsia="JetBrains Mono" w:cs="JetBrains Mono"/>
          <w:color w:val="9876AA"/>
          <w:sz w:val="13"/>
          <w:szCs w:val="13"/>
          <w:shd w:val="clear" w:fill="2B2B2B"/>
        </w:rPr>
        <w:t>account_user</w:t>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9876AA"/>
          <w:sz w:val="13"/>
          <w:szCs w:val="13"/>
          <w:shd w:val="clear" w:fill="2B2B2B"/>
        </w:rPr>
        <w:t>account_holder</w:t>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9876AA"/>
          <w:sz w:val="13"/>
          <w:szCs w:val="13"/>
          <w:shd w:val="clear" w:fill="2B2B2B"/>
        </w:rPr>
        <w:t>account_card</w:t>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9876AA"/>
          <w:sz w:val="13"/>
          <w:szCs w:val="13"/>
          <w:shd w:val="clear" w:fill="2B2B2B"/>
        </w:rPr>
        <w:t>account_balance</w:t>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9876AA"/>
          <w:sz w:val="13"/>
          <w:szCs w:val="13"/>
          <w:shd w:val="clear" w:fill="2B2B2B"/>
        </w:rPr>
        <w:t>account_history</w:t>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9876AA"/>
          <w:sz w:val="13"/>
          <w:szCs w:val="13"/>
          <w:shd w:val="clear" w:fill="2B2B2B"/>
        </w:rPr>
        <w:t>account_transactions</w:t>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A9B7C6"/>
          <w:sz w:val="13"/>
          <w:szCs w:val="13"/>
          <w:shd w:val="clear" w:fill="2B2B2B"/>
        </w:rPr>
        <w:t>connect() )</w:t>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A9B7C6"/>
          <w:sz w:val="13"/>
          <w:szCs w:val="13"/>
          <w:shd w:val="clear" w:fill="2B2B2B"/>
        </w:rPr>
        <w:t>}</w:t>
      </w:r>
      <w:r>
        <w:rPr>
          <w:rFonts w:hint="default" w:ascii="JetBrains Mono" w:hAnsi="JetBrains Mono" w:eastAsia="JetBrains Mono" w:cs="JetBrains Mono"/>
          <w:color w:val="A9B7C6"/>
          <w:sz w:val="13"/>
          <w:szCs w:val="13"/>
          <w:shd w:val="clear" w:fill="2B2B2B"/>
        </w:rPr>
        <w:br w:type="textWrapping"/>
      </w:r>
      <w:r>
        <w:rPr>
          <w:rFonts w:hint="default" w:ascii="JetBrains Mono" w:hAnsi="JetBrains Mono" w:eastAsia="JetBrains Mono" w:cs="JetBrains Mono"/>
          <w:color w:val="A9B7C6"/>
          <w:sz w:val="13"/>
          <w:szCs w:val="13"/>
          <w:shd w:val="clear" w:fill="2B2B2B"/>
        </w:rPr>
        <w:br w:type="textWrapping"/>
      </w:r>
      <w:r>
        <w:rPr>
          <w:rFonts w:hint="default" w:ascii="JetBrains Mono" w:hAnsi="JetBrains Mono" w:eastAsia="JetBrains Mono" w:cs="JetBrains Mono"/>
          <w:color w:val="A9B7C6"/>
          <w:sz w:val="13"/>
          <w:szCs w:val="13"/>
          <w:shd w:val="clear" w:fill="2B2B2B"/>
        </w:rPr>
        <w:t xml:space="preserve">    </w:t>
      </w:r>
      <w:r>
        <w:rPr>
          <w:rFonts w:hint="default" w:ascii="JetBrains Mono" w:hAnsi="JetBrains Mono" w:eastAsia="JetBrains Mono" w:cs="JetBrains Mono"/>
          <w:color w:val="BBB529"/>
          <w:sz w:val="13"/>
          <w:szCs w:val="13"/>
          <w:shd w:val="clear" w:fill="2B2B2B"/>
        </w:rPr>
        <w:t>@FXML</w:t>
      </w:r>
      <w:r>
        <w:rPr>
          <w:rFonts w:hint="default" w:ascii="JetBrains Mono" w:hAnsi="JetBrains Mono" w:eastAsia="JetBrains Mono" w:cs="JetBrains Mono"/>
          <w:color w:val="BBB529"/>
          <w:sz w:val="13"/>
          <w:szCs w:val="13"/>
          <w:shd w:val="clear" w:fill="2B2B2B"/>
        </w:rPr>
        <w:br w:type="textWrapping"/>
      </w:r>
      <w:r>
        <w:rPr>
          <w:rFonts w:hint="default" w:ascii="JetBrains Mono" w:hAnsi="JetBrains Mono" w:eastAsia="JetBrains Mono" w:cs="JetBrains Mono"/>
          <w:color w:val="BBB529"/>
          <w:sz w:val="13"/>
          <w:szCs w:val="13"/>
          <w:shd w:val="clear" w:fill="2B2B2B"/>
        </w:rPr>
        <w:t xml:space="preserve">    </w:t>
      </w:r>
      <w:r>
        <w:rPr>
          <w:rFonts w:hint="default" w:ascii="JetBrains Mono" w:hAnsi="JetBrains Mono" w:eastAsia="JetBrains Mono" w:cs="JetBrains Mono"/>
          <w:color w:val="CC7832"/>
          <w:sz w:val="13"/>
          <w:szCs w:val="13"/>
          <w:shd w:val="clear" w:fill="2B2B2B"/>
        </w:rPr>
        <w:t xml:space="preserve">void </w:t>
      </w:r>
      <w:r>
        <w:rPr>
          <w:rFonts w:hint="default" w:ascii="JetBrains Mono" w:hAnsi="JetBrains Mono" w:eastAsia="JetBrains Mono" w:cs="JetBrains Mono"/>
          <w:color w:val="FFC66D"/>
          <w:sz w:val="13"/>
          <w:szCs w:val="13"/>
          <w:shd w:val="clear" w:fill="2B2B2B"/>
        </w:rPr>
        <w:t xml:space="preserve">accountBtn </w:t>
      </w:r>
      <w:r>
        <w:rPr>
          <w:rFonts w:hint="default" w:ascii="JetBrains Mono" w:hAnsi="JetBrains Mono" w:eastAsia="JetBrains Mono" w:cs="JetBrains Mono"/>
          <w:color w:val="A9B7C6"/>
          <w:sz w:val="13"/>
          <w:szCs w:val="13"/>
          <w:shd w:val="clear" w:fill="2B2B2B"/>
        </w:rPr>
        <w:t xml:space="preserve">() </w:t>
      </w:r>
      <w:r>
        <w:rPr>
          <w:rFonts w:hint="default" w:ascii="JetBrains Mono" w:hAnsi="JetBrains Mono" w:eastAsia="JetBrains Mono" w:cs="JetBrains Mono"/>
          <w:color w:val="CC7832"/>
          <w:sz w:val="13"/>
          <w:szCs w:val="13"/>
          <w:shd w:val="clear" w:fill="2B2B2B"/>
        </w:rPr>
        <w:t xml:space="preserve">throws </w:t>
      </w:r>
      <w:r>
        <w:rPr>
          <w:rFonts w:hint="default" w:ascii="JetBrains Mono" w:hAnsi="JetBrains Mono" w:eastAsia="JetBrains Mono" w:cs="JetBrains Mono"/>
          <w:color w:val="A9B7C6"/>
          <w:sz w:val="13"/>
          <w:szCs w:val="13"/>
          <w:shd w:val="clear" w:fill="2B2B2B"/>
        </w:rPr>
        <w:t>IOException { Switcher.</w:t>
      </w:r>
      <w:r>
        <w:rPr>
          <w:rFonts w:hint="default" w:ascii="JetBrains Mono" w:hAnsi="JetBrains Mono" w:eastAsia="JetBrains Mono" w:cs="JetBrains Mono"/>
          <w:i/>
          <w:color w:val="A9B7C6"/>
          <w:sz w:val="13"/>
          <w:szCs w:val="13"/>
          <w:shd w:val="clear" w:fill="2B2B2B"/>
        </w:rPr>
        <w:t>switcher</w:t>
      </w:r>
      <w:r>
        <w:rPr>
          <w:rFonts w:hint="default" w:ascii="JetBrains Mono" w:hAnsi="JetBrains Mono" w:eastAsia="JetBrains Mono" w:cs="JetBrains Mono"/>
          <w:color w:val="A9B7C6"/>
          <w:sz w:val="13"/>
          <w:szCs w:val="13"/>
          <w:shd w:val="clear" w:fill="2B2B2B"/>
        </w:rPr>
        <w:t>(</w:t>
      </w:r>
      <w:r>
        <w:rPr>
          <w:rFonts w:hint="default" w:ascii="JetBrains Mono" w:hAnsi="JetBrains Mono" w:eastAsia="JetBrains Mono" w:cs="JetBrains Mono"/>
          <w:color w:val="6A8759"/>
          <w:sz w:val="13"/>
          <w:szCs w:val="13"/>
          <w:shd w:val="clear" w:fill="2B2B2B"/>
        </w:rPr>
        <w:t>"/Views/account.fxml"</w:t>
      </w:r>
      <w:r>
        <w:rPr>
          <w:rFonts w:hint="default" w:ascii="JetBrains Mono" w:hAnsi="JetBrains Mono" w:eastAsia="JetBrains Mono" w:cs="JetBrains Mono"/>
          <w:color w:val="A9B7C6"/>
          <w:sz w:val="13"/>
          <w:szCs w:val="13"/>
          <w:shd w:val="clear" w:fill="2B2B2B"/>
        </w:rPr>
        <w:t>)</w:t>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A9B7C6"/>
          <w:sz w:val="13"/>
          <w:szCs w:val="13"/>
          <w:shd w:val="clear" w:fill="2B2B2B"/>
        </w:rPr>
        <w:t>}</w:t>
      </w:r>
      <w:r>
        <w:rPr>
          <w:rFonts w:hint="default" w:ascii="JetBrains Mono" w:hAnsi="JetBrains Mono" w:eastAsia="JetBrains Mono" w:cs="JetBrains Mono"/>
          <w:color w:val="A9B7C6"/>
          <w:sz w:val="13"/>
          <w:szCs w:val="13"/>
          <w:shd w:val="clear" w:fill="2B2B2B"/>
        </w:rPr>
        <w:br w:type="textWrapping"/>
      </w:r>
      <w:r>
        <w:rPr>
          <w:rFonts w:hint="default" w:ascii="JetBrains Mono" w:hAnsi="JetBrains Mono" w:eastAsia="JetBrains Mono" w:cs="JetBrains Mono"/>
          <w:color w:val="A9B7C6"/>
          <w:sz w:val="13"/>
          <w:szCs w:val="13"/>
          <w:shd w:val="clear" w:fill="2B2B2B"/>
        </w:rPr>
        <w:br w:type="textWrapping"/>
      </w:r>
      <w:r>
        <w:rPr>
          <w:rFonts w:hint="default" w:ascii="JetBrains Mono" w:hAnsi="JetBrains Mono" w:eastAsia="JetBrains Mono" w:cs="JetBrains Mono"/>
          <w:color w:val="A9B7C6"/>
          <w:sz w:val="13"/>
          <w:szCs w:val="13"/>
          <w:shd w:val="clear" w:fill="2B2B2B"/>
        </w:rPr>
        <w:t xml:space="preserve">    </w:t>
      </w:r>
      <w:r>
        <w:rPr>
          <w:rFonts w:hint="default" w:ascii="JetBrains Mono" w:hAnsi="JetBrains Mono" w:eastAsia="JetBrains Mono" w:cs="JetBrains Mono"/>
          <w:color w:val="BBB529"/>
          <w:sz w:val="13"/>
          <w:szCs w:val="13"/>
          <w:shd w:val="clear" w:fill="2B2B2B"/>
        </w:rPr>
        <w:t>@FXML</w:t>
      </w:r>
      <w:r>
        <w:rPr>
          <w:rFonts w:hint="default" w:ascii="JetBrains Mono" w:hAnsi="JetBrains Mono" w:eastAsia="JetBrains Mono" w:cs="JetBrains Mono"/>
          <w:color w:val="BBB529"/>
          <w:sz w:val="13"/>
          <w:szCs w:val="13"/>
          <w:shd w:val="clear" w:fill="2B2B2B"/>
        </w:rPr>
        <w:br w:type="textWrapping"/>
      </w:r>
      <w:r>
        <w:rPr>
          <w:rFonts w:hint="default" w:ascii="JetBrains Mono" w:hAnsi="JetBrains Mono" w:eastAsia="JetBrains Mono" w:cs="JetBrains Mono"/>
          <w:color w:val="BBB529"/>
          <w:sz w:val="13"/>
          <w:szCs w:val="13"/>
          <w:shd w:val="clear" w:fill="2B2B2B"/>
        </w:rPr>
        <w:t xml:space="preserve">    </w:t>
      </w:r>
      <w:r>
        <w:rPr>
          <w:rFonts w:hint="default" w:ascii="JetBrains Mono" w:hAnsi="JetBrains Mono" w:eastAsia="JetBrains Mono" w:cs="JetBrains Mono"/>
          <w:color w:val="CC7832"/>
          <w:sz w:val="13"/>
          <w:szCs w:val="13"/>
          <w:shd w:val="clear" w:fill="2B2B2B"/>
        </w:rPr>
        <w:t xml:space="preserve">void </w:t>
      </w:r>
      <w:r>
        <w:rPr>
          <w:rFonts w:hint="default" w:ascii="JetBrains Mono" w:hAnsi="JetBrains Mono" w:eastAsia="JetBrains Mono" w:cs="JetBrains Mono"/>
          <w:color w:val="FFC66D"/>
          <w:sz w:val="13"/>
          <w:szCs w:val="13"/>
          <w:shd w:val="clear" w:fill="2B2B2B"/>
        </w:rPr>
        <w:t xml:space="preserve">depositBtn </w:t>
      </w:r>
      <w:r>
        <w:rPr>
          <w:rFonts w:hint="default" w:ascii="JetBrains Mono" w:hAnsi="JetBrains Mono" w:eastAsia="JetBrains Mono" w:cs="JetBrains Mono"/>
          <w:color w:val="A9B7C6"/>
          <w:sz w:val="13"/>
          <w:szCs w:val="13"/>
          <w:shd w:val="clear" w:fill="2B2B2B"/>
        </w:rPr>
        <w:t xml:space="preserve">() </w:t>
      </w:r>
      <w:r>
        <w:rPr>
          <w:rFonts w:hint="default" w:ascii="JetBrains Mono" w:hAnsi="JetBrains Mono" w:eastAsia="JetBrains Mono" w:cs="JetBrains Mono"/>
          <w:color w:val="CC7832"/>
          <w:sz w:val="13"/>
          <w:szCs w:val="13"/>
          <w:shd w:val="clear" w:fill="2B2B2B"/>
        </w:rPr>
        <w:t xml:space="preserve">throws </w:t>
      </w:r>
      <w:r>
        <w:rPr>
          <w:rFonts w:hint="default" w:ascii="JetBrains Mono" w:hAnsi="JetBrains Mono" w:eastAsia="JetBrains Mono" w:cs="JetBrains Mono"/>
          <w:color w:val="A9B7C6"/>
          <w:sz w:val="13"/>
          <w:szCs w:val="13"/>
          <w:shd w:val="clear" w:fill="2B2B2B"/>
        </w:rPr>
        <w:t>IOException { Switcher.</w:t>
      </w:r>
      <w:r>
        <w:rPr>
          <w:rFonts w:hint="default" w:ascii="JetBrains Mono" w:hAnsi="JetBrains Mono" w:eastAsia="JetBrains Mono" w:cs="JetBrains Mono"/>
          <w:i/>
          <w:color w:val="A9B7C6"/>
          <w:sz w:val="13"/>
          <w:szCs w:val="13"/>
          <w:shd w:val="clear" w:fill="2B2B2B"/>
        </w:rPr>
        <w:t>switcher</w:t>
      </w:r>
      <w:r>
        <w:rPr>
          <w:rFonts w:hint="default" w:ascii="JetBrains Mono" w:hAnsi="JetBrains Mono" w:eastAsia="JetBrains Mono" w:cs="JetBrains Mono"/>
          <w:color w:val="A9B7C6"/>
          <w:sz w:val="13"/>
          <w:szCs w:val="13"/>
          <w:shd w:val="clear" w:fill="2B2B2B"/>
        </w:rPr>
        <w:t>(</w:t>
      </w:r>
      <w:r>
        <w:rPr>
          <w:rFonts w:hint="default" w:ascii="JetBrains Mono" w:hAnsi="JetBrains Mono" w:eastAsia="JetBrains Mono" w:cs="JetBrains Mono"/>
          <w:color w:val="6A8759"/>
          <w:sz w:val="13"/>
          <w:szCs w:val="13"/>
          <w:shd w:val="clear" w:fill="2B2B2B"/>
        </w:rPr>
        <w:t>"/Views/deposit.fxml"</w:t>
      </w:r>
      <w:r>
        <w:rPr>
          <w:rFonts w:hint="default" w:ascii="JetBrains Mono" w:hAnsi="JetBrains Mono" w:eastAsia="JetBrains Mono" w:cs="JetBrains Mono"/>
          <w:color w:val="A9B7C6"/>
          <w:sz w:val="13"/>
          <w:szCs w:val="13"/>
          <w:shd w:val="clear" w:fill="2B2B2B"/>
        </w:rPr>
        <w:t>)</w:t>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A9B7C6"/>
          <w:sz w:val="13"/>
          <w:szCs w:val="13"/>
          <w:shd w:val="clear" w:fill="2B2B2B"/>
        </w:rPr>
        <w:t>}</w:t>
      </w:r>
      <w:r>
        <w:rPr>
          <w:rFonts w:hint="default" w:ascii="JetBrains Mono" w:hAnsi="JetBrains Mono" w:eastAsia="JetBrains Mono" w:cs="JetBrains Mono"/>
          <w:color w:val="A9B7C6"/>
          <w:sz w:val="13"/>
          <w:szCs w:val="13"/>
          <w:shd w:val="clear" w:fill="2B2B2B"/>
        </w:rPr>
        <w:br w:type="textWrapping"/>
      </w:r>
      <w:r>
        <w:rPr>
          <w:rFonts w:hint="default" w:ascii="JetBrains Mono" w:hAnsi="JetBrains Mono" w:eastAsia="JetBrains Mono" w:cs="JetBrains Mono"/>
          <w:color w:val="A9B7C6"/>
          <w:sz w:val="13"/>
          <w:szCs w:val="13"/>
          <w:shd w:val="clear" w:fill="2B2B2B"/>
        </w:rPr>
        <w:br w:type="textWrapping"/>
      </w:r>
      <w:r>
        <w:rPr>
          <w:rFonts w:hint="default" w:ascii="JetBrains Mono" w:hAnsi="JetBrains Mono" w:eastAsia="JetBrains Mono" w:cs="JetBrains Mono"/>
          <w:color w:val="A9B7C6"/>
          <w:sz w:val="13"/>
          <w:szCs w:val="13"/>
          <w:shd w:val="clear" w:fill="2B2B2B"/>
        </w:rPr>
        <w:t xml:space="preserve">    </w:t>
      </w:r>
      <w:r>
        <w:rPr>
          <w:rFonts w:hint="default" w:ascii="JetBrains Mono" w:hAnsi="JetBrains Mono" w:eastAsia="JetBrains Mono" w:cs="JetBrains Mono"/>
          <w:color w:val="BBB529"/>
          <w:sz w:val="13"/>
          <w:szCs w:val="13"/>
          <w:shd w:val="clear" w:fill="2B2B2B"/>
        </w:rPr>
        <w:t>@FXML</w:t>
      </w:r>
      <w:r>
        <w:rPr>
          <w:rFonts w:hint="default" w:ascii="JetBrains Mono" w:hAnsi="JetBrains Mono" w:eastAsia="JetBrains Mono" w:cs="JetBrains Mono"/>
          <w:color w:val="BBB529"/>
          <w:sz w:val="13"/>
          <w:szCs w:val="13"/>
          <w:shd w:val="clear" w:fill="2B2B2B"/>
        </w:rPr>
        <w:br w:type="textWrapping"/>
      </w:r>
      <w:r>
        <w:rPr>
          <w:rFonts w:hint="default" w:ascii="JetBrains Mono" w:hAnsi="JetBrains Mono" w:eastAsia="JetBrains Mono" w:cs="JetBrains Mono"/>
          <w:color w:val="BBB529"/>
          <w:sz w:val="13"/>
          <w:szCs w:val="13"/>
          <w:shd w:val="clear" w:fill="2B2B2B"/>
        </w:rPr>
        <w:t xml:space="preserve">    </w:t>
      </w:r>
      <w:r>
        <w:rPr>
          <w:rFonts w:hint="default" w:ascii="JetBrains Mono" w:hAnsi="JetBrains Mono" w:eastAsia="JetBrains Mono" w:cs="JetBrains Mono"/>
          <w:color w:val="CC7832"/>
          <w:sz w:val="13"/>
          <w:szCs w:val="13"/>
          <w:shd w:val="clear" w:fill="2B2B2B"/>
        </w:rPr>
        <w:t xml:space="preserve">void </w:t>
      </w:r>
      <w:r>
        <w:rPr>
          <w:rFonts w:hint="default" w:ascii="JetBrains Mono" w:hAnsi="JetBrains Mono" w:eastAsia="JetBrains Mono" w:cs="JetBrains Mono"/>
          <w:color w:val="FFC66D"/>
          <w:sz w:val="13"/>
          <w:szCs w:val="13"/>
          <w:shd w:val="clear" w:fill="2B2B2B"/>
        </w:rPr>
        <w:t xml:space="preserve">withdrawalBtn </w:t>
      </w:r>
      <w:r>
        <w:rPr>
          <w:rFonts w:hint="default" w:ascii="JetBrains Mono" w:hAnsi="JetBrains Mono" w:eastAsia="JetBrains Mono" w:cs="JetBrains Mono"/>
          <w:color w:val="A9B7C6"/>
          <w:sz w:val="13"/>
          <w:szCs w:val="13"/>
          <w:shd w:val="clear" w:fill="2B2B2B"/>
        </w:rPr>
        <w:t xml:space="preserve">() </w:t>
      </w:r>
      <w:r>
        <w:rPr>
          <w:rFonts w:hint="default" w:ascii="JetBrains Mono" w:hAnsi="JetBrains Mono" w:eastAsia="JetBrains Mono" w:cs="JetBrains Mono"/>
          <w:color w:val="CC7832"/>
          <w:sz w:val="13"/>
          <w:szCs w:val="13"/>
          <w:shd w:val="clear" w:fill="2B2B2B"/>
        </w:rPr>
        <w:t xml:space="preserve">throws </w:t>
      </w:r>
      <w:r>
        <w:rPr>
          <w:rFonts w:hint="default" w:ascii="JetBrains Mono" w:hAnsi="JetBrains Mono" w:eastAsia="JetBrains Mono" w:cs="JetBrains Mono"/>
          <w:color w:val="A9B7C6"/>
          <w:sz w:val="13"/>
          <w:szCs w:val="13"/>
          <w:shd w:val="clear" w:fill="2B2B2B"/>
        </w:rPr>
        <w:t>IOException { Switcher.</w:t>
      </w:r>
      <w:r>
        <w:rPr>
          <w:rFonts w:hint="default" w:ascii="JetBrains Mono" w:hAnsi="JetBrains Mono" w:eastAsia="JetBrains Mono" w:cs="JetBrains Mono"/>
          <w:i/>
          <w:color w:val="A9B7C6"/>
          <w:sz w:val="13"/>
          <w:szCs w:val="13"/>
          <w:shd w:val="clear" w:fill="2B2B2B"/>
        </w:rPr>
        <w:t>switcher</w:t>
      </w:r>
      <w:r>
        <w:rPr>
          <w:rFonts w:hint="default" w:ascii="JetBrains Mono" w:hAnsi="JetBrains Mono" w:eastAsia="JetBrains Mono" w:cs="JetBrains Mono"/>
          <w:color w:val="A9B7C6"/>
          <w:sz w:val="13"/>
          <w:szCs w:val="13"/>
          <w:shd w:val="clear" w:fill="2B2B2B"/>
        </w:rPr>
        <w:t>(</w:t>
      </w:r>
      <w:r>
        <w:rPr>
          <w:rFonts w:hint="default" w:ascii="JetBrains Mono" w:hAnsi="JetBrains Mono" w:eastAsia="JetBrains Mono" w:cs="JetBrains Mono"/>
          <w:color w:val="6A8759"/>
          <w:sz w:val="13"/>
          <w:szCs w:val="13"/>
          <w:shd w:val="clear" w:fill="2B2B2B"/>
        </w:rPr>
        <w:t>"/Views/withdrawal.fxml"</w:t>
      </w:r>
      <w:r>
        <w:rPr>
          <w:rFonts w:hint="default" w:ascii="JetBrains Mono" w:hAnsi="JetBrains Mono" w:eastAsia="JetBrains Mono" w:cs="JetBrains Mono"/>
          <w:color w:val="A9B7C6"/>
          <w:sz w:val="13"/>
          <w:szCs w:val="13"/>
          <w:shd w:val="clear" w:fill="2B2B2B"/>
        </w:rPr>
        <w:t>)</w:t>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A9B7C6"/>
          <w:sz w:val="13"/>
          <w:szCs w:val="13"/>
          <w:shd w:val="clear" w:fill="2B2B2B"/>
        </w:rPr>
        <w:t>}</w:t>
      </w:r>
      <w:r>
        <w:rPr>
          <w:rFonts w:hint="default" w:ascii="JetBrains Mono" w:hAnsi="JetBrains Mono" w:eastAsia="JetBrains Mono" w:cs="JetBrains Mono"/>
          <w:color w:val="A9B7C6"/>
          <w:sz w:val="13"/>
          <w:szCs w:val="13"/>
          <w:shd w:val="clear" w:fill="2B2B2B"/>
        </w:rPr>
        <w:br w:type="textWrapping"/>
      </w:r>
      <w:r>
        <w:rPr>
          <w:rFonts w:hint="default" w:ascii="JetBrains Mono" w:hAnsi="JetBrains Mono" w:eastAsia="JetBrains Mono" w:cs="JetBrains Mono"/>
          <w:color w:val="A9B7C6"/>
          <w:sz w:val="13"/>
          <w:szCs w:val="13"/>
          <w:shd w:val="clear" w:fill="2B2B2B"/>
        </w:rPr>
        <w:br w:type="textWrapping"/>
      </w:r>
      <w:r>
        <w:rPr>
          <w:rFonts w:hint="default" w:ascii="JetBrains Mono" w:hAnsi="JetBrains Mono" w:eastAsia="JetBrains Mono" w:cs="JetBrains Mono"/>
          <w:color w:val="A9B7C6"/>
          <w:sz w:val="13"/>
          <w:szCs w:val="13"/>
          <w:shd w:val="clear" w:fill="2B2B2B"/>
        </w:rPr>
        <w:t xml:space="preserve">    </w:t>
      </w:r>
      <w:r>
        <w:rPr>
          <w:rFonts w:hint="default" w:ascii="JetBrains Mono" w:hAnsi="JetBrains Mono" w:eastAsia="JetBrains Mono" w:cs="JetBrains Mono"/>
          <w:color w:val="BBB529"/>
          <w:sz w:val="13"/>
          <w:szCs w:val="13"/>
          <w:shd w:val="clear" w:fill="2B2B2B"/>
        </w:rPr>
        <w:t>@FXML</w:t>
      </w:r>
      <w:r>
        <w:rPr>
          <w:rFonts w:hint="default" w:ascii="JetBrains Mono" w:hAnsi="JetBrains Mono" w:eastAsia="JetBrains Mono" w:cs="JetBrains Mono"/>
          <w:color w:val="BBB529"/>
          <w:sz w:val="13"/>
          <w:szCs w:val="13"/>
          <w:shd w:val="clear" w:fill="2B2B2B"/>
        </w:rPr>
        <w:br w:type="textWrapping"/>
      </w:r>
      <w:r>
        <w:rPr>
          <w:rFonts w:hint="default" w:ascii="JetBrains Mono" w:hAnsi="JetBrains Mono" w:eastAsia="JetBrains Mono" w:cs="JetBrains Mono"/>
          <w:color w:val="BBB529"/>
          <w:sz w:val="13"/>
          <w:szCs w:val="13"/>
          <w:shd w:val="clear" w:fill="2B2B2B"/>
        </w:rPr>
        <w:t xml:space="preserve">    </w:t>
      </w:r>
      <w:r>
        <w:rPr>
          <w:rFonts w:hint="default" w:ascii="JetBrains Mono" w:hAnsi="JetBrains Mono" w:eastAsia="JetBrains Mono" w:cs="JetBrains Mono"/>
          <w:color w:val="CC7832"/>
          <w:sz w:val="13"/>
          <w:szCs w:val="13"/>
          <w:shd w:val="clear" w:fill="2B2B2B"/>
        </w:rPr>
        <w:t xml:space="preserve">void </w:t>
      </w:r>
      <w:r>
        <w:rPr>
          <w:rFonts w:hint="default" w:ascii="JetBrains Mono" w:hAnsi="JetBrains Mono" w:eastAsia="JetBrains Mono" w:cs="JetBrains Mono"/>
          <w:color w:val="FFC66D"/>
          <w:sz w:val="13"/>
          <w:szCs w:val="13"/>
          <w:shd w:val="clear" w:fill="2B2B2B"/>
        </w:rPr>
        <w:t xml:space="preserve">transferBtn </w:t>
      </w:r>
      <w:r>
        <w:rPr>
          <w:rFonts w:hint="default" w:ascii="JetBrains Mono" w:hAnsi="JetBrains Mono" w:eastAsia="JetBrains Mono" w:cs="JetBrains Mono"/>
          <w:color w:val="A9B7C6"/>
          <w:sz w:val="13"/>
          <w:szCs w:val="13"/>
          <w:shd w:val="clear" w:fill="2B2B2B"/>
        </w:rPr>
        <w:t xml:space="preserve">() </w:t>
      </w:r>
      <w:r>
        <w:rPr>
          <w:rFonts w:hint="default" w:ascii="JetBrains Mono" w:hAnsi="JetBrains Mono" w:eastAsia="JetBrains Mono" w:cs="JetBrains Mono"/>
          <w:color w:val="CC7832"/>
          <w:sz w:val="13"/>
          <w:szCs w:val="13"/>
          <w:shd w:val="clear" w:fill="2B2B2B"/>
        </w:rPr>
        <w:t xml:space="preserve">throws </w:t>
      </w:r>
      <w:r>
        <w:rPr>
          <w:rFonts w:hint="default" w:ascii="JetBrains Mono" w:hAnsi="JetBrains Mono" w:eastAsia="JetBrains Mono" w:cs="JetBrains Mono"/>
          <w:color w:val="A9B7C6"/>
          <w:sz w:val="13"/>
          <w:szCs w:val="13"/>
          <w:shd w:val="clear" w:fill="2B2B2B"/>
        </w:rPr>
        <w:t>IOException { Switcher.</w:t>
      </w:r>
      <w:r>
        <w:rPr>
          <w:rFonts w:hint="default" w:ascii="JetBrains Mono" w:hAnsi="JetBrains Mono" w:eastAsia="JetBrains Mono" w:cs="JetBrains Mono"/>
          <w:i/>
          <w:color w:val="A9B7C6"/>
          <w:sz w:val="13"/>
          <w:szCs w:val="13"/>
          <w:shd w:val="clear" w:fill="2B2B2B"/>
        </w:rPr>
        <w:t>switcher</w:t>
      </w:r>
      <w:r>
        <w:rPr>
          <w:rFonts w:hint="default" w:ascii="JetBrains Mono" w:hAnsi="JetBrains Mono" w:eastAsia="JetBrains Mono" w:cs="JetBrains Mono"/>
          <w:color w:val="A9B7C6"/>
          <w:sz w:val="13"/>
          <w:szCs w:val="13"/>
          <w:shd w:val="clear" w:fill="2B2B2B"/>
        </w:rPr>
        <w:t>(</w:t>
      </w:r>
      <w:r>
        <w:rPr>
          <w:rFonts w:hint="default" w:ascii="JetBrains Mono" w:hAnsi="JetBrains Mono" w:eastAsia="JetBrains Mono" w:cs="JetBrains Mono"/>
          <w:color w:val="6A8759"/>
          <w:sz w:val="13"/>
          <w:szCs w:val="13"/>
          <w:shd w:val="clear" w:fill="2B2B2B"/>
        </w:rPr>
        <w:t>"/Views/transfer.fxml"</w:t>
      </w:r>
      <w:r>
        <w:rPr>
          <w:rFonts w:hint="default" w:ascii="JetBrains Mono" w:hAnsi="JetBrains Mono" w:eastAsia="JetBrains Mono" w:cs="JetBrains Mono"/>
          <w:color w:val="A9B7C6"/>
          <w:sz w:val="13"/>
          <w:szCs w:val="13"/>
          <w:shd w:val="clear" w:fill="2B2B2B"/>
        </w:rPr>
        <w:t>)</w:t>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A9B7C6"/>
          <w:sz w:val="13"/>
          <w:szCs w:val="13"/>
          <w:shd w:val="clear" w:fill="2B2B2B"/>
        </w:rPr>
        <w:t>}</w:t>
      </w:r>
      <w:r>
        <w:rPr>
          <w:rFonts w:hint="default" w:ascii="JetBrains Mono" w:hAnsi="JetBrains Mono" w:eastAsia="JetBrains Mono" w:cs="JetBrains Mono"/>
          <w:color w:val="A9B7C6"/>
          <w:sz w:val="13"/>
          <w:szCs w:val="13"/>
          <w:shd w:val="clear" w:fill="2B2B2B"/>
        </w:rPr>
        <w:br w:type="textWrapping"/>
      </w:r>
      <w:r>
        <w:rPr>
          <w:rFonts w:hint="default" w:ascii="JetBrains Mono" w:hAnsi="JetBrains Mono" w:eastAsia="JetBrains Mono" w:cs="JetBrains Mono"/>
          <w:color w:val="A9B7C6"/>
          <w:sz w:val="13"/>
          <w:szCs w:val="13"/>
          <w:shd w:val="clear" w:fill="2B2B2B"/>
        </w:rPr>
        <w:br w:type="textWrapping"/>
      </w:r>
      <w:r>
        <w:rPr>
          <w:rFonts w:hint="default" w:ascii="JetBrains Mono" w:hAnsi="JetBrains Mono" w:eastAsia="JetBrains Mono" w:cs="JetBrains Mono"/>
          <w:color w:val="A9B7C6"/>
          <w:sz w:val="13"/>
          <w:szCs w:val="13"/>
          <w:shd w:val="clear" w:fill="2B2B2B"/>
        </w:rPr>
        <w:t xml:space="preserve">    </w:t>
      </w:r>
      <w:r>
        <w:rPr>
          <w:rFonts w:hint="default" w:ascii="JetBrains Mono" w:hAnsi="JetBrains Mono" w:eastAsia="JetBrains Mono" w:cs="JetBrains Mono"/>
          <w:color w:val="BBB529"/>
          <w:sz w:val="13"/>
          <w:szCs w:val="13"/>
          <w:shd w:val="clear" w:fill="2B2B2B"/>
        </w:rPr>
        <w:t>@FXML</w:t>
      </w:r>
      <w:r>
        <w:rPr>
          <w:rFonts w:hint="default" w:ascii="JetBrains Mono" w:hAnsi="JetBrains Mono" w:eastAsia="JetBrains Mono" w:cs="JetBrains Mono"/>
          <w:color w:val="BBB529"/>
          <w:sz w:val="13"/>
          <w:szCs w:val="13"/>
          <w:shd w:val="clear" w:fill="2B2B2B"/>
        </w:rPr>
        <w:br w:type="textWrapping"/>
      </w:r>
      <w:r>
        <w:rPr>
          <w:rFonts w:hint="default" w:ascii="JetBrains Mono" w:hAnsi="JetBrains Mono" w:eastAsia="JetBrains Mono" w:cs="JetBrains Mono"/>
          <w:color w:val="BBB529"/>
          <w:sz w:val="13"/>
          <w:szCs w:val="13"/>
          <w:shd w:val="clear" w:fill="2B2B2B"/>
        </w:rPr>
        <w:t xml:space="preserve">    </w:t>
      </w:r>
      <w:r>
        <w:rPr>
          <w:rFonts w:hint="default" w:ascii="JetBrains Mono" w:hAnsi="JetBrains Mono" w:eastAsia="JetBrains Mono" w:cs="JetBrains Mono"/>
          <w:color w:val="CC7832"/>
          <w:sz w:val="13"/>
          <w:szCs w:val="13"/>
          <w:shd w:val="clear" w:fill="2B2B2B"/>
        </w:rPr>
        <w:t xml:space="preserve">void </w:t>
      </w:r>
      <w:r>
        <w:rPr>
          <w:rFonts w:hint="default" w:ascii="JetBrains Mono" w:hAnsi="JetBrains Mono" w:eastAsia="JetBrains Mono" w:cs="JetBrains Mono"/>
          <w:color w:val="FFC66D"/>
          <w:sz w:val="13"/>
          <w:szCs w:val="13"/>
          <w:shd w:val="clear" w:fill="2B2B2B"/>
        </w:rPr>
        <w:t xml:space="preserve">transactionsBtn </w:t>
      </w:r>
      <w:r>
        <w:rPr>
          <w:rFonts w:hint="default" w:ascii="JetBrains Mono" w:hAnsi="JetBrains Mono" w:eastAsia="JetBrains Mono" w:cs="JetBrains Mono"/>
          <w:color w:val="A9B7C6"/>
          <w:sz w:val="13"/>
          <w:szCs w:val="13"/>
          <w:shd w:val="clear" w:fill="2B2B2B"/>
        </w:rPr>
        <w:t xml:space="preserve">() </w:t>
      </w:r>
      <w:r>
        <w:rPr>
          <w:rFonts w:hint="default" w:ascii="JetBrains Mono" w:hAnsi="JetBrains Mono" w:eastAsia="JetBrains Mono" w:cs="JetBrains Mono"/>
          <w:color w:val="CC7832"/>
          <w:sz w:val="13"/>
          <w:szCs w:val="13"/>
          <w:shd w:val="clear" w:fill="2B2B2B"/>
        </w:rPr>
        <w:t xml:space="preserve">throws </w:t>
      </w:r>
      <w:r>
        <w:rPr>
          <w:rFonts w:hint="default" w:ascii="JetBrains Mono" w:hAnsi="JetBrains Mono" w:eastAsia="JetBrains Mono" w:cs="JetBrains Mono"/>
          <w:color w:val="A9B7C6"/>
          <w:sz w:val="13"/>
          <w:szCs w:val="13"/>
          <w:shd w:val="clear" w:fill="2B2B2B"/>
        </w:rPr>
        <w:t>IOException { Switcher.</w:t>
      </w:r>
      <w:r>
        <w:rPr>
          <w:rFonts w:hint="default" w:ascii="JetBrains Mono" w:hAnsi="JetBrains Mono" w:eastAsia="JetBrains Mono" w:cs="JetBrains Mono"/>
          <w:i/>
          <w:color w:val="A9B7C6"/>
          <w:sz w:val="13"/>
          <w:szCs w:val="13"/>
          <w:shd w:val="clear" w:fill="2B2B2B"/>
        </w:rPr>
        <w:t>switcher</w:t>
      </w:r>
      <w:r>
        <w:rPr>
          <w:rFonts w:hint="default" w:ascii="JetBrains Mono" w:hAnsi="JetBrains Mono" w:eastAsia="JetBrains Mono" w:cs="JetBrains Mono"/>
          <w:color w:val="A9B7C6"/>
          <w:sz w:val="13"/>
          <w:szCs w:val="13"/>
          <w:shd w:val="clear" w:fill="2B2B2B"/>
        </w:rPr>
        <w:t>(</w:t>
      </w:r>
      <w:r>
        <w:rPr>
          <w:rFonts w:hint="default" w:ascii="JetBrains Mono" w:hAnsi="JetBrains Mono" w:eastAsia="JetBrains Mono" w:cs="JetBrains Mono"/>
          <w:color w:val="6A8759"/>
          <w:sz w:val="13"/>
          <w:szCs w:val="13"/>
          <w:shd w:val="clear" w:fill="2B2B2B"/>
        </w:rPr>
        <w:t>"/Views/transactions.fxml"</w:t>
      </w:r>
      <w:r>
        <w:rPr>
          <w:rFonts w:hint="default" w:ascii="JetBrains Mono" w:hAnsi="JetBrains Mono" w:eastAsia="JetBrains Mono" w:cs="JetBrains Mono"/>
          <w:color w:val="A9B7C6"/>
          <w:sz w:val="13"/>
          <w:szCs w:val="13"/>
          <w:shd w:val="clear" w:fill="2B2B2B"/>
        </w:rPr>
        <w:t>)</w:t>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A9B7C6"/>
          <w:sz w:val="13"/>
          <w:szCs w:val="13"/>
          <w:shd w:val="clear" w:fill="2B2B2B"/>
        </w:rPr>
        <w:t>}</w:t>
      </w:r>
      <w:r>
        <w:rPr>
          <w:rFonts w:hint="default" w:ascii="JetBrains Mono" w:hAnsi="JetBrains Mono" w:eastAsia="JetBrains Mono" w:cs="JetBrains Mono"/>
          <w:color w:val="A9B7C6"/>
          <w:sz w:val="13"/>
          <w:szCs w:val="13"/>
          <w:shd w:val="clear" w:fill="2B2B2B"/>
        </w:rPr>
        <w:br w:type="textWrapping"/>
      </w:r>
      <w:r>
        <w:rPr>
          <w:rFonts w:hint="default" w:ascii="JetBrains Mono" w:hAnsi="JetBrains Mono" w:eastAsia="JetBrains Mono" w:cs="JetBrains Mono"/>
          <w:color w:val="A9B7C6"/>
          <w:sz w:val="13"/>
          <w:szCs w:val="13"/>
          <w:shd w:val="clear" w:fill="2B2B2B"/>
        </w:rPr>
        <w:br w:type="textWrapping"/>
      </w:r>
      <w:r>
        <w:rPr>
          <w:rFonts w:hint="default" w:ascii="JetBrains Mono" w:hAnsi="JetBrains Mono" w:eastAsia="JetBrains Mono" w:cs="JetBrains Mono"/>
          <w:color w:val="A9B7C6"/>
          <w:sz w:val="13"/>
          <w:szCs w:val="13"/>
          <w:shd w:val="clear" w:fill="2B2B2B"/>
        </w:rPr>
        <w:t xml:space="preserve">    </w:t>
      </w:r>
      <w:r>
        <w:rPr>
          <w:rFonts w:hint="default" w:ascii="JetBrains Mono" w:hAnsi="JetBrains Mono" w:eastAsia="JetBrains Mono" w:cs="JetBrains Mono"/>
          <w:color w:val="BBB529"/>
          <w:sz w:val="13"/>
          <w:szCs w:val="13"/>
          <w:shd w:val="clear" w:fill="2B2B2B"/>
        </w:rPr>
        <w:t>@FXML</w:t>
      </w:r>
      <w:r>
        <w:rPr>
          <w:rFonts w:hint="default" w:ascii="JetBrains Mono" w:hAnsi="JetBrains Mono" w:eastAsia="JetBrains Mono" w:cs="JetBrains Mono"/>
          <w:color w:val="BBB529"/>
          <w:sz w:val="13"/>
          <w:szCs w:val="13"/>
          <w:shd w:val="clear" w:fill="2B2B2B"/>
        </w:rPr>
        <w:br w:type="textWrapping"/>
      </w:r>
      <w:r>
        <w:rPr>
          <w:rFonts w:hint="default" w:ascii="JetBrains Mono" w:hAnsi="JetBrains Mono" w:eastAsia="JetBrains Mono" w:cs="JetBrains Mono"/>
          <w:color w:val="BBB529"/>
          <w:sz w:val="13"/>
          <w:szCs w:val="13"/>
          <w:shd w:val="clear" w:fill="2B2B2B"/>
        </w:rPr>
        <w:t xml:space="preserve">    </w:t>
      </w:r>
      <w:r>
        <w:rPr>
          <w:rFonts w:hint="default" w:ascii="JetBrains Mono" w:hAnsi="JetBrains Mono" w:eastAsia="JetBrains Mono" w:cs="JetBrains Mono"/>
          <w:color w:val="CC7832"/>
          <w:sz w:val="13"/>
          <w:szCs w:val="13"/>
          <w:shd w:val="clear" w:fill="2B2B2B"/>
        </w:rPr>
        <w:t xml:space="preserve">void </w:t>
      </w:r>
      <w:r>
        <w:rPr>
          <w:rFonts w:hint="default" w:ascii="JetBrains Mono" w:hAnsi="JetBrains Mono" w:eastAsia="JetBrains Mono" w:cs="JetBrains Mono"/>
          <w:color w:val="FFC66D"/>
          <w:sz w:val="13"/>
          <w:szCs w:val="13"/>
          <w:shd w:val="clear" w:fill="2B2B2B"/>
        </w:rPr>
        <w:t xml:space="preserve">settingsBtn </w:t>
      </w:r>
      <w:r>
        <w:rPr>
          <w:rFonts w:hint="default" w:ascii="JetBrains Mono" w:hAnsi="JetBrains Mono" w:eastAsia="JetBrains Mono" w:cs="JetBrains Mono"/>
          <w:color w:val="A9B7C6"/>
          <w:sz w:val="13"/>
          <w:szCs w:val="13"/>
          <w:shd w:val="clear" w:fill="2B2B2B"/>
        </w:rPr>
        <w:t xml:space="preserve">() </w:t>
      </w:r>
      <w:r>
        <w:rPr>
          <w:rFonts w:hint="default" w:ascii="JetBrains Mono" w:hAnsi="JetBrains Mono" w:eastAsia="JetBrains Mono" w:cs="JetBrains Mono"/>
          <w:color w:val="CC7832"/>
          <w:sz w:val="13"/>
          <w:szCs w:val="13"/>
          <w:shd w:val="clear" w:fill="2B2B2B"/>
        </w:rPr>
        <w:t xml:space="preserve">throws </w:t>
      </w:r>
      <w:r>
        <w:rPr>
          <w:rFonts w:hint="default" w:ascii="JetBrains Mono" w:hAnsi="JetBrains Mono" w:eastAsia="JetBrains Mono" w:cs="JetBrains Mono"/>
          <w:color w:val="A9B7C6"/>
          <w:sz w:val="13"/>
          <w:szCs w:val="13"/>
          <w:shd w:val="clear" w:fill="2B2B2B"/>
        </w:rPr>
        <w:t>IOException { Switcher.</w:t>
      </w:r>
      <w:r>
        <w:rPr>
          <w:rFonts w:hint="default" w:ascii="JetBrains Mono" w:hAnsi="JetBrains Mono" w:eastAsia="JetBrains Mono" w:cs="JetBrains Mono"/>
          <w:i/>
          <w:color w:val="A9B7C6"/>
          <w:sz w:val="13"/>
          <w:szCs w:val="13"/>
          <w:shd w:val="clear" w:fill="2B2B2B"/>
        </w:rPr>
        <w:t>switcher</w:t>
      </w:r>
      <w:r>
        <w:rPr>
          <w:rFonts w:hint="default" w:ascii="JetBrains Mono" w:hAnsi="JetBrains Mono" w:eastAsia="JetBrains Mono" w:cs="JetBrains Mono"/>
          <w:color w:val="A9B7C6"/>
          <w:sz w:val="13"/>
          <w:szCs w:val="13"/>
          <w:shd w:val="clear" w:fill="2B2B2B"/>
        </w:rPr>
        <w:t>(</w:t>
      </w:r>
      <w:r>
        <w:rPr>
          <w:rFonts w:hint="default" w:ascii="JetBrains Mono" w:hAnsi="JetBrains Mono" w:eastAsia="JetBrains Mono" w:cs="JetBrains Mono"/>
          <w:color w:val="6A8759"/>
          <w:sz w:val="13"/>
          <w:szCs w:val="13"/>
          <w:shd w:val="clear" w:fill="2B2B2B"/>
        </w:rPr>
        <w:t>"/Views/settings.fxml"</w:t>
      </w:r>
      <w:r>
        <w:rPr>
          <w:rFonts w:hint="default" w:ascii="JetBrains Mono" w:hAnsi="JetBrains Mono" w:eastAsia="JetBrains Mono" w:cs="JetBrains Mono"/>
          <w:color w:val="A9B7C6"/>
          <w:sz w:val="13"/>
          <w:szCs w:val="13"/>
          <w:shd w:val="clear" w:fill="2B2B2B"/>
        </w:rPr>
        <w:t>)</w:t>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A9B7C6"/>
          <w:sz w:val="13"/>
          <w:szCs w:val="13"/>
          <w:shd w:val="clear" w:fill="2B2B2B"/>
        </w:rPr>
        <w:t>}</w:t>
      </w:r>
      <w:r>
        <w:rPr>
          <w:rFonts w:hint="default" w:ascii="JetBrains Mono" w:hAnsi="JetBrains Mono" w:eastAsia="JetBrains Mono" w:cs="JetBrains Mono"/>
          <w:color w:val="A9B7C6"/>
          <w:sz w:val="13"/>
          <w:szCs w:val="13"/>
          <w:shd w:val="clear" w:fill="2B2B2B"/>
        </w:rPr>
        <w:br w:type="textWrapping"/>
      </w:r>
      <w:r>
        <w:rPr>
          <w:rFonts w:hint="default" w:ascii="JetBrains Mono" w:hAnsi="JetBrains Mono" w:eastAsia="JetBrains Mono" w:cs="JetBrains Mono"/>
          <w:color w:val="A9B7C6"/>
          <w:sz w:val="13"/>
          <w:szCs w:val="13"/>
          <w:shd w:val="clear" w:fill="2B2B2B"/>
        </w:rPr>
        <w:br w:type="textWrapping"/>
      </w:r>
      <w:r>
        <w:rPr>
          <w:rFonts w:hint="default" w:ascii="JetBrains Mono" w:hAnsi="JetBrains Mono" w:eastAsia="JetBrains Mono" w:cs="JetBrains Mono"/>
          <w:color w:val="A9B7C6"/>
          <w:sz w:val="13"/>
          <w:szCs w:val="13"/>
          <w:shd w:val="clear" w:fill="2B2B2B"/>
        </w:rPr>
        <w:t xml:space="preserve">    </w:t>
      </w:r>
      <w:r>
        <w:rPr>
          <w:rFonts w:hint="default" w:ascii="JetBrains Mono" w:hAnsi="JetBrains Mono" w:eastAsia="JetBrains Mono" w:cs="JetBrains Mono"/>
          <w:color w:val="BBB529"/>
          <w:sz w:val="13"/>
          <w:szCs w:val="13"/>
          <w:shd w:val="clear" w:fill="2B2B2B"/>
        </w:rPr>
        <w:t>@FXML</w:t>
      </w:r>
      <w:r>
        <w:rPr>
          <w:rFonts w:hint="default" w:ascii="JetBrains Mono" w:hAnsi="JetBrains Mono" w:eastAsia="JetBrains Mono" w:cs="JetBrains Mono"/>
          <w:color w:val="BBB529"/>
          <w:sz w:val="13"/>
          <w:szCs w:val="13"/>
          <w:shd w:val="clear" w:fill="2B2B2B"/>
        </w:rPr>
        <w:br w:type="textWrapping"/>
      </w:r>
      <w:r>
        <w:rPr>
          <w:rFonts w:hint="default" w:ascii="JetBrains Mono" w:hAnsi="JetBrains Mono" w:eastAsia="JetBrains Mono" w:cs="JetBrains Mono"/>
          <w:color w:val="BBB529"/>
          <w:sz w:val="13"/>
          <w:szCs w:val="13"/>
          <w:shd w:val="clear" w:fill="2B2B2B"/>
        </w:rPr>
        <w:t xml:space="preserve">    </w:t>
      </w:r>
      <w:r>
        <w:rPr>
          <w:rFonts w:hint="default" w:ascii="JetBrains Mono" w:hAnsi="JetBrains Mono" w:eastAsia="JetBrains Mono" w:cs="JetBrains Mono"/>
          <w:color w:val="CC7832"/>
          <w:sz w:val="13"/>
          <w:szCs w:val="13"/>
          <w:shd w:val="clear" w:fill="2B2B2B"/>
        </w:rPr>
        <w:t xml:space="preserve">private void </w:t>
      </w:r>
      <w:r>
        <w:rPr>
          <w:rFonts w:hint="default" w:ascii="JetBrains Mono" w:hAnsi="JetBrains Mono" w:eastAsia="JetBrains Mono" w:cs="JetBrains Mono"/>
          <w:color w:val="FFC66D"/>
          <w:sz w:val="13"/>
          <w:szCs w:val="13"/>
          <w:shd w:val="clear" w:fill="2B2B2B"/>
        </w:rPr>
        <w:t xml:space="preserve">logoutBtn </w:t>
      </w:r>
      <w:r>
        <w:rPr>
          <w:rFonts w:hint="default" w:ascii="JetBrains Mono" w:hAnsi="JetBrains Mono" w:eastAsia="JetBrains Mono" w:cs="JetBrains Mono"/>
          <w:color w:val="A9B7C6"/>
          <w:sz w:val="13"/>
          <w:szCs w:val="13"/>
          <w:shd w:val="clear" w:fill="2B2B2B"/>
        </w:rPr>
        <w:t xml:space="preserve">() </w:t>
      </w:r>
      <w:r>
        <w:rPr>
          <w:rFonts w:hint="default" w:ascii="JetBrains Mono" w:hAnsi="JetBrains Mono" w:eastAsia="JetBrains Mono" w:cs="JetBrains Mono"/>
          <w:color w:val="CC7832"/>
          <w:sz w:val="13"/>
          <w:szCs w:val="13"/>
          <w:shd w:val="clear" w:fill="2B2B2B"/>
        </w:rPr>
        <w:t xml:space="preserve">throws </w:t>
      </w:r>
      <w:r>
        <w:rPr>
          <w:rFonts w:hint="default" w:ascii="JetBrains Mono" w:hAnsi="JetBrains Mono" w:eastAsia="JetBrains Mono" w:cs="JetBrains Mono"/>
          <w:color w:val="A9B7C6"/>
          <w:sz w:val="13"/>
          <w:szCs w:val="13"/>
          <w:shd w:val="clear" w:fill="2B2B2B"/>
        </w:rPr>
        <w:t>IOException</w:t>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A9B7C6"/>
          <w:sz w:val="13"/>
          <w:szCs w:val="13"/>
          <w:shd w:val="clear" w:fill="2B2B2B"/>
        </w:rPr>
        <w:t>SQLException { disconnect()</w:t>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A9B7C6"/>
          <w:sz w:val="13"/>
          <w:szCs w:val="13"/>
          <w:shd w:val="clear" w:fill="2B2B2B"/>
        </w:rPr>
        <w:t>Switcher.</w:t>
      </w:r>
      <w:r>
        <w:rPr>
          <w:rFonts w:hint="default" w:ascii="JetBrains Mono" w:hAnsi="JetBrains Mono" w:eastAsia="JetBrains Mono" w:cs="JetBrains Mono"/>
          <w:i/>
          <w:color w:val="A9B7C6"/>
          <w:sz w:val="13"/>
          <w:szCs w:val="13"/>
          <w:shd w:val="clear" w:fill="2B2B2B"/>
        </w:rPr>
        <w:t>switcher</w:t>
      </w:r>
      <w:r>
        <w:rPr>
          <w:rFonts w:hint="default" w:ascii="JetBrains Mono" w:hAnsi="JetBrains Mono" w:eastAsia="JetBrains Mono" w:cs="JetBrains Mono"/>
          <w:color w:val="A9B7C6"/>
          <w:sz w:val="13"/>
          <w:szCs w:val="13"/>
          <w:shd w:val="clear" w:fill="2B2B2B"/>
        </w:rPr>
        <w:t>(</w:t>
      </w:r>
      <w:r>
        <w:rPr>
          <w:rFonts w:hint="default" w:ascii="JetBrains Mono" w:hAnsi="JetBrains Mono" w:eastAsia="JetBrains Mono" w:cs="JetBrains Mono"/>
          <w:color w:val="6A8759"/>
          <w:sz w:val="13"/>
          <w:szCs w:val="13"/>
          <w:shd w:val="clear" w:fill="2B2B2B"/>
        </w:rPr>
        <w:t>"/Views/login.fxml"</w:t>
      </w:r>
      <w:r>
        <w:rPr>
          <w:rFonts w:hint="default" w:ascii="JetBrains Mono" w:hAnsi="JetBrains Mono" w:eastAsia="JetBrains Mono" w:cs="JetBrains Mono"/>
          <w:color w:val="A9B7C6"/>
          <w:sz w:val="13"/>
          <w:szCs w:val="13"/>
          <w:shd w:val="clear" w:fill="2B2B2B"/>
        </w:rPr>
        <w:t>)</w:t>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A9B7C6"/>
          <w:sz w:val="13"/>
          <w:szCs w:val="13"/>
          <w:shd w:val="clear" w:fill="2B2B2B"/>
        </w:rPr>
        <w:t>}</w:t>
      </w:r>
      <w:r>
        <w:rPr>
          <w:rFonts w:hint="default" w:ascii="JetBrains Mono" w:hAnsi="JetBrains Mono" w:eastAsia="JetBrains Mono" w:cs="JetBrains Mono"/>
          <w:color w:val="A9B7C6"/>
          <w:sz w:val="13"/>
          <w:szCs w:val="13"/>
          <w:shd w:val="clear" w:fill="2B2B2B"/>
        </w:rPr>
        <w:br w:type="textWrapping"/>
      </w:r>
      <w:r>
        <w:rPr>
          <w:rFonts w:hint="default" w:ascii="JetBrains Mono" w:hAnsi="JetBrains Mono" w:eastAsia="JetBrains Mono" w:cs="JetBrains Mono"/>
          <w:color w:val="A9B7C6"/>
          <w:sz w:val="13"/>
          <w:szCs w:val="13"/>
          <w:shd w:val="clear" w:fill="2B2B2B"/>
        </w:rPr>
        <w:t>}</w:t>
      </w:r>
    </w:p>
    <w:p>
      <w:pPr>
        <w:pStyle w:val="8"/>
        <w:keepNext w:val="0"/>
        <w:keepLines w:val="0"/>
        <w:widowControl/>
        <w:suppressLineNumbers w:val="0"/>
        <w:rPr>
          <w:rFonts w:hint="default" w:ascii="Times New Roman Bold Italic" w:hAnsi="Times New Roman Bold Italic" w:cs="Times New Roman Bold Italic"/>
          <w:b/>
          <w:bCs/>
          <w:i/>
          <w:iCs/>
          <w:kern w:val="2"/>
          <w:sz w:val="32"/>
          <w:szCs w:val="36"/>
          <w:lang w:eastAsia="zh-CN"/>
        </w:rPr>
      </w:pPr>
    </w:p>
    <w:p>
      <w:pPr>
        <w:pStyle w:val="8"/>
        <w:keepNext w:val="0"/>
        <w:keepLines w:val="0"/>
        <w:widowControl/>
        <w:suppressLineNumbers w:val="0"/>
        <w:rPr>
          <w:rFonts w:hint="default" w:ascii="Times New Roman Bold Italic" w:hAnsi="Times New Roman Bold Italic" w:cs="Times New Roman Bold Italic"/>
          <w:b/>
          <w:bCs/>
          <w:i/>
          <w:iCs/>
          <w:kern w:val="2"/>
          <w:sz w:val="32"/>
          <w:szCs w:val="36"/>
          <w:lang w:eastAsia="zh-CN"/>
        </w:rPr>
      </w:pPr>
      <w:r>
        <w:rPr>
          <w:rFonts w:hint="default" w:ascii="Times New Roman Bold Italic" w:hAnsi="Times New Roman Bold Italic" w:cs="Times New Roman Bold Italic"/>
          <w:b/>
          <w:bCs/>
          <w:i/>
          <w:iCs/>
          <w:kern w:val="2"/>
          <w:sz w:val="32"/>
          <w:szCs w:val="36"/>
          <w:lang w:eastAsia="zh-CN"/>
        </w:rPr>
        <w:t xml:space="preserve">Deposit </w:t>
      </w:r>
      <w:r>
        <w:rPr>
          <w:rFonts w:hint="default" w:ascii="Times New Roman Bold Italic" w:hAnsi="Times New Roman Bold Italic" w:cs="Times New Roman Bold Italic"/>
          <w:b/>
          <w:bCs/>
          <w:i/>
          <w:iCs/>
          <w:kern w:val="2"/>
          <w:sz w:val="32"/>
          <w:szCs w:val="36"/>
          <w:lang w:eastAsia="zh-CN"/>
        </w:rPr>
        <w:t>Class Controller</w:t>
      </w:r>
    </w:p>
    <w:p>
      <w:pPr>
        <w:pStyle w:val="7"/>
        <w:keepNext w:val="0"/>
        <w:keepLines w:val="0"/>
        <w:widowControl/>
        <w:suppressLineNumbers w:val="0"/>
        <w:shd w:val="clear" w:fill="2B2B2B"/>
        <w:rPr>
          <w:rFonts w:ascii="JetBrains Mono" w:hAnsi="JetBrains Mono" w:eastAsia="JetBrains Mono" w:cs="JetBrains Mono"/>
          <w:color w:val="A9B7C6"/>
          <w:sz w:val="13"/>
          <w:szCs w:val="13"/>
        </w:rPr>
      </w:pPr>
      <w:r>
        <w:rPr>
          <w:rFonts w:hint="default" w:ascii="JetBrains Mono" w:hAnsi="JetBrains Mono" w:eastAsia="JetBrains Mono" w:cs="JetBrains Mono"/>
          <w:color w:val="CC7832"/>
          <w:sz w:val="13"/>
          <w:szCs w:val="13"/>
          <w:shd w:val="clear" w:fill="2B2B2B"/>
        </w:rPr>
        <w:t xml:space="preserve">package </w:t>
      </w:r>
      <w:r>
        <w:rPr>
          <w:rFonts w:hint="default" w:ascii="JetBrains Mono" w:hAnsi="JetBrains Mono" w:eastAsia="JetBrains Mono" w:cs="JetBrains Mono"/>
          <w:color w:val="A9B7C6"/>
          <w:sz w:val="13"/>
          <w:szCs w:val="13"/>
          <w:shd w:val="clear" w:fill="2B2B2B"/>
        </w:rPr>
        <w:t>Controllers</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import </w:t>
      </w:r>
      <w:r>
        <w:rPr>
          <w:rFonts w:hint="default" w:ascii="JetBrains Mono" w:hAnsi="JetBrains Mono" w:eastAsia="JetBrains Mono" w:cs="JetBrains Mono"/>
          <w:color w:val="A9B7C6"/>
          <w:sz w:val="13"/>
          <w:szCs w:val="13"/>
          <w:shd w:val="clear" w:fill="2B2B2B"/>
        </w:rPr>
        <w:t>Models.AlertMessage</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import </w:t>
      </w:r>
      <w:r>
        <w:rPr>
          <w:rFonts w:hint="default" w:ascii="JetBrains Mono" w:hAnsi="JetBrains Mono" w:eastAsia="JetBrains Mono" w:cs="JetBrains Mono"/>
          <w:color w:val="A9B7C6"/>
          <w:sz w:val="13"/>
          <w:szCs w:val="13"/>
          <w:shd w:val="clear" w:fill="2B2B2B"/>
        </w:rPr>
        <w:t>Models.Initializer</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import </w:t>
      </w:r>
      <w:r>
        <w:rPr>
          <w:rFonts w:hint="default" w:ascii="JetBrains Mono" w:hAnsi="JetBrains Mono" w:eastAsia="JetBrains Mono" w:cs="JetBrains Mono"/>
          <w:color w:val="A9B7C6"/>
          <w:sz w:val="13"/>
          <w:szCs w:val="13"/>
          <w:shd w:val="clear" w:fill="2B2B2B"/>
        </w:rPr>
        <w:t>Public.Switcher</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import </w:t>
      </w:r>
      <w:r>
        <w:rPr>
          <w:rFonts w:hint="default" w:ascii="JetBrains Mono" w:hAnsi="JetBrains Mono" w:eastAsia="JetBrains Mono" w:cs="JetBrains Mono"/>
          <w:color w:val="A9B7C6"/>
          <w:sz w:val="13"/>
          <w:szCs w:val="13"/>
          <w:shd w:val="clear" w:fill="2B2B2B"/>
        </w:rPr>
        <w:t>javafx.fxml.</w:t>
      </w:r>
      <w:r>
        <w:rPr>
          <w:rFonts w:hint="default" w:ascii="JetBrains Mono" w:hAnsi="JetBrains Mono" w:eastAsia="JetBrains Mono" w:cs="JetBrains Mono"/>
          <w:color w:val="BBB529"/>
          <w:sz w:val="13"/>
          <w:szCs w:val="13"/>
          <w:shd w:val="clear" w:fill="2B2B2B"/>
        </w:rPr>
        <w:t>FXML</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import </w:t>
      </w:r>
      <w:r>
        <w:rPr>
          <w:rFonts w:hint="default" w:ascii="JetBrains Mono" w:hAnsi="JetBrains Mono" w:eastAsia="JetBrains Mono" w:cs="JetBrains Mono"/>
          <w:color w:val="A9B7C6"/>
          <w:sz w:val="13"/>
          <w:szCs w:val="13"/>
          <w:shd w:val="clear" w:fill="2B2B2B"/>
        </w:rPr>
        <w:t>javafx.scene.control.Label</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import </w:t>
      </w:r>
      <w:r>
        <w:rPr>
          <w:rFonts w:hint="default" w:ascii="JetBrains Mono" w:hAnsi="JetBrains Mono" w:eastAsia="JetBrains Mono" w:cs="JetBrains Mono"/>
          <w:color w:val="A9B7C6"/>
          <w:sz w:val="13"/>
          <w:szCs w:val="13"/>
          <w:shd w:val="clear" w:fill="2B2B2B"/>
        </w:rPr>
        <w:t>javafx.scene.control.TextField</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import </w:t>
      </w:r>
      <w:r>
        <w:rPr>
          <w:rFonts w:hint="default" w:ascii="JetBrains Mono" w:hAnsi="JetBrains Mono" w:eastAsia="JetBrains Mono" w:cs="JetBrains Mono"/>
          <w:color w:val="A9B7C6"/>
          <w:sz w:val="13"/>
          <w:szCs w:val="13"/>
          <w:shd w:val="clear" w:fill="2B2B2B"/>
        </w:rPr>
        <w:t>javafx.scene.text.Text</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import </w:t>
      </w:r>
      <w:r>
        <w:rPr>
          <w:rFonts w:hint="default" w:ascii="JetBrains Mono" w:hAnsi="JetBrains Mono" w:eastAsia="JetBrains Mono" w:cs="JetBrains Mono"/>
          <w:color w:val="A9B7C6"/>
          <w:sz w:val="13"/>
          <w:szCs w:val="13"/>
          <w:shd w:val="clear" w:fill="2B2B2B"/>
        </w:rPr>
        <w:t>java.io.IOException</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import </w:t>
      </w:r>
      <w:r>
        <w:rPr>
          <w:rFonts w:hint="default" w:ascii="JetBrains Mono" w:hAnsi="JetBrains Mono" w:eastAsia="JetBrains Mono" w:cs="JetBrains Mono"/>
          <w:color w:val="A9B7C6"/>
          <w:sz w:val="13"/>
          <w:szCs w:val="13"/>
          <w:shd w:val="clear" w:fill="2B2B2B"/>
        </w:rPr>
        <w:t>java.sql.*</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import </w:t>
      </w:r>
      <w:r>
        <w:rPr>
          <w:rFonts w:hint="default" w:ascii="JetBrains Mono" w:hAnsi="JetBrains Mono" w:eastAsia="JetBrains Mono" w:cs="JetBrains Mono"/>
          <w:color w:val="A9B7C6"/>
          <w:sz w:val="13"/>
          <w:szCs w:val="13"/>
          <w:shd w:val="clear" w:fill="2B2B2B"/>
        </w:rPr>
        <w:t>java.text.DateFormat</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import </w:t>
      </w:r>
      <w:r>
        <w:rPr>
          <w:rFonts w:hint="default" w:ascii="JetBrains Mono" w:hAnsi="JetBrains Mono" w:eastAsia="JetBrains Mono" w:cs="JetBrains Mono"/>
          <w:color w:val="A9B7C6"/>
          <w:sz w:val="13"/>
          <w:szCs w:val="13"/>
          <w:shd w:val="clear" w:fill="2B2B2B"/>
        </w:rPr>
        <w:t>java.text.SimpleDateFormat</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import </w:t>
      </w:r>
      <w:r>
        <w:rPr>
          <w:rFonts w:hint="default" w:ascii="JetBrains Mono" w:hAnsi="JetBrains Mono" w:eastAsia="JetBrains Mono" w:cs="JetBrains Mono"/>
          <w:color w:val="A9B7C6"/>
          <w:sz w:val="13"/>
          <w:szCs w:val="13"/>
          <w:shd w:val="clear" w:fill="2B2B2B"/>
        </w:rPr>
        <w:t>java.util.Calendar</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import </w:t>
      </w:r>
      <w:r>
        <w:rPr>
          <w:rFonts w:hint="default" w:ascii="JetBrains Mono" w:hAnsi="JetBrains Mono" w:eastAsia="JetBrains Mono" w:cs="JetBrains Mono"/>
          <w:color w:val="A9B7C6"/>
          <w:sz w:val="13"/>
          <w:szCs w:val="13"/>
          <w:shd w:val="clear" w:fill="2B2B2B"/>
        </w:rPr>
        <w:t>java.util.UUID</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public class </w:t>
      </w:r>
      <w:r>
        <w:rPr>
          <w:rFonts w:hint="default" w:ascii="JetBrains Mono" w:hAnsi="JetBrains Mono" w:eastAsia="JetBrains Mono" w:cs="JetBrains Mono"/>
          <w:color w:val="A9B7C6"/>
          <w:sz w:val="13"/>
          <w:szCs w:val="13"/>
          <w:shd w:val="clear" w:fill="2B2B2B"/>
        </w:rPr>
        <w:t xml:space="preserve">Deposit </w:t>
      </w:r>
      <w:r>
        <w:rPr>
          <w:rFonts w:hint="default" w:ascii="JetBrains Mono" w:hAnsi="JetBrains Mono" w:eastAsia="JetBrains Mono" w:cs="JetBrains Mono"/>
          <w:color w:val="CC7832"/>
          <w:sz w:val="13"/>
          <w:szCs w:val="13"/>
          <w:shd w:val="clear" w:fill="2B2B2B"/>
        </w:rPr>
        <w:t xml:space="preserve">extends </w:t>
      </w:r>
      <w:r>
        <w:rPr>
          <w:rFonts w:hint="default" w:ascii="JetBrains Mono" w:hAnsi="JetBrains Mono" w:eastAsia="JetBrains Mono" w:cs="JetBrains Mono"/>
          <w:color w:val="A9B7C6"/>
          <w:sz w:val="13"/>
          <w:szCs w:val="13"/>
          <w:shd w:val="clear" w:fill="2B2B2B"/>
        </w:rPr>
        <w:t>Login {</w:t>
      </w:r>
      <w:r>
        <w:rPr>
          <w:rFonts w:hint="default" w:ascii="JetBrains Mono" w:hAnsi="JetBrains Mono" w:eastAsia="JetBrains Mono" w:cs="JetBrains Mono"/>
          <w:color w:val="A9B7C6"/>
          <w:sz w:val="13"/>
          <w:szCs w:val="13"/>
          <w:shd w:val="clear" w:fill="2B2B2B"/>
        </w:rPr>
        <w:br w:type="textWrapping"/>
      </w:r>
      <w:r>
        <w:rPr>
          <w:rFonts w:hint="default" w:ascii="JetBrains Mono" w:hAnsi="JetBrains Mono" w:eastAsia="JetBrains Mono" w:cs="JetBrains Mono"/>
          <w:color w:val="A9B7C6"/>
          <w:sz w:val="13"/>
          <w:szCs w:val="13"/>
          <w:shd w:val="clear" w:fill="2B2B2B"/>
        </w:rPr>
        <w:t xml:space="preserve">    </w:t>
      </w:r>
      <w:r>
        <w:rPr>
          <w:rFonts w:hint="default" w:ascii="JetBrains Mono" w:hAnsi="JetBrains Mono" w:eastAsia="JetBrains Mono" w:cs="JetBrains Mono"/>
          <w:color w:val="CC7832"/>
          <w:sz w:val="13"/>
          <w:szCs w:val="13"/>
          <w:shd w:val="clear" w:fill="2B2B2B"/>
        </w:rPr>
        <w:t xml:space="preserve">private static final </w:t>
      </w:r>
      <w:r>
        <w:rPr>
          <w:rFonts w:hint="default" w:ascii="JetBrains Mono" w:hAnsi="JetBrains Mono" w:eastAsia="JetBrains Mono" w:cs="JetBrains Mono"/>
          <w:color w:val="A9B7C6"/>
          <w:sz w:val="13"/>
          <w:szCs w:val="13"/>
          <w:shd w:val="clear" w:fill="2B2B2B"/>
        </w:rPr>
        <w:t xml:space="preserve">String </w:t>
      </w:r>
      <w:r>
        <w:rPr>
          <w:rFonts w:hint="default" w:ascii="JetBrains Mono" w:hAnsi="JetBrains Mono" w:eastAsia="JetBrains Mono" w:cs="JetBrains Mono"/>
          <w:i/>
          <w:color w:val="9876AA"/>
          <w:sz w:val="13"/>
          <w:szCs w:val="13"/>
          <w:shd w:val="clear" w:fill="2B2B2B"/>
        </w:rPr>
        <w:t xml:space="preserve">dep_query </w:t>
      </w:r>
      <w:r>
        <w:rPr>
          <w:rFonts w:hint="default" w:ascii="JetBrains Mono" w:hAnsi="JetBrains Mono" w:eastAsia="JetBrains Mono" w:cs="JetBrains Mono"/>
          <w:color w:val="A9B7C6"/>
          <w:sz w:val="13"/>
          <w:szCs w:val="13"/>
          <w:shd w:val="clear" w:fill="2B2B2B"/>
        </w:rPr>
        <w:t xml:space="preserve">= </w:t>
      </w:r>
      <w:r>
        <w:rPr>
          <w:rFonts w:hint="default" w:ascii="JetBrains Mono" w:hAnsi="JetBrains Mono" w:eastAsia="JetBrains Mono" w:cs="JetBrains Mono"/>
          <w:color w:val="6A8759"/>
          <w:sz w:val="13"/>
          <w:szCs w:val="13"/>
          <w:shd w:val="clear" w:fill="2B2B2B"/>
        </w:rPr>
        <w:t>"</w:t>
      </w:r>
      <w:r>
        <w:rPr>
          <w:rFonts w:hint="default" w:ascii="JetBrains Mono" w:hAnsi="JetBrains Mono" w:eastAsia="JetBrains Mono" w:cs="JetBrains Mono"/>
          <w:color w:val="6A8759"/>
          <w:sz w:val="13"/>
          <w:szCs w:val="13"/>
          <w:shd w:val="clear" w:fill="364135"/>
        </w:rPr>
        <w:t>INSERT INTO deposits (transac_id, acc_id, cust_id, deposit, balance) VALUES (?::uuid, ?::uuid, ?::uuid, ?::numeric, ?::numeric)</w:t>
      </w:r>
      <w:r>
        <w:rPr>
          <w:rFonts w:hint="default" w:ascii="JetBrains Mono" w:hAnsi="JetBrains Mono" w:eastAsia="JetBrains Mono" w:cs="JetBrains Mono"/>
          <w:color w:val="6A8759"/>
          <w:sz w:val="13"/>
          <w:szCs w:val="13"/>
          <w:shd w:val="clear" w:fill="2B2B2B"/>
        </w:rPr>
        <w:t>"</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    private static final </w:t>
      </w:r>
      <w:r>
        <w:rPr>
          <w:rFonts w:hint="default" w:ascii="JetBrains Mono" w:hAnsi="JetBrains Mono" w:eastAsia="JetBrains Mono" w:cs="JetBrains Mono"/>
          <w:color w:val="A9B7C6"/>
          <w:sz w:val="13"/>
          <w:szCs w:val="13"/>
          <w:shd w:val="clear" w:fill="2B2B2B"/>
        </w:rPr>
        <w:t xml:space="preserve">String </w:t>
      </w:r>
      <w:r>
        <w:rPr>
          <w:rFonts w:hint="default" w:ascii="JetBrains Mono" w:hAnsi="JetBrains Mono" w:eastAsia="JetBrains Mono" w:cs="JetBrains Mono"/>
          <w:i/>
          <w:color w:val="9876AA"/>
          <w:sz w:val="13"/>
          <w:szCs w:val="13"/>
          <w:shd w:val="clear" w:fill="2B2B2B"/>
        </w:rPr>
        <w:t xml:space="preserve">hist_query </w:t>
      </w:r>
      <w:r>
        <w:rPr>
          <w:rFonts w:hint="default" w:ascii="JetBrains Mono" w:hAnsi="JetBrains Mono" w:eastAsia="JetBrains Mono" w:cs="JetBrains Mono"/>
          <w:color w:val="A9B7C6"/>
          <w:sz w:val="13"/>
          <w:szCs w:val="13"/>
          <w:shd w:val="clear" w:fill="2B2B2B"/>
        </w:rPr>
        <w:t xml:space="preserve">= </w:t>
      </w:r>
      <w:r>
        <w:rPr>
          <w:rFonts w:hint="default" w:ascii="JetBrains Mono" w:hAnsi="JetBrains Mono" w:eastAsia="JetBrains Mono" w:cs="JetBrains Mono"/>
          <w:color w:val="6A8759"/>
          <w:sz w:val="13"/>
          <w:szCs w:val="13"/>
          <w:shd w:val="clear" w:fill="2B2B2B"/>
        </w:rPr>
        <w:t>"</w:t>
      </w:r>
      <w:r>
        <w:rPr>
          <w:rFonts w:hint="default" w:ascii="JetBrains Mono" w:hAnsi="JetBrains Mono" w:eastAsia="JetBrains Mono" w:cs="JetBrains Mono"/>
          <w:color w:val="6A8759"/>
          <w:sz w:val="13"/>
          <w:szCs w:val="13"/>
          <w:shd w:val="clear" w:fill="364135"/>
        </w:rPr>
        <w:t>INSERT INTO history VALUES (?::uuid, ?::uuid, ?::varchar, ?::varchar)</w:t>
      </w:r>
      <w:r>
        <w:rPr>
          <w:rFonts w:hint="default" w:ascii="JetBrains Mono" w:hAnsi="JetBrains Mono" w:eastAsia="JetBrains Mono" w:cs="JetBrains Mono"/>
          <w:color w:val="6A8759"/>
          <w:sz w:val="13"/>
          <w:szCs w:val="13"/>
          <w:shd w:val="clear" w:fill="2B2B2B"/>
        </w:rPr>
        <w:t>"</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BBB529"/>
          <w:sz w:val="13"/>
          <w:szCs w:val="13"/>
          <w:shd w:val="clear" w:fill="2B2B2B"/>
        </w:rPr>
        <w:t>@FXML</w:t>
      </w:r>
      <w:r>
        <w:rPr>
          <w:rFonts w:hint="default" w:ascii="JetBrains Mono" w:hAnsi="JetBrains Mono" w:eastAsia="JetBrains Mono" w:cs="JetBrains Mono"/>
          <w:color w:val="BBB529"/>
          <w:sz w:val="13"/>
          <w:szCs w:val="13"/>
          <w:shd w:val="clear" w:fill="2B2B2B"/>
        </w:rPr>
        <w:br w:type="textWrapping"/>
      </w:r>
      <w:r>
        <w:rPr>
          <w:rFonts w:hint="default" w:ascii="JetBrains Mono" w:hAnsi="JetBrains Mono" w:eastAsia="JetBrains Mono" w:cs="JetBrains Mono"/>
          <w:color w:val="BBB529"/>
          <w:sz w:val="13"/>
          <w:szCs w:val="13"/>
          <w:shd w:val="clear" w:fill="2B2B2B"/>
        </w:rPr>
        <w:t xml:space="preserve">    </w:t>
      </w:r>
      <w:r>
        <w:rPr>
          <w:rFonts w:hint="default" w:ascii="JetBrains Mono" w:hAnsi="JetBrains Mono" w:eastAsia="JetBrains Mono" w:cs="JetBrains Mono"/>
          <w:color w:val="CC7832"/>
          <w:sz w:val="13"/>
          <w:szCs w:val="13"/>
          <w:shd w:val="clear" w:fill="2B2B2B"/>
        </w:rPr>
        <w:t xml:space="preserve">private </w:t>
      </w:r>
      <w:r>
        <w:rPr>
          <w:rFonts w:hint="default" w:ascii="JetBrains Mono" w:hAnsi="JetBrains Mono" w:eastAsia="JetBrains Mono" w:cs="JetBrains Mono"/>
          <w:color w:val="A9B7C6"/>
          <w:sz w:val="13"/>
          <w:szCs w:val="13"/>
          <w:shd w:val="clear" w:fill="2B2B2B"/>
        </w:rPr>
        <w:t xml:space="preserve">Label </w:t>
      </w:r>
      <w:r>
        <w:rPr>
          <w:rFonts w:hint="default" w:ascii="JetBrains Mono" w:hAnsi="JetBrains Mono" w:eastAsia="JetBrains Mono" w:cs="JetBrains Mono"/>
          <w:color w:val="9876AA"/>
          <w:sz w:val="13"/>
          <w:szCs w:val="13"/>
          <w:shd w:val="clear" w:fill="2B2B2B"/>
        </w:rPr>
        <w:t>account_user</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BBB529"/>
          <w:sz w:val="13"/>
          <w:szCs w:val="13"/>
          <w:shd w:val="clear" w:fill="2B2B2B"/>
        </w:rPr>
        <w:t>@FXML</w:t>
      </w:r>
      <w:r>
        <w:rPr>
          <w:rFonts w:hint="default" w:ascii="JetBrains Mono" w:hAnsi="JetBrains Mono" w:eastAsia="JetBrains Mono" w:cs="JetBrains Mono"/>
          <w:color w:val="BBB529"/>
          <w:sz w:val="13"/>
          <w:szCs w:val="13"/>
          <w:shd w:val="clear" w:fill="2B2B2B"/>
        </w:rPr>
        <w:br w:type="textWrapping"/>
      </w:r>
      <w:r>
        <w:rPr>
          <w:rFonts w:hint="default" w:ascii="JetBrains Mono" w:hAnsi="JetBrains Mono" w:eastAsia="JetBrains Mono" w:cs="JetBrains Mono"/>
          <w:color w:val="BBB529"/>
          <w:sz w:val="13"/>
          <w:szCs w:val="13"/>
          <w:shd w:val="clear" w:fill="2B2B2B"/>
        </w:rPr>
        <w:t xml:space="preserve">    </w:t>
      </w:r>
      <w:r>
        <w:rPr>
          <w:rFonts w:hint="default" w:ascii="JetBrains Mono" w:hAnsi="JetBrains Mono" w:eastAsia="JetBrains Mono" w:cs="JetBrains Mono"/>
          <w:color w:val="CC7832"/>
          <w:sz w:val="13"/>
          <w:szCs w:val="13"/>
          <w:shd w:val="clear" w:fill="2B2B2B"/>
        </w:rPr>
        <w:t xml:space="preserve">private </w:t>
      </w:r>
      <w:r>
        <w:rPr>
          <w:rFonts w:hint="default" w:ascii="JetBrains Mono" w:hAnsi="JetBrains Mono" w:eastAsia="JetBrains Mono" w:cs="JetBrains Mono"/>
          <w:color w:val="A9B7C6"/>
          <w:sz w:val="13"/>
          <w:szCs w:val="13"/>
          <w:shd w:val="clear" w:fill="2B2B2B"/>
        </w:rPr>
        <w:t xml:space="preserve">Text </w:t>
      </w:r>
      <w:r>
        <w:rPr>
          <w:rFonts w:hint="default" w:ascii="JetBrains Mono" w:hAnsi="JetBrains Mono" w:eastAsia="JetBrains Mono" w:cs="JetBrains Mono"/>
          <w:color w:val="9876AA"/>
          <w:sz w:val="13"/>
          <w:szCs w:val="13"/>
          <w:shd w:val="clear" w:fill="2B2B2B"/>
        </w:rPr>
        <w:t>account_balance</w:t>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9876AA"/>
          <w:sz w:val="13"/>
          <w:szCs w:val="13"/>
          <w:shd w:val="clear" w:fill="2B2B2B"/>
        </w:rPr>
        <w:t>balance_deposit</w:t>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9876AA"/>
          <w:sz w:val="13"/>
          <w:szCs w:val="13"/>
          <w:shd w:val="clear" w:fill="2B2B2B"/>
        </w:rPr>
        <w:t>balance_withdrawal</w:t>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9876AA"/>
          <w:sz w:val="13"/>
          <w:szCs w:val="13"/>
          <w:shd w:val="clear" w:fill="2B2B2B"/>
        </w:rPr>
        <w:t>message_status</w:t>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9876AA"/>
          <w:sz w:val="13"/>
          <w:szCs w:val="13"/>
          <w:shd w:val="clear" w:fill="2B2B2B"/>
        </w:rPr>
        <w:t>message_account</w:t>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9876AA"/>
          <w:sz w:val="13"/>
          <w:szCs w:val="13"/>
          <w:shd w:val="clear" w:fill="2B2B2B"/>
        </w:rPr>
        <w:t>message_deposit</w:t>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9876AA"/>
          <w:sz w:val="13"/>
          <w:szCs w:val="13"/>
          <w:shd w:val="clear" w:fill="2B2B2B"/>
        </w:rPr>
        <w:t>message_balance</w:t>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9876AA"/>
          <w:sz w:val="13"/>
          <w:szCs w:val="13"/>
          <w:shd w:val="clear" w:fill="2B2B2B"/>
        </w:rPr>
        <w:t>message_date</w:t>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9876AA"/>
          <w:sz w:val="13"/>
          <w:szCs w:val="13"/>
          <w:shd w:val="clear" w:fill="2B2B2B"/>
        </w:rPr>
        <w:t>message_time</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BBB529"/>
          <w:sz w:val="13"/>
          <w:szCs w:val="13"/>
          <w:shd w:val="clear" w:fill="2B2B2B"/>
        </w:rPr>
        <w:t>@FXML</w:t>
      </w:r>
      <w:r>
        <w:rPr>
          <w:rFonts w:hint="default" w:ascii="JetBrains Mono" w:hAnsi="JetBrains Mono" w:eastAsia="JetBrains Mono" w:cs="JetBrains Mono"/>
          <w:color w:val="BBB529"/>
          <w:sz w:val="13"/>
          <w:szCs w:val="13"/>
          <w:shd w:val="clear" w:fill="2B2B2B"/>
        </w:rPr>
        <w:br w:type="textWrapping"/>
      </w:r>
      <w:r>
        <w:rPr>
          <w:rFonts w:hint="default" w:ascii="JetBrains Mono" w:hAnsi="JetBrains Mono" w:eastAsia="JetBrains Mono" w:cs="JetBrains Mono"/>
          <w:color w:val="BBB529"/>
          <w:sz w:val="13"/>
          <w:szCs w:val="13"/>
          <w:shd w:val="clear" w:fill="2B2B2B"/>
        </w:rPr>
        <w:t xml:space="preserve">    </w:t>
      </w:r>
      <w:r>
        <w:rPr>
          <w:rFonts w:hint="default" w:ascii="JetBrains Mono" w:hAnsi="JetBrains Mono" w:eastAsia="JetBrains Mono" w:cs="JetBrains Mono"/>
          <w:color w:val="CC7832"/>
          <w:sz w:val="13"/>
          <w:szCs w:val="13"/>
          <w:shd w:val="clear" w:fill="2B2B2B"/>
        </w:rPr>
        <w:t xml:space="preserve">private </w:t>
      </w:r>
      <w:r>
        <w:rPr>
          <w:rFonts w:hint="default" w:ascii="JetBrains Mono" w:hAnsi="JetBrains Mono" w:eastAsia="JetBrains Mono" w:cs="JetBrains Mono"/>
          <w:color w:val="A9B7C6"/>
          <w:sz w:val="13"/>
          <w:szCs w:val="13"/>
          <w:shd w:val="clear" w:fill="2B2B2B"/>
        </w:rPr>
        <w:t xml:space="preserve">TextField </w:t>
      </w:r>
      <w:r>
        <w:rPr>
          <w:rFonts w:hint="default" w:ascii="JetBrains Mono" w:hAnsi="JetBrains Mono" w:eastAsia="JetBrains Mono" w:cs="JetBrains Mono"/>
          <w:color w:val="9876AA"/>
          <w:sz w:val="13"/>
          <w:szCs w:val="13"/>
          <w:shd w:val="clear" w:fill="2B2B2B"/>
        </w:rPr>
        <w:t>depot</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BBB529"/>
          <w:sz w:val="13"/>
          <w:szCs w:val="13"/>
          <w:shd w:val="clear" w:fill="2B2B2B"/>
        </w:rPr>
        <w:t>@FXML</w:t>
      </w:r>
      <w:r>
        <w:rPr>
          <w:rFonts w:hint="default" w:ascii="JetBrains Mono" w:hAnsi="JetBrains Mono" w:eastAsia="JetBrains Mono" w:cs="JetBrains Mono"/>
          <w:color w:val="BBB529"/>
          <w:sz w:val="13"/>
          <w:szCs w:val="13"/>
          <w:shd w:val="clear" w:fill="2B2B2B"/>
        </w:rPr>
        <w:br w:type="textWrapping"/>
      </w:r>
      <w:r>
        <w:rPr>
          <w:rFonts w:hint="default" w:ascii="JetBrains Mono" w:hAnsi="JetBrains Mono" w:eastAsia="JetBrains Mono" w:cs="JetBrains Mono"/>
          <w:color w:val="BBB529"/>
          <w:sz w:val="13"/>
          <w:szCs w:val="13"/>
          <w:shd w:val="clear" w:fill="2B2B2B"/>
        </w:rPr>
        <w:t xml:space="preserve">    </w:t>
      </w:r>
      <w:r>
        <w:rPr>
          <w:rFonts w:hint="default" w:ascii="JetBrains Mono" w:hAnsi="JetBrains Mono" w:eastAsia="JetBrains Mono" w:cs="JetBrains Mono"/>
          <w:color w:val="CC7832"/>
          <w:sz w:val="13"/>
          <w:szCs w:val="13"/>
          <w:shd w:val="clear" w:fill="2B2B2B"/>
        </w:rPr>
        <w:t xml:space="preserve">void </w:t>
      </w:r>
      <w:r>
        <w:rPr>
          <w:rFonts w:hint="default" w:ascii="JetBrains Mono" w:hAnsi="JetBrains Mono" w:eastAsia="JetBrains Mono" w:cs="JetBrains Mono"/>
          <w:color w:val="FFC66D"/>
          <w:sz w:val="13"/>
          <w:szCs w:val="13"/>
          <w:shd w:val="clear" w:fill="2B2B2B"/>
        </w:rPr>
        <w:t xml:space="preserve">accountBtn </w:t>
      </w:r>
      <w:r>
        <w:rPr>
          <w:rFonts w:hint="default" w:ascii="JetBrains Mono" w:hAnsi="JetBrains Mono" w:eastAsia="JetBrains Mono" w:cs="JetBrains Mono"/>
          <w:color w:val="A9B7C6"/>
          <w:sz w:val="13"/>
          <w:szCs w:val="13"/>
          <w:shd w:val="clear" w:fill="2B2B2B"/>
        </w:rPr>
        <w:t xml:space="preserve">() </w:t>
      </w:r>
      <w:r>
        <w:rPr>
          <w:rFonts w:hint="default" w:ascii="JetBrains Mono" w:hAnsi="JetBrains Mono" w:eastAsia="JetBrains Mono" w:cs="JetBrains Mono"/>
          <w:color w:val="CC7832"/>
          <w:sz w:val="13"/>
          <w:szCs w:val="13"/>
          <w:shd w:val="clear" w:fill="2B2B2B"/>
        </w:rPr>
        <w:t xml:space="preserve">throws </w:t>
      </w:r>
      <w:r>
        <w:rPr>
          <w:rFonts w:hint="default" w:ascii="JetBrains Mono" w:hAnsi="JetBrains Mono" w:eastAsia="JetBrains Mono" w:cs="JetBrains Mono"/>
          <w:color w:val="A9B7C6"/>
          <w:sz w:val="13"/>
          <w:szCs w:val="13"/>
          <w:shd w:val="clear" w:fill="2B2B2B"/>
        </w:rPr>
        <w:t>IOException { Switcher.</w:t>
      </w:r>
      <w:r>
        <w:rPr>
          <w:rFonts w:hint="default" w:ascii="JetBrains Mono" w:hAnsi="JetBrains Mono" w:eastAsia="JetBrains Mono" w:cs="JetBrains Mono"/>
          <w:i/>
          <w:color w:val="A9B7C6"/>
          <w:sz w:val="13"/>
          <w:szCs w:val="13"/>
          <w:shd w:val="clear" w:fill="2B2B2B"/>
        </w:rPr>
        <w:t>switcher</w:t>
      </w:r>
      <w:r>
        <w:rPr>
          <w:rFonts w:hint="default" w:ascii="JetBrains Mono" w:hAnsi="JetBrains Mono" w:eastAsia="JetBrains Mono" w:cs="JetBrains Mono"/>
          <w:color w:val="A9B7C6"/>
          <w:sz w:val="13"/>
          <w:szCs w:val="13"/>
          <w:shd w:val="clear" w:fill="2B2B2B"/>
        </w:rPr>
        <w:t>(</w:t>
      </w:r>
      <w:r>
        <w:rPr>
          <w:rFonts w:hint="default" w:ascii="JetBrains Mono" w:hAnsi="JetBrains Mono" w:eastAsia="JetBrains Mono" w:cs="JetBrains Mono"/>
          <w:color w:val="6A8759"/>
          <w:sz w:val="13"/>
          <w:szCs w:val="13"/>
          <w:shd w:val="clear" w:fill="2B2B2B"/>
        </w:rPr>
        <w:t>"/Views/account.fxml"</w:t>
      </w:r>
      <w:r>
        <w:rPr>
          <w:rFonts w:hint="default" w:ascii="JetBrains Mono" w:hAnsi="JetBrains Mono" w:eastAsia="JetBrains Mono" w:cs="JetBrains Mono"/>
          <w:color w:val="A9B7C6"/>
          <w:sz w:val="13"/>
          <w:szCs w:val="13"/>
          <w:shd w:val="clear" w:fill="2B2B2B"/>
        </w:rPr>
        <w:t>)</w:t>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A9B7C6"/>
          <w:sz w:val="13"/>
          <w:szCs w:val="13"/>
          <w:shd w:val="clear" w:fill="2B2B2B"/>
        </w:rPr>
        <w:t>}</w:t>
      </w:r>
      <w:r>
        <w:rPr>
          <w:rFonts w:hint="default" w:ascii="JetBrains Mono" w:hAnsi="JetBrains Mono" w:eastAsia="JetBrains Mono" w:cs="JetBrains Mono"/>
          <w:color w:val="A9B7C6"/>
          <w:sz w:val="13"/>
          <w:szCs w:val="13"/>
          <w:shd w:val="clear" w:fill="2B2B2B"/>
        </w:rPr>
        <w:br w:type="textWrapping"/>
      </w:r>
      <w:r>
        <w:rPr>
          <w:rFonts w:hint="default" w:ascii="JetBrains Mono" w:hAnsi="JetBrains Mono" w:eastAsia="JetBrains Mono" w:cs="JetBrains Mono"/>
          <w:color w:val="A9B7C6"/>
          <w:sz w:val="13"/>
          <w:szCs w:val="13"/>
          <w:shd w:val="clear" w:fill="2B2B2B"/>
        </w:rPr>
        <w:br w:type="textWrapping"/>
      </w:r>
      <w:r>
        <w:rPr>
          <w:rFonts w:hint="default" w:ascii="JetBrains Mono" w:hAnsi="JetBrains Mono" w:eastAsia="JetBrains Mono" w:cs="JetBrains Mono"/>
          <w:color w:val="A9B7C6"/>
          <w:sz w:val="13"/>
          <w:szCs w:val="13"/>
          <w:shd w:val="clear" w:fill="2B2B2B"/>
        </w:rPr>
        <w:t xml:space="preserve">    </w:t>
      </w:r>
      <w:r>
        <w:rPr>
          <w:rFonts w:hint="default" w:ascii="JetBrains Mono" w:hAnsi="JetBrains Mono" w:eastAsia="JetBrains Mono" w:cs="JetBrains Mono"/>
          <w:color w:val="BBB529"/>
          <w:sz w:val="13"/>
          <w:szCs w:val="13"/>
          <w:shd w:val="clear" w:fill="2B2B2B"/>
        </w:rPr>
        <w:t>@FXML</w:t>
      </w:r>
      <w:r>
        <w:rPr>
          <w:rFonts w:hint="default" w:ascii="JetBrains Mono" w:hAnsi="JetBrains Mono" w:eastAsia="JetBrains Mono" w:cs="JetBrains Mono"/>
          <w:color w:val="BBB529"/>
          <w:sz w:val="13"/>
          <w:szCs w:val="13"/>
          <w:shd w:val="clear" w:fill="2B2B2B"/>
        </w:rPr>
        <w:br w:type="textWrapping"/>
      </w:r>
      <w:r>
        <w:rPr>
          <w:rFonts w:hint="default" w:ascii="JetBrains Mono" w:hAnsi="JetBrains Mono" w:eastAsia="JetBrains Mono" w:cs="JetBrains Mono"/>
          <w:color w:val="BBB529"/>
          <w:sz w:val="13"/>
          <w:szCs w:val="13"/>
          <w:shd w:val="clear" w:fill="2B2B2B"/>
        </w:rPr>
        <w:t xml:space="preserve">    </w:t>
      </w:r>
      <w:r>
        <w:rPr>
          <w:rFonts w:hint="default" w:ascii="JetBrains Mono" w:hAnsi="JetBrains Mono" w:eastAsia="JetBrains Mono" w:cs="JetBrains Mono"/>
          <w:color w:val="CC7832"/>
          <w:sz w:val="13"/>
          <w:szCs w:val="13"/>
          <w:shd w:val="clear" w:fill="2B2B2B"/>
        </w:rPr>
        <w:t xml:space="preserve">void </w:t>
      </w:r>
      <w:r>
        <w:rPr>
          <w:rFonts w:hint="default" w:ascii="JetBrains Mono" w:hAnsi="JetBrains Mono" w:eastAsia="JetBrains Mono" w:cs="JetBrains Mono"/>
          <w:color w:val="FFC66D"/>
          <w:sz w:val="13"/>
          <w:szCs w:val="13"/>
          <w:shd w:val="clear" w:fill="2B2B2B"/>
        </w:rPr>
        <w:t xml:space="preserve">withdrawalBtn </w:t>
      </w:r>
      <w:r>
        <w:rPr>
          <w:rFonts w:hint="default" w:ascii="JetBrains Mono" w:hAnsi="JetBrains Mono" w:eastAsia="JetBrains Mono" w:cs="JetBrains Mono"/>
          <w:color w:val="A9B7C6"/>
          <w:sz w:val="13"/>
          <w:szCs w:val="13"/>
          <w:shd w:val="clear" w:fill="2B2B2B"/>
        </w:rPr>
        <w:t xml:space="preserve">() </w:t>
      </w:r>
      <w:r>
        <w:rPr>
          <w:rFonts w:hint="default" w:ascii="JetBrains Mono" w:hAnsi="JetBrains Mono" w:eastAsia="JetBrains Mono" w:cs="JetBrains Mono"/>
          <w:color w:val="CC7832"/>
          <w:sz w:val="13"/>
          <w:szCs w:val="13"/>
          <w:shd w:val="clear" w:fill="2B2B2B"/>
        </w:rPr>
        <w:t xml:space="preserve">throws </w:t>
      </w:r>
      <w:r>
        <w:rPr>
          <w:rFonts w:hint="default" w:ascii="JetBrains Mono" w:hAnsi="JetBrains Mono" w:eastAsia="JetBrains Mono" w:cs="JetBrains Mono"/>
          <w:color w:val="A9B7C6"/>
          <w:sz w:val="13"/>
          <w:szCs w:val="13"/>
          <w:shd w:val="clear" w:fill="2B2B2B"/>
        </w:rPr>
        <w:t>IOException { Switcher.</w:t>
      </w:r>
      <w:r>
        <w:rPr>
          <w:rFonts w:hint="default" w:ascii="JetBrains Mono" w:hAnsi="JetBrains Mono" w:eastAsia="JetBrains Mono" w:cs="JetBrains Mono"/>
          <w:i/>
          <w:color w:val="A9B7C6"/>
          <w:sz w:val="13"/>
          <w:szCs w:val="13"/>
          <w:shd w:val="clear" w:fill="2B2B2B"/>
        </w:rPr>
        <w:t>switcher</w:t>
      </w:r>
      <w:r>
        <w:rPr>
          <w:rFonts w:hint="default" w:ascii="JetBrains Mono" w:hAnsi="JetBrains Mono" w:eastAsia="JetBrains Mono" w:cs="JetBrains Mono"/>
          <w:color w:val="A9B7C6"/>
          <w:sz w:val="13"/>
          <w:szCs w:val="13"/>
          <w:shd w:val="clear" w:fill="2B2B2B"/>
        </w:rPr>
        <w:t>(</w:t>
      </w:r>
      <w:r>
        <w:rPr>
          <w:rFonts w:hint="default" w:ascii="JetBrains Mono" w:hAnsi="JetBrains Mono" w:eastAsia="JetBrains Mono" w:cs="JetBrains Mono"/>
          <w:color w:val="6A8759"/>
          <w:sz w:val="13"/>
          <w:szCs w:val="13"/>
          <w:shd w:val="clear" w:fill="2B2B2B"/>
        </w:rPr>
        <w:t>"/Views/withdrawal.fxml"</w:t>
      </w:r>
      <w:r>
        <w:rPr>
          <w:rFonts w:hint="default" w:ascii="JetBrains Mono" w:hAnsi="JetBrains Mono" w:eastAsia="JetBrains Mono" w:cs="JetBrains Mono"/>
          <w:color w:val="A9B7C6"/>
          <w:sz w:val="13"/>
          <w:szCs w:val="13"/>
          <w:shd w:val="clear" w:fill="2B2B2B"/>
        </w:rPr>
        <w:t>)</w:t>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A9B7C6"/>
          <w:sz w:val="13"/>
          <w:szCs w:val="13"/>
          <w:shd w:val="clear" w:fill="2B2B2B"/>
        </w:rPr>
        <w:t>}</w:t>
      </w:r>
      <w:r>
        <w:rPr>
          <w:rFonts w:hint="default" w:ascii="JetBrains Mono" w:hAnsi="JetBrains Mono" w:eastAsia="JetBrains Mono" w:cs="JetBrains Mono"/>
          <w:color w:val="A9B7C6"/>
          <w:sz w:val="13"/>
          <w:szCs w:val="13"/>
          <w:shd w:val="clear" w:fill="2B2B2B"/>
        </w:rPr>
        <w:br w:type="textWrapping"/>
      </w:r>
      <w:r>
        <w:rPr>
          <w:rFonts w:hint="default" w:ascii="JetBrains Mono" w:hAnsi="JetBrains Mono" w:eastAsia="JetBrains Mono" w:cs="JetBrains Mono"/>
          <w:color w:val="A9B7C6"/>
          <w:sz w:val="13"/>
          <w:szCs w:val="13"/>
          <w:shd w:val="clear" w:fill="2B2B2B"/>
        </w:rPr>
        <w:br w:type="textWrapping"/>
      </w:r>
      <w:r>
        <w:rPr>
          <w:rFonts w:hint="default" w:ascii="JetBrains Mono" w:hAnsi="JetBrains Mono" w:eastAsia="JetBrains Mono" w:cs="JetBrains Mono"/>
          <w:color w:val="A9B7C6"/>
          <w:sz w:val="13"/>
          <w:szCs w:val="13"/>
          <w:shd w:val="clear" w:fill="2B2B2B"/>
        </w:rPr>
        <w:t xml:space="preserve">    </w:t>
      </w:r>
      <w:r>
        <w:rPr>
          <w:rFonts w:hint="default" w:ascii="JetBrains Mono" w:hAnsi="JetBrains Mono" w:eastAsia="JetBrains Mono" w:cs="JetBrains Mono"/>
          <w:color w:val="BBB529"/>
          <w:sz w:val="13"/>
          <w:szCs w:val="13"/>
          <w:shd w:val="clear" w:fill="2B2B2B"/>
        </w:rPr>
        <w:t>@FXML</w:t>
      </w:r>
      <w:r>
        <w:rPr>
          <w:rFonts w:hint="default" w:ascii="JetBrains Mono" w:hAnsi="JetBrains Mono" w:eastAsia="JetBrains Mono" w:cs="JetBrains Mono"/>
          <w:color w:val="BBB529"/>
          <w:sz w:val="13"/>
          <w:szCs w:val="13"/>
          <w:shd w:val="clear" w:fill="2B2B2B"/>
        </w:rPr>
        <w:br w:type="textWrapping"/>
      </w:r>
      <w:r>
        <w:rPr>
          <w:rFonts w:hint="default" w:ascii="JetBrains Mono" w:hAnsi="JetBrains Mono" w:eastAsia="JetBrains Mono" w:cs="JetBrains Mono"/>
          <w:color w:val="BBB529"/>
          <w:sz w:val="13"/>
          <w:szCs w:val="13"/>
          <w:shd w:val="clear" w:fill="2B2B2B"/>
        </w:rPr>
        <w:t xml:space="preserve">    </w:t>
      </w:r>
      <w:r>
        <w:rPr>
          <w:rFonts w:hint="default" w:ascii="JetBrains Mono" w:hAnsi="JetBrains Mono" w:eastAsia="JetBrains Mono" w:cs="JetBrains Mono"/>
          <w:color w:val="CC7832"/>
          <w:sz w:val="13"/>
          <w:szCs w:val="13"/>
          <w:shd w:val="clear" w:fill="2B2B2B"/>
        </w:rPr>
        <w:t xml:space="preserve">void </w:t>
      </w:r>
      <w:r>
        <w:rPr>
          <w:rFonts w:hint="default" w:ascii="JetBrains Mono" w:hAnsi="JetBrains Mono" w:eastAsia="JetBrains Mono" w:cs="JetBrains Mono"/>
          <w:color w:val="FFC66D"/>
          <w:sz w:val="13"/>
          <w:szCs w:val="13"/>
          <w:shd w:val="clear" w:fill="2B2B2B"/>
        </w:rPr>
        <w:t xml:space="preserve">transferBtn </w:t>
      </w:r>
      <w:r>
        <w:rPr>
          <w:rFonts w:hint="default" w:ascii="JetBrains Mono" w:hAnsi="JetBrains Mono" w:eastAsia="JetBrains Mono" w:cs="JetBrains Mono"/>
          <w:color w:val="A9B7C6"/>
          <w:sz w:val="13"/>
          <w:szCs w:val="13"/>
          <w:shd w:val="clear" w:fill="2B2B2B"/>
        </w:rPr>
        <w:t xml:space="preserve">() </w:t>
      </w:r>
      <w:r>
        <w:rPr>
          <w:rFonts w:hint="default" w:ascii="JetBrains Mono" w:hAnsi="JetBrains Mono" w:eastAsia="JetBrains Mono" w:cs="JetBrains Mono"/>
          <w:color w:val="CC7832"/>
          <w:sz w:val="13"/>
          <w:szCs w:val="13"/>
          <w:shd w:val="clear" w:fill="2B2B2B"/>
        </w:rPr>
        <w:t xml:space="preserve">throws </w:t>
      </w:r>
      <w:r>
        <w:rPr>
          <w:rFonts w:hint="default" w:ascii="JetBrains Mono" w:hAnsi="JetBrains Mono" w:eastAsia="JetBrains Mono" w:cs="JetBrains Mono"/>
          <w:color w:val="A9B7C6"/>
          <w:sz w:val="13"/>
          <w:szCs w:val="13"/>
          <w:shd w:val="clear" w:fill="2B2B2B"/>
        </w:rPr>
        <w:t>IOException { Switcher.</w:t>
      </w:r>
      <w:r>
        <w:rPr>
          <w:rFonts w:hint="default" w:ascii="JetBrains Mono" w:hAnsi="JetBrains Mono" w:eastAsia="JetBrains Mono" w:cs="JetBrains Mono"/>
          <w:i/>
          <w:color w:val="A9B7C6"/>
          <w:sz w:val="13"/>
          <w:szCs w:val="13"/>
          <w:shd w:val="clear" w:fill="2B2B2B"/>
        </w:rPr>
        <w:t>switcher</w:t>
      </w:r>
      <w:r>
        <w:rPr>
          <w:rFonts w:hint="default" w:ascii="JetBrains Mono" w:hAnsi="JetBrains Mono" w:eastAsia="JetBrains Mono" w:cs="JetBrains Mono"/>
          <w:color w:val="A9B7C6"/>
          <w:sz w:val="13"/>
          <w:szCs w:val="13"/>
          <w:shd w:val="clear" w:fill="2B2B2B"/>
        </w:rPr>
        <w:t>(</w:t>
      </w:r>
      <w:r>
        <w:rPr>
          <w:rFonts w:hint="default" w:ascii="JetBrains Mono" w:hAnsi="JetBrains Mono" w:eastAsia="JetBrains Mono" w:cs="JetBrains Mono"/>
          <w:color w:val="6A8759"/>
          <w:sz w:val="13"/>
          <w:szCs w:val="13"/>
          <w:shd w:val="clear" w:fill="2B2B2B"/>
        </w:rPr>
        <w:t>"/Views/transfer.fxml"</w:t>
      </w:r>
      <w:r>
        <w:rPr>
          <w:rFonts w:hint="default" w:ascii="JetBrains Mono" w:hAnsi="JetBrains Mono" w:eastAsia="JetBrains Mono" w:cs="JetBrains Mono"/>
          <w:color w:val="A9B7C6"/>
          <w:sz w:val="13"/>
          <w:szCs w:val="13"/>
          <w:shd w:val="clear" w:fill="2B2B2B"/>
        </w:rPr>
        <w:t>)</w:t>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A9B7C6"/>
          <w:sz w:val="13"/>
          <w:szCs w:val="13"/>
          <w:shd w:val="clear" w:fill="2B2B2B"/>
        </w:rPr>
        <w:t>}</w:t>
      </w:r>
      <w:r>
        <w:rPr>
          <w:rFonts w:hint="default" w:ascii="JetBrains Mono" w:hAnsi="JetBrains Mono" w:eastAsia="JetBrains Mono" w:cs="JetBrains Mono"/>
          <w:color w:val="A9B7C6"/>
          <w:sz w:val="13"/>
          <w:szCs w:val="13"/>
          <w:shd w:val="clear" w:fill="2B2B2B"/>
        </w:rPr>
        <w:br w:type="textWrapping"/>
      </w:r>
      <w:r>
        <w:rPr>
          <w:rFonts w:hint="default" w:ascii="JetBrains Mono" w:hAnsi="JetBrains Mono" w:eastAsia="JetBrains Mono" w:cs="JetBrains Mono"/>
          <w:color w:val="A9B7C6"/>
          <w:sz w:val="13"/>
          <w:szCs w:val="13"/>
          <w:shd w:val="clear" w:fill="2B2B2B"/>
        </w:rPr>
        <w:br w:type="textWrapping"/>
      </w:r>
      <w:r>
        <w:rPr>
          <w:rFonts w:hint="default" w:ascii="JetBrains Mono" w:hAnsi="JetBrains Mono" w:eastAsia="JetBrains Mono" w:cs="JetBrains Mono"/>
          <w:color w:val="A9B7C6"/>
          <w:sz w:val="13"/>
          <w:szCs w:val="13"/>
          <w:shd w:val="clear" w:fill="2B2B2B"/>
        </w:rPr>
        <w:t xml:space="preserve">    </w:t>
      </w:r>
      <w:r>
        <w:rPr>
          <w:rFonts w:hint="default" w:ascii="JetBrains Mono" w:hAnsi="JetBrains Mono" w:eastAsia="JetBrains Mono" w:cs="JetBrains Mono"/>
          <w:color w:val="BBB529"/>
          <w:sz w:val="13"/>
          <w:szCs w:val="13"/>
          <w:shd w:val="clear" w:fill="2B2B2B"/>
        </w:rPr>
        <w:t>@FXML</w:t>
      </w:r>
      <w:r>
        <w:rPr>
          <w:rFonts w:hint="default" w:ascii="JetBrains Mono" w:hAnsi="JetBrains Mono" w:eastAsia="JetBrains Mono" w:cs="JetBrains Mono"/>
          <w:color w:val="BBB529"/>
          <w:sz w:val="13"/>
          <w:szCs w:val="13"/>
          <w:shd w:val="clear" w:fill="2B2B2B"/>
        </w:rPr>
        <w:br w:type="textWrapping"/>
      </w:r>
      <w:r>
        <w:rPr>
          <w:rFonts w:hint="default" w:ascii="JetBrains Mono" w:hAnsi="JetBrains Mono" w:eastAsia="JetBrains Mono" w:cs="JetBrains Mono"/>
          <w:color w:val="BBB529"/>
          <w:sz w:val="13"/>
          <w:szCs w:val="13"/>
          <w:shd w:val="clear" w:fill="2B2B2B"/>
        </w:rPr>
        <w:t xml:space="preserve">    </w:t>
      </w:r>
      <w:r>
        <w:rPr>
          <w:rFonts w:hint="default" w:ascii="JetBrains Mono" w:hAnsi="JetBrains Mono" w:eastAsia="JetBrains Mono" w:cs="JetBrains Mono"/>
          <w:color w:val="CC7832"/>
          <w:sz w:val="13"/>
          <w:szCs w:val="13"/>
          <w:shd w:val="clear" w:fill="2B2B2B"/>
        </w:rPr>
        <w:t xml:space="preserve">void </w:t>
      </w:r>
      <w:r>
        <w:rPr>
          <w:rFonts w:hint="default" w:ascii="JetBrains Mono" w:hAnsi="JetBrains Mono" w:eastAsia="JetBrains Mono" w:cs="JetBrains Mono"/>
          <w:color w:val="FFC66D"/>
          <w:sz w:val="13"/>
          <w:szCs w:val="13"/>
          <w:shd w:val="clear" w:fill="2B2B2B"/>
        </w:rPr>
        <w:t xml:space="preserve">transactionsBtn </w:t>
      </w:r>
      <w:r>
        <w:rPr>
          <w:rFonts w:hint="default" w:ascii="JetBrains Mono" w:hAnsi="JetBrains Mono" w:eastAsia="JetBrains Mono" w:cs="JetBrains Mono"/>
          <w:color w:val="A9B7C6"/>
          <w:sz w:val="13"/>
          <w:szCs w:val="13"/>
          <w:shd w:val="clear" w:fill="2B2B2B"/>
        </w:rPr>
        <w:t xml:space="preserve">() </w:t>
      </w:r>
      <w:r>
        <w:rPr>
          <w:rFonts w:hint="default" w:ascii="JetBrains Mono" w:hAnsi="JetBrains Mono" w:eastAsia="JetBrains Mono" w:cs="JetBrains Mono"/>
          <w:color w:val="CC7832"/>
          <w:sz w:val="13"/>
          <w:szCs w:val="13"/>
          <w:shd w:val="clear" w:fill="2B2B2B"/>
        </w:rPr>
        <w:t xml:space="preserve">throws </w:t>
      </w:r>
      <w:r>
        <w:rPr>
          <w:rFonts w:hint="default" w:ascii="JetBrains Mono" w:hAnsi="JetBrains Mono" w:eastAsia="JetBrains Mono" w:cs="JetBrains Mono"/>
          <w:color w:val="A9B7C6"/>
          <w:sz w:val="13"/>
          <w:szCs w:val="13"/>
          <w:shd w:val="clear" w:fill="2B2B2B"/>
        </w:rPr>
        <w:t>IOException { Switcher.</w:t>
      </w:r>
      <w:r>
        <w:rPr>
          <w:rFonts w:hint="default" w:ascii="JetBrains Mono" w:hAnsi="JetBrains Mono" w:eastAsia="JetBrains Mono" w:cs="JetBrains Mono"/>
          <w:i/>
          <w:color w:val="A9B7C6"/>
          <w:sz w:val="13"/>
          <w:szCs w:val="13"/>
          <w:shd w:val="clear" w:fill="2B2B2B"/>
        </w:rPr>
        <w:t>switcher</w:t>
      </w:r>
      <w:r>
        <w:rPr>
          <w:rFonts w:hint="default" w:ascii="JetBrains Mono" w:hAnsi="JetBrains Mono" w:eastAsia="JetBrains Mono" w:cs="JetBrains Mono"/>
          <w:color w:val="A9B7C6"/>
          <w:sz w:val="13"/>
          <w:szCs w:val="13"/>
          <w:shd w:val="clear" w:fill="2B2B2B"/>
        </w:rPr>
        <w:t>(</w:t>
      </w:r>
      <w:r>
        <w:rPr>
          <w:rFonts w:hint="default" w:ascii="JetBrains Mono" w:hAnsi="JetBrains Mono" w:eastAsia="JetBrains Mono" w:cs="JetBrains Mono"/>
          <w:color w:val="6A8759"/>
          <w:sz w:val="13"/>
          <w:szCs w:val="13"/>
          <w:shd w:val="clear" w:fill="2B2B2B"/>
        </w:rPr>
        <w:t>"/Views/transactions.fxml"</w:t>
      </w:r>
      <w:r>
        <w:rPr>
          <w:rFonts w:hint="default" w:ascii="JetBrains Mono" w:hAnsi="JetBrains Mono" w:eastAsia="JetBrains Mono" w:cs="JetBrains Mono"/>
          <w:color w:val="A9B7C6"/>
          <w:sz w:val="13"/>
          <w:szCs w:val="13"/>
          <w:shd w:val="clear" w:fill="2B2B2B"/>
        </w:rPr>
        <w:t>)</w:t>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A9B7C6"/>
          <w:sz w:val="13"/>
          <w:szCs w:val="13"/>
          <w:shd w:val="clear" w:fill="2B2B2B"/>
        </w:rPr>
        <w:t>}</w:t>
      </w:r>
      <w:r>
        <w:rPr>
          <w:rFonts w:hint="default" w:ascii="JetBrains Mono" w:hAnsi="JetBrains Mono" w:eastAsia="JetBrains Mono" w:cs="JetBrains Mono"/>
          <w:color w:val="A9B7C6"/>
          <w:sz w:val="13"/>
          <w:szCs w:val="13"/>
          <w:shd w:val="clear" w:fill="2B2B2B"/>
        </w:rPr>
        <w:br w:type="textWrapping"/>
      </w:r>
      <w:r>
        <w:rPr>
          <w:rFonts w:hint="default" w:ascii="JetBrains Mono" w:hAnsi="JetBrains Mono" w:eastAsia="JetBrains Mono" w:cs="JetBrains Mono"/>
          <w:color w:val="A9B7C6"/>
          <w:sz w:val="13"/>
          <w:szCs w:val="13"/>
          <w:shd w:val="clear" w:fill="2B2B2B"/>
        </w:rPr>
        <w:br w:type="textWrapping"/>
      </w:r>
      <w:r>
        <w:rPr>
          <w:rFonts w:hint="default" w:ascii="JetBrains Mono" w:hAnsi="JetBrains Mono" w:eastAsia="JetBrains Mono" w:cs="JetBrains Mono"/>
          <w:color w:val="A9B7C6"/>
          <w:sz w:val="13"/>
          <w:szCs w:val="13"/>
          <w:shd w:val="clear" w:fill="2B2B2B"/>
        </w:rPr>
        <w:t xml:space="preserve">    </w:t>
      </w:r>
      <w:r>
        <w:rPr>
          <w:rFonts w:hint="default" w:ascii="JetBrains Mono" w:hAnsi="JetBrains Mono" w:eastAsia="JetBrains Mono" w:cs="JetBrains Mono"/>
          <w:color w:val="BBB529"/>
          <w:sz w:val="13"/>
          <w:szCs w:val="13"/>
          <w:shd w:val="clear" w:fill="2B2B2B"/>
        </w:rPr>
        <w:t>@FXML</w:t>
      </w:r>
      <w:r>
        <w:rPr>
          <w:rFonts w:hint="default" w:ascii="JetBrains Mono" w:hAnsi="JetBrains Mono" w:eastAsia="JetBrains Mono" w:cs="JetBrains Mono"/>
          <w:color w:val="BBB529"/>
          <w:sz w:val="13"/>
          <w:szCs w:val="13"/>
          <w:shd w:val="clear" w:fill="2B2B2B"/>
        </w:rPr>
        <w:br w:type="textWrapping"/>
      </w:r>
      <w:r>
        <w:rPr>
          <w:rFonts w:hint="default" w:ascii="JetBrains Mono" w:hAnsi="JetBrains Mono" w:eastAsia="JetBrains Mono" w:cs="JetBrains Mono"/>
          <w:color w:val="BBB529"/>
          <w:sz w:val="13"/>
          <w:szCs w:val="13"/>
          <w:shd w:val="clear" w:fill="2B2B2B"/>
        </w:rPr>
        <w:t xml:space="preserve">    </w:t>
      </w:r>
      <w:r>
        <w:rPr>
          <w:rFonts w:hint="default" w:ascii="JetBrains Mono" w:hAnsi="JetBrains Mono" w:eastAsia="JetBrains Mono" w:cs="JetBrains Mono"/>
          <w:color w:val="CC7832"/>
          <w:sz w:val="13"/>
          <w:szCs w:val="13"/>
          <w:shd w:val="clear" w:fill="2B2B2B"/>
        </w:rPr>
        <w:t xml:space="preserve">void </w:t>
      </w:r>
      <w:r>
        <w:rPr>
          <w:rFonts w:hint="default" w:ascii="JetBrains Mono" w:hAnsi="JetBrains Mono" w:eastAsia="JetBrains Mono" w:cs="JetBrains Mono"/>
          <w:color w:val="FFC66D"/>
          <w:sz w:val="13"/>
          <w:szCs w:val="13"/>
          <w:shd w:val="clear" w:fill="2B2B2B"/>
        </w:rPr>
        <w:t xml:space="preserve">settingsBtn </w:t>
      </w:r>
      <w:r>
        <w:rPr>
          <w:rFonts w:hint="default" w:ascii="JetBrains Mono" w:hAnsi="JetBrains Mono" w:eastAsia="JetBrains Mono" w:cs="JetBrains Mono"/>
          <w:color w:val="A9B7C6"/>
          <w:sz w:val="13"/>
          <w:szCs w:val="13"/>
          <w:shd w:val="clear" w:fill="2B2B2B"/>
        </w:rPr>
        <w:t xml:space="preserve">() </w:t>
      </w:r>
      <w:r>
        <w:rPr>
          <w:rFonts w:hint="default" w:ascii="JetBrains Mono" w:hAnsi="JetBrains Mono" w:eastAsia="JetBrains Mono" w:cs="JetBrains Mono"/>
          <w:color w:val="CC7832"/>
          <w:sz w:val="13"/>
          <w:szCs w:val="13"/>
          <w:shd w:val="clear" w:fill="2B2B2B"/>
        </w:rPr>
        <w:t xml:space="preserve">throws </w:t>
      </w:r>
      <w:r>
        <w:rPr>
          <w:rFonts w:hint="default" w:ascii="JetBrains Mono" w:hAnsi="JetBrains Mono" w:eastAsia="JetBrains Mono" w:cs="JetBrains Mono"/>
          <w:color w:val="A9B7C6"/>
          <w:sz w:val="13"/>
          <w:szCs w:val="13"/>
          <w:shd w:val="clear" w:fill="2B2B2B"/>
        </w:rPr>
        <w:t>IOException { Switcher.</w:t>
      </w:r>
      <w:r>
        <w:rPr>
          <w:rFonts w:hint="default" w:ascii="JetBrains Mono" w:hAnsi="JetBrains Mono" w:eastAsia="JetBrains Mono" w:cs="JetBrains Mono"/>
          <w:i/>
          <w:color w:val="A9B7C6"/>
          <w:sz w:val="13"/>
          <w:szCs w:val="13"/>
          <w:shd w:val="clear" w:fill="2B2B2B"/>
        </w:rPr>
        <w:t>switcher</w:t>
      </w:r>
      <w:r>
        <w:rPr>
          <w:rFonts w:hint="default" w:ascii="JetBrains Mono" w:hAnsi="JetBrains Mono" w:eastAsia="JetBrains Mono" w:cs="JetBrains Mono"/>
          <w:color w:val="A9B7C6"/>
          <w:sz w:val="13"/>
          <w:szCs w:val="13"/>
          <w:shd w:val="clear" w:fill="2B2B2B"/>
        </w:rPr>
        <w:t>(</w:t>
      </w:r>
      <w:r>
        <w:rPr>
          <w:rFonts w:hint="default" w:ascii="JetBrains Mono" w:hAnsi="JetBrains Mono" w:eastAsia="JetBrains Mono" w:cs="JetBrains Mono"/>
          <w:color w:val="6A8759"/>
          <w:sz w:val="13"/>
          <w:szCs w:val="13"/>
          <w:shd w:val="clear" w:fill="2B2B2B"/>
        </w:rPr>
        <w:t>"/Views/settings.fxml"</w:t>
      </w:r>
      <w:r>
        <w:rPr>
          <w:rFonts w:hint="default" w:ascii="JetBrains Mono" w:hAnsi="JetBrains Mono" w:eastAsia="JetBrains Mono" w:cs="JetBrains Mono"/>
          <w:color w:val="A9B7C6"/>
          <w:sz w:val="13"/>
          <w:szCs w:val="13"/>
          <w:shd w:val="clear" w:fill="2B2B2B"/>
        </w:rPr>
        <w:t>)</w:t>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A9B7C6"/>
          <w:sz w:val="13"/>
          <w:szCs w:val="13"/>
          <w:shd w:val="clear" w:fill="2B2B2B"/>
        </w:rPr>
        <w:t>}</w:t>
      </w:r>
      <w:r>
        <w:rPr>
          <w:rFonts w:hint="default" w:ascii="JetBrains Mono" w:hAnsi="JetBrains Mono" w:eastAsia="JetBrains Mono" w:cs="JetBrains Mono"/>
          <w:color w:val="A9B7C6"/>
          <w:sz w:val="13"/>
          <w:szCs w:val="13"/>
          <w:shd w:val="clear" w:fill="2B2B2B"/>
        </w:rPr>
        <w:br w:type="textWrapping"/>
      </w:r>
      <w:r>
        <w:rPr>
          <w:rFonts w:hint="default" w:ascii="JetBrains Mono" w:hAnsi="JetBrains Mono" w:eastAsia="JetBrains Mono" w:cs="JetBrains Mono"/>
          <w:color w:val="A9B7C6"/>
          <w:sz w:val="13"/>
          <w:szCs w:val="13"/>
          <w:shd w:val="clear" w:fill="2B2B2B"/>
        </w:rPr>
        <w:br w:type="textWrapping"/>
      </w:r>
      <w:r>
        <w:rPr>
          <w:rFonts w:hint="default" w:ascii="JetBrains Mono" w:hAnsi="JetBrains Mono" w:eastAsia="JetBrains Mono" w:cs="JetBrains Mono"/>
          <w:color w:val="A9B7C6"/>
          <w:sz w:val="13"/>
          <w:szCs w:val="13"/>
          <w:shd w:val="clear" w:fill="2B2B2B"/>
        </w:rPr>
        <w:t xml:space="preserve">    </w:t>
      </w:r>
      <w:r>
        <w:rPr>
          <w:rFonts w:hint="default" w:ascii="JetBrains Mono" w:hAnsi="JetBrains Mono" w:eastAsia="JetBrains Mono" w:cs="JetBrains Mono"/>
          <w:color w:val="BBB529"/>
          <w:sz w:val="13"/>
          <w:szCs w:val="13"/>
          <w:shd w:val="clear" w:fill="2B2B2B"/>
        </w:rPr>
        <w:t>@FXML</w:t>
      </w:r>
      <w:r>
        <w:rPr>
          <w:rFonts w:hint="default" w:ascii="JetBrains Mono" w:hAnsi="JetBrains Mono" w:eastAsia="JetBrains Mono" w:cs="JetBrains Mono"/>
          <w:color w:val="BBB529"/>
          <w:sz w:val="13"/>
          <w:szCs w:val="13"/>
          <w:shd w:val="clear" w:fill="2B2B2B"/>
        </w:rPr>
        <w:br w:type="textWrapping"/>
      </w:r>
      <w:r>
        <w:rPr>
          <w:rFonts w:hint="default" w:ascii="JetBrains Mono" w:hAnsi="JetBrains Mono" w:eastAsia="JetBrains Mono" w:cs="JetBrains Mono"/>
          <w:color w:val="BBB529"/>
          <w:sz w:val="13"/>
          <w:szCs w:val="13"/>
          <w:shd w:val="clear" w:fill="2B2B2B"/>
        </w:rPr>
        <w:t xml:space="preserve">    </w:t>
      </w:r>
      <w:r>
        <w:rPr>
          <w:rFonts w:hint="default" w:ascii="JetBrains Mono" w:hAnsi="JetBrains Mono" w:eastAsia="JetBrains Mono" w:cs="JetBrains Mono"/>
          <w:color w:val="CC7832"/>
          <w:sz w:val="13"/>
          <w:szCs w:val="13"/>
          <w:shd w:val="clear" w:fill="2B2B2B"/>
        </w:rPr>
        <w:t xml:space="preserve">private void </w:t>
      </w:r>
      <w:r>
        <w:rPr>
          <w:rFonts w:hint="default" w:ascii="JetBrains Mono" w:hAnsi="JetBrains Mono" w:eastAsia="JetBrains Mono" w:cs="JetBrains Mono"/>
          <w:color w:val="FFC66D"/>
          <w:sz w:val="13"/>
          <w:szCs w:val="13"/>
          <w:shd w:val="clear" w:fill="2B2B2B"/>
        </w:rPr>
        <w:t xml:space="preserve">logoutBtn </w:t>
      </w:r>
      <w:r>
        <w:rPr>
          <w:rFonts w:hint="default" w:ascii="JetBrains Mono" w:hAnsi="JetBrains Mono" w:eastAsia="JetBrains Mono" w:cs="JetBrains Mono"/>
          <w:color w:val="A9B7C6"/>
          <w:sz w:val="13"/>
          <w:szCs w:val="13"/>
          <w:shd w:val="clear" w:fill="2B2B2B"/>
        </w:rPr>
        <w:t xml:space="preserve">() </w:t>
      </w:r>
      <w:r>
        <w:rPr>
          <w:rFonts w:hint="default" w:ascii="JetBrains Mono" w:hAnsi="JetBrains Mono" w:eastAsia="JetBrains Mono" w:cs="JetBrains Mono"/>
          <w:color w:val="CC7832"/>
          <w:sz w:val="13"/>
          <w:szCs w:val="13"/>
          <w:shd w:val="clear" w:fill="2B2B2B"/>
        </w:rPr>
        <w:t xml:space="preserve">throws </w:t>
      </w:r>
      <w:r>
        <w:rPr>
          <w:rFonts w:hint="default" w:ascii="JetBrains Mono" w:hAnsi="JetBrains Mono" w:eastAsia="JetBrains Mono" w:cs="JetBrains Mono"/>
          <w:color w:val="A9B7C6"/>
          <w:sz w:val="13"/>
          <w:szCs w:val="13"/>
          <w:shd w:val="clear" w:fill="2B2B2B"/>
        </w:rPr>
        <w:t>IOException</w:t>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A9B7C6"/>
          <w:sz w:val="13"/>
          <w:szCs w:val="13"/>
          <w:shd w:val="clear" w:fill="2B2B2B"/>
        </w:rPr>
        <w:t>SQLException { disconnect()</w:t>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A9B7C6"/>
          <w:sz w:val="13"/>
          <w:szCs w:val="13"/>
          <w:shd w:val="clear" w:fill="2B2B2B"/>
        </w:rPr>
        <w:t>Switcher.</w:t>
      </w:r>
      <w:r>
        <w:rPr>
          <w:rFonts w:hint="default" w:ascii="JetBrains Mono" w:hAnsi="JetBrains Mono" w:eastAsia="JetBrains Mono" w:cs="JetBrains Mono"/>
          <w:i/>
          <w:color w:val="A9B7C6"/>
          <w:sz w:val="13"/>
          <w:szCs w:val="13"/>
          <w:shd w:val="clear" w:fill="2B2B2B"/>
        </w:rPr>
        <w:t>switcher</w:t>
      </w:r>
      <w:r>
        <w:rPr>
          <w:rFonts w:hint="default" w:ascii="JetBrains Mono" w:hAnsi="JetBrains Mono" w:eastAsia="JetBrains Mono" w:cs="JetBrains Mono"/>
          <w:color w:val="A9B7C6"/>
          <w:sz w:val="13"/>
          <w:szCs w:val="13"/>
          <w:shd w:val="clear" w:fill="2B2B2B"/>
        </w:rPr>
        <w:t>(</w:t>
      </w:r>
      <w:r>
        <w:rPr>
          <w:rFonts w:hint="default" w:ascii="JetBrains Mono" w:hAnsi="JetBrains Mono" w:eastAsia="JetBrains Mono" w:cs="JetBrains Mono"/>
          <w:color w:val="6A8759"/>
          <w:sz w:val="13"/>
          <w:szCs w:val="13"/>
          <w:shd w:val="clear" w:fill="2B2B2B"/>
        </w:rPr>
        <w:t>"/Views/login.fxml"</w:t>
      </w:r>
      <w:r>
        <w:rPr>
          <w:rFonts w:hint="default" w:ascii="JetBrains Mono" w:hAnsi="JetBrains Mono" w:eastAsia="JetBrains Mono" w:cs="JetBrains Mono"/>
          <w:color w:val="A9B7C6"/>
          <w:sz w:val="13"/>
          <w:szCs w:val="13"/>
          <w:shd w:val="clear" w:fill="2B2B2B"/>
        </w:rPr>
        <w:t>)</w:t>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A9B7C6"/>
          <w:sz w:val="13"/>
          <w:szCs w:val="13"/>
          <w:shd w:val="clear" w:fill="2B2B2B"/>
        </w:rPr>
        <w:t>}</w:t>
      </w:r>
      <w:r>
        <w:rPr>
          <w:rFonts w:hint="default" w:ascii="JetBrains Mono" w:hAnsi="JetBrains Mono" w:eastAsia="JetBrains Mono" w:cs="JetBrains Mono"/>
          <w:color w:val="A9B7C6"/>
          <w:sz w:val="13"/>
          <w:szCs w:val="13"/>
          <w:shd w:val="clear" w:fill="2B2B2B"/>
        </w:rPr>
        <w:br w:type="textWrapping"/>
      </w:r>
      <w:r>
        <w:rPr>
          <w:rFonts w:hint="default" w:ascii="JetBrains Mono" w:hAnsi="JetBrains Mono" w:eastAsia="JetBrains Mono" w:cs="JetBrains Mono"/>
          <w:color w:val="A9B7C6"/>
          <w:sz w:val="13"/>
          <w:szCs w:val="13"/>
          <w:shd w:val="clear" w:fill="2B2B2B"/>
        </w:rPr>
        <w:br w:type="textWrapping"/>
      </w:r>
      <w:r>
        <w:rPr>
          <w:rFonts w:hint="default" w:ascii="JetBrains Mono" w:hAnsi="JetBrains Mono" w:eastAsia="JetBrains Mono" w:cs="JetBrains Mono"/>
          <w:color w:val="A9B7C6"/>
          <w:sz w:val="13"/>
          <w:szCs w:val="13"/>
          <w:shd w:val="clear" w:fill="2B2B2B"/>
        </w:rPr>
        <w:t xml:space="preserve">    </w:t>
      </w:r>
      <w:r>
        <w:rPr>
          <w:rFonts w:hint="default" w:ascii="JetBrains Mono" w:hAnsi="JetBrains Mono" w:eastAsia="JetBrains Mono" w:cs="JetBrains Mono"/>
          <w:color w:val="BBB529"/>
          <w:sz w:val="13"/>
          <w:szCs w:val="13"/>
          <w:shd w:val="clear" w:fill="2B2B2B"/>
        </w:rPr>
        <w:t>@Override</w:t>
      </w:r>
      <w:r>
        <w:rPr>
          <w:rFonts w:hint="default" w:ascii="JetBrains Mono" w:hAnsi="JetBrains Mono" w:eastAsia="JetBrains Mono" w:cs="JetBrains Mono"/>
          <w:color w:val="BBB529"/>
          <w:sz w:val="13"/>
          <w:szCs w:val="13"/>
          <w:shd w:val="clear" w:fill="2B2B2B"/>
        </w:rPr>
        <w:br w:type="textWrapping"/>
      </w:r>
      <w:r>
        <w:rPr>
          <w:rFonts w:hint="default" w:ascii="JetBrains Mono" w:hAnsi="JetBrains Mono" w:eastAsia="JetBrains Mono" w:cs="JetBrains Mono"/>
          <w:color w:val="BBB529"/>
          <w:sz w:val="13"/>
          <w:szCs w:val="13"/>
          <w:shd w:val="clear" w:fill="2B2B2B"/>
        </w:rPr>
        <w:t xml:space="preserve">    </w:t>
      </w:r>
      <w:r>
        <w:rPr>
          <w:rFonts w:hint="default" w:ascii="JetBrains Mono" w:hAnsi="JetBrains Mono" w:eastAsia="JetBrains Mono" w:cs="JetBrains Mono"/>
          <w:color w:val="CC7832"/>
          <w:sz w:val="13"/>
          <w:szCs w:val="13"/>
          <w:shd w:val="clear" w:fill="2B2B2B"/>
        </w:rPr>
        <w:t xml:space="preserve">public void </w:t>
      </w:r>
      <w:r>
        <w:rPr>
          <w:rFonts w:hint="default" w:ascii="JetBrains Mono" w:hAnsi="JetBrains Mono" w:eastAsia="JetBrains Mono" w:cs="JetBrains Mono"/>
          <w:color w:val="FFC66D"/>
          <w:sz w:val="13"/>
          <w:szCs w:val="13"/>
          <w:shd w:val="clear" w:fill="2B2B2B"/>
        </w:rPr>
        <w:t xml:space="preserve">initialize </w:t>
      </w:r>
      <w:r>
        <w:rPr>
          <w:rFonts w:hint="default" w:ascii="JetBrains Mono" w:hAnsi="JetBrains Mono" w:eastAsia="JetBrains Mono" w:cs="JetBrains Mono"/>
          <w:color w:val="A9B7C6"/>
          <w:sz w:val="13"/>
          <w:szCs w:val="13"/>
          <w:shd w:val="clear" w:fill="2B2B2B"/>
        </w:rPr>
        <w:t xml:space="preserve">() </w:t>
      </w:r>
      <w:r>
        <w:rPr>
          <w:rFonts w:hint="default" w:ascii="JetBrains Mono" w:hAnsi="JetBrains Mono" w:eastAsia="JetBrains Mono" w:cs="JetBrains Mono"/>
          <w:color w:val="CC7832"/>
          <w:sz w:val="13"/>
          <w:szCs w:val="13"/>
          <w:shd w:val="clear" w:fill="2B2B2B"/>
        </w:rPr>
        <w:t xml:space="preserve">throws </w:t>
      </w:r>
      <w:r>
        <w:rPr>
          <w:rFonts w:hint="default" w:ascii="JetBrains Mono" w:hAnsi="JetBrains Mono" w:eastAsia="JetBrains Mono" w:cs="JetBrains Mono"/>
          <w:color w:val="A9B7C6"/>
          <w:sz w:val="13"/>
          <w:szCs w:val="13"/>
          <w:shd w:val="clear" w:fill="2B2B2B"/>
        </w:rPr>
        <w:t>SQLException { Initializer.</w:t>
      </w:r>
      <w:r>
        <w:rPr>
          <w:rFonts w:hint="default" w:ascii="JetBrains Mono" w:hAnsi="JetBrains Mono" w:eastAsia="JetBrains Mono" w:cs="JetBrains Mono"/>
          <w:i/>
          <w:color w:val="A9B7C6"/>
          <w:sz w:val="13"/>
          <w:szCs w:val="13"/>
          <w:shd w:val="clear" w:fill="2B2B2B"/>
        </w:rPr>
        <w:t xml:space="preserve">init </w:t>
      </w:r>
      <w:r>
        <w:rPr>
          <w:rFonts w:hint="default" w:ascii="JetBrains Mono" w:hAnsi="JetBrains Mono" w:eastAsia="JetBrains Mono" w:cs="JetBrains Mono"/>
          <w:color w:val="A9B7C6"/>
          <w:sz w:val="13"/>
          <w:szCs w:val="13"/>
          <w:shd w:val="clear" w:fill="2B2B2B"/>
        </w:rPr>
        <w:t xml:space="preserve">( </w:t>
      </w:r>
      <w:r>
        <w:rPr>
          <w:rFonts w:hint="default" w:ascii="JetBrains Mono" w:hAnsi="JetBrains Mono" w:eastAsia="JetBrains Mono" w:cs="JetBrains Mono"/>
          <w:color w:val="9876AA"/>
          <w:sz w:val="13"/>
          <w:szCs w:val="13"/>
          <w:shd w:val="clear" w:fill="2B2B2B"/>
        </w:rPr>
        <w:t>account_user</w:t>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9876AA"/>
          <w:sz w:val="13"/>
          <w:szCs w:val="13"/>
          <w:shd w:val="clear" w:fill="2B2B2B"/>
        </w:rPr>
        <w:t>account_balance</w:t>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9876AA"/>
          <w:sz w:val="13"/>
          <w:szCs w:val="13"/>
          <w:shd w:val="clear" w:fill="2B2B2B"/>
        </w:rPr>
        <w:t>balance_deposit</w:t>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9876AA"/>
          <w:sz w:val="13"/>
          <w:szCs w:val="13"/>
          <w:shd w:val="clear" w:fill="2B2B2B"/>
        </w:rPr>
        <w:t>balance_withdrawal</w:t>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A9B7C6"/>
          <w:sz w:val="13"/>
          <w:szCs w:val="13"/>
          <w:shd w:val="clear" w:fill="2B2B2B"/>
        </w:rPr>
        <w:t>connect() )</w:t>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A9B7C6"/>
          <w:sz w:val="13"/>
          <w:szCs w:val="13"/>
          <w:shd w:val="clear" w:fill="2B2B2B"/>
        </w:rPr>
        <w:t>}</w:t>
      </w:r>
      <w:r>
        <w:rPr>
          <w:rFonts w:hint="default" w:ascii="JetBrains Mono" w:hAnsi="JetBrains Mono" w:eastAsia="JetBrains Mono" w:cs="JetBrains Mono"/>
          <w:color w:val="A9B7C6"/>
          <w:sz w:val="13"/>
          <w:szCs w:val="13"/>
          <w:shd w:val="clear" w:fill="2B2B2B"/>
        </w:rPr>
        <w:br w:type="textWrapping"/>
      </w:r>
      <w:r>
        <w:rPr>
          <w:rFonts w:hint="default" w:ascii="JetBrains Mono" w:hAnsi="JetBrains Mono" w:eastAsia="JetBrains Mono" w:cs="JetBrains Mono"/>
          <w:color w:val="A9B7C6"/>
          <w:sz w:val="13"/>
          <w:szCs w:val="13"/>
          <w:shd w:val="clear" w:fill="2B2B2B"/>
        </w:rPr>
        <w:br w:type="textWrapping"/>
      </w:r>
      <w:r>
        <w:rPr>
          <w:rFonts w:hint="default" w:ascii="JetBrains Mono" w:hAnsi="JetBrains Mono" w:eastAsia="JetBrains Mono" w:cs="JetBrains Mono"/>
          <w:color w:val="A9B7C6"/>
          <w:sz w:val="13"/>
          <w:szCs w:val="13"/>
          <w:shd w:val="clear" w:fill="2B2B2B"/>
        </w:rPr>
        <w:t xml:space="preserve">    </w:t>
      </w:r>
      <w:r>
        <w:rPr>
          <w:rFonts w:hint="default" w:ascii="JetBrains Mono" w:hAnsi="JetBrains Mono" w:eastAsia="JetBrains Mono" w:cs="JetBrains Mono"/>
          <w:color w:val="BBB529"/>
          <w:sz w:val="13"/>
          <w:szCs w:val="13"/>
          <w:shd w:val="clear" w:fill="2B2B2B"/>
        </w:rPr>
        <w:t>@FXML</w:t>
      </w:r>
      <w:r>
        <w:rPr>
          <w:rFonts w:hint="default" w:ascii="JetBrains Mono" w:hAnsi="JetBrains Mono" w:eastAsia="JetBrains Mono" w:cs="JetBrains Mono"/>
          <w:color w:val="BBB529"/>
          <w:sz w:val="13"/>
          <w:szCs w:val="13"/>
          <w:shd w:val="clear" w:fill="2B2B2B"/>
        </w:rPr>
        <w:br w:type="textWrapping"/>
      </w:r>
      <w:r>
        <w:rPr>
          <w:rFonts w:hint="default" w:ascii="JetBrains Mono" w:hAnsi="JetBrains Mono" w:eastAsia="JetBrains Mono" w:cs="JetBrains Mono"/>
          <w:color w:val="BBB529"/>
          <w:sz w:val="13"/>
          <w:szCs w:val="13"/>
          <w:shd w:val="clear" w:fill="2B2B2B"/>
        </w:rPr>
        <w:t xml:space="preserve">    </w:t>
      </w:r>
      <w:r>
        <w:rPr>
          <w:rFonts w:hint="default" w:ascii="JetBrains Mono" w:hAnsi="JetBrains Mono" w:eastAsia="JetBrains Mono" w:cs="JetBrains Mono"/>
          <w:color w:val="CC7832"/>
          <w:sz w:val="13"/>
          <w:szCs w:val="13"/>
          <w:shd w:val="clear" w:fill="2B2B2B"/>
        </w:rPr>
        <w:t xml:space="preserve">void </w:t>
      </w:r>
      <w:r>
        <w:rPr>
          <w:rFonts w:hint="default" w:ascii="JetBrains Mono" w:hAnsi="JetBrains Mono" w:eastAsia="JetBrains Mono" w:cs="JetBrains Mono"/>
          <w:color w:val="FFC66D"/>
          <w:sz w:val="13"/>
          <w:szCs w:val="13"/>
          <w:shd w:val="clear" w:fill="2B2B2B"/>
        </w:rPr>
        <w:t xml:space="preserve">proceed </w:t>
      </w:r>
      <w:r>
        <w:rPr>
          <w:rFonts w:hint="default" w:ascii="JetBrains Mono" w:hAnsi="JetBrains Mono" w:eastAsia="JetBrains Mono" w:cs="JetBrains Mono"/>
          <w:color w:val="A9B7C6"/>
          <w:sz w:val="13"/>
          <w:szCs w:val="13"/>
          <w:shd w:val="clear" w:fill="2B2B2B"/>
        </w:rPr>
        <w:t>() {</w:t>
      </w:r>
      <w:r>
        <w:rPr>
          <w:rFonts w:hint="default" w:ascii="JetBrains Mono" w:hAnsi="JetBrains Mono" w:eastAsia="JetBrains Mono" w:cs="JetBrains Mono"/>
          <w:color w:val="A9B7C6"/>
          <w:sz w:val="13"/>
          <w:szCs w:val="13"/>
          <w:shd w:val="clear" w:fill="2B2B2B"/>
        </w:rPr>
        <w:br w:type="textWrapping"/>
      </w:r>
      <w:r>
        <w:rPr>
          <w:rFonts w:hint="default" w:ascii="JetBrains Mono" w:hAnsi="JetBrains Mono" w:eastAsia="JetBrains Mono" w:cs="JetBrains Mono"/>
          <w:color w:val="A9B7C6"/>
          <w:sz w:val="13"/>
          <w:szCs w:val="13"/>
          <w:shd w:val="clear" w:fill="2B2B2B"/>
        </w:rPr>
        <w:t xml:space="preserve">        Connection conn = connect()</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A9B7C6"/>
          <w:sz w:val="13"/>
          <w:szCs w:val="13"/>
          <w:shd w:val="clear" w:fill="2B2B2B"/>
        </w:rPr>
        <w:t>String transac_id = String.</w:t>
      </w:r>
      <w:r>
        <w:rPr>
          <w:rFonts w:hint="default" w:ascii="JetBrains Mono" w:hAnsi="JetBrains Mono" w:eastAsia="JetBrains Mono" w:cs="JetBrains Mono"/>
          <w:i/>
          <w:color w:val="A9B7C6"/>
          <w:sz w:val="13"/>
          <w:szCs w:val="13"/>
          <w:shd w:val="clear" w:fill="2B2B2B"/>
        </w:rPr>
        <w:t>valueOf</w:t>
      </w:r>
      <w:r>
        <w:rPr>
          <w:rFonts w:hint="default" w:ascii="JetBrains Mono" w:hAnsi="JetBrains Mono" w:eastAsia="JetBrains Mono" w:cs="JetBrains Mono"/>
          <w:color w:val="A9B7C6"/>
          <w:sz w:val="13"/>
          <w:szCs w:val="13"/>
          <w:shd w:val="clear" w:fill="2B2B2B"/>
        </w:rPr>
        <w:t>( UUID.</w:t>
      </w:r>
      <w:r>
        <w:rPr>
          <w:rFonts w:hint="default" w:ascii="JetBrains Mono" w:hAnsi="JetBrains Mono" w:eastAsia="JetBrains Mono" w:cs="JetBrains Mono"/>
          <w:i/>
          <w:color w:val="A9B7C6"/>
          <w:sz w:val="13"/>
          <w:szCs w:val="13"/>
          <w:shd w:val="clear" w:fill="2B2B2B"/>
        </w:rPr>
        <w:t>randomUUID</w:t>
      </w:r>
      <w:r>
        <w:rPr>
          <w:rFonts w:hint="default" w:ascii="JetBrains Mono" w:hAnsi="JetBrains Mono" w:eastAsia="JetBrains Mono" w:cs="JetBrains Mono"/>
          <w:color w:val="A9B7C6"/>
          <w:sz w:val="13"/>
          <w:szCs w:val="13"/>
          <w:shd w:val="clear" w:fill="2B2B2B"/>
        </w:rPr>
        <w:t>() )</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A9B7C6"/>
          <w:sz w:val="13"/>
          <w:szCs w:val="13"/>
          <w:shd w:val="clear" w:fill="2B2B2B"/>
        </w:rPr>
        <w:t>String id = String.</w:t>
      </w:r>
      <w:r>
        <w:rPr>
          <w:rFonts w:hint="default" w:ascii="JetBrains Mono" w:hAnsi="JetBrains Mono" w:eastAsia="JetBrains Mono" w:cs="JetBrains Mono"/>
          <w:i/>
          <w:color w:val="A9B7C6"/>
          <w:sz w:val="13"/>
          <w:szCs w:val="13"/>
          <w:shd w:val="clear" w:fill="2B2B2B"/>
        </w:rPr>
        <w:t>valueOf</w:t>
      </w:r>
      <w:r>
        <w:rPr>
          <w:rFonts w:hint="default" w:ascii="JetBrains Mono" w:hAnsi="JetBrains Mono" w:eastAsia="JetBrains Mono" w:cs="JetBrains Mono"/>
          <w:color w:val="A9B7C6"/>
          <w:sz w:val="13"/>
          <w:szCs w:val="13"/>
          <w:shd w:val="clear" w:fill="2B2B2B"/>
        </w:rPr>
        <w:t>(UUID.</w:t>
      </w:r>
      <w:r>
        <w:rPr>
          <w:rFonts w:hint="default" w:ascii="JetBrains Mono" w:hAnsi="JetBrains Mono" w:eastAsia="JetBrains Mono" w:cs="JetBrains Mono"/>
          <w:i/>
          <w:color w:val="A9B7C6"/>
          <w:sz w:val="13"/>
          <w:szCs w:val="13"/>
          <w:shd w:val="clear" w:fill="2B2B2B"/>
        </w:rPr>
        <w:t>randomUUID</w:t>
      </w:r>
      <w:r>
        <w:rPr>
          <w:rFonts w:hint="default" w:ascii="JetBrains Mono" w:hAnsi="JetBrains Mono" w:eastAsia="JetBrains Mono" w:cs="JetBrains Mono"/>
          <w:color w:val="A9B7C6"/>
          <w:sz w:val="13"/>
          <w:szCs w:val="13"/>
          <w:shd w:val="clear" w:fill="2B2B2B"/>
        </w:rPr>
        <w:t>())</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A9B7C6"/>
          <w:sz w:val="13"/>
          <w:szCs w:val="13"/>
          <w:shd w:val="clear" w:fill="2B2B2B"/>
        </w:rPr>
        <w:t xml:space="preserve">String status = </w:t>
      </w:r>
      <w:r>
        <w:rPr>
          <w:rFonts w:hint="default" w:ascii="JetBrains Mono" w:hAnsi="JetBrains Mono" w:eastAsia="JetBrains Mono" w:cs="JetBrains Mono"/>
          <w:color w:val="6A8759"/>
          <w:sz w:val="13"/>
          <w:szCs w:val="13"/>
          <w:shd w:val="clear" w:fill="2B2B2B"/>
        </w:rPr>
        <w:t>"Success"</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A9B7C6"/>
          <w:sz w:val="13"/>
          <w:szCs w:val="13"/>
          <w:shd w:val="clear" w:fill="2B2B2B"/>
        </w:rPr>
        <w:t xml:space="preserve">String acc = </w:t>
      </w:r>
      <w:r>
        <w:rPr>
          <w:rFonts w:hint="default" w:ascii="JetBrains Mono" w:hAnsi="JetBrains Mono" w:eastAsia="JetBrains Mono" w:cs="JetBrains Mono"/>
          <w:i/>
          <w:color w:val="9876AA"/>
          <w:sz w:val="13"/>
          <w:szCs w:val="13"/>
          <w:shd w:val="clear" w:fill="2B2B2B"/>
        </w:rPr>
        <w:t>_accountID</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A9B7C6"/>
          <w:sz w:val="13"/>
          <w:szCs w:val="13"/>
          <w:shd w:val="clear" w:fill="2B2B2B"/>
        </w:rPr>
        <w:t xml:space="preserve">String cust = </w:t>
      </w:r>
      <w:r>
        <w:rPr>
          <w:rFonts w:hint="default" w:ascii="JetBrains Mono" w:hAnsi="JetBrains Mono" w:eastAsia="JetBrains Mono" w:cs="JetBrains Mono"/>
          <w:i/>
          <w:color w:val="9876AA"/>
          <w:sz w:val="13"/>
          <w:szCs w:val="13"/>
          <w:shd w:val="clear" w:fill="2B2B2B"/>
        </w:rPr>
        <w:t>_customerID</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        double </w:t>
      </w:r>
      <w:r>
        <w:rPr>
          <w:rFonts w:hint="default" w:ascii="JetBrains Mono" w:hAnsi="JetBrains Mono" w:eastAsia="JetBrains Mono" w:cs="JetBrains Mono"/>
          <w:color w:val="A9B7C6"/>
          <w:sz w:val="13"/>
          <w:szCs w:val="13"/>
          <w:shd w:val="clear" w:fill="2B2B2B"/>
        </w:rPr>
        <w:t>dep = Double.</w:t>
      </w:r>
      <w:r>
        <w:rPr>
          <w:rFonts w:hint="default" w:ascii="JetBrains Mono" w:hAnsi="JetBrains Mono" w:eastAsia="JetBrains Mono" w:cs="JetBrains Mono"/>
          <w:i/>
          <w:color w:val="A9B7C6"/>
          <w:sz w:val="13"/>
          <w:szCs w:val="13"/>
          <w:shd w:val="clear" w:fill="2B2B2B"/>
        </w:rPr>
        <w:t>parseDouble</w:t>
      </w:r>
      <w:r>
        <w:rPr>
          <w:rFonts w:hint="default" w:ascii="JetBrains Mono" w:hAnsi="JetBrains Mono" w:eastAsia="JetBrains Mono" w:cs="JetBrains Mono"/>
          <w:color w:val="A9B7C6"/>
          <w:sz w:val="13"/>
          <w:szCs w:val="13"/>
          <w:shd w:val="clear" w:fill="2B2B2B"/>
        </w:rPr>
        <w:t xml:space="preserve">( </w:t>
      </w:r>
      <w:r>
        <w:rPr>
          <w:rFonts w:hint="default" w:ascii="JetBrains Mono" w:hAnsi="JetBrains Mono" w:eastAsia="JetBrains Mono" w:cs="JetBrains Mono"/>
          <w:color w:val="9876AA"/>
          <w:sz w:val="13"/>
          <w:szCs w:val="13"/>
          <w:shd w:val="clear" w:fill="2B2B2B"/>
        </w:rPr>
        <w:t>depot</w:t>
      </w:r>
      <w:r>
        <w:rPr>
          <w:rFonts w:hint="default" w:ascii="JetBrains Mono" w:hAnsi="JetBrains Mono" w:eastAsia="JetBrains Mono" w:cs="JetBrains Mono"/>
          <w:color w:val="A9B7C6"/>
          <w:sz w:val="13"/>
          <w:szCs w:val="13"/>
          <w:shd w:val="clear" w:fill="2B2B2B"/>
        </w:rPr>
        <w:t>.getText() )</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        double </w:t>
      </w:r>
      <w:r>
        <w:rPr>
          <w:rFonts w:hint="default" w:ascii="JetBrains Mono" w:hAnsi="JetBrains Mono" w:eastAsia="JetBrains Mono" w:cs="JetBrains Mono"/>
          <w:color w:val="A9B7C6"/>
          <w:sz w:val="13"/>
          <w:szCs w:val="13"/>
          <w:shd w:val="clear" w:fill="2B2B2B"/>
        </w:rPr>
        <w:t xml:space="preserve">bal = </w:t>
      </w:r>
      <w:r>
        <w:rPr>
          <w:rFonts w:hint="default" w:ascii="JetBrains Mono" w:hAnsi="JetBrains Mono" w:eastAsia="JetBrains Mono" w:cs="JetBrains Mono"/>
          <w:color w:val="6897BB"/>
          <w:sz w:val="13"/>
          <w:szCs w:val="13"/>
          <w:shd w:val="clear" w:fill="2B2B2B"/>
        </w:rPr>
        <w:t>0</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A9B7C6"/>
          <w:sz w:val="13"/>
          <w:szCs w:val="13"/>
          <w:shd w:val="clear" w:fill="2B2B2B"/>
        </w:rPr>
        <w:t xml:space="preserve">String message = </w:t>
      </w:r>
      <w:r>
        <w:rPr>
          <w:rFonts w:hint="default" w:ascii="JetBrains Mono" w:hAnsi="JetBrains Mono" w:eastAsia="JetBrains Mono" w:cs="JetBrains Mono"/>
          <w:color w:val="6A8759"/>
          <w:sz w:val="13"/>
          <w:szCs w:val="13"/>
          <w:shd w:val="clear" w:fill="2B2B2B"/>
        </w:rPr>
        <w:t xml:space="preserve">"Money deposit: </w:t>
      </w:r>
      <w:r>
        <w:rPr>
          <w:rFonts w:hint="default" w:ascii="JetBrains Mono" w:hAnsi="JetBrains Mono" w:eastAsia="JetBrains Mono" w:cs="JetBrains Mono"/>
          <w:color w:val="CC7832"/>
          <w:sz w:val="13"/>
          <w:szCs w:val="13"/>
          <w:shd w:val="clear" w:fill="2B2B2B"/>
        </w:rPr>
        <w:t>\t</w:t>
      </w:r>
      <w:r>
        <w:rPr>
          <w:rFonts w:hint="default" w:ascii="JetBrains Mono" w:hAnsi="JetBrains Mono" w:eastAsia="JetBrains Mono" w:cs="JetBrains Mono"/>
          <w:color w:val="6A8759"/>
          <w:sz w:val="13"/>
          <w:szCs w:val="13"/>
          <w:shd w:val="clear" w:fill="2B2B2B"/>
        </w:rPr>
        <w:t xml:space="preserve">$" </w:t>
      </w:r>
      <w:r>
        <w:rPr>
          <w:rFonts w:hint="default" w:ascii="JetBrains Mono" w:hAnsi="JetBrains Mono" w:eastAsia="JetBrains Mono" w:cs="JetBrains Mono"/>
          <w:color w:val="A9B7C6"/>
          <w:sz w:val="13"/>
          <w:szCs w:val="13"/>
          <w:shd w:val="clear" w:fill="2B2B2B"/>
        </w:rPr>
        <w:t>+ dep</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        final </w:t>
      </w:r>
      <w:r>
        <w:rPr>
          <w:rFonts w:hint="default" w:ascii="JetBrains Mono" w:hAnsi="JetBrains Mono" w:eastAsia="JetBrains Mono" w:cs="JetBrains Mono"/>
          <w:color w:val="A9B7C6"/>
          <w:sz w:val="13"/>
          <w:szCs w:val="13"/>
          <w:shd w:val="clear" w:fill="2B2B2B"/>
        </w:rPr>
        <w:t xml:space="preserve">String balance_query = </w:t>
      </w:r>
      <w:r>
        <w:rPr>
          <w:rFonts w:hint="default" w:ascii="JetBrains Mono" w:hAnsi="JetBrains Mono" w:eastAsia="JetBrains Mono" w:cs="JetBrains Mono"/>
          <w:color w:val="6A8759"/>
          <w:sz w:val="13"/>
          <w:szCs w:val="13"/>
          <w:shd w:val="clear" w:fill="2B2B2B"/>
        </w:rPr>
        <w:t>"</w:t>
      </w:r>
      <w:r>
        <w:rPr>
          <w:rFonts w:hint="default" w:ascii="JetBrains Mono" w:hAnsi="JetBrains Mono" w:eastAsia="JetBrains Mono" w:cs="JetBrains Mono"/>
          <w:color w:val="6A8759"/>
          <w:sz w:val="13"/>
          <w:szCs w:val="13"/>
          <w:shd w:val="clear" w:fill="364135"/>
        </w:rPr>
        <w:t>SELECT * FROM accounts WHERE acc_id = '</w:t>
      </w:r>
      <w:r>
        <w:rPr>
          <w:rFonts w:hint="default" w:ascii="JetBrains Mono" w:hAnsi="JetBrains Mono" w:eastAsia="JetBrains Mono" w:cs="JetBrains Mono"/>
          <w:color w:val="6A8759"/>
          <w:sz w:val="13"/>
          <w:szCs w:val="13"/>
          <w:shd w:val="clear" w:fill="2B2B2B"/>
        </w:rPr>
        <w:t xml:space="preserve">" </w:t>
      </w:r>
      <w:r>
        <w:rPr>
          <w:rFonts w:hint="default" w:ascii="JetBrains Mono" w:hAnsi="JetBrains Mono" w:eastAsia="JetBrains Mono" w:cs="JetBrains Mono"/>
          <w:color w:val="A9B7C6"/>
          <w:sz w:val="13"/>
          <w:szCs w:val="13"/>
          <w:shd w:val="clear" w:fill="2B2B2B"/>
        </w:rPr>
        <w:t xml:space="preserve">+ acc + </w:t>
      </w:r>
      <w:r>
        <w:rPr>
          <w:rFonts w:hint="default" w:ascii="JetBrains Mono" w:hAnsi="JetBrains Mono" w:eastAsia="JetBrains Mono" w:cs="JetBrains Mono"/>
          <w:color w:val="6A8759"/>
          <w:sz w:val="13"/>
          <w:szCs w:val="13"/>
          <w:shd w:val="clear" w:fill="2B2B2B"/>
        </w:rPr>
        <w:t>"</w:t>
      </w:r>
      <w:r>
        <w:rPr>
          <w:rFonts w:hint="default" w:ascii="JetBrains Mono" w:hAnsi="JetBrains Mono" w:eastAsia="JetBrains Mono" w:cs="JetBrains Mono"/>
          <w:color w:val="6A8759"/>
          <w:sz w:val="13"/>
          <w:szCs w:val="13"/>
          <w:shd w:val="clear" w:fill="364135"/>
        </w:rPr>
        <w:t>'</w:t>
      </w:r>
      <w:r>
        <w:rPr>
          <w:rFonts w:hint="default" w:ascii="JetBrains Mono" w:hAnsi="JetBrains Mono" w:eastAsia="JetBrains Mono" w:cs="JetBrains Mono"/>
          <w:color w:val="6A8759"/>
          <w:sz w:val="13"/>
          <w:szCs w:val="13"/>
          <w:shd w:val="clear" w:fill="2B2B2B"/>
        </w:rPr>
        <w:t>"</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        if </w:t>
      </w:r>
      <w:r>
        <w:rPr>
          <w:rFonts w:hint="default" w:ascii="JetBrains Mono" w:hAnsi="JetBrains Mono" w:eastAsia="JetBrains Mono" w:cs="JetBrains Mono"/>
          <w:color w:val="A9B7C6"/>
          <w:sz w:val="13"/>
          <w:szCs w:val="13"/>
          <w:shd w:val="clear" w:fill="2B2B2B"/>
        </w:rPr>
        <w:t xml:space="preserve">( </w:t>
      </w:r>
      <w:r>
        <w:rPr>
          <w:rFonts w:hint="default" w:ascii="JetBrains Mono" w:hAnsi="JetBrains Mono" w:eastAsia="JetBrains Mono" w:cs="JetBrains Mono"/>
          <w:color w:val="9876AA"/>
          <w:sz w:val="13"/>
          <w:szCs w:val="13"/>
          <w:shd w:val="clear" w:fill="2B2B2B"/>
        </w:rPr>
        <w:t>depot</w:t>
      </w:r>
      <w:r>
        <w:rPr>
          <w:rFonts w:hint="default" w:ascii="JetBrains Mono" w:hAnsi="JetBrains Mono" w:eastAsia="JetBrains Mono" w:cs="JetBrains Mono"/>
          <w:color w:val="A9B7C6"/>
          <w:sz w:val="13"/>
          <w:szCs w:val="13"/>
          <w:shd w:val="clear" w:fill="2B2B2B"/>
        </w:rPr>
        <w:t xml:space="preserve">.getText().length() == </w:t>
      </w:r>
      <w:r>
        <w:rPr>
          <w:rFonts w:hint="default" w:ascii="JetBrains Mono" w:hAnsi="JetBrains Mono" w:eastAsia="JetBrains Mono" w:cs="JetBrains Mono"/>
          <w:color w:val="6897BB"/>
          <w:sz w:val="13"/>
          <w:szCs w:val="13"/>
          <w:shd w:val="clear" w:fill="2B2B2B"/>
        </w:rPr>
        <w:t xml:space="preserve">0 </w:t>
      </w:r>
      <w:r>
        <w:rPr>
          <w:rFonts w:hint="default" w:ascii="JetBrains Mono" w:hAnsi="JetBrains Mono" w:eastAsia="JetBrains Mono" w:cs="JetBrains Mono"/>
          <w:color w:val="A9B7C6"/>
          <w:sz w:val="13"/>
          <w:szCs w:val="13"/>
          <w:shd w:val="clear" w:fill="2B2B2B"/>
        </w:rPr>
        <w:t xml:space="preserve">) </w:t>
      </w:r>
      <w:r>
        <w:rPr>
          <w:rFonts w:hint="default" w:ascii="JetBrains Mono" w:hAnsi="JetBrains Mono" w:eastAsia="JetBrains Mono" w:cs="JetBrains Mono"/>
          <w:color w:val="9876AA"/>
          <w:sz w:val="13"/>
          <w:szCs w:val="13"/>
          <w:shd w:val="clear" w:fill="2B2B2B"/>
        </w:rPr>
        <w:t>depot</w:t>
      </w:r>
      <w:r>
        <w:rPr>
          <w:rFonts w:hint="default" w:ascii="JetBrains Mono" w:hAnsi="JetBrains Mono" w:eastAsia="JetBrains Mono" w:cs="JetBrains Mono"/>
          <w:color w:val="A9B7C6"/>
          <w:sz w:val="13"/>
          <w:szCs w:val="13"/>
          <w:shd w:val="clear" w:fill="2B2B2B"/>
        </w:rPr>
        <w:t>.setStyle(</w:t>
      </w:r>
      <w:r>
        <w:rPr>
          <w:rFonts w:hint="default" w:ascii="JetBrains Mono" w:hAnsi="JetBrains Mono" w:eastAsia="JetBrains Mono" w:cs="JetBrains Mono"/>
          <w:color w:val="6A8759"/>
          <w:sz w:val="13"/>
          <w:szCs w:val="13"/>
          <w:shd w:val="clear" w:fill="2B2B2B"/>
        </w:rPr>
        <w:t>"</w:t>
      </w:r>
      <w:r>
        <w:rPr>
          <w:rFonts w:hint="default" w:ascii="JetBrains Mono" w:hAnsi="JetBrains Mono" w:eastAsia="JetBrains Mono" w:cs="JetBrains Mono"/>
          <w:color w:val="6A8759"/>
          <w:sz w:val="13"/>
          <w:szCs w:val="13"/>
          <w:shd w:val="clear" w:fill="364135"/>
        </w:rPr>
        <w:t>-fx-border-color: red; -fx-border-width: 2px</w:t>
      </w:r>
      <w:r>
        <w:rPr>
          <w:rFonts w:hint="default" w:ascii="JetBrains Mono" w:hAnsi="JetBrains Mono" w:eastAsia="JetBrains Mono" w:cs="JetBrains Mono"/>
          <w:color w:val="6A8759"/>
          <w:sz w:val="13"/>
          <w:szCs w:val="13"/>
          <w:shd w:val="clear" w:fill="2B2B2B"/>
        </w:rPr>
        <w:t>"</w:t>
      </w:r>
      <w:r>
        <w:rPr>
          <w:rFonts w:hint="default" w:ascii="JetBrains Mono" w:hAnsi="JetBrains Mono" w:eastAsia="JetBrains Mono" w:cs="JetBrains Mono"/>
          <w:color w:val="A9B7C6"/>
          <w:sz w:val="13"/>
          <w:szCs w:val="13"/>
          <w:shd w:val="clear" w:fill="2B2B2B"/>
        </w:rPr>
        <w:t>)</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        else </w:t>
      </w:r>
      <w:r>
        <w:rPr>
          <w:rFonts w:hint="default" w:ascii="JetBrains Mono" w:hAnsi="JetBrains Mono" w:eastAsia="JetBrains Mono" w:cs="JetBrains Mono"/>
          <w:color w:val="9876AA"/>
          <w:sz w:val="13"/>
          <w:szCs w:val="13"/>
          <w:shd w:val="clear" w:fill="2B2B2B"/>
        </w:rPr>
        <w:t>depot</w:t>
      </w:r>
      <w:r>
        <w:rPr>
          <w:rFonts w:hint="default" w:ascii="JetBrains Mono" w:hAnsi="JetBrains Mono" w:eastAsia="JetBrains Mono" w:cs="JetBrains Mono"/>
          <w:color w:val="A9B7C6"/>
          <w:sz w:val="13"/>
          <w:szCs w:val="13"/>
          <w:shd w:val="clear" w:fill="2B2B2B"/>
        </w:rPr>
        <w:t>.setStyle(</w:t>
      </w:r>
      <w:r>
        <w:rPr>
          <w:rFonts w:hint="default" w:ascii="JetBrains Mono" w:hAnsi="JetBrains Mono" w:eastAsia="JetBrains Mono" w:cs="JetBrains Mono"/>
          <w:color w:val="CC7832"/>
          <w:sz w:val="13"/>
          <w:szCs w:val="13"/>
          <w:shd w:val="clear" w:fill="2B2B2B"/>
        </w:rPr>
        <w:t>null</w:t>
      </w:r>
      <w:r>
        <w:rPr>
          <w:rFonts w:hint="default" w:ascii="JetBrains Mono" w:hAnsi="JetBrains Mono" w:eastAsia="JetBrains Mono" w:cs="JetBrains Mono"/>
          <w:color w:val="A9B7C6"/>
          <w:sz w:val="13"/>
          <w:szCs w:val="13"/>
          <w:shd w:val="clear" w:fill="2B2B2B"/>
        </w:rPr>
        <w:t>)</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        try </w:t>
      </w:r>
      <w:r>
        <w:rPr>
          <w:rFonts w:hint="default" w:ascii="JetBrains Mono" w:hAnsi="JetBrains Mono" w:eastAsia="JetBrains Mono" w:cs="JetBrains Mono"/>
          <w:color w:val="A9B7C6"/>
          <w:sz w:val="13"/>
          <w:szCs w:val="13"/>
          <w:shd w:val="clear" w:fill="2B2B2B"/>
        </w:rPr>
        <w:t>( Statement _fetch = conn.createStatement() ) {</w:t>
      </w:r>
      <w:r>
        <w:rPr>
          <w:rFonts w:hint="default" w:ascii="JetBrains Mono" w:hAnsi="JetBrains Mono" w:eastAsia="JetBrains Mono" w:cs="JetBrains Mono"/>
          <w:color w:val="A9B7C6"/>
          <w:sz w:val="13"/>
          <w:szCs w:val="13"/>
          <w:shd w:val="clear" w:fill="2B2B2B"/>
        </w:rPr>
        <w:br w:type="textWrapping"/>
      </w:r>
      <w:r>
        <w:rPr>
          <w:rFonts w:hint="default" w:ascii="JetBrains Mono" w:hAnsi="JetBrains Mono" w:eastAsia="JetBrains Mono" w:cs="JetBrains Mono"/>
          <w:color w:val="A9B7C6"/>
          <w:sz w:val="13"/>
          <w:szCs w:val="13"/>
          <w:shd w:val="clear" w:fill="2B2B2B"/>
        </w:rPr>
        <w:t xml:space="preserve">            ResultSet res = _fetch.executeQuery(balance_query)</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            while </w:t>
      </w:r>
      <w:r>
        <w:rPr>
          <w:rFonts w:hint="default" w:ascii="JetBrains Mono" w:hAnsi="JetBrains Mono" w:eastAsia="JetBrains Mono" w:cs="JetBrains Mono"/>
          <w:color w:val="A9B7C6"/>
          <w:sz w:val="13"/>
          <w:szCs w:val="13"/>
          <w:shd w:val="clear" w:fill="2B2B2B"/>
        </w:rPr>
        <w:t>( res.next() )</w:t>
      </w:r>
      <w:r>
        <w:rPr>
          <w:rFonts w:hint="default" w:ascii="JetBrains Mono" w:hAnsi="JetBrains Mono" w:eastAsia="JetBrains Mono" w:cs="JetBrains Mono"/>
          <w:color w:val="A9B7C6"/>
          <w:sz w:val="13"/>
          <w:szCs w:val="13"/>
          <w:shd w:val="clear" w:fill="2B2B2B"/>
        </w:rPr>
        <w:br w:type="textWrapping"/>
      </w:r>
      <w:r>
        <w:rPr>
          <w:rFonts w:hint="default" w:ascii="JetBrains Mono" w:hAnsi="JetBrains Mono" w:eastAsia="JetBrains Mono" w:cs="JetBrains Mono"/>
          <w:color w:val="A9B7C6"/>
          <w:sz w:val="13"/>
          <w:szCs w:val="13"/>
          <w:shd w:val="clear" w:fill="2B2B2B"/>
        </w:rPr>
        <w:t xml:space="preserve">                bal = res.getDouble(</w:t>
      </w:r>
      <w:r>
        <w:rPr>
          <w:rFonts w:hint="default" w:ascii="JetBrains Mono" w:hAnsi="JetBrains Mono" w:eastAsia="JetBrains Mono" w:cs="JetBrains Mono"/>
          <w:color w:val="6A8759"/>
          <w:sz w:val="13"/>
          <w:szCs w:val="13"/>
          <w:shd w:val="clear" w:fill="2B2B2B"/>
        </w:rPr>
        <w:t>"balance"</w:t>
      </w:r>
      <w:r>
        <w:rPr>
          <w:rFonts w:hint="default" w:ascii="JetBrains Mono" w:hAnsi="JetBrains Mono" w:eastAsia="JetBrains Mono" w:cs="JetBrains Mono"/>
          <w:color w:val="A9B7C6"/>
          <w:sz w:val="13"/>
          <w:szCs w:val="13"/>
          <w:shd w:val="clear" w:fill="2B2B2B"/>
        </w:rPr>
        <w:t>)</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            if </w:t>
      </w:r>
      <w:r>
        <w:rPr>
          <w:rFonts w:hint="default" w:ascii="JetBrains Mono" w:hAnsi="JetBrains Mono" w:eastAsia="JetBrains Mono" w:cs="JetBrains Mono"/>
          <w:color w:val="A9B7C6"/>
          <w:sz w:val="13"/>
          <w:szCs w:val="13"/>
          <w:shd w:val="clear" w:fill="2B2B2B"/>
        </w:rPr>
        <w:t xml:space="preserve">( dep &gt; </w:t>
      </w:r>
      <w:r>
        <w:rPr>
          <w:rFonts w:hint="default" w:ascii="JetBrains Mono" w:hAnsi="JetBrains Mono" w:eastAsia="JetBrains Mono" w:cs="JetBrains Mono"/>
          <w:color w:val="6897BB"/>
          <w:sz w:val="13"/>
          <w:szCs w:val="13"/>
          <w:shd w:val="clear" w:fill="2B2B2B"/>
        </w:rPr>
        <w:t xml:space="preserve">0 </w:t>
      </w:r>
      <w:r>
        <w:rPr>
          <w:rFonts w:hint="default" w:ascii="JetBrains Mono" w:hAnsi="JetBrains Mono" w:eastAsia="JetBrains Mono" w:cs="JetBrains Mono"/>
          <w:color w:val="A9B7C6"/>
          <w:sz w:val="13"/>
          <w:szCs w:val="13"/>
          <w:shd w:val="clear" w:fill="2B2B2B"/>
        </w:rPr>
        <w:t>) {</w:t>
      </w:r>
      <w:r>
        <w:rPr>
          <w:rFonts w:hint="default" w:ascii="JetBrains Mono" w:hAnsi="JetBrains Mono" w:eastAsia="JetBrains Mono" w:cs="JetBrains Mono"/>
          <w:color w:val="A9B7C6"/>
          <w:sz w:val="13"/>
          <w:szCs w:val="13"/>
          <w:shd w:val="clear" w:fill="2B2B2B"/>
        </w:rPr>
        <w:br w:type="textWrapping"/>
      </w:r>
      <w:r>
        <w:rPr>
          <w:rFonts w:hint="default" w:ascii="JetBrains Mono" w:hAnsi="JetBrains Mono" w:eastAsia="JetBrains Mono" w:cs="JetBrains Mono"/>
          <w:color w:val="A9B7C6"/>
          <w:sz w:val="13"/>
          <w:szCs w:val="13"/>
          <w:shd w:val="clear" w:fill="2B2B2B"/>
        </w:rPr>
        <w:br w:type="textWrapping"/>
      </w:r>
      <w:r>
        <w:rPr>
          <w:rFonts w:hint="default" w:ascii="JetBrains Mono" w:hAnsi="JetBrains Mono" w:eastAsia="JetBrains Mono" w:cs="JetBrains Mono"/>
          <w:color w:val="A9B7C6"/>
          <w:sz w:val="13"/>
          <w:szCs w:val="13"/>
          <w:shd w:val="clear" w:fill="2B2B2B"/>
        </w:rPr>
        <w:t xml:space="preserve">                </w:t>
      </w:r>
      <w:r>
        <w:rPr>
          <w:rFonts w:hint="default" w:ascii="JetBrains Mono" w:hAnsi="JetBrains Mono" w:eastAsia="JetBrains Mono" w:cs="JetBrains Mono"/>
          <w:color w:val="CC7832"/>
          <w:sz w:val="13"/>
          <w:szCs w:val="13"/>
          <w:shd w:val="clear" w:fill="2B2B2B"/>
        </w:rPr>
        <w:t xml:space="preserve">try </w:t>
      </w:r>
      <w:r>
        <w:rPr>
          <w:rFonts w:hint="default" w:ascii="JetBrains Mono" w:hAnsi="JetBrains Mono" w:eastAsia="JetBrains Mono" w:cs="JetBrains Mono"/>
          <w:color w:val="A9B7C6"/>
          <w:sz w:val="13"/>
          <w:szCs w:val="13"/>
          <w:shd w:val="clear" w:fill="2B2B2B"/>
        </w:rPr>
        <w:t>( PreparedStatement stmt = conn.prepareStatement(</w:t>
      </w:r>
      <w:r>
        <w:rPr>
          <w:rFonts w:hint="default" w:ascii="JetBrains Mono" w:hAnsi="JetBrains Mono" w:eastAsia="JetBrains Mono" w:cs="JetBrains Mono"/>
          <w:i/>
          <w:color w:val="9876AA"/>
          <w:sz w:val="13"/>
          <w:szCs w:val="13"/>
          <w:shd w:val="clear" w:fill="2B2B2B"/>
        </w:rPr>
        <w:t>dep_query</w:t>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A9B7C6"/>
          <w:sz w:val="13"/>
          <w:szCs w:val="13"/>
          <w:shd w:val="clear" w:fill="2B2B2B"/>
        </w:rPr>
        <w:t>Statement.</w:t>
      </w:r>
      <w:r>
        <w:rPr>
          <w:rFonts w:hint="default" w:ascii="JetBrains Mono" w:hAnsi="JetBrains Mono" w:eastAsia="JetBrains Mono" w:cs="JetBrains Mono"/>
          <w:i/>
          <w:color w:val="9876AA"/>
          <w:sz w:val="13"/>
          <w:szCs w:val="13"/>
          <w:shd w:val="clear" w:fill="2B2B2B"/>
        </w:rPr>
        <w:t>RETURN_GENERATED_KEYS</w:t>
      </w:r>
      <w:r>
        <w:rPr>
          <w:rFonts w:hint="default" w:ascii="JetBrains Mono" w:hAnsi="JetBrains Mono" w:eastAsia="JetBrains Mono" w:cs="JetBrains Mono"/>
          <w:color w:val="A9B7C6"/>
          <w:sz w:val="13"/>
          <w:szCs w:val="13"/>
          <w:shd w:val="clear" w:fill="2B2B2B"/>
        </w:rPr>
        <w:t>) ) {</w:t>
      </w:r>
      <w:r>
        <w:rPr>
          <w:rFonts w:hint="default" w:ascii="JetBrains Mono" w:hAnsi="JetBrains Mono" w:eastAsia="JetBrains Mono" w:cs="JetBrains Mono"/>
          <w:color w:val="A9B7C6"/>
          <w:sz w:val="13"/>
          <w:szCs w:val="13"/>
          <w:shd w:val="clear" w:fill="2B2B2B"/>
        </w:rPr>
        <w:br w:type="textWrapping"/>
      </w:r>
      <w:r>
        <w:rPr>
          <w:rFonts w:hint="default" w:ascii="JetBrains Mono" w:hAnsi="JetBrains Mono" w:eastAsia="JetBrains Mono" w:cs="JetBrains Mono"/>
          <w:color w:val="A9B7C6"/>
          <w:sz w:val="13"/>
          <w:szCs w:val="13"/>
          <w:shd w:val="clear" w:fill="2B2B2B"/>
        </w:rPr>
        <w:t xml:space="preserve">                    stmt.setString(</w:t>
      </w:r>
      <w:r>
        <w:rPr>
          <w:rFonts w:hint="default" w:ascii="JetBrains Mono" w:hAnsi="JetBrains Mono" w:eastAsia="JetBrains Mono" w:cs="JetBrains Mono"/>
          <w:color w:val="6897BB"/>
          <w:sz w:val="13"/>
          <w:szCs w:val="13"/>
          <w:shd w:val="clear" w:fill="2B2B2B"/>
        </w:rPr>
        <w:t>1</w:t>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A9B7C6"/>
          <w:sz w:val="13"/>
          <w:szCs w:val="13"/>
          <w:shd w:val="clear" w:fill="2B2B2B"/>
        </w:rPr>
        <w:t>transac_id)</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A9B7C6"/>
          <w:sz w:val="13"/>
          <w:szCs w:val="13"/>
          <w:shd w:val="clear" w:fill="2B2B2B"/>
        </w:rPr>
        <w:t>stmt.setString(</w:t>
      </w:r>
      <w:r>
        <w:rPr>
          <w:rFonts w:hint="default" w:ascii="JetBrains Mono" w:hAnsi="JetBrains Mono" w:eastAsia="JetBrains Mono" w:cs="JetBrains Mono"/>
          <w:color w:val="6897BB"/>
          <w:sz w:val="13"/>
          <w:szCs w:val="13"/>
          <w:shd w:val="clear" w:fill="2B2B2B"/>
        </w:rPr>
        <w:t>2</w:t>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A9B7C6"/>
          <w:sz w:val="13"/>
          <w:szCs w:val="13"/>
          <w:shd w:val="clear" w:fill="2B2B2B"/>
        </w:rPr>
        <w:t>acc)</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A9B7C6"/>
          <w:sz w:val="13"/>
          <w:szCs w:val="13"/>
          <w:shd w:val="clear" w:fill="2B2B2B"/>
        </w:rPr>
        <w:t>stmt.setString(</w:t>
      </w:r>
      <w:r>
        <w:rPr>
          <w:rFonts w:hint="default" w:ascii="JetBrains Mono" w:hAnsi="JetBrains Mono" w:eastAsia="JetBrains Mono" w:cs="JetBrains Mono"/>
          <w:color w:val="6897BB"/>
          <w:sz w:val="13"/>
          <w:szCs w:val="13"/>
          <w:shd w:val="clear" w:fill="2B2B2B"/>
        </w:rPr>
        <w:t>3</w:t>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A9B7C6"/>
          <w:sz w:val="13"/>
          <w:szCs w:val="13"/>
          <w:shd w:val="clear" w:fill="2B2B2B"/>
        </w:rPr>
        <w:t>cust)</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A9B7C6"/>
          <w:sz w:val="13"/>
          <w:szCs w:val="13"/>
          <w:shd w:val="clear" w:fill="2B2B2B"/>
        </w:rPr>
        <w:t>stmt.setDouble(</w:t>
      </w:r>
      <w:r>
        <w:rPr>
          <w:rFonts w:hint="default" w:ascii="JetBrains Mono" w:hAnsi="JetBrains Mono" w:eastAsia="JetBrains Mono" w:cs="JetBrains Mono"/>
          <w:color w:val="6897BB"/>
          <w:sz w:val="13"/>
          <w:szCs w:val="13"/>
          <w:shd w:val="clear" w:fill="2B2B2B"/>
        </w:rPr>
        <w:t>4</w:t>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A9B7C6"/>
          <w:sz w:val="13"/>
          <w:szCs w:val="13"/>
          <w:shd w:val="clear" w:fill="2B2B2B"/>
        </w:rPr>
        <w:t>dep)</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A9B7C6"/>
          <w:sz w:val="13"/>
          <w:szCs w:val="13"/>
          <w:shd w:val="clear" w:fill="2B2B2B"/>
        </w:rPr>
        <w:t>stmt.setDouble(</w:t>
      </w:r>
      <w:r>
        <w:rPr>
          <w:rFonts w:hint="default" w:ascii="JetBrains Mono" w:hAnsi="JetBrains Mono" w:eastAsia="JetBrains Mono" w:cs="JetBrains Mono"/>
          <w:color w:val="6897BB"/>
          <w:sz w:val="13"/>
          <w:szCs w:val="13"/>
          <w:shd w:val="clear" w:fill="2B2B2B"/>
        </w:rPr>
        <w:t>5</w:t>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A9B7C6"/>
          <w:sz w:val="13"/>
          <w:szCs w:val="13"/>
          <w:shd w:val="clear" w:fill="2B2B2B"/>
        </w:rPr>
        <w:t>bal + dep)</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A9B7C6"/>
          <w:sz w:val="13"/>
          <w:szCs w:val="13"/>
          <w:shd w:val="clear" w:fill="2B2B2B"/>
        </w:rPr>
        <w:t>stmt.executeUpdate()</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A9B7C6"/>
          <w:sz w:val="13"/>
          <w:szCs w:val="13"/>
          <w:shd w:val="clear" w:fill="2B2B2B"/>
        </w:rPr>
        <w:t xml:space="preserve">} </w:t>
      </w:r>
      <w:r>
        <w:rPr>
          <w:rFonts w:hint="default" w:ascii="JetBrains Mono" w:hAnsi="JetBrains Mono" w:eastAsia="JetBrains Mono" w:cs="JetBrains Mono"/>
          <w:color w:val="CC7832"/>
          <w:sz w:val="13"/>
          <w:szCs w:val="13"/>
          <w:shd w:val="clear" w:fill="2B2B2B"/>
        </w:rPr>
        <w:t xml:space="preserve">catch </w:t>
      </w:r>
      <w:r>
        <w:rPr>
          <w:rFonts w:hint="default" w:ascii="JetBrains Mono" w:hAnsi="JetBrains Mono" w:eastAsia="JetBrains Mono" w:cs="JetBrains Mono"/>
          <w:color w:val="A9B7C6"/>
          <w:sz w:val="13"/>
          <w:szCs w:val="13"/>
          <w:shd w:val="clear" w:fill="2B2B2B"/>
        </w:rPr>
        <w:t>(SQLException err) { err.getStackTrace()</w:t>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A9B7C6"/>
          <w:sz w:val="13"/>
          <w:szCs w:val="13"/>
          <w:shd w:val="clear" w:fill="2B2B2B"/>
        </w:rPr>
        <w:t>}</w:t>
      </w:r>
      <w:r>
        <w:rPr>
          <w:rFonts w:hint="default" w:ascii="JetBrains Mono" w:hAnsi="JetBrains Mono" w:eastAsia="JetBrains Mono" w:cs="JetBrains Mono"/>
          <w:color w:val="A9B7C6"/>
          <w:sz w:val="13"/>
          <w:szCs w:val="13"/>
          <w:shd w:val="clear" w:fill="2B2B2B"/>
        </w:rPr>
        <w:br w:type="textWrapping"/>
      </w:r>
      <w:r>
        <w:rPr>
          <w:rFonts w:hint="default" w:ascii="JetBrains Mono" w:hAnsi="JetBrains Mono" w:eastAsia="JetBrains Mono" w:cs="JetBrains Mono"/>
          <w:color w:val="A9B7C6"/>
          <w:sz w:val="13"/>
          <w:szCs w:val="13"/>
          <w:shd w:val="clear" w:fill="2B2B2B"/>
        </w:rPr>
        <w:br w:type="textWrapping"/>
      </w:r>
      <w:r>
        <w:rPr>
          <w:rFonts w:hint="default" w:ascii="JetBrains Mono" w:hAnsi="JetBrains Mono" w:eastAsia="JetBrains Mono" w:cs="JetBrains Mono"/>
          <w:color w:val="A9B7C6"/>
          <w:sz w:val="13"/>
          <w:szCs w:val="13"/>
          <w:shd w:val="clear" w:fill="2B2B2B"/>
        </w:rPr>
        <w:br w:type="textWrapping"/>
      </w:r>
      <w:r>
        <w:rPr>
          <w:rFonts w:hint="default" w:ascii="JetBrains Mono" w:hAnsi="JetBrains Mono" w:eastAsia="JetBrains Mono" w:cs="JetBrains Mono"/>
          <w:color w:val="A9B7C6"/>
          <w:sz w:val="13"/>
          <w:szCs w:val="13"/>
          <w:shd w:val="clear" w:fill="2B2B2B"/>
        </w:rPr>
        <w:t xml:space="preserve">                </w:t>
      </w:r>
      <w:r>
        <w:rPr>
          <w:rFonts w:hint="default" w:ascii="JetBrains Mono" w:hAnsi="JetBrains Mono" w:eastAsia="JetBrains Mono" w:cs="JetBrains Mono"/>
          <w:color w:val="CC7832"/>
          <w:sz w:val="13"/>
          <w:szCs w:val="13"/>
          <w:shd w:val="clear" w:fill="2B2B2B"/>
        </w:rPr>
        <w:t xml:space="preserve">final </w:t>
      </w:r>
      <w:r>
        <w:rPr>
          <w:rFonts w:hint="default" w:ascii="JetBrains Mono" w:hAnsi="JetBrains Mono" w:eastAsia="JetBrains Mono" w:cs="JetBrains Mono"/>
          <w:color w:val="A9B7C6"/>
          <w:sz w:val="13"/>
          <w:szCs w:val="13"/>
          <w:shd w:val="clear" w:fill="2B2B2B"/>
        </w:rPr>
        <w:t xml:space="preserve">String acc_query = </w:t>
      </w:r>
      <w:r>
        <w:rPr>
          <w:rFonts w:hint="default" w:ascii="JetBrains Mono" w:hAnsi="JetBrains Mono" w:eastAsia="JetBrains Mono" w:cs="JetBrains Mono"/>
          <w:color w:val="6A8759"/>
          <w:sz w:val="13"/>
          <w:szCs w:val="13"/>
          <w:shd w:val="clear" w:fill="2B2B2B"/>
        </w:rPr>
        <w:t>"</w:t>
      </w:r>
      <w:r>
        <w:rPr>
          <w:rFonts w:hint="default" w:ascii="JetBrains Mono" w:hAnsi="JetBrains Mono" w:eastAsia="JetBrains Mono" w:cs="JetBrains Mono"/>
          <w:color w:val="6A8759"/>
          <w:sz w:val="13"/>
          <w:szCs w:val="13"/>
          <w:shd w:val="clear" w:fill="364135"/>
        </w:rPr>
        <w:t>UPDATE accounts SET balance = balance + '</w:t>
      </w:r>
      <w:r>
        <w:rPr>
          <w:rFonts w:hint="default" w:ascii="JetBrains Mono" w:hAnsi="JetBrains Mono" w:eastAsia="JetBrains Mono" w:cs="JetBrains Mono"/>
          <w:color w:val="6A8759"/>
          <w:sz w:val="13"/>
          <w:szCs w:val="13"/>
          <w:shd w:val="clear" w:fill="2B2B2B"/>
        </w:rPr>
        <w:t xml:space="preserve">" </w:t>
      </w:r>
      <w:r>
        <w:rPr>
          <w:rFonts w:hint="default" w:ascii="JetBrains Mono" w:hAnsi="JetBrains Mono" w:eastAsia="JetBrains Mono" w:cs="JetBrains Mono"/>
          <w:color w:val="A9B7C6"/>
          <w:sz w:val="13"/>
          <w:szCs w:val="13"/>
          <w:shd w:val="clear" w:fill="2B2B2B"/>
        </w:rPr>
        <w:t xml:space="preserve">+ dep + </w:t>
      </w:r>
      <w:r>
        <w:rPr>
          <w:rFonts w:hint="default" w:ascii="JetBrains Mono" w:hAnsi="JetBrains Mono" w:eastAsia="JetBrains Mono" w:cs="JetBrains Mono"/>
          <w:color w:val="6A8759"/>
          <w:sz w:val="13"/>
          <w:szCs w:val="13"/>
          <w:shd w:val="clear" w:fill="2B2B2B"/>
        </w:rPr>
        <w:t>"</w:t>
      </w:r>
      <w:r>
        <w:rPr>
          <w:rFonts w:hint="default" w:ascii="JetBrains Mono" w:hAnsi="JetBrains Mono" w:eastAsia="JetBrains Mono" w:cs="JetBrains Mono"/>
          <w:color w:val="6A8759"/>
          <w:sz w:val="13"/>
          <w:szCs w:val="13"/>
          <w:shd w:val="clear" w:fill="364135"/>
        </w:rPr>
        <w:t>' WHERE acc_id = '</w:t>
      </w:r>
      <w:r>
        <w:rPr>
          <w:rFonts w:hint="default" w:ascii="JetBrains Mono" w:hAnsi="JetBrains Mono" w:eastAsia="JetBrains Mono" w:cs="JetBrains Mono"/>
          <w:color w:val="6A8759"/>
          <w:sz w:val="13"/>
          <w:szCs w:val="13"/>
          <w:shd w:val="clear" w:fill="2B2B2B"/>
        </w:rPr>
        <w:t xml:space="preserve">" </w:t>
      </w:r>
      <w:r>
        <w:rPr>
          <w:rFonts w:hint="default" w:ascii="JetBrains Mono" w:hAnsi="JetBrains Mono" w:eastAsia="JetBrains Mono" w:cs="JetBrains Mono"/>
          <w:color w:val="A9B7C6"/>
          <w:sz w:val="13"/>
          <w:szCs w:val="13"/>
          <w:shd w:val="clear" w:fill="2B2B2B"/>
        </w:rPr>
        <w:t xml:space="preserve">+ acc + </w:t>
      </w:r>
      <w:r>
        <w:rPr>
          <w:rFonts w:hint="default" w:ascii="JetBrains Mono" w:hAnsi="JetBrains Mono" w:eastAsia="JetBrains Mono" w:cs="JetBrains Mono"/>
          <w:color w:val="6A8759"/>
          <w:sz w:val="13"/>
          <w:szCs w:val="13"/>
          <w:shd w:val="clear" w:fill="2B2B2B"/>
        </w:rPr>
        <w:t>"</w:t>
      </w:r>
      <w:r>
        <w:rPr>
          <w:rFonts w:hint="default" w:ascii="JetBrains Mono" w:hAnsi="JetBrains Mono" w:eastAsia="JetBrains Mono" w:cs="JetBrains Mono"/>
          <w:color w:val="6A8759"/>
          <w:sz w:val="13"/>
          <w:szCs w:val="13"/>
          <w:shd w:val="clear" w:fill="364135"/>
        </w:rPr>
        <w:t>'</w:t>
      </w:r>
      <w:r>
        <w:rPr>
          <w:rFonts w:hint="default" w:ascii="JetBrains Mono" w:hAnsi="JetBrains Mono" w:eastAsia="JetBrains Mono" w:cs="JetBrains Mono"/>
          <w:color w:val="6A8759"/>
          <w:sz w:val="13"/>
          <w:szCs w:val="13"/>
          <w:shd w:val="clear" w:fill="2B2B2B"/>
        </w:rPr>
        <w:t>"</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                try </w:t>
      </w:r>
      <w:r>
        <w:rPr>
          <w:rFonts w:hint="default" w:ascii="JetBrains Mono" w:hAnsi="JetBrains Mono" w:eastAsia="JetBrains Mono" w:cs="JetBrains Mono"/>
          <w:color w:val="A9B7C6"/>
          <w:sz w:val="13"/>
          <w:szCs w:val="13"/>
          <w:shd w:val="clear" w:fill="2B2B2B"/>
        </w:rPr>
        <w:t>( Statement _stmt = conn.createStatement() ) { _stmt.executeUpdate(acc_query)</w:t>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A9B7C6"/>
          <w:sz w:val="13"/>
          <w:szCs w:val="13"/>
          <w:shd w:val="clear" w:fill="2B2B2B"/>
        </w:rPr>
        <w:t xml:space="preserve">} </w:t>
      </w:r>
      <w:r>
        <w:rPr>
          <w:rFonts w:hint="default" w:ascii="JetBrains Mono" w:hAnsi="JetBrains Mono" w:eastAsia="JetBrains Mono" w:cs="JetBrains Mono"/>
          <w:color w:val="CC7832"/>
          <w:sz w:val="13"/>
          <w:szCs w:val="13"/>
          <w:shd w:val="clear" w:fill="2B2B2B"/>
        </w:rPr>
        <w:t xml:space="preserve">catch </w:t>
      </w:r>
      <w:r>
        <w:rPr>
          <w:rFonts w:hint="default" w:ascii="JetBrains Mono" w:hAnsi="JetBrains Mono" w:eastAsia="JetBrains Mono" w:cs="JetBrains Mono"/>
          <w:color w:val="A9B7C6"/>
          <w:sz w:val="13"/>
          <w:szCs w:val="13"/>
          <w:shd w:val="clear" w:fill="2B2B2B"/>
        </w:rPr>
        <w:t>(SQLException err) { err.getStackTrace()</w:t>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A9B7C6"/>
          <w:sz w:val="13"/>
          <w:szCs w:val="13"/>
          <w:shd w:val="clear" w:fill="2B2B2B"/>
        </w:rPr>
        <w:t>}</w:t>
      </w:r>
      <w:r>
        <w:rPr>
          <w:rFonts w:hint="default" w:ascii="JetBrains Mono" w:hAnsi="JetBrains Mono" w:eastAsia="JetBrains Mono" w:cs="JetBrains Mono"/>
          <w:color w:val="A9B7C6"/>
          <w:sz w:val="13"/>
          <w:szCs w:val="13"/>
          <w:shd w:val="clear" w:fill="2B2B2B"/>
        </w:rPr>
        <w:br w:type="textWrapping"/>
      </w:r>
      <w:r>
        <w:rPr>
          <w:rFonts w:hint="default" w:ascii="JetBrains Mono" w:hAnsi="JetBrains Mono" w:eastAsia="JetBrains Mono" w:cs="JetBrains Mono"/>
          <w:color w:val="A9B7C6"/>
          <w:sz w:val="13"/>
          <w:szCs w:val="13"/>
          <w:shd w:val="clear" w:fill="2B2B2B"/>
        </w:rPr>
        <w:br w:type="textWrapping"/>
      </w:r>
      <w:r>
        <w:rPr>
          <w:rFonts w:hint="default" w:ascii="JetBrains Mono" w:hAnsi="JetBrains Mono" w:eastAsia="JetBrains Mono" w:cs="JetBrains Mono"/>
          <w:color w:val="A9B7C6"/>
          <w:sz w:val="13"/>
          <w:szCs w:val="13"/>
          <w:shd w:val="clear" w:fill="2B2B2B"/>
        </w:rPr>
        <w:br w:type="textWrapping"/>
      </w:r>
      <w:r>
        <w:rPr>
          <w:rFonts w:hint="default" w:ascii="JetBrains Mono" w:hAnsi="JetBrains Mono" w:eastAsia="JetBrains Mono" w:cs="JetBrains Mono"/>
          <w:color w:val="A9B7C6"/>
          <w:sz w:val="13"/>
          <w:szCs w:val="13"/>
          <w:shd w:val="clear" w:fill="2B2B2B"/>
        </w:rPr>
        <w:t xml:space="preserve">                </w:t>
      </w:r>
      <w:r>
        <w:rPr>
          <w:rFonts w:hint="default" w:ascii="JetBrains Mono" w:hAnsi="JetBrains Mono" w:eastAsia="JetBrains Mono" w:cs="JetBrains Mono"/>
          <w:color w:val="CC7832"/>
          <w:sz w:val="13"/>
          <w:szCs w:val="13"/>
          <w:shd w:val="clear" w:fill="2B2B2B"/>
        </w:rPr>
        <w:t xml:space="preserve">try </w:t>
      </w:r>
      <w:r>
        <w:rPr>
          <w:rFonts w:hint="default" w:ascii="JetBrains Mono" w:hAnsi="JetBrains Mono" w:eastAsia="JetBrains Mono" w:cs="JetBrains Mono"/>
          <w:color w:val="A9B7C6"/>
          <w:sz w:val="13"/>
          <w:szCs w:val="13"/>
          <w:shd w:val="clear" w:fill="2B2B2B"/>
        </w:rPr>
        <w:t>( PreparedStatement _history_ = conn.prepareStatement(</w:t>
      </w:r>
      <w:r>
        <w:rPr>
          <w:rFonts w:hint="default" w:ascii="JetBrains Mono" w:hAnsi="JetBrains Mono" w:eastAsia="JetBrains Mono" w:cs="JetBrains Mono"/>
          <w:i/>
          <w:color w:val="9876AA"/>
          <w:sz w:val="13"/>
          <w:szCs w:val="13"/>
          <w:shd w:val="clear" w:fill="2B2B2B"/>
        </w:rPr>
        <w:t>hist_query</w:t>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A9B7C6"/>
          <w:sz w:val="13"/>
          <w:szCs w:val="13"/>
          <w:shd w:val="clear" w:fill="2B2B2B"/>
        </w:rPr>
        <w:t>Statement.</w:t>
      </w:r>
      <w:r>
        <w:rPr>
          <w:rFonts w:hint="default" w:ascii="JetBrains Mono" w:hAnsi="JetBrains Mono" w:eastAsia="JetBrains Mono" w:cs="JetBrains Mono"/>
          <w:i/>
          <w:color w:val="9876AA"/>
          <w:sz w:val="13"/>
          <w:szCs w:val="13"/>
          <w:shd w:val="clear" w:fill="2B2B2B"/>
        </w:rPr>
        <w:t>RETURN_GENERATED_KEYS</w:t>
      </w:r>
      <w:r>
        <w:rPr>
          <w:rFonts w:hint="default" w:ascii="JetBrains Mono" w:hAnsi="JetBrains Mono" w:eastAsia="JetBrains Mono" w:cs="JetBrains Mono"/>
          <w:color w:val="A9B7C6"/>
          <w:sz w:val="13"/>
          <w:szCs w:val="13"/>
          <w:shd w:val="clear" w:fill="2B2B2B"/>
        </w:rPr>
        <w:t>) ) {</w:t>
      </w:r>
      <w:r>
        <w:rPr>
          <w:rFonts w:hint="default" w:ascii="JetBrains Mono" w:hAnsi="JetBrains Mono" w:eastAsia="JetBrains Mono" w:cs="JetBrains Mono"/>
          <w:color w:val="A9B7C6"/>
          <w:sz w:val="13"/>
          <w:szCs w:val="13"/>
          <w:shd w:val="clear" w:fill="2B2B2B"/>
        </w:rPr>
        <w:br w:type="textWrapping"/>
      </w:r>
      <w:r>
        <w:rPr>
          <w:rFonts w:hint="default" w:ascii="JetBrains Mono" w:hAnsi="JetBrains Mono" w:eastAsia="JetBrains Mono" w:cs="JetBrains Mono"/>
          <w:color w:val="A9B7C6"/>
          <w:sz w:val="13"/>
          <w:szCs w:val="13"/>
          <w:shd w:val="clear" w:fill="2B2B2B"/>
        </w:rPr>
        <w:t xml:space="preserve">                    _history_.setString(</w:t>
      </w:r>
      <w:r>
        <w:rPr>
          <w:rFonts w:hint="default" w:ascii="JetBrains Mono" w:hAnsi="JetBrains Mono" w:eastAsia="JetBrains Mono" w:cs="JetBrains Mono"/>
          <w:color w:val="6897BB"/>
          <w:sz w:val="13"/>
          <w:szCs w:val="13"/>
          <w:shd w:val="clear" w:fill="2B2B2B"/>
        </w:rPr>
        <w:t>1</w:t>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A9B7C6"/>
          <w:sz w:val="13"/>
          <w:szCs w:val="13"/>
          <w:shd w:val="clear" w:fill="2B2B2B"/>
        </w:rPr>
        <w:t>id)</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A9B7C6"/>
          <w:sz w:val="13"/>
          <w:szCs w:val="13"/>
          <w:shd w:val="clear" w:fill="2B2B2B"/>
        </w:rPr>
        <w:t>_history_.setString(</w:t>
      </w:r>
      <w:r>
        <w:rPr>
          <w:rFonts w:hint="default" w:ascii="JetBrains Mono" w:hAnsi="JetBrains Mono" w:eastAsia="JetBrains Mono" w:cs="JetBrains Mono"/>
          <w:color w:val="6897BB"/>
          <w:sz w:val="13"/>
          <w:szCs w:val="13"/>
          <w:shd w:val="clear" w:fill="2B2B2B"/>
        </w:rPr>
        <w:t>2</w:t>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A9B7C6"/>
          <w:sz w:val="13"/>
          <w:szCs w:val="13"/>
          <w:shd w:val="clear" w:fill="2B2B2B"/>
        </w:rPr>
        <w:t>acc)</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A9B7C6"/>
          <w:sz w:val="13"/>
          <w:szCs w:val="13"/>
          <w:shd w:val="clear" w:fill="2B2B2B"/>
        </w:rPr>
        <w:t>_history_.setString(</w:t>
      </w:r>
      <w:r>
        <w:rPr>
          <w:rFonts w:hint="default" w:ascii="JetBrains Mono" w:hAnsi="JetBrains Mono" w:eastAsia="JetBrains Mono" w:cs="JetBrains Mono"/>
          <w:color w:val="6897BB"/>
          <w:sz w:val="13"/>
          <w:szCs w:val="13"/>
          <w:shd w:val="clear" w:fill="2B2B2B"/>
        </w:rPr>
        <w:t>3</w:t>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A9B7C6"/>
          <w:sz w:val="13"/>
          <w:szCs w:val="13"/>
          <w:shd w:val="clear" w:fill="2B2B2B"/>
        </w:rPr>
        <w:t>message)</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A9B7C6"/>
          <w:sz w:val="13"/>
          <w:szCs w:val="13"/>
          <w:shd w:val="clear" w:fill="2B2B2B"/>
        </w:rPr>
        <w:t>_history_.setString(</w:t>
      </w:r>
      <w:r>
        <w:rPr>
          <w:rFonts w:hint="default" w:ascii="JetBrains Mono" w:hAnsi="JetBrains Mono" w:eastAsia="JetBrains Mono" w:cs="JetBrains Mono"/>
          <w:color w:val="6897BB"/>
          <w:sz w:val="13"/>
          <w:szCs w:val="13"/>
          <w:shd w:val="clear" w:fill="2B2B2B"/>
        </w:rPr>
        <w:t>4</w:t>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A9B7C6"/>
          <w:sz w:val="13"/>
          <w:szCs w:val="13"/>
          <w:shd w:val="clear" w:fill="2B2B2B"/>
        </w:rPr>
        <w:t>status)</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A9B7C6"/>
          <w:sz w:val="13"/>
          <w:szCs w:val="13"/>
          <w:shd w:val="clear" w:fill="2B2B2B"/>
        </w:rPr>
        <w:t>_history_.executeUpdate()</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A9B7C6"/>
          <w:sz w:val="13"/>
          <w:szCs w:val="13"/>
          <w:shd w:val="clear" w:fill="2B2B2B"/>
        </w:rPr>
        <w:t xml:space="preserve">} </w:t>
      </w:r>
      <w:r>
        <w:rPr>
          <w:rFonts w:hint="default" w:ascii="JetBrains Mono" w:hAnsi="JetBrains Mono" w:eastAsia="JetBrains Mono" w:cs="JetBrains Mono"/>
          <w:color w:val="CC7832"/>
          <w:sz w:val="13"/>
          <w:szCs w:val="13"/>
          <w:shd w:val="clear" w:fill="2B2B2B"/>
        </w:rPr>
        <w:t xml:space="preserve">catch </w:t>
      </w:r>
      <w:r>
        <w:rPr>
          <w:rFonts w:hint="default" w:ascii="JetBrains Mono" w:hAnsi="JetBrains Mono" w:eastAsia="JetBrains Mono" w:cs="JetBrains Mono"/>
          <w:color w:val="A9B7C6"/>
          <w:sz w:val="13"/>
          <w:szCs w:val="13"/>
          <w:shd w:val="clear" w:fill="2B2B2B"/>
        </w:rPr>
        <w:t>(SQLException err) { err.getStackTrace()</w:t>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A9B7C6"/>
          <w:sz w:val="13"/>
          <w:szCs w:val="13"/>
          <w:shd w:val="clear" w:fill="2B2B2B"/>
        </w:rPr>
        <w:t>}</w:t>
      </w:r>
      <w:r>
        <w:rPr>
          <w:rFonts w:hint="default" w:ascii="JetBrains Mono" w:hAnsi="JetBrains Mono" w:eastAsia="JetBrains Mono" w:cs="JetBrains Mono"/>
          <w:color w:val="A9B7C6"/>
          <w:sz w:val="13"/>
          <w:szCs w:val="13"/>
          <w:shd w:val="clear" w:fill="2B2B2B"/>
        </w:rPr>
        <w:br w:type="textWrapping"/>
      </w:r>
      <w:r>
        <w:rPr>
          <w:rFonts w:hint="default" w:ascii="JetBrains Mono" w:hAnsi="JetBrains Mono" w:eastAsia="JetBrains Mono" w:cs="JetBrains Mono"/>
          <w:color w:val="A9B7C6"/>
          <w:sz w:val="13"/>
          <w:szCs w:val="13"/>
          <w:shd w:val="clear" w:fill="2B2B2B"/>
        </w:rPr>
        <w:br w:type="textWrapping"/>
      </w:r>
      <w:r>
        <w:rPr>
          <w:rFonts w:hint="default" w:ascii="JetBrains Mono" w:hAnsi="JetBrains Mono" w:eastAsia="JetBrains Mono" w:cs="JetBrains Mono"/>
          <w:color w:val="A9B7C6"/>
          <w:sz w:val="13"/>
          <w:szCs w:val="13"/>
          <w:shd w:val="clear" w:fill="2B2B2B"/>
        </w:rPr>
        <w:t xml:space="preserve">                Initializer.</w:t>
      </w:r>
      <w:r>
        <w:rPr>
          <w:rFonts w:hint="default" w:ascii="JetBrains Mono" w:hAnsi="JetBrains Mono" w:eastAsia="JetBrains Mono" w:cs="JetBrains Mono"/>
          <w:i/>
          <w:color w:val="A9B7C6"/>
          <w:sz w:val="13"/>
          <w:szCs w:val="13"/>
          <w:shd w:val="clear" w:fill="2B2B2B"/>
        </w:rPr>
        <w:t xml:space="preserve">init </w:t>
      </w:r>
      <w:r>
        <w:rPr>
          <w:rFonts w:hint="default" w:ascii="JetBrains Mono" w:hAnsi="JetBrains Mono" w:eastAsia="JetBrains Mono" w:cs="JetBrains Mono"/>
          <w:color w:val="A9B7C6"/>
          <w:sz w:val="13"/>
          <w:szCs w:val="13"/>
          <w:shd w:val="clear" w:fill="2B2B2B"/>
        </w:rPr>
        <w:t xml:space="preserve">( </w:t>
      </w:r>
      <w:r>
        <w:rPr>
          <w:rFonts w:hint="default" w:ascii="JetBrains Mono" w:hAnsi="JetBrains Mono" w:eastAsia="JetBrains Mono" w:cs="JetBrains Mono"/>
          <w:color w:val="9876AA"/>
          <w:sz w:val="13"/>
          <w:szCs w:val="13"/>
          <w:shd w:val="clear" w:fill="2B2B2B"/>
        </w:rPr>
        <w:t>account_user</w:t>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9876AA"/>
          <w:sz w:val="13"/>
          <w:szCs w:val="13"/>
          <w:shd w:val="clear" w:fill="2B2B2B"/>
        </w:rPr>
        <w:t>account_balance</w:t>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9876AA"/>
          <w:sz w:val="13"/>
          <w:szCs w:val="13"/>
          <w:shd w:val="clear" w:fill="2B2B2B"/>
        </w:rPr>
        <w:t>balance_deposit</w:t>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9876AA"/>
          <w:sz w:val="13"/>
          <w:szCs w:val="13"/>
          <w:shd w:val="clear" w:fill="2B2B2B"/>
        </w:rPr>
        <w:t>balance_withdrawal</w:t>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A9B7C6"/>
          <w:sz w:val="13"/>
          <w:szCs w:val="13"/>
          <w:shd w:val="clear" w:fill="2B2B2B"/>
        </w:rPr>
        <w:t>connect() )</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A9B7C6"/>
          <w:sz w:val="13"/>
          <w:szCs w:val="13"/>
          <w:shd w:val="clear" w:fill="2B2B2B"/>
        </w:rPr>
        <w:t xml:space="preserve">DateFormat date_format = </w:t>
      </w:r>
      <w:r>
        <w:rPr>
          <w:rFonts w:hint="default" w:ascii="JetBrains Mono" w:hAnsi="JetBrains Mono" w:eastAsia="JetBrains Mono" w:cs="JetBrains Mono"/>
          <w:color w:val="CC7832"/>
          <w:sz w:val="13"/>
          <w:szCs w:val="13"/>
          <w:shd w:val="clear" w:fill="2B2B2B"/>
        </w:rPr>
        <w:t xml:space="preserve">new </w:t>
      </w:r>
      <w:r>
        <w:rPr>
          <w:rFonts w:hint="default" w:ascii="JetBrains Mono" w:hAnsi="JetBrains Mono" w:eastAsia="JetBrains Mono" w:cs="JetBrains Mono"/>
          <w:color w:val="A9B7C6"/>
          <w:sz w:val="13"/>
          <w:szCs w:val="13"/>
          <w:shd w:val="clear" w:fill="2B2B2B"/>
        </w:rPr>
        <w:t>SimpleDateFormat(</w:t>
      </w:r>
      <w:r>
        <w:rPr>
          <w:rFonts w:hint="default" w:ascii="JetBrains Mono" w:hAnsi="JetBrains Mono" w:eastAsia="JetBrains Mono" w:cs="JetBrains Mono"/>
          <w:color w:val="6A8759"/>
          <w:sz w:val="13"/>
          <w:szCs w:val="13"/>
          <w:shd w:val="clear" w:fill="2B2B2B"/>
        </w:rPr>
        <w:t>"dd/MM/yy"</w:t>
      </w:r>
      <w:r>
        <w:rPr>
          <w:rFonts w:hint="default" w:ascii="JetBrains Mono" w:hAnsi="JetBrains Mono" w:eastAsia="JetBrains Mono" w:cs="JetBrains Mono"/>
          <w:color w:val="A9B7C6"/>
          <w:sz w:val="13"/>
          <w:szCs w:val="13"/>
          <w:shd w:val="clear" w:fill="2B2B2B"/>
        </w:rPr>
        <w:t>)</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A9B7C6"/>
          <w:sz w:val="13"/>
          <w:szCs w:val="13"/>
          <w:shd w:val="clear" w:fill="2B2B2B"/>
        </w:rPr>
        <w:t>Calendar cal1 = Calendar.</w:t>
      </w:r>
      <w:r>
        <w:rPr>
          <w:rFonts w:hint="default" w:ascii="JetBrains Mono" w:hAnsi="JetBrains Mono" w:eastAsia="JetBrains Mono" w:cs="JetBrains Mono"/>
          <w:i/>
          <w:color w:val="A9B7C6"/>
          <w:sz w:val="13"/>
          <w:szCs w:val="13"/>
          <w:shd w:val="clear" w:fill="2B2B2B"/>
        </w:rPr>
        <w:t>getInstance</w:t>
      </w:r>
      <w:r>
        <w:rPr>
          <w:rFonts w:hint="default" w:ascii="JetBrains Mono" w:hAnsi="JetBrains Mono" w:eastAsia="JetBrains Mono" w:cs="JetBrains Mono"/>
          <w:color w:val="A9B7C6"/>
          <w:sz w:val="13"/>
          <w:szCs w:val="13"/>
          <w:shd w:val="clear" w:fill="2B2B2B"/>
        </w:rPr>
        <w:t>()</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A9B7C6"/>
          <w:sz w:val="13"/>
          <w:szCs w:val="13"/>
          <w:shd w:val="clear" w:fill="2B2B2B"/>
        </w:rPr>
        <w:t>String date = date_format.format( cal1.getTime() )</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A9B7C6"/>
          <w:sz w:val="13"/>
          <w:szCs w:val="13"/>
          <w:shd w:val="clear" w:fill="2B2B2B"/>
        </w:rPr>
        <w:t xml:space="preserve">DateFormat time_format = </w:t>
      </w:r>
      <w:r>
        <w:rPr>
          <w:rFonts w:hint="default" w:ascii="JetBrains Mono" w:hAnsi="JetBrains Mono" w:eastAsia="JetBrains Mono" w:cs="JetBrains Mono"/>
          <w:color w:val="CC7832"/>
          <w:sz w:val="13"/>
          <w:szCs w:val="13"/>
          <w:shd w:val="clear" w:fill="2B2B2B"/>
        </w:rPr>
        <w:t xml:space="preserve">new </w:t>
      </w:r>
      <w:r>
        <w:rPr>
          <w:rFonts w:hint="default" w:ascii="JetBrains Mono" w:hAnsi="JetBrains Mono" w:eastAsia="JetBrains Mono" w:cs="JetBrains Mono"/>
          <w:color w:val="A9B7C6"/>
          <w:sz w:val="13"/>
          <w:szCs w:val="13"/>
          <w:shd w:val="clear" w:fill="2B2B2B"/>
        </w:rPr>
        <w:t>SimpleDateFormat(</w:t>
      </w:r>
      <w:r>
        <w:rPr>
          <w:rFonts w:hint="default" w:ascii="JetBrains Mono" w:hAnsi="JetBrains Mono" w:eastAsia="JetBrains Mono" w:cs="JetBrains Mono"/>
          <w:color w:val="6A8759"/>
          <w:sz w:val="13"/>
          <w:szCs w:val="13"/>
          <w:shd w:val="clear" w:fill="2B2B2B"/>
        </w:rPr>
        <w:t>"HH:mm:ss"</w:t>
      </w:r>
      <w:r>
        <w:rPr>
          <w:rFonts w:hint="default" w:ascii="JetBrains Mono" w:hAnsi="JetBrains Mono" w:eastAsia="JetBrains Mono" w:cs="JetBrains Mono"/>
          <w:color w:val="A9B7C6"/>
          <w:sz w:val="13"/>
          <w:szCs w:val="13"/>
          <w:shd w:val="clear" w:fill="2B2B2B"/>
        </w:rPr>
        <w:t>)</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A9B7C6"/>
          <w:sz w:val="13"/>
          <w:szCs w:val="13"/>
          <w:shd w:val="clear" w:fill="2B2B2B"/>
        </w:rPr>
        <w:t>Calendar cal2 = Calendar.</w:t>
      </w:r>
      <w:r>
        <w:rPr>
          <w:rFonts w:hint="default" w:ascii="JetBrains Mono" w:hAnsi="JetBrains Mono" w:eastAsia="JetBrains Mono" w:cs="JetBrains Mono"/>
          <w:i/>
          <w:color w:val="A9B7C6"/>
          <w:sz w:val="13"/>
          <w:szCs w:val="13"/>
          <w:shd w:val="clear" w:fill="2B2B2B"/>
        </w:rPr>
        <w:t>getInstance</w:t>
      </w:r>
      <w:r>
        <w:rPr>
          <w:rFonts w:hint="default" w:ascii="JetBrains Mono" w:hAnsi="JetBrains Mono" w:eastAsia="JetBrains Mono" w:cs="JetBrains Mono"/>
          <w:color w:val="A9B7C6"/>
          <w:sz w:val="13"/>
          <w:szCs w:val="13"/>
          <w:shd w:val="clear" w:fill="2B2B2B"/>
        </w:rPr>
        <w:t>()</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A9B7C6"/>
          <w:sz w:val="13"/>
          <w:szCs w:val="13"/>
          <w:shd w:val="clear" w:fill="2B2B2B"/>
        </w:rPr>
        <w:t>String time = time_format.format( cal2.getTime() )</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9876AA"/>
          <w:sz w:val="13"/>
          <w:szCs w:val="13"/>
          <w:shd w:val="clear" w:fill="2B2B2B"/>
        </w:rPr>
        <w:t>message_status</w:t>
      </w:r>
      <w:r>
        <w:rPr>
          <w:rFonts w:hint="default" w:ascii="JetBrains Mono" w:hAnsi="JetBrains Mono" w:eastAsia="JetBrains Mono" w:cs="JetBrains Mono"/>
          <w:color w:val="A9B7C6"/>
          <w:sz w:val="13"/>
          <w:szCs w:val="13"/>
          <w:shd w:val="clear" w:fill="2B2B2B"/>
        </w:rPr>
        <w:t>.setStyle(</w:t>
      </w:r>
      <w:r>
        <w:rPr>
          <w:rFonts w:hint="default" w:ascii="JetBrains Mono" w:hAnsi="JetBrains Mono" w:eastAsia="JetBrains Mono" w:cs="JetBrains Mono"/>
          <w:color w:val="6A8759"/>
          <w:sz w:val="13"/>
          <w:szCs w:val="13"/>
          <w:shd w:val="clear" w:fill="2B2B2B"/>
        </w:rPr>
        <w:t>"</w:t>
      </w:r>
      <w:r>
        <w:rPr>
          <w:rFonts w:hint="default" w:ascii="JetBrains Mono" w:hAnsi="JetBrains Mono" w:eastAsia="JetBrains Mono" w:cs="JetBrains Mono"/>
          <w:color w:val="6A8759"/>
          <w:sz w:val="13"/>
          <w:szCs w:val="13"/>
          <w:shd w:val="clear" w:fill="364135"/>
        </w:rPr>
        <w:t>-fx-fill: #60ee88;</w:t>
      </w:r>
      <w:r>
        <w:rPr>
          <w:rFonts w:hint="default" w:ascii="JetBrains Mono" w:hAnsi="JetBrains Mono" w:eastAsia="JetBrains Mono" w:cs="JetBrains Mono"/>
          <w:color w:val="6A8759"/>
          <w:sz w:val="13"/>
          <w:szCs w:val="13"/>
          <w:shd w:val="clear" w:fill="2B2B2B"/>
        </w:rPr>
        <w:t>"</w:t>
      </w:r>
      <w:r>
        <w:rPr>
          <w:rFonts w:hint="default" w:ascii="JetBrains Mono" w:hAnsi="JetBrains Mono" w:eastAsia="JetBrains Mono" w:cs="JetBrains Mono"/>
          <w:color w:val="A9B7C6"/>
          <w:sz w:val="13"/>
          <w:szCs w:val="13"/>
          <w:shd w:val="clear" w:fill="2B2B2B"/>
        </w:rPr>
        <w:t>)</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9876AA"/>
          <w:sz w:val="13"/>
          <w:szCs w:val="13"/>
          <w:shd w:val="clear" w:fill="2B2B2B"/>
        </w:rPr>
        <w:t>message_status</w:t>
      </w:r>
      <w:r>
        <w:rPr>
          <w:rFonts w:hint="default" w:ascii="JetBrains Mono" w:hAnsi="JetBrains Mono" w:eastAsia="JetBrains Mono" w:cs="JetBrains Mono"/>
          <w:color w:val="A9B7C6"/>
          <w:sz w:val="13"/>
          <w:szCs w:val="13"/>
          <w:shd w:val="clear" w:fill="2B2B2B"/>
        </w:rPr>
        <w:t>.setText(</w:t>
      </w:r>
      <w:r>
        <w:rPr>
          <w:rFonts w:hint="default" w:ascii="JetBrains Mono" w:hAnsi="JetBrains Mono" w:eastAsia="JetBrains Mono" w:cs="JetBrains Mono"/>
          <w:color w:val="6A8759"/>
          <w:sz w:val="13"/>
          <w:szCs w:val="13"/>
          <w:shd w:val="clear" w:fill="2B2B2B"/>
        </w:rPr>
        <w:t>"</w:t>
      </w:r>
      <w:r>
        <w:rPr>
          <w:rFonts w:hint="default" w:ascii="JetBrains Mono" w:hAnsi="JetBrains Mono" w:eastAsia="JetBrains Mono" w:cs="JetBrains Mono"/>
          <w:color w:val="CC7832"/>
          <w:sz w:val="13"/>
          <w:szCs w:val="13"/>
          <w:shd w:val="clear" w:fill="2B2B2B"/>
        </w:rPr>
        <w:t>\t\t\t\t</w:t>
      </w:r>
      <w:r>
        <w:rPr>
          <w:rFonts w:hint="default" w:ascii="JetBrains Mono" w:hAnsi="JetBrains Mono" w:eastAsia="JetBrains Mono" w:cs="JetBrains Mono"/>
          <w:color w:val="6A8759"/>
          <w:sz w:val="13"/>
          <w:szCs w:val="13"/>
          <w:shd w:val="clear" w:fill="2B2B2B"/>
        </w:rPr>
        <w:t>Success !"</w:t>
      </w:r>
      <w:r>
        <w:rPr>
          <w:rFonts w:hint="default" w:ascii="JetBrains Mono" w:hAnsi="JetBrains Mono" w:eastAsia="JetBrains Mono" w:cs="JetBrains Mono"/>
          <w:color w:val="A9B7C6"/>
          <w:sz w:val="13"/>
          <w:szCs w:val="13"/>
          <w:shd w:val="clear" w:fill="2B2B2B"/>
        </w:rPr>
        <w:t>)</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9876AA"/>
          <w:sz w:val="13"/>
          <w:szCs w:val="13"/>
          <w:shd w:val="clear" w:fill="2B2B2B"/>
        </w:rPr>
        <w:t>message_account</w:t>
      </w:r>
      <w:r>
        <w:rPr>
          <w:rFonts w:hint="default" w:ascii="JetBrains Mono" w:hAnsi="JetBrains Mono" w:eastAsia="JetBrains Mono" w:cs="JetBrains Mono"/>
          <w:color w:val="A9B7C6"/>
          <w:sz w:val="13"/>
          <w:szCs w:val="13"/>
          <w:shd w:val="clear" w:fill="2B2B2B"/>
        </w:rPr>
        <w:t>.setText(</w:t>
      </w:r>
      <w:r>
        <w:rPr>
          <w:rFonts w:hint="default" w:ascii="JetBrains Mono" w:hAnsi="JetBrains Mono" w:eastAsia="JetBrains Mono" w:cs="JetBrains Mono"/>
          <w:color w:val="6A8759"/>
          <w:sz w:val="13"/>
          <w:szCs w:val="13"/>
          <w:shd w:val="clear" w:fill="2B2B2B"/>
        </w:rPr>
        <w:t>"</w:t>
      </w:r>
      <w:r>
        <w:rPr>
          <w:rFonts w:hint="default" w:ascii="JetBrains Mono" w:hAnsi="JetBrains Mono" w:eastAsia="JetBrains Mono" w:cs="JetBrains Mono"/>
          <w:color w:val="CC7832"/>
          <w:sz w:val="13"/>
          <w:szCs w:val="13"/>
          <w:shd w:val="clear" w:fill="2B2B2B"/>
        </w:rPr>
        <w:t>\t\t</w:t>
      </w:r>
      <w:r>
        <w:rPr>
          <w:rFonts w:hint="default" w:ascii="JetBrains Mono" w:hAnsi="JetBrains Mono" w:eastAsia="JetBrains Mono" w:cs="JetBrains Mono"/>
          <w:color w:val="6A8759"/>
          <w:sz w:val="13"/>
          <w:szCs w:val="13"/>
          <w:shd w:val="clear" w:fill="2B2B2B"/>
        </w:rPr>
        <w:t xml:space="preserve">Account Number : </w:t>
      </w:r>
      <w:r>
        <w:rPr>
          <w:rFonts w:hint="default" w:ascii="JetBrains Mono" w:hAnsi="JetBrains Mono" w:eastAsia="JetBrains Mono" w:cs="JetBrains Mono"/>
          <w:color w:val="CC7832"/>
          <w:sz w:val="13"/>
          <w:szCs w:val="13"/>
          <w:shd w:val="clear" w:fill="2B2B2B"/>
        </w:rPr>
        <w:t>\t</w:t>
      </w:r>
      <w:r>
        <w:rPr>
          <w:rFonts w:hint="default" w:ascii="JetBrains Mono" w:hAnsi="JetBrains Mono" w:eastAsia="JetBrains Mono" w:cs="JetBrains Mono"/>
          <w:color w:val="6A8759"/>
          <w:sz w:val="13"/>
          <w:szCs w:val="13"/>
          <w:shd w:val="clear" w:fill="2B2B2B"/>
        </w:rPr>
        <w:t xml:space="preserve">" </w:t>
      </w:r>
      <w:r>
        <w:rPr>
          <w:rFonts w:hint="default" w:ascii="JetBrains Mono" w:hAnsi="JetBrains Mono" w:eastAsia="JetBrains Mono" w:cs="JetBrains Mono"/>
          <w:color w:val="A9B7C6"/>
          <w:sz w:val="13"/>
          <w:szCs w:val="13"/>
          <w:shd w:val="clear" w:fill="2B2B2B"/>
        </w:rPr>
        <w:t>+ acc)</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9876AA"/>
          <w:sz w:val="13"/>
          <w:szCs w:val="13"/>
          <w:shd w:val="clear" w:fill="2B2B2B"/>
        </w:rPr>
        <w:t>message_deposit</w:t>
      </w:r>
      <w:r>
        <w:rPr>
          <w:rFonts w:hint="default" w:ascii="JetBrains Mono" w:hAnsi="JetBrains Mono" w:eastAsia="JetBrains Mono" w:cs="JetBrains Mono"/>
          <w:color w:val="A9B7C6"/>
          <w:sz w:val="13"/>
          <w:szCs w:val="13"/>
          <w:shd w:val="clear" w:fill="2B2B2B"/>
        </w:rPr>
        <w:t>.setText(</w:t>
      </w:r>
      <w:r>
        <w:rPr>
          <w:rFonts w:hint="default" w:ascii="JetBrains Mono" w:hAnsi="JetBrains Mono" w:eastAsia="JetBrains Mono" w:cs="JetBrains Mono"/>
          <w:color w:val="6A8759"/>
          <w:sz w:val="13"/>
          <w:szCs w:val="13"/>
          <w:shd w:val="clear" w:fill="2B2B2B"/>
        </w:rPr>
        <w:t>"</w:t>
      </w:r>
      <w:r>
        <w:rPr>
          <w:rFonts w:hint="default" w:ascii="JetBrains Mono" w:hAnsi="JetBrains Mono" w:eastAsia="JetBrains Mono" w:cs="JetBrains Mono"/>
          <w:color w:val="CC7832"/>
          <w:sz w:val="13"/>
          <w:szCs w:val="13"/>
          <w:shd w:val="clear" w:fill="2B2B2B"/>
        </w:rPr>
        <w:t>\t\t</w:t>
      </w:r>
      <w:r>
        <w:rPr>
          <w:rFonts w:hint="default" w:ascii="JetBrains Mono" w:hAnsi="JetBrains Mono" w:eastAsia="JetBrains Mono" w:cs="JetBrains Mono"/>
          <w:color w:val="6A8759"/>
          <w:sz w:val="13"/>
          <w:szCs w:val="13"/>
          <w:shd w:val="clear" w:fill="2B2B2B"/>
        </w:rPr>
        <w:t xml:space="preserve">Deposit : </w:t>
      </w:r>
      <w:r>
        <w:rPr>
          <w:rFonts w:hint="default" w:ascii="JetBrains Mono" w:hAnsi="JetBrains Mono" w:eastAsia="JetBrains Mono" w:cs="JetBrains Mono"/>
          <w:color w:val="CC7832"/>
          <w:sz w:val="13"/>
          <w:szCs w:val="13"/>
          <w:shd w:val="clear" w:fill="2B2B2B"/>
        </w:rPr>
        <w:t>\t</w:t>
      </w:r>
      <w:r>
        <w:rPr>
          <w:rFonts w:hint="default" w:ascii="JetBrains Mono" w:hAnsi="JetBrains Mono" w:eastAsia="JetBrains Mono" w:cs="JetBrains Mono"/>
          <w:color w:val="6A8759"/>
          <w:sz w:val="13"/>
          <w:szCs w:val="13"/>
          <w:shd w:val="clear" w:fill="2B2B2B"/>
        </w:rPr>
        <w:t xml:space="preserve">$" </w:t>
      </w:r>
      <w:r>
        <w:rPr>
          <w:rFonts w:hint="default" w:ascii="JetBrains Mono" w:hAnsi="JetBrains Mono" w:eastAsia="JetBrains Mono" w:cs="JetBrains Mono"/>
          <w:color w:val="A9B7C6"/>
          <w:sz w:val="13"/>
          <w:szCs w:val="13"/>
          <w:shd w:val="clear" w:fill="2B2B2B"/>
        </w:rPr>
        <w:t>+ dep)</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A9B7C6"/>
          <w:sz w:val="13"/>
          <w:szCs w:val="13"/>
          <w:shd w:val="clear" w:fill="2B2B2B"/>
        </w:rPr>
        <w:t>bal += dep</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A9B7C6"/>
          <w:sz w:val="13"/>
          <w:szCs w:val="13"/>
          <w:shd w:val="clear" w:fill="2B2B2B"/>
        </w:rPr>
        <w:t>Withdrawal.</w:t>
      </w:r>
      <w:r>
        <w:rPr>
          <w:rFonts w:hint="default" w:ascii="JetBrains Mono" w:hAnsi="JetBrains Mono" w:eastAsia="JetBrains Mono" w:cs="JetBrains Mono"/>
          <w:i/>
          <w:color w:val="A9B7C6"/>
          <w:sz w:val="13"/>
          <w:szCs w:val="13"/>
          <w:shd w:val="clear" w:fill="2B2B2B"/>
        </w:rPr>
        <w:t xml:space="preserve">message_alert </w:t>
      </w:r>
      <w:r>
        <w:rPr>
          <w:rFonts w:hint="default" w:ascii="JetBrains Mono" w:hAnsi="JetBrains Mono" w:eastAsia="JetBrains Mono" w:cs="JetBrains Mono"/>
          <w:color w:val="A9B7C6"/>
          <w:sz w:val="13"/>
          <w:szCs w:val="13"/>
          <w:shd w:val="clear" w:fill="2B2B2B"/>
        </w:rPr>
        <w:t>(bal</w:t>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A9B7C6"/>
          <w:sz w:val="13"/>
          <w:szCs w:val="13"/>
          <w:shd w:val="clear" w:fill="2B2B2B"/>
        </w:rPr>
        <w:t>date</w:t>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A9B7C6"/>
          <w:sz w:val="13"/>
          <w:szCs w:val="13"/>
          <w:shd w:val="clear" w:fill="2B2B2B"/>
        </w:rPr>
        <w:t>time</w:t>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9876AA"/>
          <w:sz w:val="13"/>
          <w:szCs w:val="13"/>
          <w:shd w:val="clear" w:fill="2B2B2B"/>
        </w:rPr>
        <w:t>message_balance</w:t>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9876AA"/>
          <w:sz w:val="13"/>
          <w:szCs w:val="13"/>
          <w:shd w:val="clear" w:fill="2B2B2B"/>
        </w:rPr>
        <w:t>message_date</w:t>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9876AA"/>
          <w:sz w:val="13"/>
          <w:szCs w:val="13"/>
          <w:shd w:val="clear" w:fill="2B2B2B"/>
        </w:rPr>
        <w:t>message_time</w:t>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9876AA"/>
          <w:sz w:val="13"/>
          <w:szCs w:val="13"/>
          <w:shd w:val="clear" w:fill="2B2B2B"/>
        </w:rPr>
        <w:t>message_status</w:t>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9876AA"/>
          <w:sz w:val="13"/>
          <w:szCs w:val="13"/>
          <w:shd w:val="clear" w:fill="2B2B2B"/>
        </w:rPr>
        <w:t>message_account</w:t>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9876AA"/>
          <w:sz w:val="13"/>
          <w:szCs w:val="13"/>
          <w:shd w:val="clear" w:fill="2B2B2B"/>
        </w:rPr>
        <w:t>message_deposit</w:t>
      </w:r>
      <w:r>
        <w:rPr>
          <w:rFonts w:hint="default" w:ascii="JetBrains Mono" w:hAnsi="JetBrains Mono" w:eastAsia="JetBrains Mono" w:cs="JetBrains Mono"/>
          <w:color w:val="A9B7C6"/>
          <w:sz w:val="13"/>
          <w:szCs w:val="13"/>
          <w:shd w:val="clear" w:fill="2B2B2B"/>
        </w:rPr>
        <w:t>)</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A9B7C6"/>
          <w:sz w:val="13"/>
          <w:szCs w:val="13"/>
          <w:shd w:val="clear" w:fill="2B2B2B"/>
        </w:rPr>
        <w:t>}</w:t>
      </w:r>
      <w:r>
        <w:rPr>
          <w:rFonts w:hint="default" w:ascii="JetBrains Mono" w:hAnsi="JetBrains Mono" w:eastAsia="JetBrains Mono" w:cs="JetBrains Mono"/>
          <w:color w:val="A9B7C6"/>
          <w:sz w:val="13"/>
          <w:szCs w:val="13"/>
          <w:shd w:val="clear" w:fill="2B2B2B"/>
        </w:rPr>
        <w:br w:type="textWrapping"/>
      </w:r>
      <w:r>
        <w:rPr>
          <w:rFonts w:hint="default" w:ascii="JetBrains Mono" w:hAnsi="JetBrains Mono" w:eastAsia="JetBrains Mono" w:cs="JetBrains Mono"/>
          <w:color w:val="A9B7C6"/>
          <w:sz w:val="13"/>
          <w:szCs w:val="13"/>
          <w:shd w:val="clear" w:fill="2B2B2B"/>
        </w:rPr>
        <w:t xml:space="preserve">            </w:t>
      </w:r>
      <w:r>
        <w:rPr>
          <w:rFonts w:hint="default" w:ascii="JetBrains Mono" w:hAnsi="JetBrains Mono" w:eastAsia="JetBrains Mono" w:cs="JetBrains Mono"/>
          <w:color w:val="CC7832"/>
          <w:sz w:val="13"/>
          <w:szCs w:val="13"/>
          <w:shd w:val="clear" w:fill="2B2B2B"/>
        </w:rPr>
        <w:t xml:space="preserve">else </w:t>
      </w:r>
      <w:r>
        <w:rPr>
          <w:rFonts w:hint="default" w:ascii="JetBrains Mono" w:hAnsi="JetBrains Mono" w:eastAsia="JetBrains Mono" w:cs="JetBrains Mono"/>
          <w:color w:val="A9B7C6"/>
          <w:sz w:val="13"/>
          <w:szCs w:val="13"/>
          <w:shd w:val="clear" w:fill="2B2B2B"/>
        </w:rPr>
        <w:t>{</w:t>
      </w:r>
      <w:r>
        <w:rPr>
          <w:rFonts w:hint="default" w:ascii="JetBrains Mono" w:hAnsi="JetBrains Mono" w:eastAsia="JetBrains Mono" w:cs="JetBrains Mono"/>
          <w:color w:val="A9B7C6"/>
          <w:sz w:val="13"/>
          <w:szCs w:val="13"/>
          <w:shd w:val="clear" w:fill="2B2B2B"/>
        </w:rPr>
        <w:br w:type="textWrapping"/>
      </w:r>
      <w:r>
        <w:rPr>
          <w:rFonts w:hint="default" w:ascii="JetBrains Mono" w:hAnsi="JetBrains Mono" w:eastAsia="JetBrains Mono" w:cs="JetBrains Mono"/>
          <w:color w:val="A9B7C6"/>
          <w:sz w:val="13"/>
          <w:szCs w:val="13"/>
          <w:shd w:val="clear" w:fill="2B2B2B"/>
        </w:rPr>
        <w:t xml:space="preserve">                </w:t>
      </w:r>
      <w:r>
        <w:rPr>
          <w:rFonts w:hint="default" w:ascii="JetBrains Mono" w:hAnsi="JetBrains Mono" w:eastAsia="JetBrains Mono" w:cs="JetBrains Mono"/>
          <w:color w:val="9876AA"/>
          <w:sz w:val="13"/>
          <w:szCs w:val="13"/>
          <w:shd w:val="clear" w:fill="2B2B2B"/>
        </w:rPr>
        <w:t>message_status</w:t>
      </w:r>
      <w:r>
        <w:rPr>
          <w:rFonts w:hint="default" w:ascii="JetBrains Mono" w:hAnsi="JetBrains Mono" w:eastAsia="JetBrains Mono" w:cs="JetBrains Mono"/>
          <w:color w:val="A9B7C6"/>
          <w:sz w:val="13"/>
          <w:szCs w:val="13"/>
          <w:shd w:val="clear" w:fill="2B2B2B"/>
        </w:rPr>
        <w:t>.setStyle(</w:t>
      </w:r>
      <w:r>
        <w:rPr>
          <w:rFonts w:hint="default" w:ascii="JetBrains Mono" w:hAnsi="JetBrains Mono" w:eastAsia="JetBrains Mono" w:cs="JetBrains Mono"/>
          <w:color w:val="6A8759"/>
          <w:sz w:val="13"/>
          <w:szCs w:val="13"/>
          <w:shd w:val="clear" w:fill="2B2B2B"/>
        </w:rPr>
        <w:t>"</w:t>
      </w:r>
      <w:r>
        <w:rPr>
          <w:rFonts w:hint="default" w:ascii="JetBrains Mono" w:hAnsi="JetBrains Mono" w:eastAsia="JetBrains Mono" w:cs="JetBrains Mono"/>
          <w:color w:val="6A8759"/>
          <w:sz w:val="13"/>
          <w:szCs w:val="13"/>
          <w:shd w:val="clear" w:fill="364135"/>
        </w:rPr>
        <w:t>-fx-fill: #f66262;</w:t>
      </w:r>
      <w:r>
        <w:rPr>
          <w:rFonts w:hint="default" w:ascii="JetBrains Mono" w:hAnsi="JetBrains Mono" w:eastAsia="JetBrains Mono" w:cs="JetBrains Mono"/>
          <w:color w:val="6A8759"/>
          <w:sz w:val="13"/>
          <w:szCs w:val="13"/>
          <w:shd w:val="clear" w:fill="2B2B2B"/>
        </w:rPr>
        <w:t>"</w:t>
      </w:r>
      <w:r>
        <w:rPr>
          <w:rFonts w:hint="default" w:ascii="JetBrains Mono" w:hAnsi="JetBrains Mono" w:eastAsia="JetBrains Mono" w:cs="JetBrains Mono"/>
          <w:color w:val="A9B7C6"/>
          <w:sz w:val="13"/>
          <w:szCs w:val="13"/>
          <w:shd w:val="clear" w:fill="2B2B2B"/>
        </w:rPr>
        <w:t>)</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9876AA"/>
          <w:sz w:val="13"/>
          <w:szCs w:val="13"/>
          <w:shd w:val="clear" w:fill="2B2B2B"/>
        </w:rPr>
        <w:t>message_status</w:t>
      </w:r>
      <w:r>
        <w:rPr>
          <w:rFonts w:hint="default" w:ascii="JetBrains Mono" w:hAnsi="JetBrains Mono" w:eastAsia="JetBrains Mono" w:cs="JetBrains Mono"/>
          <w:color w:val="A9B7C6"/>
          <w:sz w:val="13"/>
          <w:szCs w:val="13"/>
          <w:shd w:val="clear" w:fill="2B2B2B"/>
        </w:rPr>
        <w:t>.setText(</w:t>
      </w:r>
      <w:r>
        <w:rPr>
          <w:rFonts w:hint="default" w:ascii="JetBrains Mono" w:hAnsi="JetBrains Mono" w:eastAsia="JetBrains Mono" w:cs="JetBrains Mono"/>
          <w:color w:val="6A8759"/>
          <w:sz w:val="13"/>
          <w:szCs w:val="13"/>
          <w:shd w:val="clear" w:fill="2B2B2B"/>
        </w:rPr>
        <w:t>"</w:t>
      </w:r>
      <w:r>
        <w:rPr>
          <w:rFonts w:hint="default" w:ascii="JetBrains Mono" w:hAnsi="JetBrains Mono" w:eastAsia="JetBrains Mono" w:cs="JetBrains Mono"/>
          <w:color w:val="CC7832"/>
          <w:sz w:val="13"/>
          <w:szCs w:val="13"/>
          <w:shd w:val="clear" w:fill="2B2B2B"/>
        </w:rPr>
        <w:t>\t\t\t\t</w:t>
      </w:r>
      <w:r>
        <w:rPr>
          <w:rFonts w:hint="default" w:ascii="JetBrains Mono" w:hAnsi="JetBrains Mono" w:eastAsia="JetBrains Mono" w:cs="JetBrains Mono"/>
          <w:color w:val="6A8759"/>
          <w:sz w:val="13"/>
          <w:szCs w:val="13"/>
          <w:shd w:val="clear" w:fill="2B2B2B"/>
        </w:rPr>
        <w:t>Invalid amount, please try again !"</w:t>
      </w:r>
      <w:r>
        <w:rPr>
          <w:rFonts w:hint="default" w:ascii="JetBrains Mono" w:hAnsi="JetBrains Mono" w:eastAsia="JetBrains Mono" w:cs="JetBrains Mono"/>
          <w:color w:val="A9B7C6"/>
          <w:sz w:val="13"/>
          <w:szCs w:val="13"/>
          <w:shd w:val="clear" w:fill="2B2B2B"/>
        </w:rPr>
        <w:t>)</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A9B7C6"/>
          <w:sz w:val="13"/>
          <w:szCs w:val="13"/>
          <w:shd w:val="clear" w:fill="2B2B2B"/>
        </w:rPr>
        <w:t>AlertMessage.</w:t>
      </w:r>
      <w:r>
        <w:rPr>
          <w:rFonts w:hint="default" w:ascii="JetBrains Mono" w:hAnsi="JetBrains Mono" w:eastAsia="JetBrains Mono" w:cs="JetBrains Mono"/>
          <w:i/>
          <w:color w:val="A9B7C6"/>
          <w:sz w:val="13"/>
          <w:szCs w:val="13"/>
          <w:shd w:val="clear" w:fill="2B2B2B"/>
        </w:rPr>
        <w:t>message</w:t>
      </w:r>
      <w:r>
        <w:rPr>
          <w:rFonts w:hint="default" w:ascii="JetBrains Mono" w:hAnsi="JetBrains Mono" w:eastAsia="JetBrains Mono" w:cs="JetBrains Mono"/>
          <w:color w:val="A9B7C6"/>
          <w:sz w:val="13"/>
          <w:szCs w:val="13"/>
          <w:shd w:val="clear" w:fill="2B2B2B"/>
        </w:rPr>
        <w:t>(</w:t>
      </w:r>
      <w:r>
        <w:rPr>
          <w:rFonts w:hint="default" w:ascii="JetBrains Mono" w:hAnsi="JetBrains Mono" w:eastAsia="JetBrains Mono" w:cs="JetBrains Mono"/>
          <w:color w:val="9876AA"/>
          <w:sz w:val="13"/>
          <w:szCs w:val="13"/>
          <w:shd w:val="clear" w:fill="2B2B2B"/>
        </w:rPr>
        <w:t>message_status</w:t>
      </w:r>
      <w:r>
        <w:rPr>
          <w:rFonts w:hint="default" w:ascii="JetBrains Mono" w:hAnsi="JetBrains Mono" w:eastAsia="JetBrains Mono" w:cs="JetBrains Mono"/>
          <w:color w:val="A9B7C6"/>
          <w:sz w:val="13"/>
          <w:szCs w:val="13"/>
          <w:shd w:val="clear" w:fill="2B2B2B"/>
        </w:rPr>
        <w:t>)</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A9B7C6"/>
          <w:sz w:val="13"/>
          <w:szCs w:val="13"/>
          <w:shd w:val="clear" w:fill="2B2B2B"/>
        </w:rPr>
        <w:t>}</w:t>
      </w:r>
      <w:r>
        <w:rPr>
          <w:rFonts w:hint="default" w:ascii="JetBrains Mono" w:hAnsi="JetBrains Mono" w:eastAsia="JetBrains Mono" w:cs="JetBrains Mono"/>
          <w:color w:val="A9B7C6"/>
          <w:sz w:val="13"/>
          <w:szCs w:val="13"/>
          <w:shd w:val="clear" w:fill="2B2B2B"/>
        </w:rPr>
        <w:br w:type="textWrapping"/>
      </w:r>
      <w:r>
        <w:rPr>
          <w:rFonts w:hint="default" w:ascii="JetBrains Mono" w:hAnsi="JetBrains Mono" w:eastAsia="JetBrains Mono" w:cs="JetBrains Mono"/>
          <w:color w:val="A9B7C6"/>
          <w:sz w:val="13"/>
          <w:szCs w:val="13"/>
          <w:shd w:val="clear" w:fill="2B2B2B"/>
        </w:rPr>
        <w:br w:type="textWrapping"/>
      </w:r>
      <w:r>
        <w:rPr>
          <w:rFonts w:hint="default" w:ascii="JetBrains Mono" w:hAnsi="JetBrains Mono" w:eastAsia="JetBrains Mono" w:cs="JetBrains Mono"/>
          <w:color w:val="A9B7C6"/>
          <w:sz w:val="13"/>
          <w:szCs w:val="13"/>
          <w:shd w:val="clear" w:fill="2B2B2B"/>
        </w:rPr>
        <w:t xml:space="preserve">            </w:t>
      </w:r>
      <w:r>
        <w:rPr>
          <w:rFonts w:hint="default" w:ascii="JetBrains Mono" w:hAnsi="JetBrains Mono" w:eastAsia="JetBrains Mono" w:cs="JetBrains Mono"/>
          <w:color w:val="9876AA"/>
          <w:sz w:val="13"/>
          <w:szCs w:val="13"/>
          <w:shd w:val="clear" w:fill="2B2B2B"/>
        </w:rPr>
        <w:t>depot</w:t>
      </w:r>
      <w:r>
        <w:rPr>
          <w:rFonts w:hint="default" w:ascii="JetBrains Mono" w:hAnsi="JetBrains Mono" w:eastAsia="JetBrains Mono" w:cs="JetBrains Mono"/>
          <w:color w:val="A9B7C6"/>
          <w:sz w:val="13"/>
          <w:szCs w:val="13"/>
          <w:shd w:val="clear" w:fill="2B2B2B"/>
        </w:rPr>
        <w:t>.clear()</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A9B7C6"/>
          <w:sz w:val="13"/>
          <w:szCs w:val="13"/>
          <w:shd w:val="clear" w:fill="2B2B2B"/>
        </w:rPr>
        <w:t xml:space="preserve">} </w:t>
      </w:r>
      <w:r>
        <w:rPr>
          <w:rFonts w:hint="default" w:ascii="JetBrains Mono" w:hAnsi="JetBrains Mono" w:eastAsia="JetBrains Mono" w:cs="JetBrains Mono"/>
          <w:color w:val="CC7832"/>
          <w:sz w:val="13"/>
          <w:szCs w:val="13"/>
          <w:shd w:val="clear" w:fill="2B2B2B"/>
        </w:rPr>
        <w:t xml:space="preserve">catch </w:t>
      </w:r>
      <w:r>
        <w:rPr>
          <w:rFonts w:hint="default" w:ascii="JetBrains Mono" w:hAnsi="JetBrains Mono" w:eastAsia="JetBrains Mono" w:cs="JetBrains Mono"/>
          <w:color w:val="A9B7C6"/>
          <w:sz w:val="13"/>
          <w:szCs w:val="13"/>
          <w:shd w:val="clear" w:fill="2B2B2B"/>
        </w:rPr>
        <w:t>(SQLException err) { err.getStackTrace()</w:t>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A9B7C6"/>
          <w:sz w:val="13"/>
          <w:szCs w:val="13"/>
          <w:shd w:val="clear" w:fill="2B2B2B"/>
        </w:rPr>
        <w:t>}</w:t>
      </w:r>
      <w:r>
        <w:rPr>
          <w:rFonts w:hint="default" w:ascii="JetBrains Mono" w:hAnsi="JetBrains Mono" w:eastAsia="JetBrains Mono" w:cs="JetBrains Mono"/>
          <w:color w:val="A9B7C6"/>
          <w:sz w:val="13"/>
          <w:szCs w:val="13"/>
          <w:shd w:val="clear" w:fill="2B2B2B"/>
        </w:rPr>
        <w:br w:type="textWrapping"/>
      </w:r>
      <w:r>
        <w:rPr>
          <w:rFonts w:hint="default" w:ascii="JetBrains Mono" w:hAnsi="JetBrains Mono" w:eastAsia="JetBrains Mono" w:cs="JetBrains Mono"/>
          <w:color w:val="A9B7C6"/>
          <w:sz w:val="13"/>
          <w:szCs w:val="13"/>
          <w:shd w:val="clear" w:fill="2B2B2B"/>
        </w:rPr>
        <w:br w:type="textWrapping"/>
      </w:r>
      <w:r>
        <w:rPr>
          <w:rFonts w:hint="default" w:ascii="JetBrains Mono" w:hAnsi="JetBrains Mono" w:eastAsia="JetBrains Mono" w:cs="JetBrains Mono"/>
          <w:color w:val="A9B7C6"/>
          <w:sz w:val="13"/>
          <w:szCs w:val="13"/>
          <w:shd w:val="clear" w:fill="2B2B2B"/>
        </w:rPr>
        <w:t xml:space="preserve">    }</w:t>
      </w:r>
      <w:r>
        <w:rPr>
          <w:rFonts w:hint="default" w:ascii="JetBrains Mono" w:hAnsi="JetBrains Mono" w:eastAsia="JetBrains Mono" w:cs="JetBrains Mono"/>
          <w:color w:val="A9B7C6"/>
          <w:sz w:val="13"/>
          <w:szCs w:val="13"/>
          <w:shd w:val="clear" w:fill="2B2B2B"/>
        </w:rPr>
        <w:br w:type="textWrapping"/>
      </w:r>
      <w:r>
        <w:rPr>
          <w:rFonts w:hint="default" w:ascii="JetBrains Mono" w:hAnsi="JetBrains Mono" w:eastAsia="JetBrains Mono" w:cs="JetBrains Mono"/>
          <w:color w:val="A9B7C6"/>
          <w:sz w:val="13"/>
          <w:szCs w:val="13"/>
          <w:shd w:val="clear" w:fill="2B2B2B"/>
        </w:rPr>
        <w:br w:type="textWrapping"/>
      </w:r>
      <w:r>
        <w:rPr>
          <w:rFonts w:hint="default" w:ascii="JetBrains Mono" w:hAnsi="JetBrains Mono" w:eastAsia="JetBrains Mono" w:cs="JetBrains Mono"/>
          <w:color w:val="A9B7C6"/>
          <w:sz w:val="13"/>
          <w:szCs w:val="13"/>
          <w:shd w:val="clear" w:fill="2B2B2B"/>
        </w:rPr>
        <w:t>}</w:t>
      </w:r>
    </w:p>
    <w:p>
      <w:pPr>
        <w:pStyle w:val="8"/>
        <w:keepNext w:val="0"/>
        <w:keepLines w:val="0"/>
        <w:widowControl/>
        <w:suppressLineNumbers w:val="0"/>
        <w:rPr>
          <w:rFonts w:hint="default" w:ascii="Times New Roman Bold Italic" w:hAnsi="Times New Roman Bold Italic" w:cs="Times New Roman Bold Italic"/>
          <w:b/>
          <w:bCs/>
          <w:i/>
          <w:iCs/>
          <w:kern w:val="2"/>
          <w:sz w:val="32"/>
          <w:szCs w:val="36"/>
          <w:lang w:eastAsia="zh-CN"/>
        </w:rPr>
      </w:pPr>
    </w:p>
    <w:p>
      <w:pPr>
        <w:pStyle w:val="8"/>
        <w:keepNext w:val="0"/>
        <w:keepLines w:val="0"/>
        <w:widowControl/>
        <w:suppressLineNumbers w:val="0"/>
        <w:rPr>
          <w:rFonts w:hint="default" w:ascii="Times New Roman Bold Italic" w:hAnsi="Times New Roman Bold Italic" w:cs="Times New Roman Bold Italic"/>
          <w:b/>
          <w:bCs/>
          <w:i/>
          <w:iCs/>
          <w:kern w:val="2"/>
          <w:sz w:val="32"/>
          <w:szCs w:val="36"/>
          <w:lang w:eastAsia="zh-CN"/>
        </w:rPr>
      </w:pPr>
      <w:r>
        <w:rPr>
          <w:rFonts w:hint="default" w:ascii="Times New Roman Bold Italic" w:hAnsi="Times New Roman Bold Italic" w:cs="Times New Roman Bold Italic"/>
          <w:b/>
          <w:bCs/>
          <w:i/>
          <w:iCs/>
          <w:kern w:val="2"/>
          <w:sz w:val="32"/>
          <w:szCs w:val="36"/>
          <w:lang w:eastAsia="zh-CN"/>
        </w:rPr>
        <w:t xml:space="preserve">Withdrawal </w:t>
      </w:r>
      <w:r>
        <w:rPr>
          <w:rFonts w:hint="default" w:ascii="Times New Roman Bold Italic" w:hAnsi="Times New Roman Bold Italic" w:cs="Times New Roman Bold Italic"/>
          <w:b/>
          <w:bCs/>
          <w:i/>
          <w:iCs/>
          <w:kern w:val="2"/>
          <w:sz w:val="32"/>
          <w:szCs w:val="36"/>
          <w:lang w:eastAsia="zh-CN"/>
        </w:rPr>
        <w:t>Class Controller</w:t>
      </w:r>
    </w:p>
    <w:p>
      <w:pPr>
        <w:pStyle w:val="7"/>
        <w:keepNext w:val="0"/>
        <w:keepLines w:val="0"/>
        <w:widowControl/>
        <w:suppressLineNumbers w:val="0"/>
        <w:shd w:val="clear" w:fill="2B2B2B"/>
        <w:rPr>
          <w:rFonts w:ascii="JetBrains Mono" w:hAnsi="JetBrains Mono" w:eastAsia="JetBrains Mono" w:cs="JetBrains Mono"/>
          <w:color w:val="A9B7C6"/>
          <w:sz w:val="13"/>
          <w:szCs w:val="13"/>
        </w:rPr>
      </w:pPr>
      <w:r>
        <w:rPr>
          <w:rFonts w:hint="default" w:ascii="JetBrains Mono" w:hAnsi="JetBrains Mono" w:eastAsia="JetBrains Mono" w:cs="JetBrains Mono"/>
          <w:color w:val="CC7832"/>
          <w:sz w:val="13"/>
          <w:szCs w:val="13"/>
          <w:shd w:val="clear" w:fill="2B2B2B"/>
        </w:rPr>
        <w:t xml:space="preserve">package </w:t>
      </w:r>
      <w:r>
        <w:rPr>
          <w:rFonts w:hint="default" w:ascii="JetBrains Mono" w:hAnsi="JetBrains Mono" w:eastAsia="JetBrains Mono" w:cs="JetBrains Mono"/>
          <w:color w:val="A9B7C6"/>
          <w:sz w:val="13"/>
          <w:szCs w:val="13"/>
          <w:shd w:val="clear" w:fill="2B2B2B"/>
        </w:rPr>
        <w:t>Controllers</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import </w:t>
      </w:r>
      <w:r>
        <w:rPr>
          <w:rFonts w:hint="default" w:ascii="JetBrains Mono" w:hAnsi="JetBrains Mono" w:eastAsia="JetBrains Mono" w:cs="JetBrains Mono"/>
          <w:color w:val="A9B7C6"/>
          <w:sz w:val="13"/>
          <w:szCs w:val="13"/>
          <w:shd w:val="clear" w:fill="2B2B2B"/>
        </w:rPr>
        <w:t>Models.AlertMessage</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import </w:t>
      </w:r>
      <w:r>
        <w:rPr>
          <w:rFonts w:hint="default" w:ascii="JetBrains Mono" w:hAnsi="JetBrains Mono" w:eastAsia="JetBrains Mono" w:cs="JetBrains Mono"/>
          <w:color w:val="A9B7C6"/>
          <w:sz w:val="13"/>
          <w:szCs w:val="13"/>
          <w:shd w:val="clear" w:fill="2B2B2B"/>
        </w:rPr>
        <w:t>Models.Initializer</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import </w:t>
      </w:r>
      <w:r>
        <w:rPr>
          <w:rFonts w:hint="default" w:ascii="JetBrains Mono" w:hAnsi="JetBrains Mono" w:eastAsia="JetBrains Mono" w:cs="JetBrains Mono"/>
          <w:color w:val="A9B7C6"/>
          <w:sz w:val="13"/>
          <w:szCs w:val="13"/>
          <w:shd w:val="clear" w:fill="2B2B2B"/>
        </w:rPr>
        <w:t>Public.Switcher</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import </w:t>
      </w:r>
      <w:r>
        <w:rPr>
          <w:rFonts w:hint="default" w:ascii="JetBrains Mono" w:hAnsi="JetBrains Mono" w:eastAsia="JetBrains Mono" w:cs="JetBrains Mono"/>
          <w:color w:val="A9B7C6"/>
          <w:sz w:val="13"/>
          <w:szCs w:val="13"/>
          <w:shd w:val="clear" w:fill="2B2B2B"/>
        </w:rPr>
        <w:t>javafx.fxml.</w:t>
      </w:r>
      <w:r>
        <w:rPr>
          <w:rFonts w:hint="default" w:ascii="JetBrains Mono" w:hAnsi="JetBrains Mono" w:eastAsia="JetBrains Mono" w:cs="JetBrains Mono"/>
          <w:color w:val="BBB529"/>
          <w:sz w:val="13"/>
          <w:szCs w:val="13"/>
          <w:shd w:val="clear" w:fill="2B2B2B"/>
        </w:rPr>
        <w:t>FXML</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import </w:t>
      </w:r>
      <w:r>
        <w:rPr>
          <w:rFonts w:hint="default" w:ascii="JetBrains Mono" w:hAnsi="JetBrains Mono" w:eastAsia="JetBrains Mono" w:cs="JetBrains Mono"/>
          <w:color w:val="A9B7C6"/>
          <w:sz w:val="13"/>
          <w:szCs w:val="13"/>
          <w:shd w:val="clear" w:fill="2B2B2B"/>
        </w:rPr>
        <w:t>javafx.scene.control.Label</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import </w:t>
      </w:r>
      <w:r>
        <w:rPr>
          <w:rFonts w:hint="default" w:ascii="JetBrains Mono" w:hAnsi="JetBrains Mono" w:eastAsia="JetBrains Mono" w:cs="JetBrains Mono"/>
          <w:color w:val="A9B7C6"/>
          <w:sz w:val="13"/>
          <w:szCs w:val="13"/>
          <w:shd w:val="clear" w:fill="2B2B2B"/>
        </w:rPr>
        <w:t>javafx.scene.control.TextField</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import </w:t>
      </w:r>
      <w:r>
        <w:rPr>
          <w:rFonts w:hint="default" w:ascii="JetBrains Mono" w:hAnsi="JetBrains Mono" w:eastAsia="JetBrains Mono" w:cs="JetBrains Mono"/>
          <w:color w:val="A9B7C6"/>
          <w:sz w:val="13"/>
          <w:szCs w:val="13"/>
          <w:shd w:val="clear" w:fill="2B2B2B"/>
        </w:rPr>
        <w:t>javafx.scene.text.Text</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import </w:t>
      </w:r>
      <w:r>
        <w:rPr>
          <w:rFonts w:hint="default" w:ascii="JetBrains Mono" w:hAnsi="JetBrains Mono" w:eastAsia="JetBrains Mono" w:cs="JetBrains Mono"/>
          <w:color w:val="A9B7C6"/>
          <w:sz w:val="13"/>
          <w:szCs w:val="13"/>
          <w:shd w:val="clear" w:fill="2B2B2B"/>
        </w:rPr>
        <w:t>java.io.IOException</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import </w:t>
      </w:r>
      <w:r>
        <w:rPr>
          <w:rFonts w:hint="default" w:ascii="JetBrains Mono" w:hAnsi="JetBrains Mono" w:eastAsia="JetBrains Mono" w:cs="JetBrains Mono"/>
          <w:color w:val="A9B7C6"/>
          <w:sz w:val="13"/>
          <w:szCs w:val="13"/>
          <w:shd w:val="clear" w:fill="2B2B2B"/>
        </w:rPr>
        <w:t>java.sql.*</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import </w:t>
      </w:r>
      <w:r>
        <w:rPr>
          <w:rFonts w:hint="default" w:ascii="JetBrains Mono" w:hAnsi="JetBrains Mono" w:eastAsia="JetBrains Mono" w:cs="JetBrains Mono"/>
          <w:color w:val="A9B7C6"/>
          <w:sz w:val="13"/>
          <w:szCs w:val="13"/>
          <w:shd w:val="clear" w:fill="2B2B2B"/>
        </w:rPr>
        <w:t>java.text.DateFormat</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import </w:t>
      </w:r>
      <w:r>
        <w:rPr>
          <w:rFonts w:hint="default" w:ascii="JetBrains Mono" w:hAnsi="JetBrains Mono" w:eastAsia="JetBrains Mono" w:cs="JetBrains Mono"/>
          <w:color w:val="A9B7C6"/>
          <w:sz w:val="13"/>
          <w:szCs w:val="13"/>
          <w:shd w:val="clear" w:fill="2B2B2B"/>
        </w:rPr>
        <w:t>java.text.SimpleDateFormat</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import </w:t>
      </w:r>
      <w:r>
        <w:rPr>
          <w:rFonts w:hint="default" w:ascii="JetBrains Mono" w:hAnsi="JetBrains Mono" w:eastAsia="JetBrains Mono" w:cs="JetBrains Mono"/>
          <w:color w:val="A9B7C6"/>
          <w:sz w:val="13"/>
          <w:szCs w:val="13"/>
          <w:shd w:val="clear" w:fill="2B2B2B"/>
        </w:rPr>
        <w:t>java.util.Calendar</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import </w:t>
      </w:r>
      <w:r>
        <w:rPr>
          <w:rFonts w:hint="default" w:ascii="JetBrains Mono" w:hAnsi="JetBrains Mono" w:eastAsia="JetBrains Mono" w:cs="JetBrains Mono"/>
          <w:color w:val="A9B7C6"/>
          <w:sz w:val="13"/>
          <w:szCs w:val="13"/>
          <w:shd w:val="clear" w:fill="2B2B2B"/>
        </w:rPr>
        <w:t>java.util.UUID</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public class </w:t>
      </w:r>
      <w:r>
        <w:rPr>
          <w:rFonts w:hint="default" w:ascii="JetBrains Mono" w:hAnsi="JetBrains Mono" w:eastAsia="JetBrains Mono" w:cs="JetBrains Mono"/>
          <w:color w:val="A9B7C6"/>
          <w:sz w:val="13"/>
          <w:szCs w:val="13"/>
          <w:shd w:val="clear" w:fill="2B2B2B"/>
        </w:rPr>
        <w:t xml:space="preserve">Withdrawal </w:t>
      </w:r>
      <w:r>
        <w:rPr>
          <w:rFonts w:hint="default" w:ascii="JetBrains Mono" w:hAnsi="JetBrains Mono" w:eastAsia="JetBrains Mono" w:cs="JetBrains Mono"/>
          <w:color w:val="CC7832"/>
          <w:sz w:val="13"/>
          <w:szCs w:val="13"/>
          <w:shd w:val="clear" w:fill="2B2B2B"/>
        </w:rPr>
        <w:t xml:space="preserve">extends </w:t>
      </w:r>
      <w:r>
        <w:rPr>
          <w:rFonts w:hint="default" w:ascii="JetBrains Mono" w:hAnsi="JetBrains Mono" w:eastAsia="JetBrains Mono" w:cs="JetBrains Mono"/>
          <w:color w:val="A9B7C6"/>
          <w:sz w:val="13"/>
          <w:szCs w:val="13"/>
          <w:shd w:val="clear" w:fill="2B2B2B"/>
        </w:rPr>
        <w:t>Login {</w:t>
      </w:r>
      <w:r>
        <w:rPr>
          <w:rFonts w:hint="default" w:ascii="JetBrains Mono" w:hAnsi="JetBrains Mono" w:eastAsia="JetBrains Mono" w:cs="JetBrains Mono"/>
          <w:color w:val="A9B7C6"/>
          <w:sz w:val="13"/>
          <w:szCs w:val="13"/>
          <w:shd w:val="clear" w:fill="2B2B2B"/>
        </w:rPr>
        <w:br w:type="textWrapping"/>
      </w:r>
      <w:r>
        <w:rPr>
          <w:rFonts w:hint="default" w:ascii="JetBrains Mono" w:hAnsi="JetBrains Mono" w:eastAsia="JetBrains Mono" w:cs="JetBrains Mono"/>
          <w:color w:val="A9B7C6"/>
          <w:sz w:val="13"/>
          <w:szCs w:val="13"/>
          <w:shd w:val="clear" w:fill="2B2B2B"/>
        </w:rPr>
        <w:t xml:space="preserve">    </w:t>
      </w:r>
      <w:r>
        <w:rPr>
          <w:rFonts w:hint="default" w:ascii="JetBrains Mono" w:hAnsi="JetBrains Mono" w:eastAsia="JetBrains Mono" w:cs="JetBrains Mono"/>
          <w:color w:val="CC7832"/>
          <w:sz w:val="13"/>
          <w:szCs w:val="13"/>
          <w:shd w:val="clear" w:fill="2B2B2B"/>
        </w:rPr>
        <w:t xml:space="preserve">private static final </w:t>
      </w:r>
      <w:r>
        <w:rPr>
          <w:rFonts w:hint="default" w:ascii="JetBrains Mono" w:hAnsi="JetBrains Mono" w:eastAsia="JetBrains Mono" w:cs="JetBrains Mono"/>
          <w:color w:val="A9B7C6"/>
          <w:sz w:val="13"/>
          <w:szCs w:val="13"/>
          <w:shd w:val="clear" w:fill="2B2B2B"/>
        </w:rPr>
        <w:t xml:space="preserve">String </w:t>
      </w:r>
      <w:r>
        <w:rPr>
          <w:rFonts w:hint="default" w:ascii="JetBrains Mono" w:hAnsi="JetBrains Mono" w:eastAsia="JetBrains Mono" w:cs="JetBrains Mono"/>
          <w:i/>
          <w:color w:val="9876AA"/>
          <w:sz w:val="13"/>
          <w:szCs w:val="13"/>
          <w:shd w:val="clear" w:fill="2B2B2B"/>
        </w:rPr>
        <w:t xml:space="preserve">with_query </w:t>
      </w:r>
      <w:r>
        <w:rPr>
          <w:rFonts w:hint="default" w:ascii="JetBrains Mono" w:hAnsi="JetBrains Mono" w:eastAsia="JetBrains Mono" w:cs="JetBrains Mono"/>
          <w:color w:val="A9B7C6"/>
          <w:sz w:val="13"/>
          <w:szCs w:val="13"/>
          <w:shd w:val="clear" w:fill="2B2B2B"/>
        </w:rPr>
        <w:t xml:space="preserve">= </w:t>
      </w:r>
      <w:r>
        <w:rPr>
          <w:rFonts w:hint="default" w:ascii="JetBrains Mono" w:hAnsi="JetBrains Mono" w:eastAsia="JetBrains Mono" w:cs="JetBrains Mono"/>
          <w:color w:val="6A8759"/>
          <w:sz w:val="13"/>
          <w:szCs w:val="13"/>
          <w:shd w:val="clear" w:fill="2B2B2B"/>
        </w:rPr>
        <w:t>"</w:t>
      </w:r>
      <w:r>
        <w:rPr>
          <w:rFonts w:hint="default" w:ascii="JetBrains Mono" w:hAnsi="JetBrains Mono" w:eastAsia="JetBrains Mono" w:cs="JetBrains Mono"/>
          <w:color w:val="6A8759"/>
          <w:sz w:val="13"/>
          <w:szCs w:val="13"/>
          <w:shd w:val="clear" w:fill="364135"/>
        </w:rPr>
        <w:t>INSERT INTO withdrawals (transac_id, acc_id, cust_id, withdrawal, balance) VALUES (?::uuid, ?::uuid, ?::uuid, ?::numeric, ?::numeric)</w:t>
      </w:r>
      <w:r>
        <w:rPr>
          <w:rFonts w:hint="default" w:ascii="JetBrains Mono" w:hAnsi="JetBrains Mono" w:eastAsia="JetBrains Mono" w:cs="JetBrains Mono"/>
          <w:color w:val="6A8759"/>
          <w:sz w:val="13"/>
          <w:szCs w:val="13"/>
          <w:shd w:val="clear" w:fill="2B2B2B"/>
        </w:rPr>
        <w:t>"</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    private static final </w:t>
      </w:r>
      <w:r>
        <w:rPr>
          <w:rFonts w:hint="default" w:ascii="JetBrains Mono" w:hAnsi="JetBrains Mono" w:eastAsia="JetBrains Mono" w:cs="JetBrains Mono"/>
          <w:color w:val="A9B7C6"/>
          <w:sz w:val="13"/>
          <w:szCs w:val="13"/>
          <w:shd w:val="clear" w:fill="2B2B2B"/>
        </w:rPr>
        <w:t xml:space="preserve">String </w:t>
      </w:r>
      <w:r>
        <w:rPr>
          <w:rFonts w:hint="default" w:ascii="JetBrains Mono" w:hAnsi="JetBrains Mono" w:eastAsia="JetBrains Mono" w:cs="JetBrains Mono"/>
          <w:i/>
          <w:color w:val="9876AA"/>
          <w:sz w:val="13"/>
          <w:szCs w:val="13"/>
          <w:shd w:val="clear" w:fill="2B2B2B"/>
        </w:rPr>
        <w:t xml:space="preserve">hist_query </w:t>
      </w:r>
      <w:r>
        <w:rPr>
          <w:rFonts w:hint="default" w:ascii="JetBrains Mono" w:hAnsi="JetBrains Mono" w:eastAsia="JetBrains Mono" w:cs="JetBrains Mono"/>
          <w:color w:val="A9B7C6"/>
          <w:sz w:val="13"/>
          <w:szCs w:val="13"/>
          <w:shd w:val="clear" w:fill="2B2B2B"/>
        </w:rPr>
        <w:t xml:space="preserve">= </w:t>
      </w:r>
      <w:r>
        <w:rPr>
          <w:rFonts w:hint="default" w:ascii="JetBrains Mono" w:hAnsi="JetBrains Mono" w:eastAsia="JetBrains Mono" w:cs="JetBrains Mono"/>
          <w:color w:val="6A8759"/>
          <w:sz w:val="13"/>
          <w:szCs w:val="13"/>
          <w:shd w:val="clear" w:fill="2B2B2B"/>
        </w:rPr>
        <w:t>"</w:t>
      </w:r>
      <w:r>
        <w:rPr>
          <w:rFonts w:hint="default" w:ascii="JetBrains Mono" w:hAnsi="JetBrains Mono" w:eastAsia="JetBrains Mono" w:cs="JetBrains Mono"/>
          <w:color w:val="6A8759"/>
          <w:sz w:val="13"/>
          <w:szCs w:val="13"/>
          <w:shd w:val="clear" w:fill="364135"/>
        </w:rPr>
        <w:t>INSERT INTO history VALUES (?::uuid, ?::uuid, ?::varchar, ?::varchar)</w:t>
      </w:r>
      <w:r>
        <w:rPr>
          <w:rFonts w:hint="default" w:ascii="JetBrains Mono" w:hAnsi="JetBrains Mono" w:eastAsia="JetBrains Mono" w:cs="JetBrains Mono"/>
          <w:color w:val="6A8759"/>
          <w:sz w:val="13"/>
          <w:szCs w:val="13"/>
          <w:shd w:val="clear" w:fill="2B2B2B"/>
        </w:rPr>
        <w:t>"</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BBB529"/>
          <w:sz w:val="13"/>
          <w:szCs w:val="13"/>
          <w:shd w:val="clear" w:fill="2B2B2B"/>
        </w:rPr>
        <w:t>@FXML</w:t>
      </w:r>
      <w:r>
        <w:rPr>
          <w:rFonts w:hint="default" w:ascii="JetBrains Mono" w:hAnsi="JetBrains Mono" w:eastAsia="JetBrains Mono" w:cs="JetBrains Mono"/>
          <w:color w:val="BBB529"/>
          <w:sz w:val="13"/>
          <w:szCs w:val="13"/>
          <w:shd w:val="clear" w:fill="2B2B2B"/>
        </w:rPr>
        <w:br w:type="textWrapping"/>
      </w:r>
      <w:r>
        <w:rPr>
          <w:rFonts w:hint="default" w:ascii="JetBrains Mono" w:hAnsi="JetBrains Mono" w:eastAsia="JetBrains Mono" w:cs="JetBrains Mono"/>
          <w:color w:val="BBB529"/>
          <w:sz w:val="13"/>
          <w:szCs w:val="13"/>
          <w:shd w:val="clear" w:fill="2B2B2B"/>
        </w:rPr>
        <w:t xml:space="preserve">    </w:t>
      </w:r>
      <w:r>
        <w:rPr>
          <w:rFonts w:hint="default" w:ascii="JetBrains Mono" w:hAnsi="JetBrains Mono" w:eastAsia="JetBrains Mono" w:cs="JetBrains Mono"/>
          <w:color w:val="CC7832"/>
          <w:sz w:val="13"/>
          <w:szCs w:val="13"/>
          <w:shd w:val="clear" w:fill="2B2B2B"/>
        </w:rPr>
        <w:t xml:space="preserve">private </w:t>
      </w:r>
      <w:r>
        <w:rPr>
          <w:rFonts w:hint="default" w:ascii="JetBrains Mono" w:hAnsi="JetBrains Mono" w:eastAsia="JetBrains Mono" w:cs="JetBrains Mono"/>
          <w:color w:val="A9B7C6"/>
          <w:sz w:val="13"/>
          <w:szCs w:val="13"/>
          <w:shd w:val="clear" w:fill="2B2B2B"/>
        </w:rPr>
        <w:t xml:space="preserve">TextField </w:t>
      </w:r>
      <w:r>
        <w:rPr>
          <w:rFonts w:hint="default" w:ascii="JetBrains Mono" w:hAnsi="JetBrains Mono" w:eastAsia="JetBrains Mono" w:cs="JetBrains Mono"/>
          <w:color w:val="9876AA"/>
          <w:sz w:val="13"/>
          <w:szCs w:val="13"/>
          <w:shd w:val="clear" w:fill="2B2B2B"/>
        </w:rPr>
        <w:t>withdrw</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BBB529"/>
          <w:sz w:val="13"/>
          <w:szCs w:val="13"/>
          <w:shd w:val="clear" w:fill="2B2B2B"/>
        </w:rPr>
        <w:t>@FXML</w:t>
      </w:r>
      <w:r>
        <w:rPr>
          <w:rFonts w:hint="default" w:ascii="JetBrains Mono" w:hAnsi="JetBrains Mono" w:eastAsia="JetBrains Mono" w:cs="JetBrains Mono"/>
          <w:color w:val="BBB529"/>
          <w:sz w:val="13"/>
          <w:szCs w:val="13"/>
          <w:shd w:val="clear" w:fill="2B2B2B"/>
        </w:rPr>
        <w:br w:type="textWrapping"/>
      </w:r>
      <w:r>
        <w:rPr>
          <w:rFonts w:hint="default" w:ascii="JetBrains Mono" w:hAnsi="JetBrains Mono" w:eastAsia="JetBrains Mono" w:cs="JetBrains Mono"/>
          <w:color w:val="BBB529"/>
          <w:sz w:val="13"/>
          <w:szCs w:val="13"/>
          <w:shd w:val="clear" w:fill="2B2B2B"/>
        </w:rPr>
        <w:t xml:space="preserve">    </w:t>
      </w:r>
      <w:r>
        <w:rPr>
          <w:rFonts w:hint="default" w:ascii="JetBrains Mono" w:hAnsi="JetBrains Mono" w:eastAsia="JetBrains Mono" w:cs="JetBrains Mono"/>
          <w:color w:val="CC7832"/>
          <w:sz w:val="13"/>
          <w:szCs w:val="13"/>
          <w:shd w:val="clear" w:fill="2B2B2B"/>
        </w:rPr>
        <w:t xml:space="preserve">private </w:t>
      </w:r>
      <w:r>
        <w:rPr>
          <w:rFonts w:hint="default" w:ascii="JetBrains Mono" w:hAnsi="JetBrains Mono" w:eastAsia="JetBrains Mono" w:cs="JetBrains Mono"/>
          <w:color w:val="A9B7C6"/>
          <w:sz w:val="13"/>
          <w:szCs w:val="13"/>
          <w:shd w:val="clear" w:fill="2B2B2B"/>
        </w:rPr>
        <w:t xml:space="preserve">Label </w:t>
      </w:r>
      <w:r>
        <w:rPr>
          <w:rFonts w:hint="default" w:ascii="JetBrains Mono" w:hAnsi="JetBrains Mono" w:eastAsia="JetBrains Mono" w:cs="JetBrains Mono"/>
          <w:color w:val="9876AA"/>
          <w:sz w:val="13"/>
          <w:szCs w:val="13"/>
          <w:shd w:val="clear" w:fill="2B2B2B"/>
        </w:rPr>
        <w:t>account_user</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BBB529"/>
          <w:sz w:val="13"/>
          <w:szCs w:val="13"/>
          <w:shd w:val="clear" w:fill="2B2B2B"/>
        </w:rPr>
        <w:t>@FXML</w:t>
      </w:r>
      <w:r>
        <w:rPr>
          <w:rFonts w:hint="default" w:ascii="JetBrains Mono" w:hAnsi="JetBrains Mono" w:eastAsia="JetBrains Mono" w:cs="JetBrains Mono"/>
          <w:color w:val="BBB529"/>
          <w:sz w:val="13"/>
          <w:szCs w:val="13"/>
          <w:shd w:val="clear" w:fill="2B2B2B"/>
        </w:rPr>
        <w:br w:type="textWrapping"/>
      </w:r>
      <w:r>
        <w:rPr>
          <w:rFonts w:hint="default" w:ascii="JetBrains Mono" w:hAnsi="JetBrains Mono" w:eastAsia="JetBrains Mono" w:cs="JetBrains Mono"/>
          <w:color w:val="BBB529"/>
          <w:sz w:val="13"/>
          <w:szCs w:val="13"/>
          <w:shd w:val="clear" w:fill="2B2B2B"/>
        </w:rPr>
        <w:t xml:space="preserve">    </w:t>
      </w:r>
      <w:r>
        <w:rPr>
          <w:rFonts w:hint="default" w:ascii="JetBrains Mono" w:hAnsi="JetBrains Mono" w:eastAsia="JetBrains Mono" w:cs="JetBrains Mono"/>
          <w:color w:val="CC7832"/>
          <w:sz w:val="13"/>
          <w:szCs w:val="13"/>
          <w:shd w:val="clear" w:fill="2B2B2B"/>
        </w:rPr>
        <w:t xml:space="preserve">private </w:t>
      </w:r>
      <w:r>
        <w:rPr>
          <w:rFonts w:hint="default" w:ascii="JetBrains Mono" w:hAnsi="JetBrains Mono" w:eastAsia="JetBrains Mono" w:cs="JetBrains Mono"/>
          <w:color w:val="A9B7C6"/>
          <w:sz w:val="13"/>
          <w:szCs w:val="13"/>
          <w:shd w:val="clear" w:fill="2B2B2B"/>
        </w:rPr>
        <w:t xml:space="preserve">Text </w:t>
      </w:r>
      <w:r>
        <w:rPr>
          <w:rFonts w:hint="default" w:ascii="JetBrains Mono" w:hAnsi="JetBrains Mono" w:eastAsia="JetBrains Mono" w:cs="JetBrains Mono"/>
          <w:color w:val="9876AA"/>
          <w:sz w:val="13"/>
          <w:szCs w:val="13"/>
          <w:shd w:val="clear" w:fill="2B2B2B"/>
        </w:rPr>
        <w:t>account_balance</w:t>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9876AA"/>
          <w:sz w:val="13"/>
          <w:szCs w:val="13"/>
          <w:shd w:val="clear" w:fill="2B2B2B"/>
        </w:rPr>
        <w:t>balance_deposit</w:t>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9876AA"/>
          <w:sz w:val="13"/>
          <w:szCs w:val="13"/>
          <w:shd w:val="clear" w:fill="2B2B2B"/>
        </w:rPr>
        <w:t>balance_withdrawal</w:t>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9876AA"/>
          <w:sz w:val="13"/>
          <w:szCs w:val="13"/>
          <w:shd w:val="clear" w:fill="2B2B2B"/>
        </w:rPr>
        <w:t>message_status</w:t>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9876AA"/>
          <w:sz w:val="13"/>
          <w:szCs w:val="13"/>
          <w:shd w:val="clear" w:fill="2B2B2B"/>
        </w:rPr>
        <w:t>message_account</w:t>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9876AA"/>
          <w:sz w:val="13"/>
          <w:szCs w:val="13"/>
          <w:shd w:val="clear" w:fill="2B2B2B"/>
        </w:rPr>
        <w:t>message_deposit</w:t>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9876AA"/>
          <w:sz w:val="13"/>
          <w:szCs w:val="13"/>
          <w:shd w:val="clear" w:fill="2B2B2B"/>
        </w:rPr>
        <w:t>message_balance</w:t>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9876AA"/>
          <w:sz w:val="13"/>
          <w:szCs w:val="13"/>
          <w:shd w:val="clear" w:fill="2B2B2B"/>
        </w:rPr>
        <w:t>message_date</w:t>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9876AA"/>
          <w:sz w:val="13"/>
          <w:szCs w:val="13"/>
          <w:shd w:val="clear" w:fill="2B2B2B"/>
        </w:rPr>
        <w:t>message_time</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BBB529"/>
          <w:sz w:val="13"/>
          <w:szCs w:val="13"/>
          <w:shd w:val="clear" w:fill="2B2B2B"/>
        </w:rPr>
        <w:t>@FXML</w:t>
      </w:r>
      <w:r>
        <w:rPr>
          <w:rFonts w:hint="default" w:ascii="JetBrains Mono" w:hAnsi="JetBrains Mono" w:eastAsia="JetBrains Mono" w:cs="JetBrains Mono"/>
          <w:color w:val="BBB529"/>
          <w:sz w:val="13"/>
          <w:szCs w:val="13"/>
          <w:shd w:val="clear" w:fill="2B2B2B"/>
        </w:rPr>
        <w:br w:type="textWrapping"/>
      </w:r>
      <w:r>
        <w:rPr>
          <w:rFonts w:hint="default" w:ascii="JetBrains Mono" w:hAnsi="JetBrains Mono" w:eastAsia="JetBrains Mono" w:cs="JetBrains Mono"/>
          <w:color w:val="BBB529"/>
          <w:sz w:val="13"/>
          <w:szCs w:val="13"/>
          <w:shd w:val="clear" w:fill="2B2B2B"/>
        </w:rPr>
        <w:t xml:space="preserve">    </w:t>
      </w:r>
      <w:r>
        <w:rPr>
          <w:rFonts w:hint="default" w:ascii="JetBrains Mono" w:hAnsi="JetBrains Mono" w:eastAsia="JetBrains Mono" w:cs="JetBrains Mono"/>
          <w:color w:val="CC7832"/>
          <w:sz w:val="13"/>
          <w:szCs w:val="13"/>
          <w:shd w:val="clear" w:fill="2B2B2B"/>
        </w:rPr>
        <w:t xml:space="preserve">void </w:t>
      </w:r>
      <w:r>
        <w:rPr>
          <w:rFonts w:hint="default" w:ascii="JetBrains Mono" w:hAnsi="JetBrains Mono" w:eastAsia="JetBrains Mono" w:cs="JetBrains Mono"/>
          <w:color w:val="FFC66D"/>
          <w:sz w:val="13"/>
          <w:szCs w:val="13"/>
          <w:shd w:val="clear" w:fill="2B2B2B"/>
        </w:rPr>
        <w:t xml:space="preserve">accountBtn </w:t>
      </w:r>
      <w:r>
        <w:rPr>
          <w:rFonts w:hint="default" w:ascii="JetBrains Mono" w:hAnsi="JetBrains Mono" w:eastAsia="JetBrains Mono" w:cs="JetBrains Mono"/>
          <w:color w:val="A9B7C6"/>
          <w:sz w:val="13"/>
          <w:szCs w:val="13"/>
          <w:shd w:val="clear" w:fill="2B2B2B"/>
        </w:rPr>
        <w:t xml:space="preserve">() </w:t>
      </w:r>
      <w:r>
        <w:rPr>
          <w:rFonts w:hint="default" w:ascii="JetBrains Mono" w:hAnsi="JetBrains Mono" w:eastAsia="JetBrains Mono" w:cs="JetBrains Mono"/>
          <w:color w:val="CC7832"/>
          <w:sz w:val="13"/>
          <w:szCs w:val="13"/>
          <w:shd w:val="clear" w:fill="2B2B2B"/>
        </w:rPr>
        <w:t xml:space="preserve">throws </w:t>
      </w:r>
      <w:r>
        <w:rPr>
          <w:rFonts w:hint="default" w:ascii="JetBrains Mono" w:hAnsi="JetBrains Mono" w:eastAsia="JetBrains Mono" w:cs="JetBrains Mono"/>
          <w:color w:val="A9B7C6"/>
          <w:sz w:val="13"/>
          <w:szCs w:val="13"/>
          <w:shd w:val="clear" w:fill="2B2B2B"/>
        </w:rPr>
        <w:t>IOException { Switcher.</w:t>
      </w:r>
      <w:r>
        <w:rPr>
          <w:rFonts w:hint="default" w:ascii="JetBrains Mono" w:hAnsi="JetBrains Mono" w:eastAsia="JetBrains Mono" w:cs="JetBrains Mono"/>
          <w:i/>
          <w:color w:val="A9B7C6"/>
          <w:sz w:val="13"/>
          <w:szCs w:val="13"/>
          <w:shd w:val="clear" w:fill="2B2B2B"/>
        </w:rPr>
        <w:t>switcher</w:t>
      </w:r>
      <w:r>
        <w:rPr>
          <w:rFonts w:hint="default" w:ascii="JetBrains Mono" w:hAnsi="JetBrains Mono" w:eastAsia="JetBrains Mono" w:cs="JetBrains Mono"/>
          <w:color w:val="A9B7C6"/>
          <w:sz w:val="13"/>
          <w:szCs w:val="13"/>
          <w:shd w:val="clear" w:fill="2B2B2B"/>
        </w:rPr>
        <w:t>(</w:t>
      </w:r>
      <w:r>
        <w:rPr>
          <w:rFonts w:hint="default" w:ascii="JetBrains Mono" w:hAnsi="JetBrains Mono" w:eastAsia="JetBrains Mono" w:cs="JetBrains Mono"/>
          <w:color w:val="6A8759"/>
          <w:sz w:val="13"/>
          <w:szCs w:val="13"/>
          <w:shd w:val="clear" w:fill="2B2B2B"/>
        </w:rPr>
        <w:t>"/Views/account.fxml"</w:t>
      </w:r>
      <w:r>
        <w:rPr>
          <w:rFonts w:hint="default" w:ascii="JetBrains Mono" w:hAnsi="JetBrains Mono" w:eastAsia="JetBrains Mono" w:cs="JetBrains Mono"/>
          <w:color w:val="A9B7C6"/>
          <w:sz w:val="13"/>
          <w:szCs w:val="13"/>
          <w:shd w:val="clear" w:fill="2B2B2B"/>
        </w:rPr>
        <w:t>)</w:t>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A9B7C6"/>
          <w:sz w:val="13"/>
          <w:szCs w:val="13"/>
          <w:shd w:val="clear" w:fill="2B2B2B"/>
        </w:rPr>
        <w:t>}</w:t>
      </w:r>
      <w:r>
        <w:rPr>
          <w:rFonts w:hint="default" w:ascii="JetBrains Mono" w:hAnsi="JetBrains Mono" w:eastAsia="JetBrains Mono" w:cs="JetBrains Mono"/>
          <w:color w:val="A9B7C6"/>
          <w:sz w:val="13"/>
          <w:szCs w:val="13"/>
          <w:shd w:val="clear" w:fill="2B2B2B"/>
        </w:rPr>
        <w:br w:type="textWrapping"/>
      </w:r>
      <w:r>
        <w:rPr>
          <w:rFonts w:hint="default" w:ascii="JetBrains Mono" w:hAnsi="JetBrains Mono" w:eastAsia="JetBrains Mono" w:cs="JetBrains Mono"/>
          <w:color w:val="A9B7C6"/>
          <w:sz w:val="13"/>
          <w:szCs w:val="13"/>
          <w:shd w:val="clear" w:fill="2B2B2B"/>
        </w:rPr>
        <w:br w:type="textWrapping"/>
      </w:r>
      <w:r>
        <w:rPr>
          <w:rFonts w:hint="default" w:ascii="JetBrains Mono" w:hAnsi="JetBrains Mono" w:eastAsia="JetBrains Mono" w:cs="JetBrains Mono"/>
          <w:color w:val="A9B7C6"/>
          <w:sz w:val="13"/>
          <w:szCs w:val="13"/>
          <w:shd w:val="clear" w:fill="2B2B2B"/>
        </w:rPr>
        <w:t xml:space="preserve">    </w:t>
      </w:r>
      <w:r>
        <w:rPr>
          <w:rFonts w:hint="default" w:ascii="JetBrains Mono" w:hAnsi="JetBrains Mono" w:eastAsia="JetBrains Mono" w:cs="JetBrains Mono"/>
          <w:color w:val="BBB529"/>
          <w:sz w:val="13"/>
          <w:szCs w:val="13"/>
          <w:shd w:val="clear" w:fill="2B2B2B"/>
        </w:rPr>
        <w:t>@FXML</w:t>
      </w:r>
      <w:r>
        <w:rPr>
          <w:rFonts w:hint="default" w:ascii="JetBrains Mono" w:hAnsi="JetBrains Mono" w:eastAsia="JetBrains Mono" w:cs="JetBrains Mono"/>
          <w:color w:val="BBB529"/>
          <w:sz w:val="13"/>
          <w:szCs w:val="13"/>
          <w:shd w:val="clear" w:fill="2B2B2B"/>
        </w:rPr>
        <w:br w:type="textWrapping"/>
      </w:r>
      <w:r>
        <w:rPr>
          <w:rFonts w:hint="default" w:ascii="JetBrains Mono" w:hAnsi="JetBrains Mono" w:eastAsia="JetBrains Mono" w:cs="JetBrains Mono"/>
          <w:color w:val="BBB529"/>
          <w:sz w:val="13"/>
          <w:szCs w:val="13"/>
          <w:shd w:val="clear" w:fill="2B2B2B"/>
        </w:rPr>
        <w:t xml:space="preserve">    </w:t>
      </w:r>
      <w:r>
        <w:rPr>
          <w:rFonts w:hint="default" w:ascii="JetBrains Mono" w:hAnsi="JetBrains Mono" w:eastAsia="JetBrains Mono" w:cs="JetBrains Mono"/>
          <w:color w:val="CC7832"/>
          <w:sz w:val="13"/>
          <w:szCs w:val="13"/>
          <w:shd w:val="clear" w:fill="2B2B2B"/>
        </w:rPr>
        <w:t xml:space="preserve">void </w:t>
      </w:r>
      <w:r>
        <w:rPr>
          <w:rFonts w:hint="default" w:ascii="JetBrains Mono" w:hAnsi="JetBrains Mono" w:eastAsia="JetBrains Mono" w:cs="JetBrains Mono"/>
          <w:color w:val="FFC66D"/>
          <w:sz w:val="13"/>
          <w:szCs w:val="13"/>
          <w:shd w:val="clear" w:fill="2B2B2B"/>
        </w:rPr>
        <w:t xml:space="preserve">depositBtn </w:t>
      </w:r>
      <w:r>
        <w:rPr>
          <w:rFonts w:hint="default" w:ascii="JetBrains Mono" w:hAnsi="JetBrains Mono" w:eastAsia="JetBrains Mono" w:cs="JetBrains Mono"/>
          <w:color w:val="A9B7C6"/>
          <w:sz w:val="13"/>
          <w:szCs w:val="13"/>
          <w:shd w:val="clear" w:fill="2B2B2B"/>
        </w:rPr>
        <w:t xml:space="preserve">() </w:t>
      </w:r>
      <w:r>
        <w:rPr>
          <w:rFonts w:hint="default" w:ascii="JetBrains Mono" w:hAnsi="JetBrains Mono" w:eastAsia="JetBrains Mono" w:cs="JetBrains Mono"/>
          <w:color w:val="CC7832"/>
          <w:sz w:val="13"/>
          <w:szCs w:val="13"/>
          <w:shd w:val="clear" w:fill="2B2B2B"/>
        </w:rPr>
        <w:t xml:space="preserve">throws </w:t>
      </w:r>
      <w:r>
        <w:rPr>
          <w:rFonts w:hint="default" w:ascii="JetBrains Mono" w:hAnsi="JetBrains Mono" w:eastAsia="JetBrains Mono" w:cs="JetBrains Mono"/>
          <w:color w:val="A9B7C6"/>
          <w:sz w:val="13"/>
          <w:szCs w:val="13"/>
          <w:shd w:val="clear" w:fill="2B2B2B"/>
        </w:rPr>
        <w:t>IOException { Switcher.</w:t>
      </w:r>
      <w:r>
        <w:rPr>
          <w:rFonts w:hint="default" w:ascii="JetBrains Mono" w:hAnsi="JetBrains Mono" w:eastAsia="JetBrains Mono" w:cs="JetBrains Mono"/>
          <w:i/>
          <w:color w:val="A9B7C6"/>
          <w:sz w:val="13"/>
          <w:szCs w:val="13"/>
          <w:shd w:val="clear" w:fill="2B2B2B"/>
        </w:rPr>
        <w:t>switcher</w:t>
      </w:r>
      <w:r>
        <w:rPr>
          <w:rFonts w:hint="default" w:ascii="JetBrains Mono" w:hAnsi="JetBrains Mono" w:eastAsia="JetBrains Mono" w:cs="JetBrains Mono"/>
          <w:color w:val="A9B7C6"/>
          <w:sz w:val="13"/>
          <w:szCs w:val="13"/>
          <w:shd w:val="clear" w:fill="2B2B2B"/>
        </w:rPr>
        <w:t>(</w:t>
      </w:r>
      <w:r>
        <w:rPr>
          <w:rFonts w:hint="default" w:ascii="JetBrains Mono" w:hAnsi="JetBrains Mono" w:eastAsia="JetBrains Mono" w:cs="JetBrains Mono"/>
          <w:color w:val="6A8759"/>
          <w:sz w:val="13"/>
          <w:szCs w:val="13"/>
          <w:shd w:val="clear" w:fill="2B2B2B"/>
        </w:rPr>
        <w:t>"/Views/deposit.fxml"</w:t>
      </w:r>
      <w:r>
        <w:rPr>
          <w:rFonts w:hint="default" w:ascii="JetBrains Mono" w:hAnsi="JetBrains Mono" w:eastAsia="JetBrains Mono" w:cs="JetBrains Mono"/>
          <w:color w:val="A9B7C6"/>
          <w:sz w:val="13"/>
          <w:szCs w:val="13"/>
          <w:shd w:val="clear" w:fill="2B2B2B"/>
        </w:rPr>
        <w:t>)</w:t>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A9B7C6"/>
          <w:sz w:val="13"/>
          <w:szCs w:val="13"/>
          <w:shd w:val="clear" w:fill="2B2B2B"/>
        </w:rPr>
        <w:t>}</w:t>
      </w:r>
      <w:r>
        <w:rPr>
          <w:rFonts w:hint="default" w:ascii="JetBrains Mono" w:hAnsi="JetBrains Mono" w:eastAsia="JetBrains Mono" w:cs="JetBrains Mono"/>
          <w:color w:val="A9B7C6"/>
          <w:sz w:val="13"/>
          <w:szCs w:val="13"/>
          <w:shd w:val="clear" w:fill="2B2B2B"/>
        </w:rPr>
        <w:br w:type="textWrapping"/>
      </w:r>
      <w:r>
        <w:rPr>
          <w:rFonts w:hint="default" w:ascii="JetBrains Mono" w:hAnsi="JetBrains Mono" w:eastAsia="JetBrains Mono" w:cs="JetBrains Mono"/>
          <w:color w:val="A9B7C6"/>
          <w:sz w:val="13"/>
          <w:szCs w:val="13"/>
          <w:shd w:val="clear" w:fill="2B2B2B"/>
        </w:rPr>
        <w:br w:type="textWrapping"/>
      </w:r>
      <w:r>
        <w:rPr>
          <w:rFonts w:hint="default" w:ascii="JetBrains Mono" w:hAnsi="JetBrains Mono" w:eastAsia="JetBrains Mono" w:cs="JetBrains Mono"/>
          <w:color w:val="A9B7C6"/>
          <w:sz w:val="13"/>
          <w:szCs w:val="13"/>
          <w:shd w:val="clear" w:fill="2B2B2B"/>
        </w:rPr>
        <w:t xml:space="preserve">    </w:t>
      </w:r>
      <w:r>
        <w:rPr>
          <w:rFonts w:hint="default" w:ascii="JetBrains Mono" w:hAnsi="JetBrains Mono" w:eastAsia="JetBrains Mono" w:cs="JetBrains Mono"/>
          <w:color w:val="BBB529"/>
          <w:sz w:val="13"/>
          <w:szCs w:val="13"/>
          <w:shd w:val="clear" w:fill="2B2B2B"/>
        </w:rPr>
        <w:t>@FXML</w:t>
      </w:r>
      <w:r>
        <w:rPr>
          <w:rFonts w:hint="default" w:ascii="JetBrains Mono" w:hAnsi="JetBrains Mono" w:eastAsia="JetBrains Mono" w:cs="JetBrains Mono"/>
          <w:color w:val="BBB529"/>
          <w:sz w:val="13"/>
          <w:szCs w:val="13"/>
          <w:shd w:val="clear" w:fill="2B2B2B"/>
        </w:rPr>
        <w:br w:type="textWrapping"/>
      </w:r>
      <w:r>
        <w:rPr>
          <w:rFonts w:hint="default" w:ascii="JetBrains Mono" w:hAnsi="JetBrains Mono" w:eastAsia="JetBrains Mono" w:cs="JetBrains Mono"/>
          <w:color w:val="BBB529"/>
          <w:sz w:val="13"/>
          <w:szCs w:val="13"/>
          <w:shd w:val="clear" w:fill="2B2B2B"/>
        </w:rPr>
        <w:t xml:space="preserve">    </w:t>
      </w:r>
      <w:r>
        <w:rPr>
          <w:rFonts w:hint="default" w:ascii="JetBrains Mono" w:hAnsi="JetBrains Mono" w:eastAsia="JetBrains Mono" w:cs="JetBrains Mono"/>
          <w:color w:val="CC7832"/>
          <w:sz w:val="13"/>
          <w:szCs w:val="13"/>
          <w:shd w:val="clear" w:fill="2B2B2B"/>
        </w:rPr>
        <w:t xml:space="preserve">void </w:t>
      </w:r>
      <w:r>
        <w:rPr>
          <w:rFonts w:hint="default" w:ascii="JetBrains Mono" w:hAnsi="JetBrains Mono" w:eastAsia="JetBrains Mono" w:cs="JetBrains Mono"/>
          <w:color w:val="FFC66D"/>
          <w:sz w:val="13"/>
          <w:szCs w:val="13"/>
          <w:shd w:val="clear" w:fill="2B2B2B"/>
        </w:rPr>
        <w:t xml:space="preserve">transferBtn </w:t>
      </w:r>
      <w:r>
        <w:rPr>
          <w:rFonts w:hint="default" w:ascii="JetBrains Mono" w:hAnsi="JetBrains Mono" w:eastAsia="JetBrains Mono" w:cs="JetBrains Mono"/>
          <w:color w:val="A9B7C6"/>
          <w:sz w:val="13"/>
          <w:szCs w:val="13"/>
          <w:shd w:val="clear" w:fill="2B2B2B"/>
        </w:rPr>
        <w:t xml:space="preserve">() </w:t>
      </w:r>
      <w:r>
        <w:rPr>
          <w:rFonts w:hint="default" w:ascii="JetBrains Mono" w:hAnsi="JetBrains Mono" w:eastAsia="JetBrains Mono" w:cs="JetBrains Mono"/>
          <w:color w:val="CC7832"/>
          <w:sz w:val="13"/>
          <w:szCs w:val="13"/>
          <w:shd w:val="clear" w:fill="2B2B2B"/>
        </w:rPr>
        <w:t xml:space="preserve">throws </w:t>
      </w:r>
      <w:r>
        <w:rPr>
          <w:rFonts w:hint="default" w:ascii="JetBrains Mono" w:hAnsi="JetBrains Mono" w:eastAsia="JetBrains Mono" w:cs="JetBrains Mono"/>
          <w:color w:val="A9B7C6"/>
          <w:sz w:val="13"/>
          <w:szCs w:val="13"/>
          <w:shd w:val="clear" w:fill="2B2B2B"/>
        </w:rPr>
        <w:t>IOException { Switcher.</w:t>
      </w:r>
      <w:r>
        <w:rPr>
          <w:rFonts w:hint="default" w:ascii="JetBrains Mono" w:hAnsi="JetBrains Mono" w:eastAsia="JetBrains Mono" w:cs="JetBrains Mono"/>
          <w:i/>
          <w:color w:val="A9B7C6"/>
          <w:sz w:val="13"/>
          <w:szCs w:val="13"/>
          <w:shd w:val="clear" w:fill="2B2B2B"/>
        </w:rPr>
        <w:t>switcher</w:t>
      </w:r>
      <w:r>
        <w:rPr>
          <w:rFonts w:hint="default" w:ascii="JetBrains Mono" w:hAnsi="JetBrains Mono" w:eastAsia="JetBrains Mono" w:cs="JetBrains Mono"/>
          <w:color w:val="A9B7C6"/>
          <w:sz w:val="13"/>
          <w:szCs w:val="13"/>
          <w:shd w:val="clear" w:fill="2B2B2B"/>
        </w:rPr>
        <w:t>(</w:t>
      </w:r>
      <w:r>
        <w:rPr>
          <w:rFonts w:hint="default" w:ascii="JetBrains Mono" w:hAnsi="JetBrains Mono" w:eastAsia="JetBrains Mono" w:cs="JetBrains Mono"/>
          <w:color w:val="6A8759"/>
          <w:sz w:val="13"/>
          <w:szCs w:val="13"/>
          <w:shd w:val="clear" w:fill="2B2B2B"/>
        </w:rPr>
        <w:t>"/Views/transfer.fxml"</w:t>
      </w:r>
      <w:r>
        <w:rPr>
          <w:rFonts w:hint="default" w:ascii="JetBrains Mono" w:hAnsi="JetBrains Mono" w:eastAsia="JetBrains Mono" w:cs="JetBrains Mono"/>
          <w:color w:val="A9B7C6"/>
          <w:sz w:val="13"/>
          <w:szCs w:val="13"/>
          <w:shd w:val="clear" w:fill="2B2B2B"/>
        </w:rPr>
        <w:t>)</w:t>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A9B7C6"/>
          <w:sz w:val="13"/>
          <w:szCs w:val="13"/>
          <w:shd w:val="clear" w:fill="2B2B2B"/>
        </w:rPr>
        <w:t>}</w:t>
      </w:r>
      <w:r>
        <w:rPr>
          <w:rFonts w:hint="default" w:ascii="JetBrains Mono" w:hAnsi="JetBrains Mono" w:eastAsia="JetBrains Mono" w:cs="JetBrains Mono"/>
          <w:color w:val="A9B7C6"/>
          <w:sz w:val="13"/>
          <w:szCs w:val="13"/>
          <w:shd w:val="clear" w:fill="2B2B2B"/>
        </w:rPr>
        <w:br w:type="textWrapping"/>
      </w:r>
      <w:r>
        <w:rPr>
          <w:rFonts w:hint="default" w:ascii="JetBrains Mono" w:hAnsi="JetBrains Mono" w:eastAsia="JetBrains Mono" w:cs="JetBrains Mono"/>
          <w:color w:val="A9B7C6"/>
          <w:sz w:val="13"/>
          <w:szCs w:val="13"/>
          <w:shd w:val="clear" w:fill="2B2B2B"/>
        </w:rPr>
        <w:br w:type="textWrapping"/>
      </w:r>
      <w:r>
        <w:rPr>
          <w:rFonts w:hint="default" w:ascii="JetBrains Mono" w:hAnsi="JetBrains Mono" w:eastAsia="JetBrains Mono" w:cs="JetBrains Mono"/>
          <w:color w:val="A9B7C6"/>
          <w:sz w:val="13"/>
          <w:szCs w:val="13"/>
          <w:shd w:val="clear" w:fill="2B2B2B"/>
        </w:rPr>
        <w:t xml:space="preserve">    </w:t>
      </w:r>
      <w:r>
        <w:rPr>
          <w:rFonts w:hint="default" w:ascii="JetBrains Mono" w:hAnsi="JetBrains Mono" w:eastAsia="JetBrains Mono" w:cs="JetBrains Mono"/>
          <w:color w:val="BBB529"/>
          <w:sz w:val="13"/>
          <w:szCs w:val="13"/>
          <w:shd w:val="clear" w:fill="2B2B2B"/>
        </w:rPr>
        <w:t>@FXML</w:t>
      </w:r>
      <w:r>
        <w:rPr>
          <w:rFonts w:hint="default" w:ascii="JetBrains Mono" w:hAnsi="JetBrains Mono" w:eastAsia="JetBrains Mono" w:cs="JetBrains Mono"/>
          <w:color w:val="BBB529"/>
          <w:sz w:val="13"/>
          <w:szCs w:val="13"/>
          <w:shd w:val="clear" w:fill="2B2B2B"/>
        </w:rPr>
        <w:br w:type="textWrapping"/>
      </w:r>
      <w:r>
        <w:rPr>
          <w:rFonts w:hint="default" w:ascii="JetBrains Mono" w:hAnsi="JetBrains Mono" w:eastAsia="JetBrains Mono" w:cs="JetBrains Mono"/>
          <w:color w:val="BBB529"/>
          <w:sz w:val="13"/>
          <w:szCs w:val="13"/>
          <w:shd w:val="clear" w:fill="2B2B2B"/>
        </w:rPr>
        <w:t xml:space="preserve">    </w:t>
      </w:r>
      <w:r>
        <w:rPr>
          <w:rFonts w:hint="default" w:ascii="JetBrains Mono" w:hAnsi="JetBrains Mono" w:eastAsia="JetBrains Mono" w:cs="JetBrains Mono"/>
          <w:color w:val="CC7832"/>
          <w:sz w:val="13"/>
          <w:szCs w:val="13"/>
          <w:shd w:val="clear" w:fill="2B2B2B"/>
        </w:rPr>
        <w:t xml:space="preserve">void </w:t>
      </w:r>
      <w:r>
        <w:rPr>
          <w:rFonts w:hint="default" w:ascii="JetBrains Mono" w:hAnsi="JetBrains Mono" w:eastAsia="JetBrains Mono" w:cs="JetBrains Mono"/>
          <w:color w:val="FFC66D"/>
          <w:sz w:val="13"/>
          <w:szCs w:val="13"/>
          <w:shd w:val="clear" w:fill="2B2B2B"/>
        </w:rPr>
        <w:t xml:space="preserve">transactionsBtn </w:t>
      </w:r>
      <w:r>
        <w:rPr>
          <w:rFonts w:hint="default" w:ascii="JetBrains Mono" w:hAnsi="JetBrains Mono" w:eastAsia="JetBrains Mono" w:cs="JetBrains Mono"/>
          <w:color w:val="A9B7C6"/>
          <w:sz w:val="13"/>
          <w:szCs w:val="13"/>
          <w:shd w:val="clear" w:fill="2B2B2B"/>
        </w:rPr>
        <w:t xml:space="preserve">() </w:t>
      </w:r>
      <w:r>
        <w:rPr>
          <w:rFonts w:hint="default" w:ascii="JetBrains Mono" w:hAnsi="JetBrains Mono" w:eastAsia="JetBrains Mono" w:cs="JetBrains Mono"/>
          <w:color w:val="CC7832"/>
          <w:sz w:val="13"/>
          <w:szCs w:val="13"/>
          <w:shd w:val="clear" w:fill="2B2B2B"/>
        </w:rPr>
        <w:t xml:space="preserve">throws </w:t>
      </w:r>
      <w:r>
        <w:rPr>
          <w:rFonts w:hint="default" w:ascii="JetBrains Mono" w:hAnsi="JetBrains Mono" w:eastAsia="JetBrains Mono" w:cs="JetBrains Mono"/>
          <w:color w:val="A9B7C6"/>
          <w:sz w:val="13"/>
          <w:szCs w:val="13"/>
          <w:shd w:val="clear" w:fill="2B2B2B"/>
        </w:rPr>
        <w:t>IOException { Switcher.</w:t>
      </w:r>
      <w:r>
        <w:rPr>
          <w:rFonts w:hint="default" w:ascii="JetBrains Mono" w:hAnsi="JetBrains Mono" w:eastAsia="JetBrains Mono" w:cs="JetBrains Mono"/>
          <w:i/>
          <w:color w:val="A9B7C6"/>
          <w:sz w:val="13"/>
          <w:szCs w:val="13"/>
          <w:shd w:val="clear" w:fill="2B2B2B"/>
        </w:rPr>
        <w:t>switcher</w:t>
      </w:r>
      <w:r>
        <w:rPr>
          <w:rFonts w:hint="default" w:ascii="JetBrains Mono" w:hAnsi="JetBrains Mono" w:eastAsia="JetBrains Mono" w:cs="JetBrains Mono"/>
          <w:color w:val="A9B7C6"/>
          <w:sz w:val="13"/>
          <w:szCs w:val="13"/>
          <w:shd w:val="clear" w:fill="2B2B2B"/>
        </w:rPr>
        <w:t>(</w:t>
      </w:r>
      <w:r>
        <w:rPr>
          <w:rFonts w:hint="default" w:ascii="JetBrains Mono" w:hAnsi="JetBrains Mono" w:eastAsia="JetBrains Mono" w:cs="JetBrains Mono"/>
          <w:color w:val="6A8759"/>
          <w:sz w:val="13"/>
          <w:szCs w:val="13"/>
          <w:shd w:val="clear" w:fill="2B2B2B"/>
        </w:rPr>
        <w:t>"/Views/transactions.fxml"</w:t>
      </w:r>
      <w:r>
        <w:rPr>
          <w:rFonts w:hint="default" w:ascii="JetBrains Mono" w:hAnsi="JetBrains Mono" w:eastAsia="JetBrains Mono" w:cs="JetBrains Mono"/>
          <w:color w:val="A9B7C6"/>
          <w:sz w:val="13"/>
          <w:szCs w:val="13"/>
          <w:shd w:val="clear" w:fill="2B2B2B"/>
        </w:rPr>
        <w:t>)</w:t>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A9B7C6"/>
          <w:sz w:val="13"/>
          <w:szCs w:val="13"/>
          <w:shd w:val="clear" w:fill="2B2B2B"/>
        </w:rPr>
        <w:t>}</w:t>
      </w:r>
      <w:r>
        <w:rPr>
          <w:rFonts w:hint="default" w:ascii="JetBrains Mono" w:hAnsi="JetBrains Mono" w:eastAsia="JetBrains Mono" w:cs="JetBrains Mono"/>
          <w:color w:val="A9B7C6"/>
          <w:sz w:val="13"/>
          <w:szCs w:val="13"/>
          <w:shd w:val="clear" w:fill="2B2B2B"/>
        </w:rPr>
        <w:br w:type="textWrapping"/>
      </w:r>
      <w:r>
        <w:rPr>
          <w:rFonts w:hint="default" w:ascii="JetBrains Mono" w:hAnsi="JetBrains Mono" w:eastAsia="JetBrains Mono" w:cs="JetBrains Mono"/>
          <w:color w:val="A9B7C6"/>
          <w:sz w:val="13"/>
          <w:szCs w:val="13"/>
          <w:shd w:val="clear" w:fill="2B2B2B"/>
        </w:rPr>
        <w:br w:type="textWrapping"/>
      </w:r>
      <w:r>
        <w:rPr>
          <w:rFonts w:hint="default" w:ascii="JetBrains Mono" w:hAnsi="JetBrains Mono" w:eastAsia="JetBrains Mono" w:cs="JetBrains Mono"/>
          <w:color w:val="A9B7C6"/>
          <w:sz w:val="13"/>
          <w:szCs w:val="13"/>
          <w:shd w:val="clear" w:fill="2B2B2B"/>
        </w:rPr>
        <w:t xml:space="preserve">    </w:t>
      </w:r>
      <w:r>
        <w:rPr>
          <w:rFonts w:hint="default" w:ascii="JetBrains Mono" w:hAnsi="JetBrains Mono" w:eastAsia="JetBrains Mono" w:cs="JetBrains Mono"/>
          <w:color w:val="BBB529"/>
          <w:sz w:val="13"/>
          <w:szCs w:val="13"/>
          <w:shd w:val="clear" w:fill="2B2B2B"/>
        </w:rPr>
        <w:t>@FXML</w:t>
      </w:r>
      <w:r>
        <w:rPr>
          <w:rFonts w:hint="default" w:ascii="JetBrains Mono" w:hAnsi="JetBrains Mono" w:eastAsia="JetBrains Mono" w:cs="JetBrains Mono"/>
          <w:color w:val="BBB529"/>
          <w:sz w:val="13"/>
          <w:szCs w:val="13"/>
          <w:shd w:val="clear" w:fill="2B2B2B"/>
        </w:rPr>
        <w:br w:type="textWrapping"/>
      </w:r>
      <w:r>
        <w:rPr>
          <w:rFonts w:hint="default" w:ascii="JetBrains Mono" w:hAnsi="JetBrains Mono" w:eastAsia="JetBrains Mono" w:cs="JetBrains Mono"/>
          <w:color w:val="BBB529"/>
          <w:sz w:val="13"/>
          <w:szCs w:val="13"/>
          <w:shd w:val="clear" w:fill="2B2B2B"/>
        </w:rPr>
        <w:t xml:space="preserve">    </w:t>
      </w:r>
      <w:r>
        <w:rPr>
          <w:rFonts w:hint="default" w:ascii="JetBrains Mono" w:hAnsi="JetBrains Mono" w:eastAsia="JetBrains Mono" w:cs="JetBrains Mono"/>
          <w:color w:val="CC7832"/>
          <w:sz w:val="13"/>
          <w:szCs w:val="13"/>
          <w:shd w:val="clear" w:fill="2B2B2B"/>
        </w:rPr>
        <w:t xml:space="preserve">void </w:t>
      </w:r>
      <w:r>
        <w:rPr>
          <w:rFonts w:hint="default" w:ascii="JetBrains Mono" w:hAnsi="JetBrains Mono" w:eastAsia="JetBrains Mono" w:cs="JetBrains Mono"/>
          <w:color w:val="FFC66D"/>
          <w:sz w:val="13"/>
          <w:szCs w:val="13"/>
          <w:shd w:val="clear" w:fill="2B2B2B"/>
        </w:rPr>
        <w:t xml:space="preserve">settingsBtn </w:t>
      </w:r>
      <w:r>
        <w:rPr>
          <w:rFonts w:hint="default" w:ascii="JetBrains Mono" w:hAnsi="JetBrains Mono" w:eastAsia="JetBrains Mono" w:cs="JetBrains Mono"/>
          <w:color w:val="A9B7C6"/>
          <w:sz w:val="13"/>
          <w:szCs w:val="13"/>
          <w:shd w:val="clear" w:fill="2B2B2B"/>
        </w:rPr>
        <w:t xml:space="preserve">() </w:t>
      </w:r>
      <w:r>
        <w:rPr>
          <w:rFonts w:hint="default" w:ascii="JetBrains Mono" w:hAnsi="JetBrains Mono" w:eastAsia="JetBrains Mono" w:cs="JetBrains Mono"/>
          <w:color w:val="CC7832"/>
          <w:sz w:val="13"/>
          <w:szCs w:val="13"/>
          <w:shd w:val="clear" w:fill="2B2B2B"/>
        </w:rPr>
        <w:t xml:space="preserve">throws </w:t>
      </w:r>
      <w:r>
        <w:rPr>
          <w:rFonts w:hint="default" w:ascii="JetBrains Mono" w:hAnsi="JetBrains Mono" w:eastAsia="JetBrains Mono" w:cs="JetBrains Mono"/>
          <w:color w:val="A9B7C6"/>
          <w:sz w:val="13"/>
          <w:szCs w:val="13"/>
          <w:shd w:val="clear" w:fill="2B2B2B"/>
        </w:rPr>
        <w:t>IOException { Switcher.</w:t>
      </w:r>
      <w:r>
        <w:rPr>
          <w:rFonts w:hint="default" w:ascii="JetBrains Mono" w:hAnsi="JetBrains Mono" w:eastAsia="JetBrains Mono" w:cs="JetBrains Mono"/>
          <w:i/>
          <w:color w:val="A9B7C6"/>
          <w:sz w:val="13"/>
          <w:szCs w:val="13"/>
          <w:shd w:val="clear" w:fill="2B2B2B"/>
        </w:rPr>
        <w:t>switcher</w:t>
      </w:r>
      <w:r>
        <w:rPr>
          <w:rFonts w:hint="default" w:ascii="JetBrains Mono" w:hAnsi="JetBrains Mono" w:eastAsia="JetBrains Mono" w:cs="JetBrains Mono"/>
          <w:color w:val="A9B7C6"/>
          <w:sz w:val="13"/>
          <w:szCs w:val="13"/>
          <w:shd w:val="clear" w:fill="2B2B2B"/>
        </w:rPr>
        <w:t>(</w:t>
      </w:r>
      <w:r>
        <w:rPr>
          <w:rFonts w:hint="default" w:ascii="JetBrains Mono" w:hAnsi="JetBrains Mono" w:eastAsia="JetBrains Mono" w:cs="JetBrains Mono"/>
          <w:color w:val="6A8759"/>
          <w:sz w:val="13"/>
          <w:szCs w:val="13"/>
          <w:shd w:val="clear" w:fill="2B2B2B"/>
        </w:rPr>
        <w:t>"/Views/settings.fxml"</w:t>
      </w:r>
      <w:r>
        <w:rPr>
          <w:rFonts w:hint="default" w:ascii="JetBrains Mono" w:hAnsi="JetBrains Mono" w:eastAsia="JetBrains Mono" w:cs="JetBrains Mono"/>
          <w:color w:val="A9B7C6"/>
          <w:sz w:val="13"/>
          <w:szCs w:val="13"/>
          <w:shd w:val="clear" w:fill="2B2B2B"/>
        </w:rPr>
        <w:t>)</w:t>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A9B7C6"/>
          <w:sz w:val="13"/>
          <w:szCs w:val="13"/>
          <w:shd w:val="clear" w:fill="2B2B2B"/>
        </w:rPr>
        <w:t>}</w:t>
      </w:r>
      <w:r>
        <w:rPr>
          <w:rFonts w:hint="default" w:ascii="JetBrains Mono" w:hAnsi="JetBrains Mono" w:eastAsia="JetBrains Mono" w:cs="JetBrains Mono"/>
          <w:color w:val="A9B7C6"/>
          <w:sz w:val="13"/>
          <w:szCs w:val="13"/>
          <w:shd w:val="clear" w:fill="2B2B2B"/>
        </w:rPr>
        <w:br w:type="textWrapping"/>
      </w:r>
      <w:r>
        <w:rPr>
          <w:rFonts w:hint="default" w:ascii="JetBrains Mono" w:hAnsi="JetBrains Mono" w:eastAsia="JetBrains Mono" w:cs="JetBrains Mono"/>
          <w:color w:val="A9B7C6"/>
          <w:sz w:val="13"/>
          <w:szCs w:val="13"/>
          <w:shd w:val="clear" w:fill="2B2B2B"/>
        </w:rPr>
        <w:br w:type="textWrapping"/>
      </w:r>
      <w:r>
        <w:rPr>
          <w:rFonts w:hint="default" w:ascii="JetBrains Mono" w:hAnsi="JetBrains Mono" w:eastAsia="JetBrains Mono" w:cs="JetBrains Mono"/>
          <w:color w:val="A9B7C6"/>
          <w:sz w:val="13"/>
          <w:szCs w:val="13"/>
          <w:shd w:val="clear" w:fill="2B2B2B"/>
        </w:rPr>
        <w:t xml:space="preserve">    </w:t>
      </w:r>
      <w:r>
        <w:rPr>
          <w:rFonts w:hint="default" w:ascii="JetBrains Mono" w:hAnsi="JetBrains Mono" w:eastAsia="JetBrains Mono" w:cs="JetBrains Mono"/>
          <w:color w:val="BBB529"/>
          <w:sz w:val="13"/>
          <w:szCs w:val="13"/>
          <w:shd w:val="clear" w:fill="2B2B2B"/>
        </w:rPr>
        <w:t>@FXML</w:t>
      </w:r>
      <w:r>
        <w:rPr>
          <w:rFonts w:hint="default" w:ascii="JetBrains Mono" w:hAnsi="JetBrains Mono" w:eastAsia="JetBrains Mono" w:cs="JetBrains Mono"/>
          <w:color w:val="BBB529"/>
          <w:sz w:val="13"/>
          <w:szCs w:val="13"/>
          <w:shd w:val="clear" w:fill="2B2B2B"/>
        </w:rPr>
        <w:br w:type="textWrapping"/>
      </w:r>
      <w:r>
        <w:rPr>
          <w:rFonts w:hint="default" w:ascii="JetBrains Mono" w:hAnsi="JetBrains Mono" w:eastAsia="JetBrains Mono" w:cs="JetBrains Mono"/>
          <w:color w:val="BBB529"/>
          <w:sz w:val="13"/>
          <w:szCs w:val="13"/>
          <w:shd w:val="clear" w:fill="2B2B2B"/>
        </w:rPr>
        <w:t xml:space="preserve">    </w:t>
      </w:r>
      <w:r>
        <w:rPr>
          <w:rFonts w:hint="default" w:ascii="JetBrains Mono" w:hAnsi="JetBrains Mono" w:eastAsia="JetBrains Mono" w:cs="JetBrains Mono"/>
          <w:color w:val="CC7832"/>
          <w:sz w:val="13"/>
          <w:szCs w:val="13"/>
          <w:shd w:val="clear" w:fill="2B2B2B"/>
        </w:rPr>
        <w:t xml:space="preserve">private void </w:t>
      </w:r>
      <w:r>
        <w:rPr>
          <w:rFonts w:hint="default" w:ascii="JetBrains Mono" w:hAnsi="JetBrains Mono" w:eastAsia="JetBrains Mono" w:cs="JetBrains Mono"/>
          <w:color w:val="FFC66D"/>
          <w:sz w:val="13"/>
          <w:szCs w:val="13"/>
          <w:shd w:val="clear" w:fill="2B2B2B"/>
        </w:rPr>
        <w:t xml:space="preserve">logoutBtn </w:t>
      </w:r>
      <w:r>
        <w:rPr>
          <w:rFonts w:hint="default" w:ascii="JetBrains Mono" w:hAnsi="JetBrains Mono" w:eastAsia="JetBrains Mono" w:cs="JetBrains Mono"/>
          <w:color w:val="A9B7C6"/>
          <w:sz w:val="13"/>
          <w:szCs w:val="13"/>
          <w:shd w:val="clear" w:fill="2B2B2B"/>
        </w:rPr>
        <w:t xml:space="preserve">() </w:t>
      </w:r>
      <w:r>
        <w:rPr>
          <w:rFonts w:hint="default" w:ascii="JetBrains Mono" w:hAnsi="JetBrains Mono" w:eastAsia="JetBrains Mono" w:cs="JetBrains Mono"/>
          <w:color w:val="CC7832"/>
          <w:sz w:val="13"/>
          <w:szCs w:val="13"/>
          <w:shd w:val="clear" w:fill="2B2B2B"/>
        </w:rPr>
        <w:t xml:space="preserve">throws </w:t>
      </w:r>
      <w:r>
        <w:rPr>
          <w:rFonts w:hint="default" w:ascii="JetBrains Mono" w:hAnsi="JetBrains Mono" w:eastAsia="JetBrains Mono" w:cs="JetBrains Mono"/>
          <w:color w:val="A9B7C6"/>
          <w:sz w:val="13"/>
          <w:szCs w:val="13"/>
          <w:shd w:val="clear" w:fill="2B2B2B"/>
        </w:rPr>
        <w:t>IOException</w:t>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A9B7C6"/>
          <w:sz w:val="13"/>
          <w:szCs w:val="13"/>
          <w:shd w:val="clear" w:fill="2B2B2B"/>
        </w:rPr>
        <w:t>SQLException { disconnect()</w:t>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A9B7C6"/>
          <w:sz w:val="13"/>
          <w:szCs w:val="13"/>
          <w:shd w:val="clear" w:fill="2B2B2B"/>
        </w:rPr>
        <w:t>Switcher.</w:t>
      </w:r>
      <w:r>
        <w:rPr>
          <w:rFonts w:hint="default" w:ascii="JetBrains Mono" w:hAnsi="JetBrains Mono" w:eastAsia="JetBrains Mono" w:cs="JetBrains Mono"/>
          <w:i/>
          <w:color w:val="A9B7C6"/>
          <w:sz w:val="13"/>
          <w:szCs w:val="13"/>
          <w:shd w:val="clear" w:fill="2B2B2B"/>
        </w:rPr>
        <w:t>switcher</w:t>
      </w:r>
      <w:r>
        <w:rPr>
          <w:rFonts w:hint="default" w:ascii="JetBrains Mono" w:hAnsi="JetBrains Mono" w:eastAsia="JetBrains Mono" w:cs="JetBrains Mono"/>
          <w:color w:val="A9B7C6"/>
          <w:sz w:val="13"/>
          <w:szCs w:val="13"/>
          <w:shd w:val="clear" w:fill="2B2B2B"/>
        </w:rPr>
        <w:t>(</w:t>
      </w:r>
      <w:r>
        <w:rPr>
          <w:rFonts w:hint="default" w:ascii="JetBrains Mono" w:hAnsi="JetBrains Mono" w:eastAsia="JetBrains Mono" w:cs="JetBrains Mono"/>
          <w:color w:val="6A8759"/>
          <w:sz w:val="13"/>
          <w:szCs w:val="13"/>
          <w:shd w:val="clear" w:fill="2B2B2B"/>
        </w:rPr>
        <w:t>"/Views/login.fxml"</w:t>
      </w:r>
      <w:r>
        <w:rPr>
          <w:rFonts w:hint="default" w:ascii="JetBrains Mono" w:hAnsi="JetBrains Mono" w:eastAsia="JetBrains Mono" w:cs="JetBrains Mono"/>
          <w:color w:val="A9B7C6"/>
          <w:sz w:val="13"/>
          <w:szCs w:val="13"/>
          <w:shd w:val="clear" w:fill="2B2B2B"/>
        </w:rPr>
        <w:t>)</w:t>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A9B7C6"/>
          <w:sz w:val="13"/>
          <w:szCs w:val="13"/>
          <w:shd w:val="clear" w:fill="2B2B2B"/>
        </w:rPr>
        <w:t>}</w:t>
      </w:r>
      <w:r>
        <w:rPr>
          <w:rFonts w:hint="default" w:ascii="JetBrains Mono" w:hAnsi="JetBrains Mono" w:eastAsia="JetBrains Mono" w:cs="JetBrains Mono"/>
          <w:color w:val="A9B7C6"/>
          <w:sz w:val="13"/>
          <w:szCs w:val="13"/>
          <w:shd w:val="clear" w:fill="2B2B2B"/>
        </w:rPr>
        <w:br w:type="textWrapping"/>
      </w:r>
      <w:r>
        <w:rPr>
          <w:rFonts w:hint="default" w:ascii="JetBrains Mono" w:hAnsi="JetBrains Mono" w:eastAsia="JetBrains Mono" w:cs="JetBrains Mono"/>
          <w:color w:val="A9B7C6"/>
          <w:sz w:val="13"/>
          <w:szCs w:val="13"/>
          <w:shd w:val="clear" w:fill="2B2B2B"/>
        </w:rPr>
        <w:br w:type="textWrapping"/>
      </w:r>
      <w:r>
        <w:rPr>
          <w:rFonts w:hint="default" w:ascii="JetBrains Mono" w:hAnsi="JetBrains Mono" w:eastAsia="JetBrains Mono" w:cs="JetBrains Mono"/>
          <w:color w:val="A9B7C6"/>
          <w:sz w:val="13"/>
          <w:szCs w:val="13"/>
          <w:shd w:val="clear" w:fill="2B2B2B"/>
        </w:rPr>
        <w:t xml:space="preserve">    </w:t>
      </w:r>
      <w:r>
        <w:rPr>
          <w:rFonts w:hint="default" w:ascii="JetBrains Mono" w:hAnsi="JetBrains Mono" w:eastAsia="JetBrains Mono" w:cs="JetBrains Mono"/>
          <w:color w:val="BBB529"/>
          <w:sz w:val="13"/>
          <w:szCs w:val="13"/>
          <w:shd w:val="clear" w:fill="2B2B2B"/>
        </w:rPr>
        <w:t>@Override</w:t>
      </w:r>
      <w:r>
        <w:rPr>
          <w:rFonts w:hint="default" w:ascii="JetBrains Mono" w:hAnsi="JetBrains Mono" w:eastAsia="JetBrains Mono" w:cs="JetBrains Mono"/>
          <w:color w:val="BBB529"/>
          <w:sz w:val="13"/>
          <w:szCs w:val="13"/>
          <w:shd w:val="clear" w:fill="2B2B2B"/>
        </w:rPr>
        <w:br w:type="textWrapping"/>
      </w:r>
      <w:r>
        <w:rPr>
          <w:rFonts w:hint="default" w:ascii="JetBrains Mono" w:hAnsi="JetBrains Mono" w:eastAsia="JetBrains Mono" w:cs="JetBrains Mono"/>
          <w:color w:val="BBB529"/>
          <w:sz w:val="13"/>
          <w:szCs w:val="13"/>
          <w:shd w:val="clear" w:fill="2B2B2B"/>
        </w:rPr>
        <w:t xml:space="preserve">    </w:t>
      </w:r>
      <w:r>
        <w:rPr>
          <w:rFonts w:hint="default" w:ascii="JetBrains Mono" w:hAnsi="JetBrains Mono" w:eastAsia="JetBrains Mono" w:cs="JetBrains Mono"/>
          <w:color w:val="CC7832"/>
          <w:sz w:val="13"/>
          <w:szCs w:val="13"/>
          <w:shd w:val="clear" w:fill="2B2B2B"/>
        </w:rPr>
        <w:t xml:space="preserve">public void </w:t>
      </w:r>
      <w:r>
        <w:rPr>
          <w:rFonts w:hint="default" w:ascii="JetBrains Mono" w:hAnsi="JetBrains Mono" w:eastAsia="JetBrains Mono" w:cs="JetBrains Mono"/>
          <w:color w:val="FFC66D"/>
          <w:sz w:val="13"/>
          <w:szCs w:val="13"/>
          <w:shd w:val="clear" w:fill="2B2B2B"/>
        </w:rPr>
        <w:t xml:space="preserve">initialize </w:t>
      </w:r>
      <w:r>
        <w:rPr>
          <w:rFonts w:hint="default" w:ascii="JetBrains Mono" w:hAnsi="JetBrains Mono" w:eastAsia="JetBrains Mono" w:cs="JetBrains Mono"/>
          <w:color w:val="A9B7C6"/>
          <w:sz w:val="13"/>
          <w:szCs w:val="13"/>
          <w:shd w:val="clear" w:fill="2B2B2B"/>
        </w:rPr>
        <w:t xml:space="preserve">() </w:t>
      </w:r>
      <w:r>
        <w:rPr>
          <w:rFonts w:hint="default" w:ascii="JetBrains Mono" w:hAnsi="JetBrains Mono" w:eastAsia="JetBrains Mono" w:cs="JetBrains Mono"/>
          <w:color w:val="CC7832"/>
          <w:sz w:val="13"/>
          <w:szCs w:val="13"/>
          <w:shd w:val="clear" w:fill="2B2B2B"/>
        </w:rPr>
        <w:t xml:space="preserve">throws </w:t>
      </w:r>
      <w:r>
        <w:rPr>
          <w:rFonts w:hint="default" w:ascii="JetBrains Mono" w:hAnsi="JetBrains Mono" w:eastAsia="JetBrains Mono" w:cs="JetBrains Mono"/>
          <w:color w:val="A9B7C6"/>
          <w:sz w:val="13"/>
          <w:szCs w:val="13"/>
          <w:shd w:val="clear" w:fill="2B2B2B"/>
        </w:rPr>
        <w:t>SQLException { Initializer.</w:t>
      </w:r>
      <w:r>
        <w:rPr>
          <w:rFonts w:hint="default" w:ascii="JetBrains Mono" w:hAnsi="JetBrains Mono" w:eastAsia="JetBrains Mono" w:cs="JetBrains Mono"/>
          <w:i/>
          <w:color w:val="A9B7C6"/>
          <w:sz w:val="13"/>
          <w:szCs w:val="13"/>
          <w:shd w:val="clear" w:fill="2B2B2B"/>
        </w:rPr>
        <w:t xml:space="preserve">init </w:t>
      </w:r>
      <w:r>
        <w:rPr>
          <w:rFonts w:hint="default" w:ascii="JetBrains Mono" w:hAnsi="JetBrains Mono" w:eastAsia="JetBrains Mono" w:cs="JetBrains Mono"/>
          <w:color w:val="A9B7C6"/>
          <w:sz w:val="13"/>
          <w:szCs w:val="13"/>
          <w:shd w:val="clear" w:fill="2B2B2B"/>
        </w:rPr>
        <w:t xml:space="preserve">( </w:t>
      </w:r>
      <w:r>
        <w:rPr>
          <w:rFonts w:hint="default" w:ascii="JetBrains Mono" w:hAnsi="JetBrains Mono" w:eastAsia="JetBrains Mono" w:cs="JetBrains Mono"/>
          <w:color w:val="9876AA"/>
          <w:sz w:val="13"/>
          <w:szCs w:val="13"/>
          <w:shd w:val="clear" w:fill="2B2B2B"/>
        </w:rPr>
        <w:t>account_user</w:t>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9876AA"/>
          <w:sz w:val="13"/>
          <w:szCs w:val="13"/>
          <w:shd w:val="clear" w:fill="2B2B2B"/>
        </w:rPr>
        <w:t>account_balance</w:t>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9876AA"/>
          <w:sz w:val="13"/>
          <w:szCs w:val="13"/>
          <w:shd w:val="clear" w:fill="2B2B2B"/>
        </w:rPr>
        <w:t>balance_deposit</w:t>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9876AA"/>
          <w:sz w:val="13"/>
          <w:szCs w:val="13"/>
          <w:shd w:val="clear" w:fill="2B2B2B"/>
        </w:rPr>
        <w:t>balance_withdrawal</w:t>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A9B7C6"/>
          <w:sz w:val="13"/>
          <w:szCs w:val="13"/>
          <w:shd w:val="clear" w:fill="2B2B2B"/>
        </w:rPr>
        <w:t>connect() )</w:t>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A9B7C6"/>
          <w:sz w:val="13"/>
          <w:szCs w:val="13"/>
          <w:shd w:val="clear" w:fill="2B2B2B"/>
        </w:rPr>
        <w:t>}</w:t>
      </w:r>
      <w:r>
        <w:rPr>
          <w:rFonts w:hint="default" w:ascii="JetBrains Mono" w:hAnsi="JetBrains Mono" w:eastAsia="JetBrains Mono" w:cs="JetBrains Mono"/>
          <w:color w:val="A9B7C6"/>
          <w:sz w:val="13"/>
          <w:szCs w:val="13"/>
          <w:shd w:val="clear" w:fill="2B2B2B"/>
        </w:rPr>
        <w:br w:type="textWrapping"/>
      </w:r>
      <w:r>
        <w:rPr>
          <w:rFonts w:hint="default" w:ascii="JetBrains Mono" w:hAnsi="JetBrains Mono" w:eastAsia="JetBrains Mono" w:cs="JetBrains Mono"/>
          <w:color w:val="A9B7C6"/>
          <w:sz w:val="13"/>
          <w:szCs w:val="13"/>
          <w:shd w:val="clear" w:fill="2B2B2B"/>
        </w:rPr>
        <w:br w:type="textWrapping"/>
      </w:r>
      <w:r>
        <w:rPr>
          <w:rFonts w:hint="default" w:ascii="JetBrains Mono" w:hAnsi="JetBrains Mono" w:eastAsia="JetBrains Mono" w:cs="JetBrains Mono"/>
          <w:color w:val="A9B7C6"/>
          <w:sz w:val="13"/>
          <w:szCs w:val="13"/>
          <w:shd w:val="clear" w:fill="2B2B2B"/>
        </w:rPr>
        <w:t xml:space="preserve">    </w:t>
      </w:r>
      <w:r>
        <w:rPr>
          <w:rFonts w:hint="default" w:ascii="JetBrains Mono" w:hAnsi="JetBrains Mono" w:eastAsia="JetBrains Mono" w:cs="JetBrains Mono"/>
          <w:color w:val="BBB529"/>
          <w:sz w:val="13"/>
          <w:szCs w:val="13"/>
          <w:shd w:val="clear" w:fill="2B2B2B"/>
        </w:rPr>
        <w:t>@FXML</w:t>
      </w:r>
      <w:r>
        <w:rPr>
          <w:rFonts w:hint="default" w:ascii="JetBrains Mono" w:hAnsi="JetBrains Mono" w:eastAsia="JetBrains Mono" w:cs="JetBrains Mono"/>
          <w:color w:val="BBB529"/>
          <w:sz w:val="13"/>
          <w:szCs w:val="13"/>
          <w:shd w:val="clear" w:fill="2B2B2B"/>
        </w:rPr>
        <w:br w:type="textWrapping"/>
      </w:r>
      <w:r>
        <w:rPr>
          <w:rFonts w:hint="default" w:ascii="JetBrains Mono" w:hAnsi="JetBrains Mono" w:eastAsia="JetBrains Mono" w:cs="JetBrains Mono"/>
          <w:color w:val="BBB529"/>
          <w:sz w:val="13"/>
          <w:szCs w:val="13"/>
          <w:shd w:val="clear" w:fill="2B2B2B"/>
        </w:rPr>
        <w:t xml:space="preserve">    </w:t>
      </w:r>
      <w:r>
        <w:rPr>
          <w:rFonts w:hint="default" w:ascii="JetBrains Mono" w:hAnsi="JetBrains Mono" w:eastAsia="JetBrains Mono" w:cs="JetBrains Mono"/>
          <w:color w:val="CC7832"/>
          <w:sz w:val="13"/>
          <w:szCs w:val="13"/>
          <w:shd w:val="clear" w:fill="2B2B2B"/>
        </w:rPr>
        <w:t xml:space="preserve">void </w:t>
      </w:r>
      <w:r>
        <w:rPr>
          <w:rFonts w:hint="default" w:ascii="JetBrains Mono" w:hAnsi="JetBrains Mono" w:eastAsia="JetBrains Mono" w:cs="JetBrains Mono"/>
          <w:color w:val="FFC66D"/>
          <w:sz w:val="13"/>
          <w:szCs w:val="13"/>
          <w:shd w:val="clear" w:fill="2B2B2B"/>
        </w:rPr>
        <w:t xml:space="preserve">proceed </w:t>
      </w:r>
      <w:r>
        <w:rPr>
          <w:rFonts w:hint="default" w:ascii="JetBrains Mono" w:hAnsi="JetBrains Mono" w:eastAsia="JetBrains Mono" w:cs="JetBrains Mono"/>
          <w:color w:val="A9B7C6"/>
          <w:sz w:val="13"/>
          <w:szCs w:val="13"/>
          <w:shd w:val="clear" w:fill="2B2B2B"/>
        </w:rPr>
        <w:t>() {</w:t>
      </w:r>
      <w:r>
        <w:rPr>
          <w:rFonts w:hint="default" w:ascii="JetBrains Mono" w:hAnsi="JetBrains Mono" w:eastAsia="JetBrains Mono" w:cs="JetBrains Mono"/>
          <w:color w:val="A9B7C6"/>
          <w:sz w:val="13"/>
          <w:szCs w:val="13"/>
          <w:shd w:val="clear" w:fill="2B2B2B"/>
        </w:rPr>
        <w:br w:type="textWrapping"/>
      </w:r>
      <w:r>
        <w:rPr>
          <w:rFonts w:hint="default" w:ascii="JetBrains Mono" w:hAnsi="JetBrains Mono" w:eastAsia="JetBrains Mono" w:cs="JetBrains Mono"/>
          <w:color w:val="A9B7C6"/>
          <w:sz w:val="13"/>
          <w:szCs w:val="13"/>
          <w:shd w:val="clear" w:fill="2B2B2B"/>
        </w:rPr>
        <w:t xml:space="preserve">        Connection conn = connect()</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A9B7C6"/>
          <w:sz w:val="13"/>
          <w:szCs w:val="13"/>
          <w:shd w:val="clear" w:fill="2B2B2B"/>
        </w:rPr>
        <w:t>String transac_id = String.</w:t>
      </w:r>
      <w:r>
        <w:rPr>
          <w:rFonts w:hint="default" w:ascii="JetBrains Mono" w:hAnsi="JetBrains Mono" w:eastAsia="JetBrains Mono" w:cs="JetBrains Mono"/>
          <w:i/>
          <w:color w:val="A9B7C6"/>
          <w:sz w:val="13"/>
          <w:szCs w:val="13"/>
          <w:shd w:val="clear" w:fill="2B2B2B"/>
        </w:rPr>
        <w:t>valueOf</w:t>
      </w:r>
      <w:r>
        <w:rPr>
          <w:rFonts w:hint="default" w:ascii="JetBrains Mono" w:hAnsi="JetBrains Mono" w:eastAsia="JetBrains Mono" w:cs="JetBrains Mono"/>
          <w:color w:val="A9B7C6"/>
          <w:sz w:val="13"/>
          <w:szCs w:val="13"/>
          <w:shd w:val="clear" w:fill="2B2B2B"/>
        </w:rPr>
        <w:t>( UUID.</w:t>
      </w:r>
      <w:r>
        <w:rPr>
          <w:rFonts w:hint="default" w:ascii="JetBrains Mono" w:hAnsi="JetBrains Mono" w:eastAsia="JetBrains Mono" w:cs="JetBrains Mono"/>
          <w:i/>
          <w:color w:val="A9B7C6"/>
          <w:sz w:val="13"/>
          <w:szCs w:val="13"/>
          <w:shd w:val="clear" w:fill="2B2B2B"/>
        </w:rPr>
        <w:t>randomUUID</w:t>
      </w:r>
      <w:r>
        <w:rPr>
          <w:rFonts w:hint="default" w:ascii="JetBrains Mono" w:hAnsi="JetBrains Mono" w:eastAsia="JetBrains Mono" w:cs="JetBrains Mono"/>
          <w:color w:val="A9B7C6"/>
          <w:sz w:val="13"/>
          <w:szCs w:val="13"/>
          <w:shd w:val="clear" w:fill="2B2B2B"/>
        </w:rPr>
        <w:t>() )</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A9B7C6"/>
          <w:sz w:val="13"/>
          <w:szCs w:val="13"/>
          <w:shd w:val="clear" w:fill="2B2B2B"/>
        </w:rPr>
        <w:t>String id = String.</w:t>
      </w:r>
      <w:r>
        <w:rPr>
          <w:rFonts w:hint="default" w:ascii="JetBrains Mono" w:hAnsi="JetBrains Mono" w:eastAsia="JetBrains Mono" w:cs="JetBrains Mono"/>
          <w:i/>
          <w:color w:val="A9B7C6"/>
          <w:sz w:val="13"/>
          <w:szCs w:val="13"/>
          <w:shd w:val="clear" w:fill="2B2B2B"/>
        </w:rPr>
        <w:t>valueOf</w:t>
      </w:r>
      <w:r>
        <w:rPr>
          <w:rFonts w:hint="default" w:ascii="JetBrains Mono" w:hAnsi="JetBrains Mono" w:eastAsia="JetBrains Mono" w:cs="JetBrains Mono"/>
          <w:color w:val="A9B7C6"/>
          <w:sz w:val="13"/>
          <w:szCs w:val="13"/>
          <w:shd w:val="clear" w:fill="2B2B2B"/>
        </w:rPr>
        <w:t>( UUID.</w:t>
      </w:r>
      <w:r>
        <w:rPr>
          <w:rFonts w:hint="default" w:ascii="JetBrains Mono" w:hAnsi="JetBrains Mono" w:eastAsia="JetBrains Mono" w:cs="JetBrains Mono"/>
          <w:i/>
          <w:color w:val="A9B7C6"/>
          <w:sz w:val="13"/>
          <w:szCs w:val="13"/>
          <w:shd w:val="clear" w:fill="2B2B2B"/>
        </w:rPr>
        <w:t>randomUUID</w:t>
      </w:r>
      <w:r>
        <w:rPr>
          <w:rFonts w:hint="default" w:ascii="JetBrains Mono" w:hAnsi="JetBrains Mono" w:eastAsia="JetBrains Mono" w:cs="JetBrains Mono"/>
          <w:color w:val="A9B7C6"/>
          <w:sz w:val="13"/>
          <w:szCs w:val="13"/>
          <w:shd w:val="clear" w:fill="2B2B2B"/>
        </w:rPr>
        <w:t>() )</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A9B7C6"/>
          <w:sz w:val="13"/>
          <w:szCs w:val="13"/>
          <w:shd w:val="clear" w:fill="2B2B2B"/>
        </w:rPr>
        <w:t xml:space="preserve">String status = </w:t>
      </w:r>
      <w:r>
        <w:rPr>
          <w:rFonts w:hint="default" w:ascii="JetBrains Mono" w:hAnsi="JetBrains Mono" w:eastAsia="JetBrains Mono" w:cs="JetBrains Mono"/>
          <w:color w:val="6A8759"/>
          <w:sz w:val="13"/>
          <w:szCs w:val="13"/>
          <w:shd w:val="clear" w:fill="2B2B2B"/>
        </w:rPr>
        <w:t>"Success"</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A9B7C6"/>
          <w:sz w:val="13"/>
          <w:szCs w:val="13"/>
          <w:shd w:val="clear" w:fill="2B2B2B"/>
        </w:rPr>
        <w:t xml:space="preserve">String cust = </w:t>
      </w:r>
      <w:r>
        <w:rPr>
          <w:rFonts w:hint="default" w:ascii="JetBrains Mono" w:hAnsi="JetBrains Mono" w:eastAsia="JetBrains Mono" w:cs="JetBrains Mono"/>
          <w:i/>
          <w:color w:val="9876AA"/>
          <w:sz w:val="13"/>
          <w:szCs w:val="13"/>
          <w:shd w:val="clear" w:fill="2B2B2B"/>
        </w:rPr>
        <w:t>_customerID</w:t>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A9B7C6"/>
          <w:sz w:val="13"/>
          <w:szCs w:val="13"/>
          <w:shd w:val="clear" w:fill="2B2B2B"/>
        </w:rPr>
        <w:t xml:space="preserve">acc = </w:t>
      </w:r>
      <w:r>
        <w:rPr>
          <w:rFonts w:hint="default" w:ascii="JetBrains Mono" w:hAnsi="JetBrains Mono" w:eastAsia="JetBrains Mono" w:cs="JetBrains Mono"/>
          <w:i/>
          <w:color w:val="9876AA"/>
          <w:sz w:val="13"/>
          <w:szCs w:val="13"/>
          <w:shd w:val="clear" w:fill="2B2B2B"/>
        </w:rPr>
        <w:t>_accountID</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        double </w:t>
      </w:r>
      <w:r>
        <w:rPr>
          <w:rFonts w:hint="default" w:ascii="JetBrains Mono" w:hAnsi="JetBrains Mono" w:eastAsia="JetBrains Mono" w:cs="JetBrains Mono"/>
          <w:color w:val="A9B7C6"/>
          <w:sz w:val="13"/>
          <w:szCs w:val="13"/>
          <w:shd w:val="clear" w:fill="2B2B2B"/>
        </w:rPr>
        <w:t>with = Double.</w:t>
      </w:r>
      <w:r>
        <w:rPr>
          <w:rFonts w:hint="default" w:ascii="JetBrains Mono" w:hAnsi="JetBrains Mono" w:eastAsia="JetBrains Mono" w:cs="JetBrains Mono"/>
          <w:i/>
          <w:color w:val="A9B7C6"/>
          <w:sz w:val="13"/>
          <w:szCs w:val="13"/>
          <w:shd w:val="clear" w:fill="2B2B2B"/>
        </w:rPr>
        <w:t>parseDouble</w:t>
      </w:r>
      <w:r>
        <w:rPr>
          <w:rFonts w:hint="default" w:ascii="JetBrains Mono" w:hAnsi="JetBrains Mono" w:eastAsia="JetBrains Mono" w:cs="JetBrains Mono"/>
          <w:color w:val="A9B7C6"/>
          <w:sz w:val="13"/>
          <w:szCs w:val="13"/>
          <w:shd w:val="clear" w:fill="2B2B2B"/>
        </w:rPr>
        <w:t xml:space="preserve">( </w:t>
      </w:r>
      <w:r>
        <w:rPr>
          <w:rFonts w:hint="default" w:ascii="JetBrains Mono" w:hAnsi="JetBrains Mono" w:eastAsia="JetBrains Mono" w:cs="JetBrains Mono"/>
          <w:color w:val="9876AA"/>
          <w:sz w:val="13"/>
          <w:szCs w:val="13"/>
          <w:shd w:val="clear" w:fill="2B2B2B"/>
        </w:rPr>
        <w:t>withdrw</w:t>
      </w:r>
      <w:r>
        <w:rPr>
          <w:rFonts w:hint="default" w:ascii="JetBrains Mono" w:hAnsi="JetBrains Mono" w:eastAsia="JetBrains Mono" w:cs="JetBrains Mono"/>
          <w:color w:val="A9B7C6"/>
          <w:sz w:val="13"/>
          <w:szCs w:val="13"/>
          <w:shd w:val="clear" w:fill="2B2B2B"/>
        </w:rPr>
        <w:t>.getText() )</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        double </w:t>
      </w:r>
      <w:r>
        <w:rPr>
          <w:rFonts w:hint="default" w:ascii="JetBrains Mono" w:hAnsi="JetBrains Mono" w:eastAsia="JetBrains Mono" w:cs="JetBrains Mono"/>
          <w:color w:val="A9B7C6"/>
          <w:sz w:val="13"/>
          <w:szCs w:val="13"/>
          <w:shd w:val="clear" w:fill="2B2B2B"/>
        </w:rPr>
        <w:t xml:space="preserve">bal = </w:t>
      </w:r>
      <w:r>
        <w:rPr>
          <w:rFonts w:hint="default" w:ascii="JetBrains Mono" w:hAnsi="JetBrains Mono" w:eastAsia="JetBrains Mono" w:cs="JetBrains Mono"/>
          <w:color w:val="6897BB"/>
          <w:sz w:val="13"/>
          <w:szCs w:val="13"/>
          <w:shd w:val="clear" w:fill="2B2B2B"/>
        </w:rPr>
        <w:t>0</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A9B7C6"/>
          <w:sz w:val="13"/>
          <w:szCs w:val="13"/>
          <w:shd w:val="clear" w:fill="2B2B2B"/>
        </w:rPr>
        <w:t xml:space="preserve">String message = </w:t>
      </w:r>
      <w:r>
        <w:rPr>
          <w:rFonts w:hint="default" w:ascii="JetBrains Mono" w:hAnsi="JetBrains Mono" w:eastAsia="JetBrains Mono" w:cs="JetBrains Mono"/>
          <w:color w:val="6A8759"/>
          <w:sz w:val="13"/>
          <w:szCs w:val="13"/>
          <w:shd w:val="clear" w:fill="2B2B2B"/>
        </w:rPr>
        <w:t xml:space="preserve">"Money withdrawal: </w:t>
      </w:r>
      <w:r>
        <w:rPr>
          <w:rFonts w:hint="default" w:ascii="JetBrains Mono" w:hAnsi="JetBrains Mono" w:eastAsia="JetBrains Mono" w:cs="JetBrains Mono"/>
          <w:color w:val="CC7832"/>
          <w:sz w:val="13"/>
          <w:szCs w:val="13"/>
          <w:shd w:val="clear" w:fill="2B2B2B"/>
        </w:rPr>
        <w:t>\t</w:t>
      </w:r>
      <w:r>
        <w:rPr>
          <w:rFonts w:hint="default" w:ascii="JetBrains Mono" w:hAnsi="JetBrains Mono" w:eastAsia="JetBrains Mono" w:cs="JetBrains Mono"/>
          <w:color w:val="6A8759"/>
          <w:sz w:val="13"/>
          <w:szCs w:val="13"/>
          <w:shd w:val="clear" w:fill="2B2B2B"/>
        </w:rPr>
        <w:t xml:space="preserve">$" </w:t>
      </w:r>
      <w:r>
        <w:rPr>
          <w:rFonts w:hint="default" w:ascii="JetBrains Mono" w:hAnsi="JetBrains Mono" w:eastAsia="JetBrains Mono" w:cs="JetBrains Mono"/>
          <w:color w:val="A9B7C6"/>
          <w:sz w:val="13"/>
          <w:szCs w:val="13"/>
          <w:shd w:val="clear" w:fill="2B2B2B"/>
        </w:rPr>
        <w:t>+ with</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        final </w:t>
      </w:r>
      <w:r>
        <w:rPr>
          <w:rFonts w:hint="default" w:ascii="JetBrains Mono" w:hAnsi="JetBrains Mono" w:eastAsia="JetBrains Mono" w:cs="JetBrains Mono"/>
          <w:color w:val="A9B7C6"/>
          <w:sz w:val="13"/>
          <w:szCs w:val="13"/>
          <w:shd w:val="clear" w:fill="2B2B2B"/>
        </w:rPr>
        <w:t xml:space="preserve">String balance_query = </w:t>
      </w:r>
      <w:r>
        <w:rPr>
          <w:rFonts w:hint="default" w:ascii="JetBrains Mono" w:hAnsi="JetBrains Mono" w:eastAsia="JetBrains Mono" w:cs="JetBrains Mono"/>
          <w:color w:val="6A8759"/>
          <w:sz w:val="13"/>
          <w:szCs w:val="13"/>
          <w:shd w:val="clear" w:fill="2B2B2B"/>
        </w:rPr>
        <w:t>"</w:t>
      </w:r>
      <w:r>
        <w:rPr>
          <w:rFonts w:hint="default" w:ascii="JetBrains Mono" w:hAnsi="JetBrains Mono" w:eastAsia="JetBrains Mono" w:cs="JetBrains Mono"/>
          <w:color w:val="6A8759"/>
          <w:sz w:val="13"/>
          <w:szCs w:val="13"/>
          <w:shd w:val="clear" w:fill="364135"/>
        </w:rPr>
        <w:t>SELECT * FROM accounts WHERE acc_id = '</w:t>
      </w:r>
      <w:r>
        <w:rPr>
          <w:rFonts w:hint="default" w:ascii="JetBrains Mono" w:hAnsi="JetBrains Mono" w:eastAsia="JetBrains Mono" w:cs="JetBrains Mono"/>
          <w:color w:val="6A8759"/>
          <w:sz w:val="13"/>
          <w:szCs w:val="13"/>
          <w:shd w:val="clear" w:fill="2B2B2B"/>
        </w:rPr>
        <w:t xml:space="preserve">" </w:t>
      </w:r>
      <w:r>
        <w:rPr>
          <w:rFonts w:hint="default" w:ascii="JetBrains Mono" w:hAnsi="JetBrains Mono" w:eastAsia="JetBrains Mono" w:cs="JetBrains Mono"/>
          <w:color w:val="A9B7C6"/>
          <w:sz w:val="13"/>
          <w:szCs w:val="13"/>
          <w:shd w:val="clear" w:fill="2B2B2B"/>
        </w:rPr>
        <w:t xml:space="preserve">+ acc + </w:t>
      </w:r>
      <w:r>
        <w:rPr>
          <w:rFonts w:hint="default" w:ascii="JetBrains Mono" w:hAnsi="JetBrains Mono" w:eastAsia="JetBrains Mono" w:cs="JetBrains Mono"/>
          <w:color w:val="6A8759"/>
          <w:sz w:val="13"/>
          <w:szCs w:val="13"/>
          <w:shd w:val="clear" w:fill="2B2B2B"/>
        </w:rPr>
        <w:t>"</w:t>
      </w:r>
      <w:r>
        <w:rPr>
          <w:rFonts w:hint="default" w:ascii="JetBrains Mono" w:hAnsi="JetBrains Mono" w:eastAsia="JetBrains Mono" w:cs="JetBrains Mono"/>
          <w:color w:val="6A8759"/>
          <w:sz w:val="13"/>
          <w:szCs w:val="13"/>
          <w:shd w:val="clear" w:fill="364135"/>
        </w:rPr>
        <w:t>'</w:t>
      </w:r>
      <w:r>
        <w:rPr>
          <w:rFonts w:hint="default" w:ascii="JetBrains Mono" w:hAnsi="JetBrains Mono" w:eastAsia="JetBrains Mono" w:cs="JetBrains Mono"/>
          <w:color w:val="6A8759"/>
          <w:sz w:val="13"/>
          <w:szCs w:val="13"/>
          <w:shd w:val="clear" w:fill="2B2B2B"/>
        </w:rPr>
        <w:t>"</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        if </w:t>
      </w:r>
      <w:r>
        <w:rPr>
          <w:rFonts w:hint="default" w:ascii="JetBrains Mono" w:hAnsi="JetBrains Mono" w:eastAsia="JetBrains Mono" w:cs="JetBrains Mono"/>
          <w:color w:val="A9B7C6"/>
          <w:sz w:val="13"/>
          <w:szCs w:val="13"/>
          <w:shd w:val="clear" w:fill="2B2B2B"/>
        </w:rPr>
        <w:t xml:space="preserve">( </w:t>
      </w:r>
      <w:r>
        <w:rPr>
          <w:rFonts w:hint="default" w:ascii="JetBrains Mono" w:hAnsi="JetBrains Mono" w:eastAsia="JetBrains Mono" w:cs="JetBrains Mono"/>
          <w:color w:val="9876AA"/>
          <w:sz w:val="13"/>
          <w:szCs w:val="13"/>
          <w:shd w:val="clear" w:fill="2B2B2B"/>
        </w:rPr>
        <w:t>withdrw</w:t>
      </w:r>
      <w:r>
        <w:rPr>
          <w:rFonts w:hint="default" w:ascii="JetBrains Mono" w:hAnsi="JetBrains Mono" w:eastAsia="JetBrains Mono" w:cs="JetBrains Mono"/>
          <w:color w:val="A9B7C6"/>
          <w:sz w:val="13"/>
          <w:szCs w:val="13"/>
          <w:shd w:val="clear" w:fill="2B2B2B"/>
        </w:rPr>
        <w:t xml:space="preserve">.getText().length() == </w:t>
      </w:r>
      <w:r>
        <w:rPr>
          <w:rFonts w:hint="default" w:ascii="JetBrains Mono" w:hAnsi="JetBrains Mono" w:eastAsia="JetBrains Mono" w:cs="JetBrains Mono"/>
          <w:color w:val="6897BB"/>
          <w:sz w:val="13"/>
          <w:szCs w:val="13"/>
          <w:shd w:val="clear" w:fill="2B2B2B"/>
        </w:rPr>
        <w:t xml:space="preserve">0 </w:t>
      </w:r>
      <w:r>
        <w:rPr>
          <w:rFonts w:hint="default" w:ascii="JetBrains Mono" w:hAnsi="JetBrains Mono" w:eastAsia="JetBrains Mono" w:cs="JetBrains Mono"/>
          <w:color w:val="A9B7C6"/>
          <w:sz w:val="13"/>
          <w:szCs w:val="13"/>
          <w:shd w:val="clear" w:fill="2B2B2B"/>
        </w:rPr>
        <w:t xml:space="preserve">) </w:t>
      </w:r>
      <w:r>
        <w:rPr>
          <w:rFonts w:hint="default" w:ascii="JetBrains Mono" w:hAnsi="JetBrains Mono" w:eastAsia="JetBrains Mono" w:cs="JetBrains Mono"/>
          <w:color w:val="9876AA"/>
          <w:sz w:val="13"/>
          <w:szCs w:val="13"/>
          <w:shd w:val="clear" w:fill="2B2B2B"/>
        </w:rPr>
        <w:t>withdrw</w:t>
      </w:r>
      <w:r>
        <w:rPr>
          <w:rFonts w:hint="default" w:ascii="JetBrains Mono" w:hAnsi="JetBrains Mono" w:eastAsia="JetBrains Mono" w:cs="JetBrains Mono"/>
          <w:color w:val="A9B7C6"/>
          <w:sz w:val="13"/>
          <w:szCs w:val="13"/>
          <w:shd w:val="clear" w:fill="2B2B2B"/>
        </w:rPr>
        <w:t>.setStyle(</w:t>
      </w:r>
      <w:r>
        <w:rPr>
          <w:rFonts w:hint="default" w:ascii="JetBrains Mono" w:hAnsi="JetBrains Mono" w:eastAsia="JetBrains Mono" w:cs="JetBrains Mono"/>
          <w:color w:val="6A8759"/>
          <w:sz w:val="13"/>
          <w:szCs w:val="13"/>
          <w:shd w:val="clear" w:fill="2B2B2B"/>
        </w:rPr>
        <w:t>"</w:t>
      </w:r>
      <w:r>
        <w:rPr>
          <w:rFonts w:hint="default" w:ascii="JetBrains Mono" w:hAnsi="JetBrains Mono" w:eastAsia="JetBrains Mono" w:cs="JetBrains Mono"/>
          <w:color w:val="6A8759"/>
          <w:sz w:val="13"/>
          <w:szCs w:val="13"/>
          <w:shd w:val="clear" w:fill="364135"/>
        </w:rPr>
        <w:t>-fx-border-color: red; -fx-border-width: 2px</w:t>
      </w:r>
      <w:r>
        <w:rPr>
          <w:rFonts w:hint="default" w:ascii="JetBrains Mono" w:hAnsi="JetBrains Mono" w:eastAsia="JetBrains Mono" w:cs="JetBrains Mono"/>
          <w:color w:val="6A8759"/>
          <w:sz w:val="13"/>
          <w:szCs w:val="13"/>
          <w:shd w:val="clear" w:fill="2B2B2B"/>
        </w:rPr>
        <w:t>"</w:t>
      </w:r>
      <w:r>
        <w:rPr>
          <w:rFonts w:hint="default" w:ascii="JetBrains Mono" w:hAnsi="JetBrains Mono" w:eastAsia="JetBrains Mono" w:cs="JetBrains Mono"/>
          <w:color w:val="A9B7C6"/>
          <w:sz w:val="13"/>
          <w:szCs w:val="13"/>
          <w:shd w:val="clear" w:fill="2B2B2B"/>
        </w:rPr>
        <w:t>)</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        else </w:t>
      </w:r>
      <w:r>
        <w:rPr>
          <w:rFonts w:hint="default" w:ascii="JetBrains Mono" w:hAnsi="JetBrains Mono" w:eastAsia="JetBrains Mono" w:cs="JetBrains Mono"/>
          <w:color w:val="9876AA"/>
          <w:sz w:val="13"/>
          <w:szCs w:val="13"/>
          <w:shd w:val="clear" w:fill="2B2B2B"/>
        </w:rPr>
        <w:t>withdrw</w:t>
      </w:r>
      <w:r>
        <w:rPr>
          <w:rFonts w:hint="default" w:ascii="JetBrains Mono" w:hAnsi="JetBrains Mono" w:eastAsia="JetBrains Mono" w:cs="JetBrains Mono"/>
          <w:color w:val="A9B7C6"/>
          <w:sz w:val="13"/>
          <w:szCs w:val="13"/>
          <w:shd w:val="clear" w:fill="2B2B2B"/>
        </w:rPr>
        <w:t>.setStyle(</w:t>
      </w:r>
      <w:r>
        <w:rPr>
          <w:rFonts w:hint="default" w:ascii="JetBrains Mono" w:hAnsi="JetBrains Mono" w:eastAsia="JetBrains Mono" w:cs="JetBrains Mono"/>
          <w:color w:val="CC7832"/>
          <w:sz w:val="13"/>
          <w:szCs w:val="13"/>
          <w:shd w:val="clear" w:fill="2B2B2B"/>
        </w:rPr>
        <w:t>null</w:t>
      </w:r>
      <w:r>
        <w:rPr>
          <w:rFonts w:hint="default" w:ascii="JetBrains Mono" w:hAnsi="JetBrains Mono" w:eastAsia="JetBrains Mono" w:cs="JetBrains Mono"/>
          <w:color w:val="A9B7C6"/>
          <w:sz w:val="13"/>
          <w:szCs w:val="13"/>
          <w:shd w:val="clear" w:fill="2B2B2B"/>
        </w:rPr>
        <w:t>)</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        try </w:t>
      </w:r>
      <w:r>
        <w:rPr>
          <w:rFonts w:hint="default" w:ascii="JetBrains Mono" w:hAnsi="JetBrains Mono" w:eastAsia="JetBrains Mono" w:cs="JetBrains Mono"/>
          <w:color w:val="A9B7C6"/>
          <w:sz w:val="13"/>
          <w:szCs w:val="13"/>
          <w:shd w:val="clear" w:fill="2B2B2B"/>
        </w:rPr>
        <w:t>( Statement _fetch = conn.createStatement() ) {</w:t>
      </w:r>
      <w:r>
        <w:rPr>
          <w:rFonts w:hint="default" w:ascii="JetBrains Mono" w:hAnsi="JetBrains Mono" w:eastAsia="JetBrains Mono" w:cs="JetBrains Mono"/>
          <w:color w:val="A9B7C6"/>
          <w:sz w:val="13"/>
          <w:szCs w:val="13"/>
          <w:shd w:val="clear" w:fill="2B2B2B"/>
        </w:rPr>
        <w:br w:type="textWrapping"/>
      </w:r>
      <w:r>
        <w:rPr>
          <w:rFonts w:hint="default" w:ascii="JetBrains Mono" w:hAnsi="JetBrains Mono" w:eastAsia="JetBrains Mono" w:cs="JetBrains Mono"/>
          <w:color w:val="A9B7C6"/>
          <w:sz w:val="13"/>
          <w:szCs w:val="13"/>
          <w:shd w:val="clear" w:fill="2B2B2B"/>
        </w:rPr>
        <w:t xml:space="preserve">            ResultSet res = _fetch.executeQuery(balance_query)</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            while </w:t>
      </w:r>
      <w:r>
        <w:rPr>
          <w:rFonts w:hint="default" w:ascii="JetBrains Mono" w:hAnsi="JetBrains Mono" w:eastAsia="JetBrains Mono" w:cs="JetBrains Mono"/>
          <w:color w:val="A9B7C6"/>
          <w:sz w:val="13"/>
          <w:szCs w:val="13"/>
          <w:shd w:val="clear" w:fill="2B2B2B"/>
        </w:rPr>
        <w:t>( res.next() )</w:t>
      </w:r>
      <w:r>
        <w:rPr>
          <w:rFonts w:hint="default" w:ascii="JetBrains Mono" w:hAnsi="JetBrains Mono" w:eastAsia="JetBrains Mono" w:cs="JetBrains Mono"/>
          <w:color w:val="A9B7C6"/>
          <w:sz w:val="13"/>
          <w:szCs w:val="13"/>
          <w:shd w:val="clear" w:fill="2B2B2B"/>
        </w:rPr>
        <w:br w:type="textWrapping"/>
      </w:r>
      <w:r>
        <w:rPr>
          <w:rFonts w:hint="default" w:ascii="JetBrains Mono" w:hAnsi="JetBrains Mono" w:eastAsia="JetBrains Mono" w:cs="JetBrains Mono"/>
          <w:color w:val="A9B7C6"/>
          <w:sz w:val="13"/>
          <w:szCs w:val="13"/>
          <w:shd w:val="clear" w:fill="2B2B2B"/>
        </w:rPr>
        <w:t xml:space="preserve">                bal = res.getDouble(</w:t>
      </w:r>
      <w:r>
        <w:rPr>
          <w:rFonts w:hint="default" w:ascii="JetBrains Mono" w:hAnsi="JetBrains Mono" w:eastAsia="JetBrains Mono" w:cs="JetBrains Mono"/>
          <w:color w:val="6897BB"/>
          <w:sz w:val="13"/>
          <w:szCs w:val="13"/>
          <w:shd w:val="clear" w:fill="2B2B2B"/>
        </w:rPr>
        <w:t>5</w:t>
      </w:r>
      <w:r>
        <w:rPr>
          <w:rFonts w:hint="default" w:ascii="JetBrains Mono" w:hAnsi="JetBrains Mono" w:eastAsia="JetBrains Mono" w:cs="JetBrains Mono"/>
          <w:color w:val="A9B7C6"/>
          <w:sz w:val="13"/>
          <w:szCs w:val="13"/>
          <w:shd w:val="clear" w:fill="2B2B2B"/>
        </w:rPr>
        <w:t>)</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            if </w:t>
      </w:r>
      <w:r>
        <w:rPr>
          <w:rFonts w:hint="default" w:ascii="JetBrains Mono" w:hAnsi="JetBrains Mono" w:eastAsia="JetBrains Mono" w:cs="JetBrains Mono"/>
          <w:color w:val="A9B7C6"/>
          <w:sz w:val="13"/>
          <w:szCs w:val="13"/>
          <w:shd w:val="clear" w:fill="2B2B2B"/>
        </w:rPr>
        <w:t xml:space="preserve">( with &gt; </w:t>
      </w:r>
      <w:r>
        <w:rPr>
          <w:rFonts w:hint="default" w:ascii="JetBrains Mono" w:hAnsi="JetBrains Mono" w:eastAsia="JetBrains Mono" w:cs="JetBrains Mono"/>
          <w:color w:val="6897BB"/>
          <w:sz w:val="13"/>
          <w:szCs w:val="13"/>
          <w:shd w:val="clear" w:fill="2B2B2B"/>
        </w:rPr>
        <w:t xml:space="preserve">0 </w:t>
      </w:r>
      <w:r>
        <w:rPr>
          <w:rFonts w:hint="default" w:ascii="JetBrains Mono" w:hAnsi="JetBrains Mono" w:eastAsia="JetBrains Mono" w:cs="JetBrains Mono"/>
          <w:color w:val="A9B7C6"/>
          <w:sz w:val="13"/>
          <w:szCs w:val="13"/>
          <w:shd w:val="clear" w:fill="2B2B2B"/>
        </w:rPr>
        <w:t xml:space="preserve">&amp;&amp; bal &gt; </w:t>
      </w:r>
      <w:r>
        <w:rPr>
          <w:rFonts w:hint="default" w:ascii="JetBrains Mono" w:hAnsi="JetBrains Mono" w:eastAsia="JetBrains Mono" w:cs="JetBrains Mono"/>
          <w:color w:val="6897BB"/>
          <w:sz w:val="13"/>
          <w:szCs w:val="13"/>
          <w:shd w:val="clear" w:fill="2B2B2B"/>
        </w:rPr>
        <w:t xml:space="preserve">0 </w:t>
      </w:r>
      <w:r>
        <w:rPr>
          <w:rFonts w:hint="default" w:ascii="JetBrains Mono" w:hAnsi="JetBrains Mono" w:eastAsia="JetBrains Mono" w:cs="JetBrains Mono"/>
          <w:color w:val="A9B7C6"/>
          <w:sz w:val="13"/>
          <w:szCs w:val="13"/>
          <w:shd w:val="clear" w:fill="2B2B2B"/>
        </w:rPr>
        <w:t>&amp;&amp; bal &gt;= with ) {</w:t>
      </w:r>
      <w:r>
        <w:rPr>
          <w:rFonts w:hint="default" w:ascii="JetBrains Mono" w:hAnsi="JetBrains Mono" w:eastAsia="JetBrains Mono" w:cs="JetBrains Mono"/>
          <w:color w:val="A9B7C6"/>
          <w:sz w:val="13"/>
          <w:szCs w:val="13"/>
          <w:shd w:val="clear" w:fill="2B2B2B"/>
        </w:rPr>
        <w:br w:type="textWrapping"/>
      </w:r>
      <w:r>
        <w:rPr>
          <w:rFonts w:hint="default" w:ascii="JetBrains Mono" w:hAnsi="JetBrains Mono" w:eastAsia="JetBrains Mono" w:cs="JetBrains Mono"/>
          <w:color w:val="A9B7C6"/>
          <w:sz w:val="13"/>
          <w:szCs w:val="13"/>
          <w:shd w:val="clear" w:fill="2B2B2B"/>
        </w:rPr>
        <w:br w:type="textWrapping"/>
      </w:r>
      <w:r>
        <w:rPr>
          <w:rFonts w:hint="default" w:ascii="JetBrains Mono" w:hAnsi="JetBrains Mono" w:eastAsia="JetBrains Mono" w:cs="JetBrains Mono"/>
          <w:color w:val="A9B7C6"/>
          <w:sz w:val="13"/>
          <w:szCs w:val="13"/>
          <w:shd w:val="clear" w:fill="2B2B2B"/>
        </w:rPr>
        <w:t xml:space="preserve">                </w:t>
      </w:r>
      <w:r>
        <w:rPr>
          <w:rFonts w:hint="default" w:ascii="JetBrains Mono" w:hAnsi="JetBrains Mono" w:eastAsia="JetBrains Mono" w:cs="JetBrains Mono"/>
          <w:color w:val="CC7832"/>
          <w:sz w:val="13"/>
          <w:szCs w:val="13"/>
          <w:shd w:val="clear" w:fill="2B2B2B"/>
        </w:rPr>
        <w:t xml:space="preserve">try </w:t>
      </w:r>
      <w:r>
        <w:rPr>
          <w:rFonts w:hint="default" w:ascii="JetBrains Mono" w:hAnsi="JetBrains Mono" w:eastAsia="JetBrains Mono" w:cs="JetBrains Mono"/>
          <w:color w:val="A9B7C6"/>
          <w:sz w:val="13"/>
          <w:szCs w:val="13"/>
          <w:shd w:val="clear" w:fill="2B2B2B"/>
        </w:rPr>
        <w:t>( PreparedStatement stmt = conn.prepareStatement(</w:t>
      </w:r>
      <w:r>
        <w:rPr>
          <w:rFonts w:hint="default" w:ascii="JetBrains Mono" w:hAnsi="JetBrains Mono" w:eastAsia="JetBrains Mono" w:cs="JetBrains Mono"/>
          <w:i/>
          <w:color w:val="9876AA"/>
          <w:sz w:val="13"/>
          <w:szCs w:val="13"/>
          <w:shd w:val="clear" w:fill="2B2B2B"/>
        </w:rPr>
        <w:t>with_query</w:t>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A9B7C6"/>
          <w:sz w:val="13"/>
          <w:szCs w:val="13"/>
          <w:shd w:val="clear" w:fill="2B2B2B"/>
        </w:rPr>
        <w:t>Statement.</w:t>
      </w:r>
      <w:r>
        <w:rPr>
          <w:rFonts w:hint="default" w:ascii="JetBrains Mono" w:hAnsi="JetBrains Mono" w:eastAsia="JetBrains Mono" w:cs="JetBrains Mono"/>
          <w:i/>
          <w:color w:val="9876AA"/>
          <w:sz w:val="13"/>
          <w:szCs w:val="13"/>
          <w:shd w:val="clear" w:fill="2B2B2B"/>
        </w:rPr>
        <w:t>RETURN_GENERATED_KEYS</w:t>
      </w:r>
      <w:r>
        <w:rPr>
          <w:rFonts w:hint="default" w:ascii="JetBrains Mono" w:hAnsi="JetBrains Mono" w:eastAsia="JetBrains Mono" w:cs="JetBrains Mono"/>
          <w:color w:val="A9B7C6"/>
          <w:sz w:val="13"/>
          <w:szCs w:val="13"/>
          <w:shd w:val="clear" w:fill="2B2B2B"/>
        </w:rPr>
        <w:t>) ) {</w:t>
      </w:r>
      <w:r>
        <w:rPr>
          <w:rFonts w:hint="default" w:ascii="JetBrains Mono" w:hAnsi="JetBrains Mono" w:eastAsia="JetBrains Mono" w:cs="JetBrains Mono"/>
          <w:color w:val="A9B7C6"/>
          <w:sz w:val="13"/>
          <w:szCs w:val="13"/>
          <w:shd w:val="clear" w:fill="2B2B2B"/>
        </w:rPr>
        <w:br w:type="textWrapping"/>
      </w:r>
      <w:r>
        <w:rPr>
          <w:rFonts w:hint="default" w:ascii="JetBrains Mono" w:hAnsi="JetBrains Mono" w:eastAsia="JetBrains Mono" w:cs="JetBrains Mono"/>
          <w:color w:val="A9B7C6"/>
          <w:sz w:val="13"/>
          <w:szCs w:val="13"/>
          <w:shd w:val="clear" w:fill="2B2B2B"/>
        </w:rPr>
        <w:t xml:space="preserve">                    stmt.setString(</w:t>
      </w:r>
      <w:r>
        <w:rPr>
          <w:rFonts w:hint="default" w:ascii="JetBrains Mono" w:hAnsi="JetBrains Mono" w:eastAsia="JetBrains Mono" w:cs="JetBrains Mono"/>
          <w:color w:val="6897BB"/>
          <w:sz w:val="13"/>
          <w:szCs w:val="13"/>
          <w:shd w:val="clear" w:fill="2B2B2B"/>
        </w:rPr>
        <w:t>1</w:t>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A9B7C6"/>
          <w:sz w:val="13"/>
          <w:szCs w:val="13"/>
          <w:shd w:val="clear" w:fill="2B2B2B"/>
        </w:rPr>
        <w:t>transac_id)</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A9B7C6"/>
          <w:sz w:val="13"/>
          <w:szCs w:val="13"/>
          <w:shd w:val="clear" w:fill="2B2B2B"/>
        </w:rPr>
        <w:t>stmt.setString(</w:t>
      </w:r>
      <w:r>
        <w:rPr>
          <w:rFonts w:hint="default" w:ascii="JetBrains Mono" w:hAnsi="JetBrains Mono" w:eastAsia="JetBrains Mono" w:cs="JetBrains Mono"/>
          <w:color w:val="6897BB"/>
          <w:sz w:val="13"/>
          <w:szCs w:val="13"/>
          <w:shd w:val="clear" w:fill="2B2B2B"/>
        </w:rPr>
        <w:t>2</w:t>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A9B7C6"/>
          <w:sz w:val="13"/>
          <w:szCs w:val="13"/>
          <w:shd w:val="clear" w:fill="2B2B2B"/>
        </w:rPr>
        <w:t>acc)</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A9B7C6"/>
          <w:sz w:val="13"/>
          <w:szCs w:val="13"/>
          <w:shd w:val="clear" w:fill="2B2B2B"/>
        </w:rPr>
        <w:t>stmt.setString(</w:t>
      </w:r>
      <w:r>
        <w:rPr>
          <w:rFonts w:hint="default" w:ascii="JetBrains Mono" w:hAnsi="JetBrains Mono" w:eastAsia="JetBrains Mono" w:cs="JetBrains Mono"/>
          <w:color w:val="6897BB"/>
          <w:sz w:val="13"/>
          <w:szCs w:val="13"/>
          <w:shd w:val="clear" w:fill="2B2B2B"/>
        </w:rPr>
        <w:t>3</w:t>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A9B7C6"/>
          <w:sz w:val="13"/>
          <w:szCs w:val="13"/>
          <w:shd w:val="clear" w:fill="2B2B2B"/>
        </w:rPr>
        <w:t>cust)</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A9B7C6"/>
          <w:sz w:val="13"/>
          <w:szCs w:val="13"/>
          <w:shd w:val="clear" w:fill="2B2B2B"/>
        </w:rPr>
        <w:t>stmt.setDouble(</w:t>
      </w:r>
      <w:r>
        <w:rPr>
          <w:rFonts w:hint="default" w:ascii="JetBrains Mono" w:hAnsi="JetBrains Mono" w:eastAsia="JetBrains Mono" w:cs="JetBrains Mono"/>
          <w:color w:val="6897BB"/>
          <w:sz w:val="13"/>
          <w:szCs w:val="13"/>
          <w:shd w:val="clear" w:fill="2B2B2B"/>
        </w:rPr>
        <w:t>4</w:t>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A9B7C6"/>
          <w:sz w:val="13"/>
          <w:szCs w:val="13"/>
          <w:shd w:val="clear" w:fill="2B2B2B"/>
        </w:rPr>
        <w:t>with)</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A9B7C6"/>
          <w:sz w:val="13"/>
          <w:szCs w:val="13"/>
          <w:shd w:val="clear" w:fill="2B2B2B"/>
        </w:rPr>
        <w:t>stmt.setDouble(</w:t>
      </w:r>
      <w:r>
        <w:rPr>
          <w:rFonts w:hint="default" w:ascii="JetBrains Mono" w:hAnsi="JetBrains Mono" w:eastAsia="JetBrains Mono" w:cs="JetBrains Mono"/>
          <w:color w:val="6897BB"/>
          <w:sz w:val="13"/>
          <w:szCs w:val="13"/>
          <w:shd w:val="clear" w:fill="2B2B2B"/>
        </w:rPr>
        <w:t>5</w:t>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A9B7C6"/>
          <w:sz w:val="13"/>
          <w:szCs w:val="13"/>
          <w:shd w:val="clear" w:fill="2B2B2B"/>
        </w:rPr>
        <w:t>bal - with)</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A9B7C6"/>
          <w:sz w:val="13"/>
          <w:szCs w:val="13"/>
          <w:shd w:val="clear" w:fill="2B2B2B"/>
        </w:rPr>
        <w:t>stmt.executeUpdate()</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A9B7C6"/>
          <w:sz w:val="13"/>
          <w:szCs w:val="13"/>
          <w:shd w:val="clear" w:fill="2B2B2B"/>
        </w:rPr>
        <w:t xml:space="preserve">} </w:t>
      </w:r>
      <w:r>
        <w:rPr>
          <w:rFonts w:hint="default" w:ascii="JetBrains Mono" w:hAnsi="JetBrains Mono" w:eastAsia="JetBrains Mono" w:cs="JetBrains Mono"/>
          <w:color w:val="CC7832"/>
          <w:sz w:val="13"/>
          <w:szCs w:val="13"/>
          <w:shd w:val="clear" w:fill="2B2B2B"/>
        </w:rPr>
        <w:t xml:space="preserve">catch </w:t>
      </w:r>
      <w:r>
        <w:rPr>
          <w:rFonts w:hint="default" w:ascii="JetBrains Mono" w:hAnsi="JetBrains Mono" w:eastAsia="JetBrains Mono" w:cs="JetBrains Mono"/>
          <w:color w:val="A9B7C6"/>
          <w:sz w:val="13"/>
          <w:szCs w:val="13"/>
          <w:shd w:val="clear" w:fill="2B2B2B"/>
        </w:rPr>
        <w:t>(SQLException err) { err.getStackTrace()</w:t>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A9B7C6"/>
          <w:sz w:val="13"/>
          <w:szCs w:val="13"/>
          <w:shd w:val="clear" w:fill="2B2B2B"/>
        </w:rPr>
        <w:t>}</w:t>
      </w:r>
      <w:r>
        <w:rPr>
          <w:rFonts w:hint="default" w:ascii="JetBrains Mono" w:hAnsi="JetBrains Mono" w:eastAsia="JetBrains Mono" w:cs="JetBrains Mono"/>
          <w:color w:val="A9B7C6"/>
          <w:sz w:val="13"/>
          <w:szCs w:val="13"/>
          <w:shd w:val="clear" w:fill="2B2B2B"/>
        </w:rPr>
        <w:br w:type="textWrapping"/>
      </w:r>
      <w:r>
        <w:rPr>
          <w:rFonts w:hint="default" w:ascii="JetBrains Mono" w:hAnsi="JetBrains Mono" w:eastAsia="JetBrains Mono" w:cs="JetBrains Mono"/>
          <w:color w:val="A9B7C6"/>
          <w:sz w:val="13"/>
          <w:szCs w:val="13"/>
          <w:shd w:val="clear" w:fill="2B2B2B"/>
        </w:rPr>
        <w:br w:type="textWrapping"/>
      </w:r>
      <w:r>
        <w:rPr>
          <w:rFonts w:hint="default" w:ascii="JetBrains Mono" w:hAnsi="JetBrains Mono" w:eastAsia="JetBrains Mono" w:cs="JetBrains Mono"/>
          <w:color w:val="A9B7C6"/>
          <w:sz w:val="13"/>
          <w:szCs w:val="13"/>
          <w:shd w:val="clear" w:fill="2B2B2B"/>
        </w:rPr>
        <w:br w:type="textWrapping"/>
      </w:r>
      <w:r>
        <w:rPr>
          <w:rFonts w:hint="default" w:ascii="JetBrains Mono" w:hAnsi="JetBrains Mono" w:eastAsia="JetBrains Mono" w:cs="JetBrains Mono"/>
          <w:color w:val="A9B7C6"/>
          <w:sz w:val="13"/>
          <w:szCs w:val="13"/>
          <w:shd w:val="clear" w:fill="2B2B2B"/>
        </w:rPr>
        <w:t xml:space="preserve">                </w:t>
      </w:r>
      <w:r>
        <w:rPr>
          <w:rFonts w:hint="default" w:ascii="JetBrains Mono" w:hAnsi="JetBrains Mono" w:eastAsia="JetBrains Mono" w:cs="JetBrains Mono"/>
          <w:color w:val="CC7832"/>
          <w:sz w:val="13"/>
          <w:szCs w:val="13"/>
          <w:shd w:val="clear" w:fill="2B2B2B"/>
        </w:rPr>
        <w:t xml:space="preserve">final </w:t>
      </w:r>
      <w:r>
        <w:rPr>
          <w:rFonts w:hint="default" w:ascii="JetBrains Mono" w:hAnsi="JetBrains Mono" w:eastAsia="JetBrains Mono" w:cs="JetBrains Mono"/>
          <w:color w:val="A9B7C6"/>
          <w:sz w:val="13"/>
          <w:szCs w:val="13"/>
          <w:shd w:val="clear" w:fill="2B2B2B"/>
        </w:rPr>
        <w:t xml:space="preserve">String query = </w:t>
      </w:r>
      <w:r>
        <w:rPr>
          <w:rFonts w:hint="default" w:ascii="JetBrains Mono" w:hAnsi="JetBrains Mono" w:eastAsia="JetBrains Mono" w:cs="JetBrains Mono"/>
          <w:color w:val="6A8759"/>
          <w:sz w:val="13"/>
          <w:szCs w:val="13"/>
          <w:shd w:val="clear" w:fill="2B2B2B"/>
        </w:rPr>
        <w:t>"</w:t>
      </w:r>
      <w:r>
        <w:rPr>
          <w:rFonts w:hint="default" w:ascii="JetBrains Mono" w:hAnsi="JetBrains Mono" w:eastAsia="JetBrains Mono" w:cs="JetBrains Mono"/>
          <w:color w:val="6A8759"/>
          <w:sz w:val="13"/>
          <w:szCs w:val="13"/>
          <w:shd w:val="clear" w:fill="364135"/>
        </w:rPr>
        <w:t>UPDATE accounts SET balance = balance - '</w:t>
      </w:r>
      <w:r>
        <w:rPr>
          <w:rFonts w:hint="default" w:ascii="JetBrains Mono" w:hAnsi="JetBrains Mono" w:eastAsia="JetBrains Mono" w:cs="JetBrains Mono"/>
          <w:color w:val="6A8759"/>
          <w:sz w:val="13"/>
          <w:szCs w:val="13"/>
          <w:shd w:val="clear" w:fill="2B2B2B"/>
        </w:rPr>
        <w:t xml:space="preserve">" </w:t>
      </w:r>
      <w:r>
        <w:rPr>
          <w:rFonts w:hint="default" w:ascii="JetBrains Mono" w:hAnsi="JetBrains Mono" w:eastAsia="JetBrains Mono" w:cs="JetBrains Mono"/>
          <w:color w:val="A9B7C6"/>
          <w:sz w:val="13"/>
          <w:szCs w:val="13"/>
          <w:shd w:val="clear" w:fill="2B2B2B"/>
        </w:rPr>
        <w:t xml:space="preserve">+ with + </w:t>
      </w:r>
      <w:r>
        <w:rPr>
          <w:rFonts w:hint="default" w:ascii="JetBrains Mono" w:hAnsi="JetBrains Mono" w:eastAsia="JetBrains Mono" w:cs="JetBrains Mono"/>
          <w:color w:val="6A8759"/>
          <w:sz w:val="13"/>
          <w:szCs w:val="13"/>
          <w:shd w:val="clear" w:fill="2B2B2B"/>
        </w:rPr>
        <w:t>"</w:t>
      </w:r>
      <w:r>
        <w:rPr>
          <w:rFonts w:hint="default" w:ascii="JetBrains Mono" w:hAnsi="JetBrains Mono" w:eastAsia="JetBrains Mono" w:cs="JetBrains Mono"/>
          <w:color w:val="6A8759"/>
          <w:sz w:val="13"/>
          <w:szCs w:val="13"/>
          <w:shd w:val="clear" w:fill="364135"/>
        </w:rPr>
        <w:t>' WHERE acc_id = '</w:t>
      </w:r>
      <w:r>
        <w:rPr>
          <w:rFonts w:hint="default" w:ascii="JetBrains Mono" w:hAnsi="JetBrains Mono" w:eastAsia="JetBrains Mono" w:cs="JetBrains Mono"/>
          <w:color w:val="6A8759"/>
          <w:sz w:val="13"/>
          <w:szCs w:val="13"/>
          <w:shd w:val="clear" w:fill="2B2B2B"/>
        </w:rPr>
        <w:t xml:space="preserve">" </w:t>
      </w:r>
      <w:r>
        <w:rPr>
          <w:rFonts w:hint="default" w:ascii="JetBrains Mono" w:hAnsi="JetBrains Mono" w:eastAsia="JetBrains Mono" w:cs="JetBrains Mono"/>
          <w:color w:val="A9B7C6"/>
          <w:sz w:val="13"/>
          <w:szCs w:val="13"/>
          <w:shd w:val="clear" w:fill="2B2B2B"/>
        </w:rPr>
        <w:t xml:space="preserve">+ acc + </w:t>
      </w:r>
      <w:r>
        <w:rPr>
          <w:rFonts w:hint="default" w:ascii="JetBrains Mono" w:hAnsi="JetBrains Mono" w:eastAsia="JetBrains Mono" w:cs="JetBrains Mono"/>
          <w:color w:val="6A8759"/>
          <w:sz w:val="13"/>
          <w:szCs w:val="13"/>
          <w:shd w:val="clear" w:fill="2B2B2B"/>
        </w:rPr>
        <w:t>"</w:t>
      </w:r>
      <w:r>
        <w:rPr>
          <w:rFonts w:hint="default" w:ascii="JetBrains Mono" w:hAnsi="JetBrains Mono" w:eastAsia="JetBrains Mono" w:cs="JetBrains Mono"/>
          <w:color w:val="6A8759"/>
          <w:sz w:val="13"/>
          <w:szCs w:val="13"/>
          <w:shd w:val="clear" w:fill="364135"/>
        </w:rPr>
        <w:t>'</w:t>
      </w:r>
      <w:r>
        <w:rPr>
          <w:rFonts w:hint="default" w:ascii="JetBrains Mono" w:hAnsi="JetBrains Mono" w:eastAsia="JetBrains Mono" w:cs="JetBrains Mono"/>
          <w:color w:val="6A8759"/>
          <w:sz w:val="13"/>
          <w:szCs w:val="13"/>
          <w:shd w:val="clear" w:fill="2B2B2B"/>
        </w:rPr>
        <w:t>"</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                try </w:t>
      </w:r>
      <w:r>
        <w:rPr>
          <w:rFonts w:hint="default" w:ascii="JetBrains Mono" w:hAnsi="JetBrains Mono" w:eastAsia="JetBrains Mono" w:cs="JetBrains Mono"/>
          <w:color w:val="A9B7C6"/>
          <w:sz w:val="13"/>
          <w:szCs w:val="13"/>
          <w:shd w:val="clear" w:fill="2B2B2B"/>
        </w:rPr>
        <w:t>( Statement stmt = conn.createStatement() ) { stmt.executeUpdate(query)</w:t>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A9B7C6"/>
          <w:sz w:val="13"/>
          <w:szCs w:val="13"/>
          <w:shd w:val="clear" w:fill="2B2B2B"/>
        </w:rPr>
        <w:t xml:space="preserve">} </w:t>
      </w:r>
      <w:r>
        <w:rPr>
          <w:rFonts w:hint="default" w:ascii="JetBrains Mono" w:hAnsi="JetBrains Mono" w:eastAsia="JetBrains Mono" w:cs="JetBrains Mono"/>
          <w:color w:val="CC7832"/>
          <w:sz w:val="13"/>
          <w:szCs w:val="13"/>
          <w:shd w:val="clear" w:fill="2B2B2B"/>
        </w:rPr>
        <w:t xml:space="preserve">catch </w:t>
      </w:r>
      <w:r>
        <w:rPr>
          <w:rFonts w:hint="default" w:ascii="JetBrains Mono" w:hAnsi="JetBrains Mono" w:eastAsia="JetBrains Mono" w:cs="JetBrains Mono"/>
          <w:color w:val="A9B7C6"/>
          <w:sz w:val="13"/>
          <w:szCs w:val="13"/>
          <w:shd w:val="clear" w:fill="2B2B2B"/>
        </w:rPr>
        <w:t>(SQLException err) { err.printStackTrace()</w:t>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A9B7C6"/>
          <w:sz w:val="13"/>
          <w:szCs w:val="13"/>
          <w:shd w:val="clear" w:fill="2B2B2B"/>
        </w:rPr>
        <w:t>}</w:t>
      </w:r>
      <w:r>
        <w:rPr>
          <w:rFonts w:hint="default" w:ascii="JetBrains Mono" w:hAnsi="JetBrains Mono" w:eastAsia="JetBrains Mono" w:cs="JetBrains Mono"/>
          <w:color w:val="A9B7C6"/>
          <w:sz w:val="13"/>
          <w:szCs w:val="13"/>
          <w:shd w:val="clear" w:fill="2B2B2B"/>
        </w:rPr>
        <w:br w:type="textWrapping"/>
      </w:r>
      <w:r>
        <w:rPr>
          <w:rFonts w:hint="default" w:ascii="JetBrains Mono" w:hAnsi="JetBrains Mono" w:eastAsia="JetBrains Mono" w:cs="JetBrains Mono"/>
          <w:color w:val="A9B7C6"/>
          <w:sz w:val="13"/>
          <w:szCs w:val="13"/>
          <w:shd w:val="clear" w:fill="2B2B2B"/>
        </w:rPr>
        <w:br w:type="textWrapping"/>
      </w:r>
      <w:r>
        <w:rPr>
          <w:rFonts w:hint="default" w:ascii="JetBrains Mono" w:hAnsi="JetBrains Mono" w:eastAsia="JetBrains Mono" w:cs="JetBrains Mono"/>
          <w:color w:val="A9B7C6"/>
          <w:sz w:val="13"/>
          <w:szCs w:val="13"/>
          <w:shd w:val="clear" w:fill="2B2B2B"/>
        </w:rPr>
        <w:br w:type="textWrapping"/>
      </w:r>
      <w:r>
        <w:rPr>
          <w:rFonts w:hint="default" w:ascii="JetBrains Mono" w:hAnsi="JetBrains Mono" w:eastAsia="JetBrains Mono" w:cs="JetBrains Mono"/>
          <w:color w:val="A9B7C6"/>
          <w:sz w:val="13"/>
          <w:szCs w:val="13"/>
          <w:shd w:val="clear" w:fill="2B2B2B"/>
        </w:rPr>
        <w:t xml:space="preserve">                </w:t>
      </w:r>
      <w:r>
        <w:rPr>
          <w:rFonts w:hint="default" w:ascii="JetBrains Mono" w:hAnsi="JetBrains Mono" w:eastAsia="JetBrains Mono" w:cs="JetBrains Mono"/>
          <w:color w:val="CC7832"/>
          <w:sz w:val="13"/>
          <w:szCs w:val="13"/>
          <w:shd w:val="clear" w:fill="2B2B2B"/>
        </w:rPr>
        <w:t xml:space="preserve">try </w:t>
      </w:r>
      <w:r>
        <w:rPr>
          <w:rFonts w:hint="default" w:ascii="JetBrains Mono" w:hAnsi="JetBrains Mono" w:eastAsia="JetBrains Mono" w:cs="JetBrains Mono"/>
          <w:color w:val="A9B7C6"/>
          <w:sz w:val="13"/>
          <w:szCs w:val="13"/>
          <w:shd w:val="clear" w:fill="2B2B2B"/>
        </w:rPr>
        <w:t>( PreparedStatement _history_ = conn.prepareStatement(</w:t>
      </w:r>
      <w:r>
        <w:rPr>
          <w:rFonts w:hint="default" w:ascii="JetBrains Mono" w:hAnsi="JetBrains Mono" w:eastAsia="JetBrains Mono" w:cs="JetBrains Mono"/>
          <w:i/>
          <w:color w:val="9876AA"/>
          <w:sz w:val="13"/>
          <w:szCs w:val="13"/>
          <w:shd w:val="clear" w:fill="2B2B2B"/>
        </w:rPr>
        <w:t>hist_query</w:t>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A9B7C6"/>
          <w:sz w:val="13"/>
          <w:szCs w:val="13"/>
          <w:shd w:val="clear" w:fill="2B2B2B"/>
        </w:rPr>
        <w:t>Statement.</w:t>
      </w:r>
      <w:r>
        <w:rPr>
          <w:rFonts w:hint="default" w:ascii="JetBrains Mono" w:hAnsi="JetBrains Mono" w:eastAsia="JetBrains Mono" w:cs="JetBrains Mono"/>
          <w:i/>
          <w:color w:val="9876AA"/>
          <w:sz w:val="13"/>
          <w:szCs w:val="13"/>
          <w:shd w:val="clear" w:fill="2B2B2B"/>
        </w:rPr>
        <w:t>RETURN_GENERATED_KEYS</w:t>
      </w:r>
      <w:r>
        <w:rPr>
          <w:rFonts w:hint="default" w:ascii="JetBrains Mono" w:hAnsi="JetBrains Mono" w:eastAsia="JetBrains Mono" w:cs="JetBrains Mono"/>
          <w:color w:val="A9B7C6"/>
          <w:sz w:val="13"/>
          <w:szCs w:val="13"/>
          <w:shd w:val="clear" w:fill="2B2B2B"/>
        </w:rPr>
        <w:t>) ) {</w:t>
      </w:r>
      <w:r>
        <w:rPr>
          <w:rFonts w:hint="default" w:ascii="JetBrains Mono" w:hAnsi="JetBrains Mono" w:eastAsia="JetBrains Mono" w:cs="JetBrains Mono"/>
          <w:color w:val="A9B7C6"/>
          <w:sz w:val="13"/>
          <w:szCs w:val="13"/>
          <w:shd w:val="clear" w:fill="2B2B2B"/>
        </w:rPr>
        <w:br w:type="textWrapping"/>
      </w:r>
      <w:r>
        <w:rPr>
          <w:rFonts w:hint="default" w:ascii="JetBrains Mono" w:hAnsi="JetBrains Mono" w:eastAsia="JetBrains Mono" w:cs="JetBrains Mono"/>
          <w:color w:val="A9B7C6"/>
          <w:sz w:val="13"/>
          <w:szCs w:val="13"/>
          <w:shd w:val="clear" w:fill="2B2B2B"/>
        </w:rPr>
        <w:t xml:space="preserve">                    _history_.setString(</w:t>
      </w:r>
      <w:r>
        <w:rPr>
          <w:rFonts w:hint="default" w:ascii="JetBrains Mono" w:hAnsi="JetBrains Mono" w:eastAsia="JetBrains Mono" w:cs="JetBrains Mono"/>
          <w:color w:val="6897BB"/>
          <w:sz w:val="13"/>
          <w:szCs w:val="13"/>
          <w:shd w:val="clear" w:fill="2B2B2B"/>
        </w:rPr>
        <w:t>1</w:t>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A9B7C6"/>
          <w:sz w:val="13"/>
          <w:szCs w:val="13"/>
          <w:shd w:val="clear" w:fill="2B2B2B"/>
        </w:rPr>
        <w:t>id)</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A9B7C6"/>
          <w:sz w:val="13"/>
          <w:szCs w:val="13"/>
          <w:shd w:val="clear" w:fill="2B2B2B"/>
        </w:rPr>
        <w:t>_history_.setString(</w:t>
      </w:r>
      <w:r>
        <w:rPr>
          <w:rFonts w:hint="default" w:ascii="JetBrains Mono" w:hAnsi="JetBrains Mono" w:eastAsia="JetBrains Mono" w:cs="JetBrains Mono"/>
          <w:color w:val="6897BB"/>
          <w:sz w:val="13"/>
          <w:szCs w:val="13"/>
          <w:shd w:val="clear" w:fill="2B2B2B"/>
        </w:rPr>
        <w:t>2</w:t>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A9B7C6"/>
          <w:sz w:val="13"/>
          <w:szCs w:val="13"/>
          <w:shd w:val="clear" w:fill="2B2B2B"/>
        </w:rPr>
        <w:t>acc)</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A9B7C6"/>
          <w:sz w:val="13"/>
          <w:szCs w:val="13"/>
          <w:shd w:val="clear" w:fill="2B2B2B"/>
        </w:rPr>
        <w:t>_history_.setString(</w:t>
      </w:r>
      <w:r>
        <w:rPr>
          <w:rFonts w:hint="default" w:ascii="JetBrains Mono" w:hAnsi="JetBrains Mono" w:eastAsia="JetBrains Mono" w:cs="JetBrains Mono"/>
          <w:color w:val="6897BB"/>
          <w:sz w:val="13"/>
          <w:szCs w:val="13"/>
          <w:shd w:val="clear" w:fill="2B2B2B"/>
        </w:rPr>
        <w:t>3</w:t>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A9B7C6"/>
          <w:sz w:val="13"/>
          <w:szCs w:val="13"/>
          <w:shd w:val="clear" w:fill="2B2B2B"/>
        </w:rPr>
        <w:t>message)</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A9B7C6"/>
          <w:sz w:val="13"/>
          <w:szCs w:val="13"/>
          <w:shd w:val="clear" w:fill="2B2B2B"/>
        </w:rPr>
        <w:t>_history_.setString(</w:t>
      </w:r>
      <w:r>
        <w:rPr>
          <w:rFonts w:hint="default" w:ascii="JetBrains Mono" w:hAnsi="JetBrains Mono" w:eastAsia="JetBrains Mono" w:cs="JetBrains Mono"/>
          <w:color w:val="6897BB"/>
          <w:sz w:val="13"/>
          <w:szCs w:val="13"/>
          <w:shd w:val="clear" w:fill="2B2B2B"/>
        </w:rPr>
        <w:t>4</w:t>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A9B7C6"/>
          <w:sz w:val="13"/>
          <w:szCs w:val="13"/>
          <w:shd w:val="clear" w:fill="2B2B2B"/>
        </w:rPr>
        <w:t>status)</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A9B7C6"/>
          <w:sz w:val="13"/>
          <w:szCs w:val="13"/>
          <w:shd w:val="clear" w:fill="2B2B2B"/>
        </w:rPr>
        <w:t>_history_.executeUpdate()</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A9B7C6"/>
          <w:sz w:val="13"/>
          <w:szCs w:val="13"/>
          <w:shd w:val="clear" w:fill="2B2B2B"/>
        </w:rPr>
        <w:t xml:space="preserve">} </w:t>
      </w:r>
      <w:r>
        <w:rPr>
          <w:rFonts w:hint="default" w:ascii="JetBrains Mono" w:hAnsi="JetBrains Mono" w:eastAsia="JetBrains Mono" w:cs="JetBrains Mono"/>
          <w:color w:val="CC7832"/>
          <w:sz w:val="13"/>
          <w:szCs w:val="13"/>
          <w:shd w:val="clear" w:fill="2B2B2B"/>
        </w:rPr>
        <w:t xml:space="preserve">catch </w:t>
      </w:r>
      <w:r>
        <w:rPr>
          <w:rFonts w:hint="default" w:ascii="JetBrains Mono" w:hAnsi="JetBrains Mono" w:eastAsia="JetBrains Mono" w:cs="JetBrains Mono"/>
          <w:color w:val="A9B7C6"/>
          <w:sz w:val="13"/>
          <w:szCs w:val="13"/>
          <w:shd w:val="clear" w:fill="2B2B2B"/>
        </w:rPr>
        <w:t>(SQLException err) { err.printStackTrace()</w:t>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A9B7C6"/>
          <w:sz w:val="13"/>
          <w:szCs w:val="13"/>
          <w:shd w:val="clear" w:fill="2B2B2B"/>
        </w:rPr>
        <w:t>}</w:t>
      </w:r>
      <w:r>
        <w:rPr>
          <w:rFonts w:hint="default" w:ascii="JetBrains Mono" w:hAnsi="JetBrains Mono" w:eastAsia="JetBrains Mono" w:cs="JetBrains Mono"/>
          <w:color w:val="A9B7C6"/>
          <w:sz w:val="13"/>
          <w:szCs w:val="13"/>
          <w:shd w:val="clear" w:fill="2B2B2B"/>
        </w:rPr>
        <w:br w:type="textWrapping"/>
      </w:r>
      <w:r>
        <w:rPr>
          <w:rFonts w:hint="default" w:ascii="JetBrains Mono" w:hAnsi="JetBrains Mono" w:eastAsia="JetBrains Mono" w:cs="JetBrains Mono"/>
          <w:color w:val="A9B7C6"/>
          <w:sz w:val="13"/>
          <w:szCs w:val="13"/>
          <w:shd w:val="clear" w:fill="2B2B2B"/>
        </w:rPr>
        <w:br w:type="textWrapping"/>
      </w:r>
      <w:r>
        <w:rPr>
          <w:rFonts w:hint="default" w:ascii="JetBrains Mono" w:hAnsi="JetBrains Mono" w:eastAsia="JetBrains Mono" w:cs="JetBrains Mono"/>
          <w:color w:val="A9B7C6"/>
          <w:sz w:val="13"/>
          <w:szCs w:val="13"/>
          <w:shd w:val="clear" w:fill="2B2B2B"/>
        </w:rPr>
        <w:t xml:space="preserve">                Initializer.</w:t>
      </w:r>
      <w:r>
        <w:rPr>
          <w:rFonts w:hint="default" w:ascii="JetBrains Mono" w:hAnsi="JetBrains Mono" w:eastAsia="JetBrains Mono" w:cs="JetBrains Mono"/>
          <w:i/>
          <w:color w:val="A9B7C6"/>
          <w:sz w:val="13"/>
          <w:szCs w:val="13"/>
          <w:shd w:val="clear" w:fill="2B2B2B"/>
        </w:rPr>
        <w:t xml:space="preserve">init </w:t>
      </w:r>
      <w:r>
        <w:rPr>
          <w:rFonts w:hint="default" w:ascii="JetBrains Mono" w:hAnsi="JetBrains Mono" w:eastAsia="JetBrains Mono" w:cs="JetBrains Mono"/>
          <w:color w:val="A9B7C6"/>
          <w:sz w:val="13"/>
          <w:szCs w:val="13"/>
          <w:shd w:val="clear" w:fill="2B2B2B"/>
        </w:rPr>
        <w:t xml:space="preserve">( </w:t>
      </w:r>
      <w:r>
        <w:rPr>
          <w:rFonts w:hint="default" w:ascii="JetBrains Mono" w:hAnsi="JetBrains Mono" w:eastAsia="JetBrains Mono" w:cs="JetBrains Mono"/>
          <w:color w:val="9876AA"/>
          <w:sz w:val="13"/>
          <w:szCs w:val="13"/>
          <w:shd w:val="clear" w:fill="2B2B2B"/>
        </w:rPr>
        <w:t>account_user</w:t>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9876AA"/>
          <w:sz w:val="13"/>
          <w:szCs w:val="13"/>
          <w:shd w:val="clear" w:fill="2B2B2B"/>
        </w:rPr>
        <w:t>account_balance</w:t>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9876AA"/>
          <w:sz w:val="13"/>
          <w:szCs w:val="13"/>
          <w:shd w:val="clear" w:fill="2B2B2B"/>
        </w:rPr>
        <w:t>balance_deposit</w:t>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9876AA"/>
          <w:sz w:val="13"/>
          <w:szCs w:val="13"/>
          <w:shd w:val="clear" w:fill="2B2B2B"/>
        </w:rPr>
        <w:t>balance_withdrawal</w:t>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A9B7C6"/>
          <w:sz w:val="13"/>
          <w:szCs w:val="13"/>
          <w:shd w:val="clear" w:fill="2B2B2B"/>
        </w:rPr>
        <w:t>connect() )</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A9B7C6"/>
          <w:sz w:val="13"/>
          <w:szCs w:val="13"/>
          <w:shd w:val="clear" w:fill="2B2B2B"/>
        </w:rPr>
        <w:t xml:space="preserve">String f = </w:t>
      </w:r>
      <w:r>
        <w:rPr>
          <w:rFonts w:hint="default" w:ascii="JetBrains Mono" w:hAnsi="JetBrains Mono" w:eastAsia="JetBrains Mono" w:cs="JetBrains Mono"/>
          <w:color w:val="6A8759"/>
          <w:sz w:val="13"/>
          <w:szCs w:val="13"/>
          <w:shd w:val="clear" w:fill="2B2B2B"/>
        </w:rPr>
        <w:t>"dd/MM/yy"</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A9B7C6"/>
          <w:sz w:val="13"/>
          <w:szCs w:val="13"/>
          <w:shd w:val="clear" w:fill="2B2B2B"/>
        </w:rPr>
        <w:t xml:space="preserve">DateFormat df = </w:t>
      </w:r>
      <w:r>
        <w:rPr>
          <w:rFonts w:hint="default" w:ascii="JetBrains Mono" w:hAnsi="JetBrains Mono" w:eastAsia="JetBrains Mono" w:cs="JetBrains Mono"/>
          <w:color w:val="CC7832"/>
          <w:sz w:val="13"/>
          <w:szCs w:val="13"/>
          <w:shd w:val="clear" w:fill="2B2B2B"/>
        </w:rPr>
        <w:t xml:space="preserve">new </w:t>
      </w:r>
      <w:r>
        <w:rPr>
          <w:rFonts w:hint="default" w:ascii="JetBrains Mono" w:hAnsi="JetBrains Mono" w:eastAsia="JetBrains Mono" w:cs="JetBrains Mono"/>
          <w:color w:val="A9B7C6"/>
          <w:sz w:val="13"/>
          <w:szCs w:val="13"/>
          <w:shd w:val="clear" w:fill="2B2B2B"/>
        </w:rPr>
        <w:t>SimpleDateFormat(f)</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A9B7C6"/>
          <w:sz w:val="13"/>
          <w:szCs w:val="13"/>
          <w:shd w:val="clear" w:fill="2B2B2B"/>
        </w:rPr>
        <w:t>Calendar cal1</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A9B7C6"/>
          <w:sz w:val="13"/>
          <w:szCs w:val="13"/>
          <w:shd w:val="clear" w:fill="2B2B2B"/>
        </w:rPr>
        <w:t>cal1 = Calendar.</w:t>
      </w:r>
      <w:r>
        <w:rPr>
          <w:rFonts w:hint="default" w:ascii="JetBrains Mono" w:hAnsi="JetBrains Mono" w:eastAsia="JetBrains Mono" w:cs="JetBrains Mono"/>
          <w:i/>
          <w:color w:val="A9B7C6"/>
          <w:sz w:val="13"/>
          <w:szCs w:val="13"/>
          <w:shd w:val="clear" w:fill="2B2B2B"/>
        </w:rPr>
        <w:t>getInstance</w:t>
      </w:r>
      <w:r>
        <w:rPr>
          <w:rFonts w:hint="default" w:ascii="JetBrains Mono" w:hAnsi="JetBrains Mono" w:eastAsia="JetBrains Mono" w:cs="JetBrains Mono"/>
          <w:color w:val="A9B7C6"/>
          <w:sz w:val="13"/>
          <w:szCs w:val="13"/>
          <w:shd w:val="clear" w:fill="2B2B2B"/>
        </w:rPr>
        <w:t>()</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A9B7C6"/>
          <w:sz w:val="13"/>
          <w:szCs w:val="13"/>
          <w:shd w:val="clear" w:fill="2B2B2B"/>
        </w:rPr>
        <w:t>String date</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A9B7C6"/>
          <w:sz w:val="13"/>
          <w:szCs w:val="13"/>
          <w:shd w:val="clear" w:fill="2B2B2B"/>
        </w:rPr>
        <w:t>date = df.format( cal1.getTime() )</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A9B7C6"/>
          <w:sz w:val="13"/>
          <w:szCs w:val="13"/>
          <w:shd w:val="clear" w:fill="2B2B2B"/>
        </w:rPr>
        <w:t xml:space="preserve">DateFormat time_format = </w:t>
      </w:r>
      <w:r>
        <w:rPr>
          <w:rFonts w:hint="default" w:ascii="JetBrains Mono" w:hAnsi="JetBrains Mono" w:eastAsia="JetBrains Mono" w:cs="JetBrains Mono"/>
          <w:color w:val="CC7832"/>
          <w:sz w:val="13"/>
          <w:szCs w:val="13"/>
          <w:shd w:val="clear" w:fill="2B2B2B"/>
        </w:rPr>
        <w:t xml:space="preserve">new </w:t>
      </w:r>
      <w:r>
        <w:rPr>
          <w:rFonts w:hint="default" w:ascii="JetBrains Mono" w:hAnsi="JetBrains Mono" w:eastAsia="JetBrains Mono" w:cs="JetBrains Mono"/>
          <w:color w:val="A9B7C6"/>
          <w:sz w:val="13"/>
          <w:szCs w:val="13"/>
          <w:shd w:val="clear" w:fill="2B2B2B"/>
        </w:rPr>
        <w:t>SimpleDateFormat(</w:t>
      </w:r>
      <w:r>
        <w:rPr>
          <w:rFonts w:hint="default" w:ascii="JetBrains Mono" w:hAnsi="JetBrains Mono" w:eastAsia="JetBrains Mono" w:cs="JetBrains Mono"/>
          <w:color w:val="6A8759"/>
          <w:sz w:val="13"/>
          <w:szCs w:val="13"/>
          <w:shd w:val="clear" w:fill="2B2B2B"/>
        </w:rPr>
        <w:t>"HH:mm:ss"</w:t>
      </w:r>
      <w:r>
        <w:rPr>
          <w:rFonts w:hint="default" w:ascii="JetBrains Mono" w:hAnsi="JetBrains Mono" w:eastAsia="JetBrains Mono" w:cs="JetBrains Mono"/>
          <w:color w:val="A9B7C6"/>
          <w:sz w:val="13"/>
          <w:szCs w:val="13"/>
          <w:shd w:val="clear" w:fill="2B2B2B"/>
        </w:rPr>
        <w:t>)</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A9B7C6"/>
          <w:sz w:val="13"/>
          <w:szCs w:val="13"/>
          <w:shd w:val="clear" w:fill="2B2B2B"/>
        </w:rPr>
        <w:t>Calendar cal2 = Calendar.</w:t>
      </w:r>
      <w:r>
        <w:rPr>
          <w:rFonts w:hint="default" w:ascii="JetBrains Mono" w:hAnsi="JetBrains Mono" w:eastAsia="JetBrains Mono" w:cs="JetBrains Mono"/>
          <w:i/>
          <w:color w:val="A9B7C6"/>
          <w:sz w:val="13"/>
          <w:szCs w:val="13"/>
          <w:shd w:val="clear" w:fill="2B2B2B"/>
        </w:rPr>
        <w:t>getInstance</w:t>
      </w:r>
      <w:r>
        <w:rPr>
          <w:rFonts w:hint="default" w:ascii="JetBrains Mono" w:hAnsi="JetBrains Mono" w:eastAsia="JetBrains Mono" w:cs="JetBrains Mono"/>
          <w:color w:val="A9B7C6"/>
          <w:sz w:val="13"/>
          <w:szCs w:val="13"/>
          <w:shd w:val="clear" w:fill="2B2B2B"/>
        </w:rPr>
        <w:t>()</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A9B7C6"/>
          <w:sz w:val="13"/>
          <w:szCs w:val="13"/>
          <w:shd w:val="clear" w:fill="2B2B2B"/>
        </w:rPr>
        <w:t>String time = time_format.format( cal2.getTime() )</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9876AA"/>
          <w:sz w:val="13"/>
          <w:szCs w:val="13"/>
          <w:shd w:val="clear" w:fill="2B2B2B"/>
        </w:rPr>
        <w:t>message_status</w:t>
      </w:r>
      <w:r>
        <w:rPr>
          <w:rFonts w:hint="default" w:ascii="JetBrains Mono" w:hAnsi="JetBrains Mono" w:eastAsia="JetBrains Mono" w:cs="JetBrains Mono"/>
          <w:color w:val="A9B7C6"/>
          <w:sz w:val="13"/>
          <w:szCs w:val="13"/>
          <w:shd w:val="clear" w:fill="2B2B2B"/>
        </w:rPr>
        <w:t>.setStyle(</w:t>
      </w:r>
      <w:r>
        <w:rPr>
          <w:rFonts w:hint="default" w:ascii="JetBrains Mono" w:hAnsi="JetBrains Mono" w:eastAsia="JetBrains Mono" w:cs="JetBrains Mono"/>
          <w:color w:val="6A8759"/>
          <w:sz w:val="13"/>
          <w:szCs w:val="13"/>
          <w:shd w:val="clear" w:fill="2B2B2B"/>
        </w:rPr>
        <w:t>"</w:t>
      </w:r>
      <w:r>
        <w:rPr>
          <w:rFonts w:hint="default" w:ascii="JetBrains Mono" w:hAnsi="JetBrains Mono" w:eastAsia="JetBrains Mono" w:cs="JetBrains Mono"/>
          <w:color w:val="6A8759"/>
          <w:sz w:val="13"/>
          <w:szCs w:val="13"/>
          <w:shd w:val="clear" w:fill="364135"/>
        </w:rPr>
        <w:t>-fx-fill: #60ee88;</w:t>
      </w:r>
      <w:r>
        <w:rPr>
          <w:rFonts w:hint="default" w:ascii="JetBrains Mono" w:hAnsi="JetBrains Mono" w:eastAsia="JetBrains Mono" w:cs="JetBrains Mono"/>
          <w:color w:val="6A8759"/>
          <w:sz w:val="13"/>
          <w:szCs w:val="13"/>
          <w:shd w:val="clear" w:fill="2B2B2B"/>
        </w:rPr>
        <w:t>"</w:t>
      </w:r>
      <w:r>
        <w:rPr>
          <w:rFonts w:hint="default" w:ascii="JetBrains Mono" w:hAnsi="JetBrains Mono" w:eastAsia="JetBrains Mono" w:cs="JetBrains Mono"/>
          <w:color w:val="A9B7C6"/>
          <w:sz w:val="13"/>
          <w:szCs w:val="13"/>
          <w:shd w:val="clear" w:fill="2B2B2B"/>
        </w:rPr>
        <w:t>)</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9876AA"/>
          <w:sz w:val="13"/>
          <w:szCs w:val="13"/>
          <w:shd w:val="clear" w:fill="2B2B2B"/>
        </w:rPr>
        <w:t>message_status</w:t>
      </w:r>
      <w:r>
        <w:rPr>
          <w:rFonts w:hint="default" w:ascii="JetBrains Mono" w:hAnsi="JetBrains Mono" w:eastAsia="JetBrains Mono" w:cs="JetBrains Mono"/>
          <w:color w:val="A9B7C6"/>
          <w:sz w:val="13"/>
          <w:szCs w:val="13"/>
          <w:shd w:val="clear" w:fill="2B2B2B"/>
        </w:rPr>
        <w:t>.setText(</w:t>
      </w:r>
      <w:r>
        <w:rPr>
          <w:rFonts w:hint="default" w:ascii="JetBrains Mono" w:hAnsi="JetBrains Mono" w:eastAsia="JetBrains Mono" w:cs="JetBrains Mono"/>
          <w:color w:val="6A8759"/>
          <w:sz w:val="13"/>
          <w:szCs w:val="13"/>
          <w:shd w:val="clear" w:fill="2B2B2B"/>
        </w:rPr>
        <w:t>"</w:t>
      </w:r>
      <w:r>
        <w:rPr>
          <w:rFonts w:hint="default" w:ascii="JetBrains Mono" w:hAnsi="JetBrains Mono" w:eastAsia="JetBrains Mono" w:cs="JetBrains Mono"/>
          <w:color w:val="CC7832"/>
          <w:sz w:val="13"/>
          <w:szCs w:val="13"/>
          <w:shd w:val="clear" w:fill="2B2B2B"/>
        </w:rPr>
        <w:t>\t\t\t\t</w:t>
      </w:r>
      <w:r>
        <w:rPr>
          <w:rFonts w:hint="default" w:ascii="JetBrains Mono" w:hAnsi="JetBrains Mono" w:eastAsia="JetBrains Mono" w:cs="JetBrains Mono"/>
          <w:color w:val="6A8759"/>
          <w:sz w:val="13"/>
          <w:szCs w:val="13"/>
          <w:shd w:val="clear" w:fill="2B2B2B"/>
        </w:rPr>
        <w:t>Success !"</w:t>
      </w:r>
      <w:r>
        <w:rPr>
          <w:rFonts w:hint="default" w:ascii="JetBrains Mono" w:hAnsi="JetBrains Mono" w:eastAsia="JetBrains Mono" w:cs="JetBrains Mono"/>
          <w:color w:val="A9B7C6"/>
          <w:sz w:val="13"/>
          <w:szCs w:val="13"/>
          <w:shd w:val="clear" w:fill="2B2B2B"/>
        </w:rPr>
        <w:t>)</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9876AA"/>
          <w:sz w:val="13"/>
          <w:szCs w:val="13"/>
          <w:shd w:val="clear" w:fill="2B2B2B"/>
        </w:rPr>
        <w:t>message_account</w:t>
      </w:r>
      <w:r>
        <w:rPr>
          <w:rFonts w:hint="default" w:ascii="JetBrains Mono" w:hAnsi="JetBrains Mono" w:eastAsia="JetBrains Mono" w:cs="JetBrains Mono"/>
          <w:color w:val="A9B7C6"/>
          <w:sz w:val="13"/>
          <w:szCs w:val="13"/>
          <w:shd w:val="clear" w:fill="2B2B2B"/>
        </w:rPr>
        <w:t>.setText(</w:t>
      </w:r>
      <w:r>
        <w:rPr>
          <w:rFonts w:hint="default" w:ascii="JetBrains Mono" w:hAnsi="JetBrains Mono" w:eastAsia="JetBrains Mono" w:cs="JetBrains Mono"/>
          <w:color w:val="6A8759"/>
          <w:sz w:val="13"/>
          <w:szCs w:val="13"/>
          <w:shd w:val="clear" w:fill="2B2B2B"/>
        </w:rPr>
        <w:t>"</w:t>
      </w:r>
      <w:r>
        <w:rPr>
          <w:rFonts w:hint="default" w:ascii="JetBrains Mono" w:hAnsi="JetBrains Mono" w:eastAsia="JetBrains Mono" w:cs="JetBrains Mono"/>
          <w:color w:val="CC7832"/>
          <w:sz w:val="13"/>
          <w:szCs w:val="13"/>
          <w:shd w:val="clear" w:fill="2B2B2B"/>
        </w:rPr>
        <w:t>\t\t</w:t>
      </w:r>
      <w:r>
        <w:rPr>
          <w:rFonts w:hint="default" w:ascii="JetBrains Mono" w:hAnsi="JetBrains Mono" w:eastAsia="JetBrains Mono" w:cs="JetBrains Mono"/>
          <w:color w:val="6A8759"/>
          <w:sz w:val="13"/>
          <w:szCs w:val="13"/>
          <w:shd w:val="clear" w:fill="2B2B2B"/>
        </w:rPr>
        <w:t xml:space="preserve">Account Number : </w:t>
      </w:r>
      <w:r>
        <w:rPr>
          <w:rFonts w:hint="default" w:ascii="JetBrains Mono" w:hAnsi="JetBrains Mono" w:eastAsia="JetBrains Mono" w:cs="JetBrains Mono"/>
          <w:color w:val="CC7832"/>
          <w:sz w:val="13"/>
          <w:szCs w:val="13"/>
          <w:shd w:val="clear" w:fill="2B2B2B"/>
        </w:rPr>
        <w:t>\t</w:t>
      </w:r>
      <w:r>
        <w:rPr>
          <w:rFonts w:hint="default" w:ascii="JetBrains Mono" w:hAnsi="JetBrains Mono" w:eastAsia="JetBrains Mono" w:cs="JetBrains Mono"/>
          <w:color w:val="6A8759"/>
          <w:sz w:val="13"/>
          <w:szCs w:val="13"/>
          <w:shd w:val="clear" w:fill="2B2B2B"/>
        </w:rPr>
        <w:t xml:space="preserve">" </w:t>
      </w:r>
      <w:r>
        <w:rPr>
          <w:rFonts w:hint="default" w:ascii="JetBrains Mono" w:hAnsi="JetBrains Mono" w:eastAsia="JetBrains Mono" w:cs="JetBrains Mono"/>
          <w:color w:val="A9B7C6"/>
          <w:sz w:val="13"/>
          <w:szCs w:val="13"/>
          <w:shd w:val="clear" w:fill="2B2B2B"/>
        </w:rPr>
        <w:t>+ acc)</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9876AA"/>
          <w:sz w:val="13"/>
          <w:szCs w:val="13"/>
          <w:shd w:val="clear" w:fill="2B2B2B"/>
        </w:rPr>
        <w:t>message_deposit</w:t>
      </w:r>
      <w:r>
        <w:rPr>
          <w:rFonts w:hint="default" w:ascii="JetBrains Mono" w:hAnsi="JetBrains Mono" w:eastAsia="JetBrains Mono" w:cs="JetBrains Mono"/>
          <w:color w:val="A9B7C6"/>
          <w:sz w:val="13"/>
          <w:szCs w:val="13"/>
          <w:shd w:val="clear" w:fill="2B2B2B"/>
        </w:rPr>
        <w:t>.setText(</w:t>
      </w:r>
      <w:r>
        <w:rPr>
          <w:rFonts w:hint="default" w:ascii="JetBrains Mono" w:hAnsi="JetBrains Mono" w:eastAsia="JetBrains Mono" w:cs="JetBrains Mono"/>
          <w:color w:val="6A8759"/>
          <w:sz w:val="13"/>
          <w:szCs w:val="13"/>
          <w:shd w:val="clear" w:fill="2B2B2B"/>
        </w:rPr>
        <w:t>"</w:t>
      </w:r>
      <w:r>
        <w:rPr>
          <w:rFonts w:hint="default" w:ascii="JetBrains Mono" w:hAnsi="JetBrains Mono" w:eastAsia="JetBrains Mono" w:cs="JetBrains Mono"/>
          <w:color w:val="CC7832"/>
          <w:sz w:val="13"/>
          <w:szCs w:val="13"/>
          <w:shd w:val="clear" w:fill="2B2B2B"/>
        </w:rPr>
        <w:t>\t\t</w:t>
      </w:r>
      <w:r>
        <w:rPr>
          <w:rFonts w:hint="default" w:ascii="JetBrains Mono" w:hAnsi="JetBrains Mono" w:eastAsia="JetBrains Mono" w:cs="JetBrains Mono"/>
          <w:color w:val="6A8759"/>
          <w:sz w:val="13"/>
          <w:szCs w:val="13"/>
          <w:shd w:val="clear" w:fill="2B2B2B"/>
        </w:rPr>
        <w:t xml:space="preserve">Withdrawal : </w:t>
      </w:r>
      <w:r>
        <w:rPr>
          <w:rFonts w:hint="default" w:ascii="JetBrains Mono" w:hAnsi="JetBrains Mono" w:eastAsia="JetBrains Mono" w:cs="JetBrains Mono"/>
          <w:color w:val="CC7832"/>
          <w:sz w:val="13"/>
          <w:szCs w:val="13"/>
          <w:shd w:val="clear" w:fill="2B2B2B"/>
        </w:rPr>
        <w:t>\t</w:t>
      </w:r>
      <w:r>
        <w:rPr>
          <w:rFonts w:hint="default" w:ascii="JetBrains Mono" w:hAnsi="JetBrains Mono" w:eastAsia="JetBrains Mono" w:cs="JetBrains Mono"/>
          <w:color w:val="6A8759"/>
          <w:sz w:val="13"/>
          <w:szCs w:val="13"/>
          <w:shd w:val="clear" w:fill="2B2B2B"/>
        </w:rPr>
        <w:t xml:space="preserve">$" </w:t>
      </w:r>
      <w:r>
        <w:rPr>
          <w:rFonts w:hint="default" w:ascii="JetBrains Mono" w:hAnsi="JetBrains Mono" w:eastAsia="JetBrains Mono" w:cs="JetBrains Mono"/>
          <w:color w:val="A9B7C6"/>
          <w:sz w:val="13"/>
          <w:szCs w:val="13"/>
          <w:shd w:val="clear" w:fill="2B2B2B"/>
        </w:rPr>
        <w:t>+ with)</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A9B7C6"/>
          <w:sz w:val="13"/>
          <w:szCs w:val="13"/>
          <w:shd w:val="clear" w:fill="2B2B2B"/>
        </w:rPr>
        <w:t>bal -= with</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i/>
          <w:color w:val="A9B7C6"/>
          <w:sz w:val="13"/>
          <w:szCs w:val="13"/>
          <w:shd w:val="clear" w:fill="2B2B2B"/>
        </w:rPr>
        <w:t>message_alert</w:t>
      </w:r>
      <w:r>
        <w:rPr>
          <w:rFonts w:hint="default" w:ascii="JetBrains Mono" w:hAnsi="JetBrains Mono" w:eastAsia="JetBrains Mono" w:cs="JetBrains Mono"/>
          <w:color w:val="A9B7C6"/>
          <w:sz w:val="13"/>
          <w:szCs w:val="13"/>
          <w:shd w:val="clear" w:fill="2B2B2B"/>
        </w:rPr>
        <w:t>(bal</w:t>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A9B7C6"/>
          <w:sz w:val="13"/>
          <w:szCs w:val="13"/>
          <w:shd w:val="clear" w:fill="2B2B2B"/>
        </w:rPr>
        <w:t>date</w:t>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A9B7C6"/>
          <w:sz w:val="13"/>
          <w:szCs w:val="13"/>
          <w:shd w:val="clear" w:fill="2B2B2B"/>
        </w:rPr>
        <w:t>time</w:t>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9876AA"/>
          <w:sz w:val="13"/>
          <w:szCs w:val="13"/>
          <w:shd w:val="clear" w:fill="2B2B2B"/>
        </w:rPr>
        <w:t>message_balance</w:t>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9876AA"/>
          <w:sz w:val="13"/>
          <w:szCs w:val="13"/>
          <w:shd w:val="clear" w:fill="2B2B2B"/>
        </w:rPr>
        <w:t>message_date</w:t>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9876AA"/>
          <w:sz w:val="13"/>
          <w:szCs w:val="13"/>
          <w:shd w:val="clear" w:fill="2B2B2B"/>
        </w:rPr>
        <w:t>message_time</w:t>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9876AA"/>
          <w:sz w:val="13"/>
          <w:szCs w:val="13"/>
          <w:shd w:val="clear" w:fill="2B2B2B"/>
        </w:rPr>
        <w:t>message_status</w:t>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9876AA"/>
          <w:sz w:val="13"/>
          <w:szCs w:val="13"/>
          <w:shd w:val="clear" w:fill="2B2B2B"/>
        </w:rPr>
        <w:t>message_account</w:t>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9876AA"/>
          <w:sz w:val="13"/>
          <w:szCs w:val="13"/>
          <w:shd w:val="clear" w:fill="2B2B2B"/>
        </w:rPr>
        <w:t>message_deposit</w:t>
      </w:r>
      <w:r>
        <w:rPr>
          <w:rFonts w:hint="default" w:ascii="JetBrains Mono" w:hAnsi="JetBrains Mono" w:eastAsia="JetBrains Mono" w:cs="JetBrains Mono"/>
          <w:color w:val="A9B7C6"/>
          <w:sz w:val="13"/>
          <w:szCs w:val="13"/>
          <w:shd w:val="clear" w:fill="2B2B2B"/>
        </w:rPr>
        <w:t>)</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A9B7C6"/>
          <w:sz w:val="13"/>
          <w:szCs w:val="13"/>
          <w:shd w:val="clear" w:fill="2B2B2B"/>
        </w:rPr>
        <w:t>}</w:t>
      </w:r>
      <w:r>
        <w:rPr>
          <w:rFonts w:hint="default" w:ascii="JetBrains Mono" w:hAnsi="JetBrains Mono" w:eastAsia="JetBrains Mono" w:cs="JetBrains Mono"/>
          <w:color w:val="A9B7C6"/>
          <w:sz w:val="13"/>
          <w:szCs w:val="13"/>
          <w:shd w:val="clear" w:fill="2B2B2B"/>
        </w:rPr>
        <w:br w:type="textWrapping"/>
      </w:r>
      <w:r>
        <w:rPr>
          <w:rFonts w:hint="default" w:ascii="JetBrains Mono" w:hAnsi="JetBrains Mono" w:eastAsia="JetBrains Mono" w:cs="JetBrains Mono"/>
          <w:color w:val="A9B7C6"/>
          <w:sz w:val="13"/>
          <w:szCs w:val="13"/>
          <w:shd w:val="clear" w:fill="2B2B2B"/>
        </w:rPr>
        <w:t xml:space="preserve">            </w:t>
      </w:r>
      <w:r>
        <w:rPr>
          <w:rFonts w:hint="default" w:ascii="JetBrains Mono" w:hAnsi="JetBrains Mono" w:eastAsia="JetBrains Mono" w:cs="JetBrains Mono"/>
          <w:color w:val="CC7832"/>
          <w:sz w:val="13"/>
          <w:szCs w:val="13"/>
          <w:shd w:val="clear" w:fill="2B2B2B"/>
        </w:rPr>
        <w:t xml:space="preserve">else </w:t>
      </w:r>
      <w:r>
        <w:rPr>
          <w:rFonts w:hint="default" w:ascii="JetBrains Mono" w:hAnsi="JetBrains Mono" w:eastAsia="JetBrains Mono" w:cs="JetBrains Mono"/>
          <w:color w:val="A9B7C6"/>
          <w:sz w:val="13"/>
          <w:szCs w:val="13"/>
          <w:shd w:val="clear" w:fill="2B2B2B"/>
        </w:rPr>
        <w:t>{</w:t>
      </w:r>
      <w:r>
        <w:rPr>
          <w:rFonts w:hint="default" w:ascii="JetBrains Mono" w:hAnsi="JetBrains Mono" w:eastAsia="JetBrains Mono" w:cs="JetBrains Mono"/>
          <w:color w:val="A9B7C6"/>
          <w:sz w:val="13"/>
          <w:szCs w:val="13"/>
          <w:shd w:val="clear" w:fill="2B2B2B"/>
        </w:rPr>
        <w:br w:type="textWrapping"/>
      </w:r>
      <w:r>
        <w:rPr>
          <w:rFonts w:hint="default" w:ascii="JetBrains Mono" w:hAnsi="JetBrains Mono" w:eastAsia="JetBrains Mono" w:cs="JetBrains Mono"/>
          <w:color w:val="A9B7C6"/>
          <w:sz w:val="13"/>
          <w:szCs w:val="13"/>
          <w:shd w:val="clear" w:fill="2B2B2B"/>
        </w:rPr>
        <w:t xml:space="preserve">                </w:t>
      </w:r>
      <w:r>
        <w:rPr>
          <w:rFonts w:hint="default" w:ascii="JetBrains Mono" w:hAnsi="JetBrains Mono" w:eastAsia="JetBrains Mono" w:cs="JetBrains Mono"/>
          <w:color w:val="9876AA"/>
          <w:sz w:val="13"/>
          <w:szCs w:val="13"/>
          <w:shd w:val="clear" w:fill="2B2B2B"/>
        </w:rPr>
        <w:t>message_status</w:t>
      </w:r>
      <w:r>
        <w:rPr>
          <w:rFonts w:hint="default" w:ascii="JetBrains Mono" w:hAnsi="JetBrains Mono" w:eastAsia="JetBrains Mono" w:cs="JetBrains Mono"/>
          <w:color w:val="A9B7C6"/>
          <w:sz w:val="13"/>
          <w:szCs w:val="13"/>
          <w:shd w:val="clear" w:fill="2B2B2B"/>
        </w:rPr>
        <w:t>.setStyle(</w:t>
      </w:r>
      <w:r>
        <w:rPr>
          <w:rFonts w:hint="default" w:ascii="JetBrains Mono" w:hAnsi="JetBrains Mono" w:eastAsia="JetBrains Mono" w:cs="JetBrains Mono"/>
          <w:color w:val="6A8759"/>
          <w:sz w:val="13"/>
          <w:szCs w:val="13"/>
          <w:shd w:val="clear" w:fill="2B2B2B"/>
        </w:rPr>
        <w:t>"</w:t>
      </w:r>
      <w:r>
        <w:rPr>
          <w:rFonts w:hint="default" w:ascii="JetBrains Mono" w:hAnsi="JetBrains Mono" w:eastAsia="JetBrains Mono" w:cs="JetBrains Mono"/>
          <w:color w:val="6A8759"/>
          <w:sz w:val="13"/>
          <w:szCs w:val="13"/>
          <w:shd w:val="clear" w:fill="364135"/>
        </w:rPr>
        <w:t>-fx-fill: #f66262;</w:t>
      </w:r>
      <w:r>
        <w:rPr>
          <w:rFonts w:hint="default" w:ascii="JetBrains Mono" w:hAnsi="JetBrains Mono" w:eastAsia="JetBrains Mono" w:cs="JetBrains Mono"/>
          <w:color w:val="6A8759"/>
          <w:sz w:val="13"/>
          <w:szCs w:val="13"/>
          <w:shd w:val="clear" w:fill="2B2B2B"/>
        </w:rPr>
        <w:t>"</w:t>
      </w:r>
      <w:r>
        <w:rPr>
          <w:rFonts w:hint="default" w:ascii="JetBrains Mono" w:hAnsi="JetBrains Mono" w:eastAsia="JetBrains Mono" w:cs="JetBrains Mono"/>
          <w:color w:val="A9B7C6"/>
          <w:sz w:val="13"/>
          <w:szCs w:val="13"/>
          <w:shd w:val="clear" w:fill="2B2B2B"/>
        </w:rPr>
        <w:t>)</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9876AA"/>
          <w:sz w:val="13"/>
          <w:szCs w:val="13"/>
          <w:shd w:val="clear" w:fill="2B2B2B"/>
        </w:rPr>
        <w:t>message_status</w:t>
      </w:r>
      <w:r>
        <w:rPr>
          <w:rFonts w:hint="default" w:ascii="JetBrains Mono" w:hAnsi="JetBrains Mono" w:eastAsia="JetBrains Mono" w:cs="JetBrains Mono"/>
          <w:color w:val="A9B7C6"/>
          <w:sz w:val="13"/>
          <w:szCs w:val="13"/>
          <w:shd w:val="clear" w:fill="2B2B2B"/>
        </w:rPr>
        <w:t>.setText(</w:t>
      </w:r>
      <w:r>
        <w:rPr>
          <w:rFonts w:hint="default" w:ascii="JetBrains Mono" w:hAnsi="JetBrains Mono" w:eastAsia="JetBrains Mono" w:cs="JetBrains Mono"/>
          <w:color w:val="6A8759"/>
          <w:sz w:val="13"/>
          <w:szCs w:val="13"/>
          <w:shd w:val="clear" w:fill="2B2B2B"/>
        </w:rPr>
        <w:t>"</w:t>
      </w:r>
      <w:r>
        <w:rPr>
          <w:rFonts w:hint="default" w:ascii="JetBrains Mono" w:hAnsi="JetBrains Mono" w:eastAsia="JetBrains Mono" w:cs="JetBrains Mono"/>
          <w:color w:val="CC7832"/>
          <w:sz w:val="13"/>
          <w:szCs w:val="13"/>
          <w:shd w:val="clear" w:fill="2B2B2B"/>
        </w:rPr>
        <w:t>\t\t\t\t</w:t>
      </w:r>
      <w:r>
        <w:rPr>
          <w:rFonts w:hint="default" w:ascii="JetBrains Mono" w:hAnsi="JetBrains Mono" w:eastAsia="JetBrains Mono" w:cs="JetBrains Mono"/>
          <w:color w:val="6A8759"/>
          <w:sz w:val="13"/>
          <w:szCs w:val="13"/>
          <w:shd w:val="clear" w:fill="2B2B2B"/>
        </w:rPr>
        <w:t>Sorry, you don't have sufficient funds to proceed with this transaction !"</w:t>
      </w:r>
      <w:r>
        <w:rPr>
          <w:rFonts w:hint="default" w:ascii="JetBrains Mono" w:hAnsi="JetBrains Mono" w:eastAsia="JetBrains Mono" w:cs="JetBrains Mono"/>
          <w:color w:val="A9B7C6"/>
          <w:sz w:val="13"/>
          <w:szCs w:val="13"/>
          <w:shd w:val="clear" w:fill="2B2B2B"/>
        </w:rPr>
        <w:t>)</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A9B7C6"/>
          <w:sz w:val="13"/>
          <w:szCs w:val="13"/>
          <w:shd w:val="clear" w:fill="2B2B2B"/>
        </w:rPr>
        <w:t>AlertMessage.</w:t>
      </w:r>
      <w:r>
        <w:rPr>
          <w:rFonts w:hint="default" w:ascii="JetBrains Mono" w:hAnsi="JetBrains Mono" w:eastAsia="JetBrains Mono" w:cs="JetBrains Mono"/>
          <w:i/>
          <w:color w:val="A9B7C6"/>
          <w:sz w:val="13"/>
          <w:szCs w:val="13"/>
          <w:shd w:val="clear" w:fill="2B2B2B"/>
        </w:rPr>
        <w:t>message</w:t>
      </w:r>
      <w:r>
        <w:rPr>
          <w:rFonts w:hint="default" w:ascii="JetBrains Mono" w:hAnsi="JetBrains Mono" w:eastAsia="JetBrains Mono" w:cs="JetBrains Mono"/>
          <w:color w:val="A9B7C6"/>
          <w:sz w:val="13"/>
          <w:szCs w:val="13"/>
          <w:shd w:val="clear" w:fill="2B2B2B"/>
        </w:rPr>
        <w:t>(</w:t>
      </w:r>
      <w:r>
        <w:rPr>
          <w:rFonts w:hint="default" w:ascii="JetBrains Mono" w:hAnsi="JetBrains Mono" w:eastAsia="JetBrains Mono" w:cs="JetBrains Mono"/>
          <w:color w:val="9876AA"/>
          <w:sz w:val="13"/>
          <w:szCs w:val="13"/>
          <w:shd w:val="clear" w:fill="2B2B2B"/>
        </w:rPr>
        <w:t>message_status</w:t>
      </w:r>
      <w:r>
        <w:rPr>
          <w:rFonts w:hint="default" w:ascii="JetBrains Mono" w:hAnsi="JetBrains Mono" w:eastAsia="JetBrains Mono" w:cs="JetBrains Mono"/>
          <w:color w:val="A9B7C6"/>
          <w:sz w:val="13"/>
          <w:szCs w:val="13"/>
          <w:shd w:val="clear" w:fill="2B2B2B"/>
        </w:rPr>
        <w:t>)</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A9B7C6"/>
          <w:sz w:val="13"/>
          <w:szCs w:val="13"/>
          <w:shd w:val="clear" w:fill="2B2B2B"/>
        </w:rPr>
        <w:t>}</w:t>
      </w:r>
      <w:r>
        <w:rPr>
          <w:rFonts w:hint="default" w:ascii="JetBrains Mono" w:hAnsi="JetBrains Mono" w:eastAsia="JetBrains Mono" w:cs="JetBrains Mono"/>
          <w:color w:val="A9B7C6"/>
          <w:sz w:val="13"/>
          <w:szCs w:val="13"/>
          <w:shd w:val="clear" w:fill="2B2B2B"/>
        </w:rPr>
        <w:br w:type="textWrapping"/>
      </w:r>
      <w:r>
        <w:rPr>
          <w:rFonts w:hint="default" w:ascii="JetBrains Mono" w:hAnsi="JetBrains Mono" w:eastAsia="JetBrains Mono" w:cs="JetBrains Mono"/>
          <w:color w:val="A9B7C6"/>
          <w:sz w:val="13"/>
          <w:szCs w:val="13"/>
          <w:shd w:val="clear" w:fill="2B2B2B"/>
        </w:rPr>
        <w:br w:type="textWrapping"/>
      </w:r>
      <w:r>
        <w:rPr>
          <w:rFonts w:hint="default" w:ascii="JetBrains Mono" w:hAnsi="JetBrains Mono" w:eastAsia="JetBrains Mono" w:cs="JetBrains Mono"/>
          <w:color w:val="A9B7C6"/>
          <w:sz w:val="13"/>
          <w:szCs w:val="13"/>
          <w:shd w:val="clear" w:fill="2B2B2B"/>
        </w:rPr>
        <w:t xml:space="preserve">            </w:t>
      </w:r>
      <w:r>
        <w:rPr>
          <w:rFonts w:hint="default" w:ascii="JetBrains Mono" w:hAnsi="JetBrains Mono" w:eastAsia="JetBrains Mono" w:cs="JetBrains Mono"/>
          <w:color w:val="9876AA"/>
          <w:sz w:val="13"/>
          <w:szCs w:val="13"/>
          <w:shd w:val="clear" w:fill="2B2B2B"/>
        </w:rPr>
        <w:t>withdrw</w:t>
      </w:r>
      <w:r>
        <w:rPr>
          <w:rFonts w:hint="default" w:ascii="JetBrains Mono" w:hAnsi="JetBrains Mono" w:eastAsia="JetBrains Mono" w:cs="JetBrains Mono"/>
          <w:color w:val="A9B7C6"/>
          <w:sz w:val="13"/>
          <w:szCs w:val="13"/>
          <w:shd w:val="clear" w:fill="2B2B2B"/>
        </w:rPr>
        <w:t>.clear()</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A9B7C6"/>
          <w:sz w:val="13"/>
          <w:szCs w:val="13"/>
          <w:shd w:val="clear" w:fill="2B2B2B"/>
        </w:rPr>
        <w:t xml:space="preserve">} </w:t>
      </w:r>
      <w:r>
        <w:rPr>
          <w:rFonts w:hint="default" w:ascii="JetBrains Mono" w:hAnsi="JetBrains Mono" w:eastAsia="JetBrains Mono" w:cs="JetBrains Mono"/>
          <w:color w:val="CC7832"/>
          <w:sz w:val="13"/>
          <w:szCs w:val="13"/>
          <w:shd w:val="clear" w:fill="2B2B2B"/>
        </w:rPr>
        <w:t xml:space="preserve">catch </w:t>
      </w:r>
      <w:r>
        <w:rPr>
          <w:rFonts w:hint="default" w:ascii="JetBrains Mono" w:hAnsi="JetBrains Mono" w:eastAsia="JetBrains Mono" w:cs="JetBrains Mono"/>
          <w:color w:val="A9B7C6"/>
          <w:sz w:val="13"/>
          <w:szCs w:val="13"/>
          <w:shd w:val="clear" w:fill="2B2B2B"/>
        </w:rPr>
        <w:t>(SQLException err) { err.printStackTrace()</w:t>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A9B7C6"/>
          <w:sz w:val="13"/>
          <w:szCs w:val="13"/>
          <w:shd w:val="clear" w:fill="2B2B2B"/>
        </w:rPr>
        <w:t>}</w:t>
      </w:r>
      <w:r>
        <w:rPr>
          <w:rFonts w:hint="default" w:ascii="JetBrains Mono" w:hAnsi="JetBrains Mono" w:eastAsia="JetBrains Mono" w:cs="JetBrains Mono"/>
          <w:color w:val="A9B7C6"/>
          <w:sz w:val="13"/>
          <w:szCs w:val="13"/>
          <w:shd w:val="clear" w:fill="2B2B2B"/>
        </w:rPr>
        <w:br w:type="textWrapping"/>
      </w:r>
      <w:r>
        <w:rPr>
          <w:rFonts w:hint="default" w:ascii="JetBrains Mono" w:hAnsi="JetBrains Mono" w:eastAsia="JetBrains Mono" w:cs="JetBrains Mono"/>
          <w:color w:val="A9B7C6"/>
          <w:sz w:val="13"/>
          <w:szCs w:val="13"/>
          <w:shd w:val="clear" w:fill="2B2B2B"/>
        </w:rPr>
        <w:br w:type="textWrapping"/>
      </w:r>
      <w:r>
        <w:rPr>
          <w:rFonts w:hint="default" w:ascii="JetBrains Mono" w:hAnsi="JetBrains Mono" w:eastAsia="JetBrains Mono" w:cs="JetBrains Mono"/>
          <w:color w:val="A9B7C6"/>
          <w:sz w:val="13"/>
          <w:szCs w:val="13"/>
          <w:shd w:val="clear" w:fill="2B2B2B"/>
        </w:rPr>
        <w:t xml:space="preserve">    }</w:t>
      </w:r>
      <w:r>
        <w:rPr>
          <w:rFonts w:hint="default" w:ascii="JetBrains Mono" w:hAnsi="JetBrains Mono" w:eastAsia="JetBrains Mono" w:cs="JetBrains Mono"/>
          <w:color w:val="A9B7C6"/>
          <w:sz w:val="13"/>
          <w:szCs w:val="13"/>
          <w:shd w:val="clear" w:fill="2B2B2B"/>
        </w:rPr>
        <w:br w:type="textWrapping"/>
      </w:r>
      <w:r>
        <w:rPr>
          <w:rFonts w:hint="default" w:ascii="JetBrains Mono" w:hAnsi="JetBrains Mono" w:eastAsia="JetBrains Mono" w:cs="JetBrains Mono"/>
          <w:color w:val="A9B7C6"/>
          <w:sz w:val="13"/>
          <w:szCs w:val="13"/>
          <w:shd w:val="clear" w:fill="2B2B2B"/>
        </w:rPr>
        <w:br w:type="textWrapping"/>
      </w:r>
      <w:r>
        <w:rPr>
          <w:rFonts w:hint="default" w:ascii="JetBrains Mono" w:hAnsi="JetBrains Mono" w:eastAsia="JetBrains Mono" w:cs="JetBrains Mono"/>
          <w:color w:val="A9B7C6"/>
          <w:sz w:val="13"/>
          <w:szCs w:val="13"/>
          <w:shd w:val="clear" w:fill="2B2B2B"/>
        </w:rPr>
        <w:t xml:space="preserve">    </w:t>
      </w:r>
      <w:r>
        <w:rPr>
          <w:rFonts w:hint="default" w:ascii="JetBrains Mono" w:hAnsi="JetBrains Mono" w:eastAsia="JetBrains Mono" w:cs="JetBrains Mono"/>
          <w:color w:val="CC7832"/>
          <w:sz w:val="13"/>
          <w:szCs w:val="13"/>
          <w:shd w:val="clear" w:fill="2B2B2B"/>
        </w:rPr>
        <w:t xml:space="preserve">static void </w:t>
      </w:r>
      <w:r>
        <w:rPr>
          <w:rFonts w:hint="default" w:ascii="JetBrains Mono" w:hAnsi="JetBrains Mono" w:eastAsia="JetBrains Mono" w:cs="JetBrains Mono"/>
          <w:color w:val="FFC66D"/>
          <w:sz w:val="13"/>
          <w:szCs w:val="13"/>
          <w:shd w:val="clear" w:fill="2B2B2B"/>
        </w:rPr>
        <w:t xml:space="preserve">message_alert </w:t>
      </w:r>
      <w:r>
        <w:rPr>
          <w:rFonts w:hint="default" w:ascii="JetBrains Mono" w:hAnsi="JetBrains Mono" w:eastAsia="JetBrains Mono" w:cs="JetBrains Mono"/>
          <w:color w:val="A9B7C6"/>
          <w:sz w:val="13"/>
          <w:szCs w:val="13"/>
          <w:shd w:val="clear" w:fill="2B2B2B"/>
        </w:rPr>
        <w:t>(</w:t>
      </w:r>
      <w:r>
        <w:rPr>
          <w:rFonts w:hint="default" w:ascii="JetBrains Mono" w:hAnsi="JetBrains Mono" w:eastAsia="JetBrains Mono" w:cs="JetBrains Mono"/>
          <w:color w:val="CC7832"/>
          <w:sz w:val="13"/>
          <w:szCs w:val="13"/>
          <w:shd w:val="clear" w:fill="2B2B2B"/>
        </w:rPr>
        <w:t xml:space="preserve">double </w:t>
      </w:r>
      <w:r>
        <w:rPr>
          <w:rFonts w:hint="default" w:ascii="JetBrains Mono" w:hAnsi="JetBrains Mono" w:eastAsia="JetBrains Mono" w:cs="JetBrains Mono"/>
          <w:color w:val="A9B7C6"/>
          <w:sz w:val="13"/>
          <w:szCs w:val="13"/>
          <w:shd w:val="clear" w:fill="2B2B2B"/>
        </w:rPr>
        <w:t>bal</w:t>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A9B7C6"/>
          <w:sz w:val="13"/>
          <w:szCs w:val="13"/>
          <w:shd w:val="clear" w:fill="2B2B2B"/>
        </w:rPr>
        <w:t>String date</w:t>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A9B7C6"/>
          <w:sz w:val="13"/>
          <w:szCs w:val="13"/>
          <w:shd w:val="clear" w:fill="2B2B2B"/>
        </w:rPr>
        <w:t>String time</w:t>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A9B7C6"/>
          <w:sz w:val="13"/>
          <w:szCs w:val="13"/>
          <w:shd w:val="clear" w:fill="2B2B2B"/>
        </w:rPr>
        <w:t>Text message_balance</w:t>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A9B7C6"/>
          <w:sz w:val="13"/>
          <w:szCs w:val="13"/>
          <w:shd w:val="clear" w:fill="2B2B2B"/>
        </w:rPr>
        <w:t>Text message_date</w:t>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A9B7C6"/>
          <w:sz w:val="13"/>
          <w:szCs w:val="13"/>
          <w:shd w:val="clear" w:fill="2B2B2B"/>
        </w:rPr>
        <w:t>Text message_time</w:t>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A9B7C6"/>
          <w:sz w:val="13"/>
          <w:szCs w:val="13"/>
          <w:shd w:val="clear" w:fill="2B2B2B"/>
        </w:rPr>
        <w:t>Text message_status</w:t>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A9B7C6"/>
          <w:sz w:val="13"/>
          <w:szCs w:val="13"/>
          <w:shd w:val="clear" w:fill="2B2B2B"/>
        </w:rPr>
        <w:t>Text message_account</w:t>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A9B7C6"/>
          <w:sz w:val="13"/>
          <w:szCs w:val="13"/>
          <w:shd w:val="clear" w:fill="2B2B2B"/>
        </w:rPr>
        <w:t>Text message_deposit) {</w:t>
      </w:r>
      <w:r>
        <w:rPr>
          <w:rFonts w:hint="default" w:ascii="JetBrains Mono" w:hAnsi="JetBrains Mono" w:eastAsia="JetBrains Mono" w:cs="JetBrains Mono"/>
          <w:color w:val="A9B7C6"/>
          <w:sz w:val="13"/>
          <w:szCs w:val="13"/>
          <w:shd w:val="clear" w:fill="2B2B2B"/>
        </w:rPr>
        <w:br w:type="textWrapping"/>
      </w:r>
      <w:r>
        <w:rPr>
          <w:rFonts w:hint="default" w:ascii="JetBrains Mono" w:hAnsi="JetBrains Mono" w:eastAsia="JetBrains Mono" w:cs="JetBrains Mono"/>
          <w:color w:val="A9B7C6"/>
          <w:sz w:val="13"/>
          <w:szCs w:val="13"/>
          <w:shd w:val="clear" w:fill="2B2B2B"/>
        </w:rPr>
        <w:t xml:space="preserve">        message_balance.setText(</w:t>
      </w:r>
      <w:r>
        <w:rPr>
          <w:rFonts w:hint="default" w:ascii="JetBrains Mono" w:hAnsi="JetBrains Mono" w:eastAsia="JetBrains Mono" w:cs="JetBrains Mono"/>
          <w:color w:val="6A8759"/>
          <w:sz w:val="13"/>
          <w:szCs w:val="13"/>
          <w:shd w:val="clear" w:fill="2B2B2B"/>
        </w:rPr>
        <w:t>"</w:t>
      </w:r>
      <w:r>
        <w:rPr>
          <w:rFonts w:hint="default" w:ascii="JetBrains Mono" w:hAnsi="JetBrains Mono" w:eastAsia="JetBrains Mono" w:cs="JetBrains Mono"/>
          <w:color w:val="CC7832"/>
          <w:sz w:val="13"/>
          <w:szCs w:val="13"/>
          <w:shd w:val="clear" w:fill="2B2B2B"/>
        </w:rPr>
        <w:t>\t\t</w:t>
      </w:r>
      <w:r>
        <w:rPr>
          <w:rFonts w:hint="default" w:ascii="JetBrains Mono" w:hAnsi="JetBrains Mono" w:eastAsia="JetBrains Mono" w:cs="JetBrains Mono"/>
          <w:color w:val="6A8759"/>
          <w:sz w:val="13"/>
          <w:szCs w:val="13"/>
          <w:shd w:val="clear" w:fill="2B2B2B"/>
        </w:rPr>
        <w:t xml:space="preserve">Balance : $" </w:t>
      </w:r>
      <w:r>
        <w:rPr>
          <w:rFonts w:hint="default" w:ascii="JetBrains Mono" w:hAnsi="JetBrains Mono" w:eastAsia="JetBrains Mono" w:cs="JetBrains Mono"/>
          <w:color w:val="A9B7C6"/>
          <w:sz w:val="13"/>
          <w:szCs w:val="13"/>
          <w:shd w:val="clear" w:fill="2B2B2B"/>
        </w:rPr>
        <w:t>+ bal)</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A9B7C6"/>
          <w:sz w:val="13"/>
          <w:szCs w:val="13"/>
          <w:shd w:val="clear" w:fill="2B2B2B"/>
        </w:rPr>
        <w:t>message_date.setText(</w:t>
      </w:r>
      <w:r>
        <w:rPr>
          <w:rFonts w:hint="default" w:ascii="JetBrains Mono" w:hAnsi="JetBrains Mono" w:eastAsia="JetBrains Mono" w:cs="JetBrains Mono"/>
          <w:color w:val="6A8759"/>
          <w:sz w:val="13"/>
          <w:szCs w:val="13"/>
          <w:shd w:val="clear" w:fill="2B2B2B"/>
        </w:rPr>
        <w:t>"</w:t>
      </w:r>
      <w:r>
        <w:rPr>
          <w:rFonts w:hint="default" w:ascii="JetBrains Mono" w:hAnsi="JetBrains Mono" w:eastAsia="JetBrains Mono" w:cs="JetBrains Mono"/>
          <w:color w:val="CC7832"/>
          <w:sz w:val="13"/>
          <w:szCs w:val="13"/>
          <w:shd w:val="clear" w:fill="2B2B2B"/>
        </w:rPr>
        <w:t>\t\t</w:t>
      </w:r>
      <w:r>
        <w:rPr>
          <w:rFonts w:hint="default" w:ascii="JetBrains Mono" w:hAnsi="JetBrains Mono" w:eastAsia="JetBrains Mono" w:cs="JetBrains Mono"/>
          <w:color w:val="6A8759"/>
          <w:sz w:val="13"/>
          <w:szCs w:val="13"/>
          <w:shd w:val="clear" w:fill="2B2B2B"/>
        </w:rPr>
        <w:t xml:space="preserve">Date : " </w:t>
      </w:r>
      <w:r>
        <w:rPr>
          <w:rFonts w:hint="default" w:ascii="JetBrains Mono" w:hAnsi="JetBrains Mono" w:eastAsia="JetBrains Mono" w:cs="JetBrains Mono"/>
          <w:color w:val="A9B7C6"/>
          <w:sz w:val="13"/>
          <w:szCs w:val="13"/>
          <w:shd w:val="clear" w:fill="2B2B2B"/>
        </w:rPr>
        <w:t>+ date)</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A9B7C6"/>
          <w:sz w:val="13"/>
          <w:szCs w:val="13"/>
          <w:shd w:val="clear" w:fill="2B2B2B"/>
        </w:rPr>
        <w:t>message_time.setText(</w:t>
      </w:r>
      <w:r>
        <w:rPr>
          <w:rFonts w:hint="default" w:ascii="JetBrains Mono" w:hAnsi="JetBrains Mono" w:eastAsia="JetBrains Mono" w:cs="JetBrains Mono"/>
          <w:color w:val="6A8759"/>
          <w:sz w:val="13"/>
          <w:szCs w:val="13"/>
          <w:shd w:val="clear" w:fill="2B2B2B"/>
        </w:rPr>
        <w:t>"</w:t>
      </w:r>
      <w:r>
        <w:rPr>
          <w:rFonts w:hint="default" w:ascii="JetBrains Mono" w:hAnsi="JetBrains Mono" w:eastAsia="JetBrains Mono" w:cs="JetBrains Mono"/>
          <w:color w:val="CC7832"/>
          <w:sz w:val="13"/>
          <w:szCs w:val="13"/>
          <w:shd w:val="clear" w:fill="2B2B2B"/>
        </w:rPr>
        <w:t>\t\t</w:t>
      </w:r>
      <w:r>
        <w:rPr>
          <w:rFonts w:hint="default" w:ascii="JetBrains Mono" w:hAnsi="JetBrains Mono" w:eastAsia="JetBrains Mono" w:cs="JetBrains Mono"/>
          <w:color w:val="6A8759"/>
          <w:sz w:val="13"/>
          <w:szCs w:val="13"/>
          <w:shd w:val="clear" w:fill="2B2B2B"/>
        </w:rPr>
        <w:t xml:space="preserve">Time : " </w:t>
      </w:r>
      <w:r>
        <w:rPr>
          <w:rFonts w:hint="default" w:ascii="JetBrains Mono" w:hAnsi="JetBrains Mono" w:eastAsia="JetBrains Mono" w:cs="JetBrains Mono"/>
          <w:color w:val="A9B7C6"/>
          <w:sz w:val="13"/>
          <w:szCs w:val="13"/>
          <w:shd w:val="clear" w:fill="2B2B2B"/>
        </w:rPr>
        <w:t>+ time)</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A9B7C6"/>
          <w:sz w:val="13"/>
          <w:szCs w:val="13"/>
          <w:shd w:val="clear" w:fill="2B2B2B"/>
        </w:rPr>
        <w:t>AlertMessage.</w:t>
      </w:r>
      <w:r>
        <w:rPr>
          <w:rFonts w:hint="default" w:ascii="JetBrains Mono" w:hAnsi="JetBrains Mono" w:eastAsia="JetBrains Mono" w:cs="JetBrains Mono"/>
          <w:i/>
          <w:color w:val="A9B7C6"/>
          <w:sz w:val="13"/>
          <w:szCs w:val="13"/>
          <w:shd w:val="clear" w:fill="2B2B2B"/>
        </w:rPr>
        <w:t>message</w:t>
      </w:r>
      <w:r>
        <w:rPr>
          <w:rFonts w:hint="default" w:ascii="JetBrains Mono" w:hAnsi="JetBrains Mono" w:eastAsia="JetBrains Mono" w:cs="JetBrains Mono"/>
          <w:color w:val="A9B7C6"/>
          <w:sz w:val="13"/>
          <w:szCs w:val="13"/>
          <w:shd w:val="clear" w:fill="2B2B2B"/>
        </w:rPr>
        <w:t>(message_status)</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A9B7C6"/>
          <w:sz w:val="13"/>
          <w:szCs w:val="13"/>
          <w:shd w:val="clear" w:fill="2B2B2B"/>
        </w:rPr>
        <w:t>AlertMessage.</w:t>
      </w:r>
      <w:r>
        <w:rPr>
          <w:rFonts w:hint="default" w:ascii="JetBrains Mono" w:hAnsi="JetBrains Mono" w:eastAsia="JetBrains Mono" w:cs="JetBrains Mono"/>
          <w:i/>
          <w:color w:val="A9B7C6"/>
          <w:sz w:val="13"/>
          <w:szCs w:val="13"/>
          <w:shd w:val="clear" w:fill="2B2B2B"/>
        </w:rPr>
        <w:t>message</w:t>
      </w:r>
      <w:r>
        <w:rPr>
          <w:rFonts w:hint="default" w:ascii="JetBrains Mono" w:hAnsi="JetBrains Mono" w:eastAsia="JetBrains Mono" w:cs="JetBrains Mono"/>
          <w:color w:val="A9B7C6"/>
          <w:sz w:val="13"/>
          <w:szCs w:val="13"/>
          <w:shd w:val="clear" w:fill="2B2B2B"/>
        </w:rPr>
        <w:t>(message_status)</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A9B7C6"/>
          <w:sz w:val="13"/>
          <w:szCs w:val="13"/>
          <w:shd w:val="clear" w:fill="2B2B2B"/>
        </w:rPr>
        <w:t>AlertMessage.</w:t>
      </w:r>
      <w:r>
        <w:rPr>
          <w:rFonts w:hint="default" w:ascii="JetBrains Mono" w:hAnsi="JetBrains Mono" w:eastAsia="JetBrains Mono" w:cs="JetBrains Mono"/>
          <w:i/>
          <w:color w:val="A9B7C6"/>
          <w:sz w:val="13"/>
          <w:szCs w:val="13"/>
          <w:shd w:val="clear" w:fill="2B2B2B"/>
        </w:rPr>
        <w:t>message</w:t>
      </w:r>
      <w:r>
        <w:rPr>
          <w:rFonts w:hint="default" w:ascii="JetBrains Mono" w:hAnsi="JetBrains Mono" w:eastAsia="JetBrains Mono" w:cs="JetBrains Mono"/>
          <w:color w:val="A9B7C6"/>
          <w:sz w:val="13"/>
          <w:szCs w:val="13"/>
          <w:shd w:val="clear" w:fill="2B2B2B"/>
        </w:rPr>
        <w:t>(message_account)</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A9B7C6"/>
          <w:sz w:val="13"/>
          <w:szCs w:val="13"/>
          <w:shd w:val="clear" w:fill="2B2B2B"/>
        </w:rPr>
        <w:t>AlertMessage.</w:t>
      </w:r>
      <w:r>
        <w:rPr>
          <w:rFonts w:hint="default" w:ascii="JetBrains Mono" w:hAnsi="JetBrains Mono" w:eastAsia="JetBrains Mono" w:cs="JetBrains Mono"/>
          <w:i/>
          <w:color w:val="A9B7C6"/>
          <w:sz w:val="13"/>
          <w:szCs w:val="13"/>
          <w:shd w:val="clear" w:fill="2B2B2B"/>
        </w:rPr>
        <w:t>message</w:t>
      </w:r>
      <w:r>
        <w:rPr>
          <w:rFonts w:hint="default" w:ascii="JetBrains Mono" w:hAnsi="JetBrains Mono" w:eastAsia="JetBrains Mono" w:cs="JetBrains Mono"/>
          <w:color w:val="A9B7C6"/>
          <w:sz w:val="13"/>
          <w:szCs w:val="13"/>
          <w:shd w:val="clear" w:fill="2B2B2B"/>
        </w:rPr>
        <w:t>(message_deposit)</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A9B7C6"/>
          <w:sz w:val="13"/>
          <w:szCs w:val="13"/>
          <w:shd w:val="clear" w:fill="2B2B2B"/>
        </w:rPr>
        <w:t>AlertMessage.</w:t>
      </w:r>
      <w:r>
        <w:rPr>
          <w:rFonts w:hint="default" w:ascii="JetBrains Mono" w:hAnsi="JetBrains Mono" w:eastAsia="JetBrains Mono" w:cs="JetBrains Mono"/>
          <w:i/>
          <w:color w:val="A9B7C6"/>
          <w:sz w:val="13"/>
          <w:szCs w:val="13"/>
          <w:shd w:val="clear" w:fill="2B2B2B"/>
        </w:rPr>
        <w:t>message</w:t>
      </w:r>
      <w:r>
        <w:rPr>
          <w:rFonts w:hint="default" w:ascii="JetBrains Mono" w:hAnsi="JetBrains Mono" w:eastAsia="JetBrains Mono" w:cs="JetBrains Mono"/>
          <w:color w:val="A9B7C6"/>
          <w:sz w:val="13"/>
          <w:szCs w:val="13"/>
          <w:shd w:val="clear" w:fill="2B2B2B"/>
        </w:rPr>
        <w:t>(message_balance)</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A9B7C6"/>
          <w:sz w:val="13"/>
          <w:szCs w:val="13"/>
          <w:shd w:val="clear" w:fill="2B2B2B"/>
        </w:rPr>
        <w:t>AlertMessage.</w:t>
      </w:r>
      <w:r>
        <w:rPr>
          <w:rFonts w:hint="default" w:ascii="JetBrains Mono" w:hAnsi="JetBrains Mono" w:eastAsia="JetBrains Mono" w:cs="JetBrains Mono"/>
          <w:i/>
          <w:color w:val="A9B7C6"/>
          <w:sz w:val="13"/>
          <w:szCs w:val="13"/>
          <w:shd w:val="clear" w:fill="2B2B2B"/>
        </w:rPr>
        <w:t>message</w:t>
      </w:r>
      <w:r>
        <w:rPr>
          <w:rFonts w:hint="default" w:ascii="JetBrains Mono" w:hAnsi="JetBrains Mono" w:eastAsia="JetBrains Mono" w:cs="JetBrains Mono"/>
          <w:color w:val="A9B7C6"/>
          <w:sz w:val="13"/>
          <w:szCs w:val="13"/>
          <w:shd w:val="clear" w:fill="2B2B2B"/>
        </w:rPr>
        <w:t>(message_date)</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A9B7C6"/>
          <w:sz w:val="13"/>
          <w:szCs w:val="13"/>
          <w:shd w:val="clear" w:fill="2B2B2B"/>
        </w:rPr>
        <w:t>AlertMessage.</w:t>
      </w:r>
      <w:r>
        <w:rPr>
          <w:rFonts w:hint="default" w:ascii="JetBrains Mono" w:hAnsi="JetBrains Mono" w:eastAsia="JetBrains Mono" w:cs="JetBrains Mono"/>
          <w:i/>
          <w:color w:val="A9B7C6"/>
          <w:sz w:val="13"/>
          <w:szCs w:val="13"/>
          <w:shd w:val="clear" w:fill="2B2B2B"/>
        </w:rPr>
        <w:t>message</w:t>
      </w:r>
      <w:r>
        <w:rPr>
          <w:rFonts w:hint="default" w:ascii="JetBrains Mono" w:hAnsi="JetBrains Mono" w:eastAsia="JetBrains Mono" w:cs="JetBrains Mono"/>
          <w:color w:val="A9B7C6"/>
          <w:sz w:val="13"/>
          <w:szCs w:val="13"/>
          <w:shd w:val="clear" w:fill="2B2B2B"/>
        </w:rPr>
        <w:t>(message_time)</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A9B7C6"/>
          <w:sz w:val="13"/>
          <w:szCs w:val="13"/>
          <w:shd w:val="clear" w:fill="2B2B2B"/>
        </w:rPr>
        <w:t>}</w:t>
      </w:r>
      <w:r>
        <w:rPr>
          <w:rFonts w:hint="default" w:ascii="JetBrains Mono" w:hAnsi="JetBrains Mono" w:eastAsia="JetBrains Mono" w:cs="JetBrains Mono"/>
          <w:color w:val="A9B7C6"/>
          <w:sz w:val="13"/>
          <w:szCs w:val="13"/>
          <w:shd w:val="clear" w:fill="2B2B2B"/>
        </w:rPr>
        <w:br w:type="textWrapping"/>
      </w:r>
      <w:r>
        <w:rPr>
          <w:rFonts w:hint="default" w:ascii="JetBrains Mono" w:hAnsi="JetBrains Mono" w:eastAsia="JetBrains Mono" w:cs="JetBrains Mono"/>
          <w:color w:val="A9B7C6"/>
          <w:sz w:val="13"/>
          <w:szCs w:val="13"/>
          <w:shd w:val="clear" w:fill="2B2B2B"/>
        </w:rPr>
        <w:t>}</w:t>
      </w:r>
    </w:p>
    <w:p>
      <w:pPr>
        <w:pStyle w:val="8"/>
        <w:keepNext w:val="0"/>
        <w:keepLines w:val="0"/>
        <w:widowControl/>
        <w:suppressLineNumbers w:val="0"/>
        <w:rPr>
          <w:rFonts w:hint="default" w:ascii="Times New Roman Bold Italic" w:hAnsi="Times New Roman Bold Italic" w:cs="Times New Roman Bold Italic"/>
          <w:b/>
          <w:bCs/>
          <w:i/>
          <w:iCs/>
          <w:kern w:val="2"/>
          <w:sz w:val="32"/>
          <w:szCs w:val="36"/>
          <w:lang w:eastAsia="zh-CN"/>
        </w:rPr>
      </w:pPr>
    </w:p>
    <w:p>
      <w:pPr>
        <w:pStyle w:val="8"/>
        <w:keepNext w:val="0"/>
        <w:keepLines w:val="0"/>
        <w:widowControl/>
        <w:suppressLineNumbers w:val="0"/>
        <w:rPr>
          <w:rFonts w:hint="default" w:ascii="Times New Roman Bold Italic" w:hAnsi="Times New Roman Bold Italic" w:cs="Times New Roman Bold Italic"/>
          <w:b/>
          <w:bCs/>
          <w:i/>
          <w:iCs/>
          <w:kern w:val="2"/>
          <w:sz w:val="32"/>
          <w:szCs w:val="36"/>
          <w:lang w:eastAsia="zh-CN"/>
        </w:rPr>
      </w:pPr>
      <w:r>
        <w:rPr>
          <w:rFonts w:hint="default" w:ascii="Times New Roman Bold Italic" w:hAnsi="Times New Roman Bold Italic" w:cs="Times New Roman Bold Italic"/>
          <w:b/>
          <w:bCs/>
          <w:i/>
          <w:iCs/>
          <w:kern w:val="2"/>
          <w:sz w:val="32"/>
          <w:szCs w:val="36"/>
          <w:lang w:eastAsia="zh-CN"/>
        </w:rPr>
        <w:t xml:space="preserve">Transfer </w:t>
      </w:r>
      <w:r>
        <w:rPr>
          <w:rFonts w:hint="default" w:ascii="Times New Roman Bold Italic" w:hAnsi="Times New Roman Bold Italic" w:cs="Times New Roman Bold Italic"/>
          <w:b/>
          <w:bCs/>
          <w:i/>
          <w:iCs/>
          <w:kern w:val="2"/>
          <w:sz w:val="32"/>
          <w:szCs w:val="36"/>
          <w:lang w:eastAsia="zh-CN"/>
        </w:rPr>
        <w:t>Class Controller</w:t>
      </w:r>
    </w:p>
    <w:p>
      <w:pPr>
        <w:pStyle w:val="7"/>
        <w:keepNext w:val="0"/>
        <w:keepLines w:val="0"/>
        <w:widowControl/>
        <w:suppressLineNumbers w:val="0"/>
        <w:shd w:val="clear" w:fill="2B2B2B"/>
        <w:rPr>
          <w:rFonts w:ascii="JetBrains Mono" w:hAnsi="JetBrains Mono" w:eastAsia="JetBrains Mono" w:cs="JetBrains Mono"/>
          <w:color w:val="A9B7C6"/>
          <w:sz w:val="13"/>
          <w:szCs w:val="13"/>
        </w:rPr>
      </w:pPr>
      <w:r>
        <w:rPr>
          <w:rFonts w:hint="default" w:ascii="JetBrains Mono" w:hAnsi="JetBrains Mono" w:eastAsia="JetBrains Mono" w:cs="JetBrains Mono"/>
          <w:color w:val="CC7832"/>
          <w:sz w:val="13"/>
          <w:szCs w:val="13"/>
          <w:shd w:val="clear" w:fill="2B2B2B"/>
        </w:rPr>
        <w:t xml:space="preserve">package </w:t>
      </w:r>
      <w:r>
        <w:rPr>
          <w:rFonts w:hint="default" w:ascii="JetBrains Mono" w:hAnsi="JetBrains Mono" w:eastAsia="JetBrains Mono" w:cs="JetBrains Mono"/>
          <w:color w:val="A9B7C6"/>
          <w:sz w:val="13"/>
          <w:szCs w:val="13"/>
          <w:shd w:val="clear" w:fill="2B2B2B"/>
        </w:rPr>
        <w:t>Controllers</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import </w:t>
      </w:r>
      <w:r>
        <w:rPr>
          <w:rFonts w:hint="default" w:ascii="JetBrains Mono" w:hAnsi="JetBrains Mono" w:eastAsia="JetBrains Mono" w:cs="JetBrains Mono"/>
          <w:color w:val="A9B7C6"/>
          <w:sz w:val="13"/>
          <w:szCs w:val="13"/>
          <w:shd w:val="clear" w:fill="2B2B2B"/>
        </w:rPr>
        <w:t>Models.AlertMessage</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import </w:t>
      </w:r>
      <w:r>
        <w:rPr>
          <w:rFonts w:hint="default" w:ascii="JetBrains Mono" w:hAnsi="JetBrains Mono" w:eastAsia="JetBrains Mono" w:cs="JetBrains Mono"/>
          <w:color w:val="A9B7C6"/>
          <w:sz w:val="13"/>
          <w:szCs w:val="13"/>
          <w:shd w:val="clear" w:fill="2B2B2B"/>
        </w:rPr>
        <w:t>Models.Initializer</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import </w:t>
      </w:r>
      <w:r>
        <w:rPr>
          <w:rFonts w:hint="default" w:ascii="JetBrains Mono" w:hAnsi="JetBrains Mono" w:eastAsia="JetBrains Mono" w:cs="JetBrains Mono"/>
          <w:color w:val="A9B7C6"/>
          <w:sz w:val="13"/>
          <w:szCs w:val="13"/>
          <w:shd w:val="clear" w:fill="2B2B2B"/>
        </w:rPr>
        <w:t>Public.Switcher</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import </w:t>
      </w:r>
      <w:r>
        <w:rPr>
          <w:rFonts w:hint="default" w:ascii="JetBrains Mono" w:hAnsi="JetBrains Mono" w:eastAsia="JetBrains Mono" w:cs="JetBrains Mono"/>
          <w:color w:val="A9B7C6"/>
          <w:sz w:val="13"/>
          <w:szCs w:val="13"/>
          <w:shd w:val="clear" w:fill="2B2B2B"/>
        </w:rPr>
        <w:t>javafx.fxml.</w:t>
      </w:r>
      <w:r>
        <w:rPr>
          <w:rFonts w:hint="default" w:ascii="JetBrains Mono" w:hAnsi="JetBrains Mono" w:eastAsia="JetBrains Mono" w:cs="JetBrains Mono"/>
          <w:color w:val="BBB529"/>
          <w:sz w:val="13"/>
          <w:szCs w:val="13"/>
          <w:shd w:val="clear" w:fill="2B2B2B"/>
        </w:rPr>
        <w:t>FXML</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import </w:t>
      </w:r>
      <w:r>
        <w:rPr>
          <w:rFonts w:hint="default" w:ascii="JetBrains Mono" w:hAnsi="JetBrains Mono" w:eastAsia="JetBrains Mono" w:cs="JetBrains Mono"/>
          <w:color w:val="A9B7C6"/>
          <w:sz w:val="13"/>
          <w:szCs w:val="13"/>
          <w:shd w:val="clear" w:fill="2B2B2B"/>
        </w:rPr>
        <w:t>javafx.scene.control.Label</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import </w:t>
      </w:r>
      <w:r>
        <w:rPr>
          <w:rFonts w:hint="default" w:ascii="JetBrains Mono" w:hAnsi="JetBrains Mono" w:eastAsia="JetBrains Mono" w:cs="JetBrains Mono"/>
          <w:color w:val="A9B7C6"/>
          <w:sz w:val="13"/>
          <w:szCs w:val="13"/>
          <w:shd w:val="clear" w:fill="2B2B2B"/>
        </w:rPr>
        <w:t>javafx.scene.control.TextField</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import </w:t>
      </w:r>
      <w:r>
        <w:rPr>
          <w:rFonts w:hint="default" w:ascii="JetBrains Mono" w:hAnsi="JetBrains Mono" w:eastAsia="JetBrains Mono" w:cs="JetBrains Mono"/>
          <w:color w:val="A9B7C6"/>
          <w:sz w:val="13"/>
          <w:szCs w:val="13"/>
          <w:shd w:val="clear" w:fill="2B2B2B"/>
        </w:rPr>
        <w:t>javafx.scene.text.Text</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import </w:t>
      </w:r>
      <w:r>
        <w:rPr>
          <w:rFonts w:hint="default" w:ascii="JetBrains Mono" w:hAnsi="JetBrains Mono" w:eastAsia="JetBrains Mono" w:cs="JetBrains Mono"/>
          <w:color w:val="A9B7C6"/>
          <w:sz w:val="13"/>
          <w:szCs w:val="13"/>
          <w:shd w:val="clear" w:fill="2B2B2B"/>
        </w:rPr>
        <w:t>java.io.IOException</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import </w:t>
      </w:r>
      <w:r>
        <w:rPr>
          <w:rFonts w:hint="default" w:ascii="JetBrains Mono" w:hAnsi="JetBrains Mono" w:eastAsia="JetBrains Mono" w:cs="JetBrains Mono"/>
          <w:color w:val="A9B7C6"/>
          <w:sz w:val="13"/>
          <w:szCs w:val="13"/>
          <w:shd w:val="clear" w:fill="2B2B2B"/>
        </w:rPr>
        <w:t>java.sql.*</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import </w:t>
      </w:r>
      <w:r>
        <w:rPr>
          <w:rFonts w:hint="default" w:ascii="JetBrains Mono" w:hAnsi="JetBrains Mono" w:eastAsia="JetBrains Mono" w:cs="JetBrains Mono"/>
          <w:color w:val="A9B7C6"/>
          <w:sz w:val="13"/>
          <w:szCs w:val="13"/>
          <w:shd w:val="clear" w:fill="2B2B2B"/>
        </w:rPr>
        <w:t>java.text.DateFormat</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import </w:t>
      </w:r>
      <w:r>
        <w:rPr>
          <w:rFonts w:hint="default" w:ascii="JetBrains Mono" w:hAnsi="JetBrains Mono" w:eastAsia="JetBrains Mono" w:cs="JetBrains Mono"/>
          <w:color w:val="A9B7C6"/>
          <w:sz w:val="13"/>
          <w:szCs w:val="13"/>
          <w:shd w:val="clear" w:fill="2B2B2B"/>
        </w:rPr>
        <w:t>java.text.SimpleDateFormat</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import </w:t>
      </w:r>
      <w:r>
        <w:rPr>
          <w:rFonts w:hint="default" w:ascii="JetBrains Mono" w:hAnsi="JetBrains Mono" w:eastAsia="JetBrains Mono" w:cs="JetBrains Mono"/>
          <w:color w:val="A9B7C6"/>
          <w:sz w:val="13"/>
          <w:szCs w:val="13"/>
          <w:shd w:val="clear" w:fill="2B2B2B"/>
        </w:rPr>
        <w:t>java.util.Calendar</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import </w:t>
      </w:r>
      <w:r>
        <w:rPr>
          <w:rFonts w:hint="default" w:ascii="JetBrains Mono" w:hAnsi="JetBrains Mono" w:eastAsia="JetBrains Mono" w:cs="JetBrains Mono"/>
          <w:color w:val="A9B7C6"/>
          <w:sz w:val="13"/>
          <w:szCs w:val="13"/>
          <w:shd w:val="clear" w:fill="2B2B2B"/>
        </w:rPr>
        <w:t>java.util.UUID</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public class </w:t>
      </w:r>
      <w:r>
        <w:rPr>
          <w:rFonts w:hint="default" w:ascii="JetBrains Mono" w:hAnsi="JetBrains Mono" w:eastAsia="JetBrains Mono" w:cs="JetBrains Mono"/>
          <w:color w:val="A9B7C6"/>
          <w:sz w:val="13"/>
          <w:szCs w:val="13"/>
          <w:shd w:val="clear" w:fill="2B2B2B"/>
        </w:rPr>
        <w:t xml:space="preserve">Transfer </w:t>
      </w:r>
      <w:r>
        <w:rPr>
          <w:rFonts w:hint="default" w:ascii="JetBrains Mono" w:hAnsi="JetBrains Mono" w:eastAsia="JetBrains Mono" w:cs="JetBrains Mono"/>
          <w:color w:val="CC7832"/>
          <w:sz w:val="13"/>
          <w:szCs w:val="13"/>
          <w:shd w:val="clear" w:fill="2B2B2B"/>
        </w:rPr>
        <w:t xml:space="preserve">extends </w:t>
      </w:r>
      <w:r>
        <w:rPr>
          <w:rFonts w:hint="default" w:ascii="JetBrains Mono" w:hAnsi="JetBrains Mono" w:eastAsia="JetBrains Mono" w:cs="JetBrains Mono"/>
          <w:color w:val="A9B7C6"/>
          <w:sz w:val="13"/>
          <w:szCs w:val="13"/>
          <w:shd w:val="clear" w:fill="2B2B2B"/>
        </w:rPr>
        <w:t>Login {</w:t>
      </w:r>
      <w:r>
        <w:rPr>
          <w:rFonts w:hint="default" w:ascii="JetBrains Mono" w:hAnsi="JetBrains Mono" w:eastAsia="JetBrains Mono" w:cs="JetBrains Mono"/>
          <w:color w:val="A9B7C6"/>
          <w:sz w:val="13"/>
          <w:szCs w:val="13"/>
          <w:shd w:val="clear" w:fill="2B2B2B"/>
        </w:rPr>
        <w:br w:type="textWrapping"/>
      </w:r>
      <w:r>
        <w:rPr>
          <w:rFonts w:hint="default" w:ascii="JetBrains Mono" w:hAnsi="JetBrains Mono" w:eastAsia="JetBrains Mono" w:cs="JetBrains Mono"/>
          <w:color w:val="A9B7C6"/>
          <w:sz w:val="13"/>
          <w:szCs w:val="13"/>
          <w:shd w:val="clear" w:fill="2B2B2B"/>
        </w:rPr>
        <w:t xml:space="preserve">    </w:t>
      </w:r>
      <w:r>
        <w:rPr>
          <w:rFonts w:hint="default" w:ascii="JetBrains Mono" w:hAnsi="JetBrains Mono" w:eastAsia="JetBrains Mono" w:cs="JetBrains Mono"/>
          <w:color w:val="CC7832"/>
          <w:sz w:val="13"/>
          <w:szCs w:val="13"/>
          <w:shd w:val="clear" w:fill="2B2B2B"/>
        </w:rPr>
        <w:t xml:space="preserve">static </w:t>
      </w:r>
      <w:r>
        <w:rPr>
          <w:rFonts w:hint="default" w:ascii="JetBrains Mono" w:hAnsi="JetBrains Mono" w:eastAsia="JetBrains Mono" w:cs="JetBrains Mono"/>
          <w:color w:val="A9B7C6"/>
          <w:sz w:val="13"/>
          <w:szCs w:val="13"/>
          <w:shd w:val="clear" w:fill="2B2B2B"/>
        </w:rPr>
        <w:t xml:space="preserve">String </w:t>
      </w:r>
      <w:r>
        <w:rPr>
          <w:rFonts w:hint="default" w:ascii="JetBrains Mono" w:hAnsi="JetBrains Mono" w:eastAsia="JetBrains Mono" w:cs="JetBrains Mono"/>
          <w:i/>
          <w:color w:val="9876AA"/>
          <w:sz w:val="13"/>
          <w:szCs w:val="13"/>
          <w:shd w:val="clear" w:fill="2B2B2B"/>
        </w:rPr>
        <w:t>accID</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    private static final </w:t>
      </w:r>
      <w:r>
        <w:rPr>
          <w:rFonts w:hint="default" w:ascii="JetBrains Mono" w:hAnsi="JetBrains Mono" w:eastAsia="JetBrains Mono" w:cs="JetBrains Mono"/>
          <w:color w:val="A9B7C6"/>
          <w:sz w:val="13"/>
          <w:szCs w:val="13"/>
          <w:shd w:val="clear" w:fill="2B2B2B"/>
        </w:rPr>
        <w:t xml:space="preserve">String </w:t>
      </w:r>
      <w:r>
        <w:rPr>
          <w:rFonts w:hint="default" w:ascii="JetBrains Mono" w:hAnsi="JetBrains Mono" w:eastAsia="JetBrains Mono" w:cs="JetBrains Mono"/>
          <w:i/>
          <w:color w:val="9876AA"/>
          <w:sz w:val="13"/>
          <w:szCs w:val="13"/>
          <w:shd w:val="clear" w:fill="2B2B2B"/>
        </w:rPr>
        <w:t xml:space="preserve">transfer_query </w:t>
      </w:r>
      <w:r>
        <w:rPr>
          <w:rFonts w:hint="default" w:ascii="JetBrains Mono" w:hAnsi="JetBrains Mono" w:eastAsia="JetBrains Mono" w:cs="JetBrains Mono"/>
          <w:color w:val="A9B7C6"/>
          <w:sz w:val="13"/>
          <w:szCs w:val="13"/>
          <w:shd w:val="clear" w:fill="2B2B2B"/>
        </w:rPr>
        <w:t xml:space="preserve">= </w:t>
      </w:r>
      <w:r>
        <w:rPr>
          <w:rFonts w:hint="default" w:ascii="JetBrains Mono" w:hAnsi="JetBrains Mono" w:eastAsia="JetBrains Mono" w:cs="JetBrains Mono"/>
          <w:color w:val="6A8759"/>
          <w:sz w:val="13"/>
          <w:szCs w:val="13"/>
          <w:shd w:val="clear" w:fill="2B2B2B"/>
        </w:rPr>
        <w:t>"</w:t>
      </w:r>
      <w:r>
        <w:rPr>
          <w:rFonts w:hint="default" w:ascii="JetBrains Mono" w:hAnsi="JetBrains Mono" w:eastAsia="JetBrains Mono" w:cs="JetBrains Mono"/>
          <w:color w:val="6A8759"/>
          <w:sz w:val="13"/>
          <w:szCs w:val="13"/>
          <w:shd w:val="clear" w:fill="364135"/>
        </w:rPr>
        <w:t>INSERT INTO transfers (balance, transfer_id, acc_from, acc_to, amount) VALUES (?::numeric, ?::uuid, ?::text, ?::text, ?::numeric)</w:t>
      </w:r>
      <w:r>
        <w:rPr>
          <w:rFonts w:hint="default" w:ascii="JetBrains Mono" w:hAnsi="JetBrains Mono" w:eastAsia="JetBrains Mono" w:cs="JetBrains Mono"/>
          <w:color w:val="6A8759"/>
          <w:sz w:val="13"/>
          <w:szCs w:val="13"/>
          <w:shd w:val="clear" w:fill="2B2B2B"/>
        </w:rPr>
        <w:t>"</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    private static final </w:t>
      </w:r>
      <w:r>
        <w:rPr>
          <w:rFonts w:hint="default" w:ascii="JetBrains Mono" w:hAnsi="JetBrains Mono" w:eastAsia="JetBrains Mono" w:cs="JetBrains Mono"/>
          <w:color w:val="A9B7C6"/>
          <w:sz w:val="13"/>
          <w:szCs w:val="13"/>
          <w:shd w:val="clear" w:fill="2B2B2B"/>
        </w:rPr>
        <w:t xml:space="preserve">String </w:t>
      </w:r>
      <w:r>
        <w:rPr>
          <w:rFonts w:hint="default" w:ascii="JetBrains Mono" w:hAnsi="JetBrains Mono" w:eastAsia="JetBrains Mono" w:cs="JetBrains Mono"/>
          <w:i/>
          <w:color w:val="9876AA"/>
          <w:sz w:val="13"/>
          <w:szCs w:val="13"/>
          <w:shd w:val="clear" w:fill="2B2B2B"/>
        </w:rPr>
        <w:t xml:space="preserve">hist_query </w:t>
      </w:r>
      <w:r>
        <w:rPr>
          <w:rFonts w:hint="default" w:ascii="JetBrains Mono" w:hAnsi="JetBrains Mono" w:eastAsia="JetBrains Mono" w:cs="JetBrains Mono"/>
          <w:color w:val="A9B7C6"/>
          <w:sz w:val="13"/>
          <w:szCs w:val="13"/>
          <w:shd w:val="clear" w:fill="2B2B2B"/>
        </w:rPr>
        <w:t xml:space="preserve">= </w:t>
      </w:r>
      <w:r>
        <w:rPr>
          <w:rFonts w:hint="default" w:ascii="JetBrains Mono" w:hAnsi="JetBrains Mono" w:eastAsia="JetBrains Mono" w:cs="JetBrains Mono"/>
          <w:color w:val="6A8759"/>
          <w:sz w:val="13"/>
          <w:szCs w:val="13"/>
          <w:shd w:val="clear" w:fill="2B2B2B"/>
        </w:rPr>
        <w:t>"</w:t>
      </w:r>
      <w:r>
        <w:rPr>
          <w:rFonts w:hint="default" w:ascii="JetBrains Mono" w:hAnsi="JetBrains Mono" w:eastAsia="JetBrains Mono" w:cs="JetBrains Mono"/>
          <w:color w:val="6A8759"/>
          <w:sz w:val="13"/>
          <w:szCs w:val="13"/>
          <w:shd w:val="clear" w:fill="364135"/>
        </w:rPr>
        <w:t>INSERT INTO history VALUES (?::uuid, ?::uuid, ?::varchar, ?::varchar)</w:t>
      </w:r>
      <w:r>
        <w:rPr>
          <w:rFonts w:hint="default" w:ascii="JetBrains Mono" w:hAnsi="JetBrains Mono" w:eastAsia="JetBrains Mono" w:cs="JetBrains Mono"/>
          <w:color w:val="6A8759"/>
          <w:sz w:val="13"/>
          <w:szCs w:val="13"/>
          <w:shd w:val="clear" w:fill="2B2B2B"/>
        </w:rPr>
        <w:t>"</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BBB529"/>
          <w:sz w:val="13"/>
          <w:szCs w:val="13"/>
          <w:shd w:val="clear" w:fill="2B2B2B"/>
        </w:rPr>
        <w:t>@FXML</w:t>
      </w:r>
      <w:r>
        <w:rPr>
          <w:rFonts w:hint="default" w:ascii="JetBrains Mono" w:hAnsi="JetBrains Mono" w:eastAsia="JetBrains Mono" w:cs="JetBrains Mono"/>
          <w:color w:val="BBB529"/>
          <w:sz w:val="13"/>
          <w:szCs w:val="13"/>
          <w:shd w:val="clear" w:fill="2B2B2B"/>
        </w:rPr>
        <w:br w:type="textWrapping"/>
      </w:r>
      <w:r>
        <w:rPr>
          <w:rFonts w:hint="default" w:ascii="JetBrains Mono" w:hAnsi="JetBrains Mono" w:eastAsia="JetBrains Mono" w:cs="JetBrains Mono"/>
          <w:color w:val="BBB529"/>
          <w:sz w:val="13"/>
          <w:szCs w:val="13"/>
          <w:shd w:val="clear" w:fill="2B2B2B"/>
        </w:rPr>
        <w:t xml:space="preserve">    </w:t>
      </w:r>
      <w:r>
        <w:rPr>
          <w:rFonts w:hint="default" w:ascii="JetBrains Mono" w:hAnsi="JetBrains Mono" w:eastAsia="JetBrains Mono" w:cs="JetBrains Mono"/>
          <w:color w:val="CC7832"/>
          <w:sz w:val="13"/>
          <w:szCs w:val="13"/>
          <w:shd w:val="clear" w:fill="2B2B2B"/>
        </w:rPr>
        <w:t xml:space="preserve">private </w:t>
      </w:r>
      <w:r>
        <w:rPr>
          <w:rFonts w:hint="default" w:ascii="JetBrains Mono" w:hAnsi="JetBrains Mono" w:eastAsia="JetBrains Mono" w:cs="JetBrains Mono"/>
          <w:color w:val="A9B7C6"/>
          <w:sz w:val="13"/>
          <w:szCs w:val="13"/>
          <w:shd w:val="clear" w:fill="2B2B2B"/>
        </w:rPr>
        <w:t xml:space="preserve">TextField </w:t>
      </w:r>
      <w:r>
        <w:rPr>
          <w:rFonts w:hint="default" w:ascii="JetBrains Mono" w:hAnsi="JetBrains Mono" w:eastAsia="JetBrains Mono" w:cs="JetBrains Mono"/>
          <w:color w:val="9876AA"/>
          <w:sz w:val="13"/>
          <w:szCs w:val="13"/>
          <w:shd w:val="clear" w:fill="2B2B2B"/>
        </w:rPr>
        <w:t>acc_to</w:t>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9876AA"/>
          <w:sz w:val="13"/>
          <w:szCs w:val="13"/>
          <w:shd w:val="clear" w:fill="2B2B2B"/>
        </w:rPr>
        <w:t>amount</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BBB529"/>
          <w:sz w:val="13"/>
          <w:szCs w:val="13"/>
          <w:shd w:val="clear" w:fill="2B2B2B"/>
        </w:rPr>
        <w:t>@FXML</w:t>
      </w:r>
      <w:r>
        <w:rPr>
          <w:rFonts w:hint="default" w:ascii="JetBrains Mono" w:hAnsi="JetBrains Mono" w:eastAsia="JetBrains Mono" w:cs="JetBrains Mono"/>
          <w:color w:val="BBB529"/>
          <w:sz w:val="13"/>
          <w:szCs w:val="13"/>
          <w:shd w:val="clear" w:fill="2B2B2B"/>
        </w:rPr>
        <w:br w:type="textWrapping"/>
      </w:r>
      <w:r>
        <w:rPr>
          <w:rFonts w:hint="default" w:ascii="JetBrains Mono" w:hAnsi="JetBrains Mono" w:eastAsia="JetBrains Mono" w:cs="JetBrains Mono"/>
          <w:color w:val="BBB529"/>
          <w:sz w:val="13"/>
          <w:szCs w:val="13"/>
          <w:shd w:val="clear" w:fill="2B2B2B"/>
        </w:rPr>
        <w:t xml:space="preserve">    </w:t>
      </w:r>
      <w:r>
        <w:rPr>
          <w:rFonts w:hint="default" w:ascii="JetBrains Mono" w:hAnsi="JetBrains Mono" w:eastAsia="JetBrains Mono" w:cs="JetBrains Mono"/>
          <w:color w:val="CC7832"/>
          <w:sz w:val="13"/>
          <w:szCs w:val="13"/>
          <w:shd w:val="clear" w:fill="2B2B2B"/>
        </w:rPr>
        <w:t xml:space="preserve">private </w:t>
      </w:r>
      <w:r>
        <w:rPr>
          <w:rFonts w:hint="default" w:ascii="JetBrains Mono" w:hAnsi="JetBrains Mono" w:eastAsia="JetBrains Mono" w:cs="JetBrains Mono"/>
          <w:color w:val="A9B7C6"/>
          <w:sz w:val="13"/>
          <w:szCs w:val="13"/>
          <w:shd w:val="clear" w:fill="2B2B2B"/>
        </w:rPr>
        <w:t xml:space="preserve">Label </w:t>
      </w:r>
      <w:r>
        <w:rPr>
          <w:rFonts w:hint="default" w:ascii="JetBrains Mono" w:hAnsi="JetBrains Mono" w:eastAsia="JetBrains Mono" w:cs="JetBrains Mono"/>
          <w:color w:val="9876AA"/>
          <w:sz w:val="13"/>
          <w:szCs w:val="13"/>
          <w:shd w:val="clear" w:fill="2B2B2B"/>
        </w:rPr>
        <w:t>account_user</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BBB529"/>
          <w:sz w:val="13"/>
          <w:szCs w:val="13"/>
          <w:shd w:val="clear" w:fill="2B2B2B"/>
        </w:rPr>
        <w:t>@FXML</w:t>
      </w:r>
      <w:r>
        <w:rPr>
          <w:rFonts w:hint="default" w:ascii="JetBrains Mono" w:hAnsi="JetBrains Mono" w:eastAsia="JetBrains Mono" w:cs="JetBrains Mono"/>
          <w:color w:val="BBB529"/>
          <w:sz w:val="13"/>
          <w:szCs w:val="13"/>
          <w:shd w:val="clear" w:fill="2B2B2B"/>
        </w:rPr>
        <w:br w:type="textWrapping"/>
      </w:r>
      <w:r>
        <w:rPr>
          <w:rFonts w:hint="default" w:ascii="JetBrains Mono" w:hAnsi="JetBrains Mono" w:eastAsia="JetBrains Mono" w:cs="JetBrains Mono"/>
          <w:color w:val="BBB529"/>
          <w:sz w:val="13"/>
          <w:szCs w:val="13"/>
          <w:shd w:val="clear" w:fill="2B2B2B"/>
        </w:rPr>
        <w:t xml:space="preserve">    </w:t>
      </w:r>
      <w:r>
        <w:rPr>
          <w:rFonts w:hint="default" w:ascii="JetBrains Mono" w:hAnsi="JetBrains Mono" w:eastAsia="JetBrains Mono" w:cs="JetBrains Mono"/>
          <w:color w:val="CC7832"/>
          <w:sz w:val="13"/>
          <w:szCs w:val="13"/>
          <w:shd w:val="clear" w:fill="2B2B2B"/>
        </w:rPr>
        <w:t xml:space="preserve">private </w:t>
      </w:r>
      <w:r>
        <w:rPr>
          <w:rFonts w:hint="default" w:ascii="JetBrains Mono" w:hAnsi="JetBrains Mono" w:eastAsia="JetBrains Mono" w:cs="JetBrains Mono"/>
          <w:color w:val="A9B7C6"/>
          <w:sz w:val="13"/>
          <w:szCs w:val="13"/>
          <w:shd w:val="clear" w:fill="2B2B2B"/>
        </w:rPr>
        <w:t xml:space="preserve">Text </w:t>
      </w:r>
      <w:r>
        <w:rPr>
          <w:rFonts w:hint="default" w:ascii="JetBrains Mono" w:hAnsi="JetBrains Mono" w:eastAsia="JetBrains Mono" w:cs="JetBrains Mono"/>
          <w:color w:val="9876AA"/>
          <w:sz w:val="13"/>
          <w:szCs w:val="13"/>
          <w:shd w:val="clear" w:fill="2B2B2B"/>
        </w:rPr>
        <w:t>account_balance</w:t>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9876AA"/>
          <w:sz w:val="13"/>
          <w:szCs w:val="13"/>
          <w:shd w:val="clear" w:fill="2B2B2B"/>
        </w:rPr>
        <w:t>balance_deposit</w:t>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9876AA"/>
          <w:sz w:val="13"/>
          <w:szCs w:val="13"/>
          <w:shd w:val="clear" w:fill="2B2B2B"/>
        </w:rPr>
        <w:t>balance_withdrawal</w:t>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9876AA"/>
          <w:sz w:val="13"/>
          <w:szCs w:val="13"/>
          <w:shd w:val="clear" w:fill="2B2B2B"/>
        </w:rPr>
        <w:t>message_status</w:t>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9876AA"/>
          <w:sz w:val="13"/>
          <w:szCs w:val="13"/>
          <w:shd w:val="clear" w:fill="2B2B2B"/>
        </w:rPr>
        <w:t>message_account</w:t>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9876AA"/>
          <w:sz w:val="13"/>
          <w:szCs w:val="13"/>
          <w:shd w:val="clear" w:fill="2B2B2B"/>
        </w:rPr>
        <w:t>mess_transfer_to</w:t>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9876AA"/>
          <w:sz w:val="13"/>
          <w:szCs w:val="13"/>
          <w:shd w:val="clear" w:fill="2B2B2B"/>
        </w:rPr>
        <w:t>message_deposit</w:t>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9876AA"/>
          <w:sz w:val="13"/>
          <w:szCs w:val="13"/>
          <w:shd w:val="clear" w:fill="2B2B2B"/>
        </w:rPr>
        <w:t>message_balance</w:t>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9876AA"/>
          <w:sz w:val="13"/>
          <w:szCs w:val="13"/>
          <w:shd w:val="clear" w:fill="2B2B2B"/>
        </w:rPr>
        <w:t>message_date</w:t>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9876AA"/>
          <w:sz w:val="13"/>
          <w:szCs w:val="13"/>
          <w:shd w:val="clear" w:fill="2B2B2B"/>
        </w:rPr>
        <w:t>message_time</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BBB529"/>
          <w:sz w:val="13"/>
          <w:szCs w:val="13"/>
          <w:shd w:val="clear" w:fill="2B2B2B"/>
        </w:rPr>
        <w:t>@FXML</w:t>
      </w:r>
      <w:r>
        <w:rPr>
          <w:rFonts w:hint="default" w:ascii="JetBrains Mono" w:hAnsi="JetBrains Mono" w:eastAsia="JetBrains Mono" w:cs="JetBrains Mono"/>
          <w:color w:val="BBB529"/>
          <w:sz w:val="13"/>
          <w:szCs w:val="13"/>
          <w:shd w:val="clear" w:fill="2B2B2B"/>
        </w:rPr>
        <w:br w:type="textWrapping"/>
      </w:r>
      <w:r>
        <w:rPr>
          <w:rFonts w:hint="default" w:ascii="JetBrains Mono" w:hAnsi="JetBrains Mono" w:eastAsia="JetBrains Mono" w:cs="JetBrains Mono"/>
          <w:color w:val="BBB529"/>
          <w:sz w:val="13"/>
          <w:szCs w:val="13"/>
          <w:shd w:val="clear" w:fill="2B2B2B"/>
        </w:rPr>
        <w:t xml:space="preserve">    </w:t>
      </w:r>
      <w:r>
        <w:rPr>
          <w:rFonts w:hint="default" w:ascii="JetBrains Mono" w:hAnsi="JetBrains Mono" w:eastAsia="JetBrains Mono" w:cs="JetBrains Mono"/>
          <w:color w:val="CC7832"/>
          <w:sz w:val="13"/>
          <w:szCs w:val="13"/>
          <w:shd w:val="clear" w:fill="2B2B2B"/>
        </w:rPr>
        <w:t xml:space="preserve">void </w:t>
      </w:r>
      <w:r>
        <w:rPr>
          <w:rFonts w:hint="default" w:ascii="JetBrains Mono" w:hAnsi="JetBrains Mono" w:eastAsia="JetBrains Mono" w:cs="JetBrains Mono"/>
          <w:color w:val="FFC66D"/>
          <w:sz w:val="13"/>
          <w:szCs w:val="13"/>
          <w:shd w:val="clear" w:fill="2B2B2B"/>
        </w:rPr>
        <w:t xml:space="preserve">accountBtn </w:t>
      </w:r>
      <w:r>
        <w:rPr>
          <w:rFonts w:hint="default" w:ascii="JetBrains Mono" w:hAnsi="JetBrains Mono" w:eastAsia="JetBrains Mono" w:cs="JetBrains Mono"/>
          <w:color w:val="A9B7C6"/>
          <w:sz w:val="13"/>
          <w:szCs w:val="13"/>
          <w:shd w:val="clear" w:fill="2B2B2B"/>
        </w:rPr>
        <w:t xml:space="preserve">() </w:t>
      </w:r>
      <w:r>
        <w:rPr>
          <w:rFonts w:hint="default" w:ascii="JetBrains Mono" w:hAnsi="JetBrains Mono" w:eastAsia="JetBrains Mono" w:cs="JetBrains Mono"/>
          <w:color w:val="CC7832"/>
          <w:sz w:val="13"/>
          <w:szCs w:val="13"/>
          <w:shd w:val="clear" w:fill="2B2B2B"/>
        </w:rPr>
        <w:t xml:space="preserve">throws </w:t>
      </w:r>
      <w:r>
        <w:rPr>
          <w:rFonts w:hint="default" w:ascii="JetBrains Mono" w:hAnsi="JetBrains Mono" w:eastAsia="JetBrains Mono" w:cs="JetBrains Mono"/>
          <w:color w:val="A9B7C6"/>
          <w:sz w:val="13"/>
          <w:szCs w:val="13"/>
          <w:shd w:val="clear" w:fill="2B2B2B"/>
        </w:rPr>
        <w:t>IOException { Switcher.</w:t>
      </w:r>
      <w:r>
        <w:rPr>
          <w:rFonts w:hint="default" w:ascii="JetBrains Mono" w:hAnsi="JetBrains Mono" w:eastAsia="JetBrains Mono" w:cs="JetBrains Mono"/>
          <w:i/>
          <w:color w:val="A9B7C6"/>
          <w:sz w:val="13"/>
          <w:szCs w:val="13"/>
          <w:shd w:val="clear" w:fill="2B2B2B"/>
        </w:rPr>
        <w:t>switcher</w:t>
      </w:r>
      <w:r>
        <w:rPr>
          <w:rFonts w:hint="default" w:ascii="JetBrains Mono" w:hAnsi="JetBrains Mono" w:eastAsia="JetBrains Mono" w:cs="JetBrains Mono"/>
          <w:color w:val="A9B7C6"/>
          <w:sz w:val="13"/>
          <w:szCs w:val="13"/>
          <w:shd w:val="clear" w:fill="2B2B2B"/>
        </w:rPr>
        <w:t>(</w:t>
      </w:r>
      <w:r>
        <w:rPr>
          <w:rFonts w:hint="default" w:ascii="JetBrains Mono" w:hAnsi="JetBrains Mono" w:eastAsia="JetBrains Mono" w:cs="JetBrains Mono"/>
          <w:color w:val="6A8759"/>
          <w:sz w:val="13"/>
          <w:szCs w:val="13"/>
          <w:shd w:val="clear" w:fill="2B2B2B"/>
        </w:rPr>
        <w:t>"/Views/account.fxml"</w:t>
      </w:r>
      <w:r>
        <w:rPr>
          <w:rFonts w:hint="default" w:ascii="JetBrains Mono" w:hAnsi="JetBrains Mono" w:eastAsia="JetBrains Mono" w:cs="JetBrains Mono"/>
          <w:color w:val="A9B7C6"/>
          <w:sz w:val="13"/>
          <w:szCs w:val="13"/>
          <w:shd w:val="clear" w:fill="2B2B2B"/>
        </w:rPr>
        <w:t>)</w:t>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A9B7C6"/>
          <w:sz w:val="13"/>
          <w:szCs w:val="13"/>
          <w:shd w:val="clear" w:fill="2B2B2B"/>
        </w:rPr>
        <w:t>}</w:t>
      </w:r>
      <w:r>
        <w:rPr>
          <w:rFonts w:hint="default" w:ascii="JetBrains Mono" w:hAnsi="JetBrains Mono" w:eastAsia="JetBrains Mono" w:cs="JetBrains Mono"/>
          <w:color w:val="A9B7C6"/>
          <w:sz w:val="13"/>
          <w:szCs w:val="13"/>
          <w:shd w:val="clear" w:fill="2B2B2B"/>
        </w:rPr>
        <w:br w:type="textWrapping"/>
      </w:r>
      <w:r>
        <w:rPr>
          <w:rFonts w:hint="default" w:ascii="JetBrains Mono" w:hAnsi="JetBrains Mono" w:eastAsia="JetBrains Mono" w:cs="JetBrains Mono"/>
          <w:color w:val="A9B7C6"/>
          <w:sz w:val="13"/>
          <w:szCs w:val="13"/>
          <w:shd w:val="clear" w:fill="2B2B2B"/>
        </w:rPr>
        <w:br w:type="textWrapping"/>
      </w:r>
      <w:r>
        <w:rPr>
          <w:rFonts w:hint="default" w:ascii="JetBrains Mono" w:hAnsi="JetBrains Mono" w:eastAsia="JetBrains Mono" w:cs="JetBrains Mono"/>
          <w:color w:val="A9B7C6"/>
          <w:sz w:val="13"/>
          <w:szCs w:val="13"/>
          <w:shd w:val="clear" w:fill="2B2B2B"/>
        </w:rPr>
        <w:t xml:space="preserve">    </w:t>
      </w:r>
      <w:r>
        <w:rPr>
          <w:rFonts w:hint="default" w:ascii="JetBrains Mono" w:hAnsi="JetBrains Mono" w:eastAsia="JetBrains Mono" w:cs="JetBrains Mono"/>
          <w:color w:val="BBB529"/>
          <w:sz w:val="13"/>
          <w:szCs w:val="13"/>
          <w:shd w:val="clear" w:fill="2B2B2B"/>
        </w:rPr>
        <w:t>@FXML</w:t>
      </w:r>
      <w:r>
        <w:rPr>
          <w:rFonts w:hint="default" w:ascii="JetBrains Mono" w:hAnsi="JetBrains Mono" w:eastAsia="JetBrains Mono" w:cs="JetBrains Mono"/>
          <w:color w:val="BBB529"/>
          <w:sz w:val="13"/>
          <w:szCs w:val="13"/>
          <w:shd w:val="clear" w:fill="2B2B2B"/>
        </w:rPr>
        <w:br w:type="textWrapping"/>
      </w:r>
      <w:r>
        <w:rPr>
          <w:rFonts w:hint="default" w:ascii="JetBrains Mono" w:hAnsi="JetBrains Mono" w:eastAsia="JetBrains Mono" w:cs="JetBrains Mono"/>
          <w:color w:val="BBB529"/>
          <w:sz w:val="13"/>
          <w:szCs w:val="13"/>
          <w:shd w:val="clear" w:fill="2B2B2B"/>
        </w:rPr>
        <w:t xml:space="preserve">    </w:t>
      </w:r>
      <w:r>
        <w:rPr>
          <w:rFonts w:hint="default" w:ascii="JetBrains Mono" w:hAnsi="JetBrains Mono" w:eastAsia="JetBrains Mono" w:cs="JetBrains Mono"/>
          <w:color w:val="CC7832"/>
          <w:sz w:val="13"/>
          <w:szCs w:val="13"/>
          <w:shd w:val="clear" w:fill="2B2B2B"/>
        </w:rPr>
        <w:t xml:space="preserve">void </w:t>
      </w:r>
      <w:r>
        <w:rPr>
          <w:rFonts w:hint="default" w:ascii="JetBrains Mono" w:hAnsi="JetBrains Mono" w:eastAsia="JetBrains Mono" w:cs="JetBrains Mono"/>
          <w:color w:val="FFC66D"/>
          <w:sz w:val="13"/>
          <w:szCs w:val="13"/>
          <w:shd w:val="clear" w:fill="2B2B2B"/>
        </w:rPr>
        <w:t xml:space="preserve">depositBtn </w:t>
      </w:r>
      <w:r>
        <w:rPr>
          <w:rFonts w:hint="default" w:ascii="JetBrains Mono" w:hAnsi="JetBrains Mono" w:eastAsia="JetBrains Mono" w:cs="JetBrains Mono"/>
          <w:color w:val="A9B7C6"/>
          <w:sz w:val="13"/>
          <w:szCs w:val="13"/>
          <w:shd w:val="clear" w:fill="2B2B2B"/>
        </w:rPr>
        <w:t xml:space="preserve">() </w:t>
      </w:r>
      <w:r>
        <w:rPr>
          <w:rFonts w:hint="default" w:ascii="JetBrains Mono" w:hAnsi="JetBrains Mono" w:eastAsia="JetBrains Mono" w:cs="JetBrains Mono"/>
          <w:color w:val="CC7832"/>
          <w:sz w:val="13"/>
          <w:szCs w:val="13"/>
          <w:shd w:val="clear" w:fill="2B2B2B"/>
        </w:rPr>
        <w:t xml:space="preserve">throws </w:t>
      </w:r>
      <w:r>
        <w:rPr>
          <w:rFonts w:hint="default" w:ascii="JetBrains Mono" w:hAnsi="JetBrains Mono" w:eastAsia="JetBrains Mono" w:cs="JetBrains Mono"/>
          <w:color w:val="A9B7C6"/>
          <w:sz w:val="13"/>
          <w:szCs w:val="13"/>
          <w:shd w:val="clear" w:fill="2B2B2B"/>
        </w:rPr>
        <w:t>IOException { Switcher.</w:t>
      </w:r>
      <w:r>
        <w:rPr>
          <w:rFonts w:hint="default" w:ascii="JetBrains Mono" w:hAnsi="JetBrains Mono" w:eastAsia="JetBrains Mono" w:cs="JetBrains Mono"/>
          <w:i/>
          <w:color w:val="A9B7C6"/>
          <w:sz w:val="13"/>
          <w:szCs w:val="13"/>
          <w:shd w:val="clear" w:fill="2B2B2B"/>
        </w:rPr>
        <w:t>switcher</w:t>
      </w:r>
      <w:r>
        <w:rPr>
          <w:rFonts w:hint="default" w:ascii="JetBrains Mono" w:hAnsi="JetBrains Mono" w:eastAsia="JetBrains Mono" w:cs="JetBrains Mono"/>
          <w:color w:val="A9B7C6"/>
          <w:sz w:val="13"/>
          <w:szCs w:val="13"/>
          <w:shd w:val="clear" w:fill="2B2B2B"/>
        </w:rPr>
        <w:t>(</w:t>
      </w:r>
      <w:r>
        <w:rPr>
          <w:rFonts w:hint="default" w:ascii="JetBrains Mono" w:hAnsi="JetBrains Mono" w:eastAsia="JetBrains Mono" w:cs="JetBrains Mono"/>
          <w:color w:val="6A8759"/>
          <w:sz w:val="13"/>
          <w:szCs w:val="13"/>
          <w:shd w:val="clear" w:fill="2B2B2B"/>
        </w:rPr>
        <w:t>"/Views/deposit.fxml"</w:t>
      </w:r>
      <w:r>
        <w:rPr>
          <w:rFonts w:hint="default" w:ascii="JetBrains Mono" w:hAnsi="JetBrains Mono" w:eastAsia="JetBrains Mono" w:cs="JetBrains Mono"/>
          <w:color w:val="A9B7C6"/>
          <w:sz w:val="13"/>
          <w:szCs w:val="13"/>
          <w:shd w:val="clear" w:fill="2B2B2B"/>
        </w:rPr>
        <w:t>)</w:t>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A9B7C6"/>
          <w:sz w:val="13"/>
          <w:szCs w:val="13"/>
          <w:shd w:val="clear" w:fill="2B2B2B"/>
        </w:rPr>
        <w:t>}</w:t>
      </w:r>
      <w:r>
        <w:rPr>
          <w:rFonts w:hint="default" w:ascii="JetBrains Mono" w:hAnsi="JetBrains Mono" w:eastAsia="JetBrains Mono" w:cs="JetBrains Mono"/>
          <w:color w:val="A9B7C6"/>
          <w:sz w:val="13"/>
          <w:szCs w:val="13"/>
          <w:shd w:val="clear" w:fill="2B2B2B"/>
        </w:rPr>
        <w:br w:type="textWrapping"/>
      </w:r>
      <w:r>
        <w:rPr>
          <w:rFonts w:hint="default" w:ascii="JetBrains Mono" w:hAnsi="JetBrains Mono" w:eastAsia="JetBrains Mono" w:cs="JetBrains Mono"/>
          <w:color w:val="A9B7C6"/>
          <w:sz w:val="13"/>
          <w:szCs w:val="13"/>
          <w:shd w:val="clear" w:fill="2B2B2B"/>
        </w:rPr>
        <w:br w:type="textWrapping"/>
      </w:r>
      <w:r>
        <w:rPr>
          <w:rFonts w:hint="default" w:ascii="JetBrains Mono" w:hAnsi="JetBrains Mono" w:eastAsia="JetBrains Mono" w:cs="JetBrains Mono"/>
          <w:color w:val="A9B7C6"/>
          <w:sz w:val="13"/>
          <w:szCs w:val="13"/>
          <w:shd w:val="clear" w:fill="2B2B2B"/>
        </w:rPr>
        <w:t xml:space="preserve">    </w:t>
      </w:r>
      <w:r>
        <w:rPr>
          <w:rFonts w:hint="default" w:ascii="JetBrains Mono" w:hAnsi="JetBrains Mono" w:eastAsia="JetBrains Mono" w:cs="JetBrains Mono"/>
          <w:color w:val="BBB529"/>
          <w:sz w:val="13"/>
          <w:szCs w:val="13"/>
          <w:shd w:val="clear" w:fill="2B2B2B"/>
        </w:rPr>
        <w:t>@FXML</w:t>
      </w:r>
      <w:r>
        <w:rPr>
          <w:rFonts w:hint="default" w:ascii="JetBrains Mono" w:hAnsi="JetBrains Mono" w:eastAsia="JetBrains Mono" w:cs="JetBrains Mono"/>
          <w:color w:val="BBB529"/>
          <w:sz w:val="13"/>
          <w:szCs w:val="13"/>
          <w:shd w:val="clear" w:fill="2B2B2B"/>
        </w:rPr>
        <w:br w:type="textWrapping"/>
      </w:r>
      <w:r>
        <w:rPr>
          <w:rFonts w:hint="default" w:ascii="JetBrains Mono" w:hAnsi="JetBrains Mono" w:eastAsia="JetBrains Mono" w:cs="JetBrains Mono"/>
          <w:color w:val="BBB529"/>
          <w:sz w:val="13"/>
          <w:szCs w:val="13"/>
          <w:shd w:val="clear" w:fill="2B2B2B"/>
        </w:rPr>
        <w:t xml:space="preserve">    </w:t>
      </w:r>
      <w:r>
        <w:rPr>
          <w:rFonts w:hint="default" w:ascii="JetBrains Mono" w:hAnsi="JetBrains Mono" w:eastAsia="JetBrains Mono" w:cs="JetBrains Mono"/>
          <w:color w:val="CC7832"/>
          <w:sz w:val="13"/>
          <w:szCs w:val="13"/>
          <w:shd w:val="clear" w:fill="2B2B2B"/>
        </w:rPr>
        <w:t xml:space="preserve">void </w:t>
      </w:r>
      <w:r>
        <w:rPr>
          <w:rFonts w:hint="default" w:ascii="JetBrains Mono" w:hAnsi="JetBrains Mono" w:eastAsia="JetBrains Mono" w:cs="JetBrains Mono"/>
          <w:color w:val="FFC66D"/>
          <w:sz w:val="13"/>
          <w:szCs w:val="13"/>
          <w:shd w:val="clear" w:fill="2B2B2B"/>
        </w:rPr>
        <w:t xml:space="preserve">withdrawalBtn </w:t>
      </w:r>
      <w:r>
        <w:rPr>
          <w:rFonts w:hint="default" w:ascii="JetBrains Mono" w:hAnsi="JetBrains Mono" w:eastAsia="JetBrains Mono" w:cs="JetBrains Mono"/>
          <w:color w:val="A9B7C6"/>
          <w:sz w:val="13"/>
          <w:szCs w:val="13"/>
          <w:shd w:val="clear" w:fill="2B2B2B"/>
        </w:rPr>
        <w:t xml:space="preserve">() </w:t>
      </w:r>
      <w:r>
        <w:rPr>
          <w:rFonts w:hint="default" w:ascii="JetBrains Mono" w:hAnsi="JetBrains Mono" w:eastAsia="JetBrains Mono" w:cs="JetBrains Mono"/>
          <w:color w:val="CC7832"/>
          <w:sz w:val="13"/>
          <w:szCs w:val="13"/>
          <w:shd w:val="clear" w:fill="2B2B2B"/>
        </w:rPr>
        <w:t xml:space="preserve">throws </w:t>
      </w:r>
      <w:r>
        <w:rPr>
          <w:rFonts w:hint="default" w:ascii="JetBrains Mono" w:hAnsi="JetBrains Mono" w:eastAsia="JetBrains Mono" w:cs="JetBrains Mono"/>
          <w:color w:val="A9B7C6"/>
          <w:sz w:val="13"/>
          <w:szCs w:val="13"/>
          <w:shd w:val="clear" w:fill="2B2B2B"/>
        </w:rPr>
        <w:t>IOException { Switcher.</w:t>
      </w:r>
      <w:r>
        <w:rPr>
          <w:rFonts w:hint="default" w:ascii="JetBrains Mono" w:hAnsi="JetBrains Mono" w:eastAsia="JetBrains Mono" w:cs="JetBrains Mono"/>
          <w:i/>
          <w:color w:val="A9B7C6"/>
          <w:sz w:val="13"/>
          <w:szCs w:val="13"/>
          <w:shd w:val="clear" w:fill="2B2B2B"/>
        </w:rPr>
        <w:t>switcher</w:t>
      </w:r>
      <w:r>
        <w:rPr>
          <w:rFonts w:hint="default" w:ascii="JetBrains Mono" w:hAnsi="JetBrains Mono" w:eastAsia="JetBrains Mono" w:cs="JetBrains Mono"/>
          <w:color w:val="A9B7C6"/>
          <w:sz w:val="13"/>
          <w:szCs w:val="13"/>
          <w:shd w:val="clear" w:fill="2B2B2B"/>
        </w:rPr>
        <w:t>(</w:t>
      </w:r>
      <w:r>
        <w:rPr>
          <w:rFonts w:hint="default" w:ascii="JetBrains Mono" w:hAnsi="JetBrains Mono" w:eastAsia="JetBrains Mono" w:cs="JetBrains Mono"/>
          <w:color w:val="6A8759"/>
          <w:sz w:val="13"/>
          <w:szCs w:val="13"/>
          <w:shd w:val="clear" w:fill="2B2B2B"/>
        </w:rPr>
        <w:t>"/Views/withdrawal.fxml"</w:t>
      </w:r>
      <w:r>
        <w:rPr>
          <w:rFonts w:hint="default" w:ascii="JetBrains Mono" w:hAnsi="JetBrains Mono" w:eastAsia="JetBrains Mono" w:cs="JetBrains Mono"/>
          <w:color w:val="A9B7C6"/>
          <w:sz w:val="13"/>
          <w:szCs w:val="13"/>
          <w:shd w:val="clear" w:fill="2B2B2B"/>
        </w:rPr>
        <w:t>)</w:t>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A9B7C6"/>
          <w:sz w:val="13"/>
          <w:szCs w:val="13"/>
          <w:shd w:val="clear" w:fill="2B2B2B"/>
        </w:rPr>
        <w:t>}</w:t>
      </w:r>
      <w:r>
        <w:rPr>
          <w:rFonts w:hint="default" w:ascii="JetBrains Mono" w:hAnsi="JetBrains Mono" w:eastAsia="JetBrains Mono" w:cs="JetBrains Mono"/>
          <w:color w:val="A9B7C6"/>
          <w:sz w:val="13"/>
          <w:szCs w:val="13"/>
          <w:shd w:val="clear" w:fill="2B2B2B"/>
        </w:rPr>
        <w:br w:type="textWrapping"/>
      </w:r>
      <w:r>
        <w:rPr>
          <w:rFonts w:hint="default" w:ascii="JetBrains Mono" w:hAnsi="JetBrains Mono" w:eastAsia="JetBrains Mono" w:cs="JetBrains Mono"/>
          <w:color w:val="A9B7C6"/>
          <w:sz w:val="13"/>
          <w:szCs w:val="13"/>
          <w:shd w:val="clear" w:fill="2B2B2B"/>
        </w:rPr>
        <w:br w:type="textWrapping"/>
      </w:r>
      <w:r>
        <w:rPr>
          <w:rFonts w:hint="default" w:ascii="JetBrains Mono" w:hAnsi="JetBrains Mono" w:eastAsia="JetBrains Mono" w:cs="JetBrains Mono"/>
          <w:color w:val="A9B7C6"/>
          <w:sz w:val="13"/>
          <w:szCs w:val="13"/>
          <w:shd w:val="clear" w:fill="2B2B2B"/>
        </w:rPr>
        <w:t xml:space="preserve">    </w:t>
      </w:r>
      <w:r>
        <w:rPr>
          <w:rFonts w:hint="default" w:ascii="JetBrains Mono" w:hAnsi="JetBrains Mono" w:eastAsia="JetBrains Mono" w:cs="JetBrains Mono"/>
          <w:color w:val="BBB529"/>
          <w:sz w:val="13"/>
          <w:szCs w:val="13"/>
          <w:shd w:val="clear" w:fill="2B2B2B"/>
        </w:rPr>
        <w:t>@FXML</w:t>
      </w:r>
      <w:r>
        <w:rPr>
          <w:rFonts w:hint="default" w:ascii="JetBrains Mono" w:hAnsi="JetBrains Mono" w:eastAsia="JetBrains Mono" w:cs="JetBrains Mono"/>
          <w:color w:val="BBB529"/>
          <w:sz w:val="13"/>
          <w:szCs w:val="13"/>
          <w:shd w:val="clear" w:fill="2B2B2B"/>
        </w:rPr>
        <w:br w:type="textWrapping"/>
      </w:r>
      <w:r>
        <w:rPr>
          <w:rFonts w:hint="default" w:ascii="JetBrains Mono" w:hAnsi="JetBrains Mono" w:eastAsia="JetBrains Mono" w:cs="JetBrains Mono"/>
          <w:color w:val="BBB529"/>
          <w:sz w:val="13"/>
          <w:szCs w:val="13"/>
          <w:shd w:val="clear" w:fill="2B2B2B"/>
        </w:rPr>
        <w:t xml:space="preserve">    </w:t>
      </w:r>
      <w:r>
        <w:rPr>
          <w:rFonts w:hint="default" w:ascii="JetBrains Mono" w:hAnsi="JetBrains Mono" w:eastAsia="JetBrains Mono" w:cs="JetBrains Mono"/>
          <w:color w:val="CC7832"/>
          <w:sz w:val="13"/>
          <w:szCs w:val="13"/>
          <w:shd w:val="clear" w:fill="2B2B2B"/>
        </w:rPr>
        <w:t xml:space="preserve">void </w:t>
      </w:r>
      <w:r>
        <w:rPr>
          <w:rFonts w:hint="default" w:ascii="JetBrains Mono" w:hAnsi="JetBrains Mono" w:eastAsia="JetBrains Mono" w:cs="JetBrains Mono"/>
          <w:color w:val="FFC66D"/>
          <w:sz w:val="13"/>
          <w:szCs w:val="13"/>
          <w:shd w:val="clear" w:fill="2B2B2B"/>
        </w:rPr>
        <w:t xml:space="preserve">transactionsBtn </w:t>
      </w:r>
      <w:r>
        <w:rPr>
          <w:rFonts w:hint="default" w:ascii="JetBrains Mono" w:hAnsi="JetBrains Mono" w:eastAsia="JetBrains Mono" w:cs="JetBrains Mono"/>
          <w:color w:val="A9B7C6"/>
          <w:sz w:val="13"/>
          <w:szCs w:val="13"/>
          <w:shd w:val="clear" w:fill="2B2B2B"/>
        </w:rPr>
        <w:t xml:space="preserve">() </w:t>
      </w:r>
      <w:r>
        <w:rPr>
          <w:rFonts w:hint="default" w:ascii="JetBrains Mono" w:hAnsi="JetBrains Mono" w:eastAsia="JetBrains Mono" w:cs="JetBrains Mono"/>
          <w:color w:val="CC7832"/>
          <w:sz w:val="13"/>
          <w:szCs w:val="13"/>
          <w:shd w:val="clear" w:fill="2B2B2B"/>
        </w:rPr>
        <w:t xml:space="preserve">throws </w:t>
      </w:r>
      <w:r>
        <w:rPr>
          <w:rFonts w:hint="default" w:ascii="JetBrains Mono" w:hAnsi="JetBrains Mono" w:eastAsia="JetBrains Mono" w:cs="JetBrains Mono"/>
          <w:color w:val="A9B7C6"/>
          <w:sz w:val="13"/>
          <w:szCs w:val="13"/>
          <w:shd w:val="clear" w:fill="2B2B2B"/>
        </w:rPr>
        <w:t>IOException { Switcher.</w:t>
      </w:r>
      <w:r>
        <w:rPr>
          <w:rFonts w:hint="default" w:ascii="JetBrains Mono" w:hAnsi="JetBrains Mono" w:eastAsia="JetBrains Mono" w:cs="JetBrains Mono"/>
          <w:i/>
          <w:color w:val="A9B7C6"/>
          <w:sz w:val="13"/>
          <w:szCs w:val="13"/>
          <w:shd w:val="clear" w:fill="2B2B2B"/>
        </w:rPr>
        <w:t>switcher</w:t>
      </w:r>
      <w:r>
        <w:rPr>
          <w:rFonts w:hint="default" w:ascii="JetBrains Mono" w:hAnsi="JetBrains Mono" w:eastAsia="JetBrains Mono" w:cs="JetBrains Mono"/>
          <w:color w:val="A9B7C6"/>
          <w:sz w:val="13"/>
          <w:szCs w:val="13"/>
          <w:shd w:val="clear" w:fill="2B2B2B"/>
        </w:rPr>
        <w:t>(</w:t>
      </w:r>
      <w:r>
        <w:rPr>
          <w:rFonts w:hint="default" w:ascii="JetBrains Mono" w:hAnsi="JetBrains Mono" w:eastAsia="JetBrains Mono" w:cs="JetBrains Mono"/>
          <w:color w:val="6A8759"/>
          <w:sz w:val="13"/>
          <w:szCs w:val="13"/>
          <w:shd w:val="clear" w:fill="2B2B2B"/>
        </w:rPr>
        <w:t>"/Views/transactions.fxml"</w:t>
      </w:r>
      <w:r>
        <w:rPr>
          <w:rFonts w:hint="default" w:ascii="JetBrains Mono" w:hAnsi="JetBrains Mono" w:eastAsia="JetBrains Mono" w:cs="JetBrains Mono"/>
          <w:color w:val="A9B7C6"/>
          <w:sz w:val="13"/>
          <w:szCs w:val="13"/>
          <w:shd w:val="clear" w:fill="2B2B2B"/>
        </w:rPr>
        <w:t>)</w:t>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A9B7C6"/>
          <w:sz w:val="13"/>
          <w:szCs w:val="13"/>
          <w:shd w:val="clear" w:fill="2B2B2B"/>
        </w:rPr>
        <w:t>}</w:t>
      </w:r>
      <w:r>
        <w:rPr>
          <w:rFonts w:hint="default" w:ascii="JetBrains Mono" w:hAnsi="JetBrains Mono" w:eastAsia="JetBrains Mono" w:cs="JetBrains Mono"/>
          <w:color w:val="A9B7C6"/>
          <w:sz w:val="13"/>
          <w:szCs w:val="13"/>
          <w:shd w:val="clear" w:fill="2B2B2B"/>
        </w:rPr>
        <w:br w:type="textWrapping"/>
      </w:r>
      <w:r>
        <w:rPr>
          <w:rFonts w:hint="default" w:ascii="JetBrains Mono" w:hAnsi="JetBrains Mono" w:eastAsia="JetBrains Mono" w:cs="JetBrains Mono"/>
          <w:color w:val="A9B7C6"/>
          <w:sz w:val="13"/>
          <w:szCs w:val="13"/>
          <w:shd w:val="clear" w:fill="2B2B2B"/>
        </w:rPr>
        <w:br w:type="textWrapping"/>
      </w:r>
      <w:r>
        <w:rPr>
          <w:rFonts w:hint="default" w:ascii="JetBrains Mono" w:hAnsi="JetBrains Mono" w:eastAsia="JetBrains Mono" w:cs="JetBrains Mono"/>
          <w:color w:val="A9B7C6"/>
          <w:sz w:val="13"/>
          <w:szCs w:val="13"/>
          <w:shd w:val="clear" w:fill="2B2B2B"/>
        </w:rPr>
        <w:t xml:space="preserve">    </w:t>
      </w:r>
      <w:r>
        <w:rPr>
          <w:rFonts w:hint="default" w:ascii="JetBrains Mono" w:hAnsi="JetBrains Mono" w:eastAsia="JetBrains Mono" w:cs="JetBrains Mono"/>
          <w:color w:val="BBB529"/>
          <w:sz w:val="13"/>
          <w:szCs w:val="13"/>
          <w:shd w:val="clear" w:fill="2B2B2B"/>
        </w:rPr>
        <w:t>@FXML</w:t>
      </w:r>
      <w:r>
        <w:rPr>
          <w:rFonts w:hint="default" w:ascii="JetBrains Mono" w:hAnsi="JetBrains Mono" w:eastAsia="JetBrains Mono" w:cs="JetBrains Mono"/>
          <w:color w:val="BBB529"/>
          <w:sz w:val="13"/>
          <w:szCs w:val="13"/>
          <w:shd w:val="clear" w:fill="2B2B2B"/>
        </w:rPr>
        <w:br w:type="textWrapping"/>
      </w:r>
      <w:r>
        <w:rPr>
          <w:rFonts w:hint="default" w:ascii="JetBrains Mono" w:hAnsi="JetBrains Mono" w:eastAsia="JetBrains Mono" w:cs="JetBrains Mono"/>
          <w:color w:val="BBB529"/>
          <w:sz w:val="13"/>
          <w:szCs w:val="13"/>
          <w:shd w:val="clear" w:fill="2B2B2B"/>
        </w:rPr>
        <w:t xml:space="preserve">    </w:t>
      </w:r>
      <w:r>
        <w:rPr>
          <w:rFonts w:hint="default" w:ascii="JetBrains Mono" w:hAnsi="JetBrains Mono" w:eastAsia="JetBrains Mono" w:cs="JetBrains Mono"/>
          <w:color w:val="CC7832"/>
          <w:sz w:val="13"/>
          <w:szCs w:val="13"/>
          <w:shd w:val="clear" w:fill="2B2B2B"/>
        </w:rPr>
        <w:t xml:space="preserve">void </w:t>
      </w:r>
      <w:r>
        <w:rPr>
          <w:rFonts w:hint="default" w:ascii="JetBrains Mono" w:hAnsi="JetBrains Mono" w:eastAsia="JetBrains Mono" w:cs="JetBrains Mono"/>
          <w:color w:val="FFC66D"/>
          <w:sz w:val="13"/>
          <w:szCs w:val="13"/>
          <w:shd w:val="clear" w:fill="2B2B2B"/>
        </w:rPr>
        <w:t xml:space="preserve">settingsBtn </w:t>
      </w:r>
      <w:r>
        <w:rPr>
          <w:rFonts w:hint="default" w:ascii="JetBrains Mono" w:hAnsi="JetBrains Mono" w:eastAsia="JetBrains Mono" w:cs="JetBrains Mono"/>
          <w:color w:val="A9B7C6"/>
          <w:sz w:val="13"/>
          <w:szCs w:val="13"/>
          <w:shd w:val="clear" w:fill="2B2B2B"/>
        </w:rPr>
        <w:t xml:space="preserve">() </w:t>
      </w:r>
      <w:r>
        <w:rPr>
          <w:rFonts w:hint="default" w:ascii="JetBrains Mono" w:hAnsi="JetBrains Mono" w:eastAsia="JetBrains Mono" w:cs="JetBrains Mono"/>
          <w:color w:val="CC7832"/>
          <w:sz w:val="13"/>
          <w:szCs w:val="13"/>
          <w:shd w:val="clear" w:fill="2B2B2B"/>
        </w:rPr>
        <w:t xml:space="preserve">throws </w:t>
      </w:r>
      <w:r>
        <w:rPr>
          <w:rFonts w:hint="default" w:ascii="JetBrains Mono" w:hAnsi="JetBrains Mono" w:eastAsia="JetBrains Mono" w:cs="JetBrains Mono"/>
          <w:color w:val="A9B7C6"/>
          <w:sz w:val="13"/>
          <w:szCs w:val="13"/>
          <w:shd w:val="clear" w:fill="2B2B2B"/>
        </w:rPr>
        <w:t>IOException { Switcher.</w:t>
      </w:r>
      <w:r>
        <w:rPr>
          <w:rFonts w:hint="default" w:ascii="JetBrains Mono" w:hAnsi="JetBrains Mono" w:eastAsia="JetBrains Mono" w:cs="JetBrains Mono"/>
          <w:i/>
          <w:color w:val="A9B7C6"/>
          <w:sz w:val="13"/>
          <w:szCs w:val="13"/>
          <w:shd w:val="clear" w:fill="2B2B2B"/>
        </w:rPr>
        <w:t>switcher</w:t>
      </w:r>
      <w:r>
        <w:rPr>
          <w:rFonts w:hint="default" w:ascii="JetBrains Mono" w:hAnsi="JetBrains Mono" w:eastAsia="JetBrains Mono" w:cs="JetBrains Mono"/>
          <w:color w:val="A9B7C6"/>
          <w:sz w:val="13"/>
          <w:szCs w:val="13"/>
          <w:shd w:val="clear" w:fill="2B2B2B"/>
        </w:rPr>
        <w:t>(</w:t>
      </w:r>
      <w:r>
        <w:rPr>
          <w:rFonts w:hint="default" w:ascii="JetBrains Mono" w:hAnsi="JetBrains Mono" w:eastAsia="JetBrains Mono" w:cs="JetBrains Mono"/>
          <w:color w:val="6A8759"/>
          <w:sz w:val="13"/>
          <w:szCs w:val="13"/>
          <w:shd w:val="clear" w:fill="2B2B2B"/>
        </w:rPr>
        <w:t>"/Views/settings.fxml"</w:t>
      </w:r>
      <w:r>
        <w:rPr>
          <w:rFonts w:hint="default" w:ascii="JetBrains Mono" w:hAnsi="JetBrains Mono" w:eastAsia="JetBrains Mono" w:cs="JetBrains Mono"/>
          <w:color w:val="A9B7C6"/>
          <w:sz w:val="13"/>
          <w:szCs w:val="13"/>
          <w:shd w:val="clear" w:fill="2B2B2B"/>
        </w:rPr>
        <w:t>)</w:t>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A9B7C6"/>
          <w:sz w:val="13"/>
          <w:szCs w:val="13"/>
          <w:shd w:val="clear" w:fill="2B2B2B"/>
        </w:rPr>
        <w:t>}</w:t>
      </w:r>
      <w:r>
        <w:rPr>
          <w:rFonts w:hint="default" w:ascii="JetBrains Mono" w:hAnsi="JetBrains Mono" w:eastAsia="JetBrains Mono" w:cs="JetBrains Mono"/>
          <w:color w:val="A9B7C6"/>
          <w:sz w:val="13"/>
          <w:szCs w:val="13"/>
          <w:shd w:val="clear" w:fill="2B2B2B"/>
        </w:rPr>
        <w:br w:type="textWrapping"/>
      </w:r>
      <w:r>
        <w:rPr>
          <w:rFonts w:hint="default" w:ascii="JetBrains Mono" w:hAnsi="JetBrains Mono" w:eastAsia="JetBrains Mono" w:cs="JetBrains Mono"/>
          <w:color w:val="A9B7C6"/>
          <w:sz w:val="13"/>
          <w:szCs w:val="13"/>
          <w:shd w:val="clear" w:fill="2B2B2B"/>
        </w:rPr>
        <w:br w:type="textWrapping"/>
      </w:r>
      <w:r>
        <w:rPr>
          <w:rFonts w:hint="default" w:ascii="JetBrains Mono" w:hAnsi="JetBrains Mono" w:eastAsia="JetBrains Mono" w:cs="JetBrains Mono"/>
          <w:color w:val="A9B7C6"/>
          <w:sz w:val="13"/>
          <w:szCs w:val="13"/>
          <w:shd w:val="clear" w:fill="2B2B2B"/>
        </w:rPr>
        <w:t xml:space="preserve">    </w:t>
      </w:r>
      <w:r>
        <w:rPr>
          <w:rFonts w:hint="default" w:ascii="JetBrains Mono" w:hAnsi="JetBrains Mono" w:eastAsia="JetBrains Mono" w:cs="JetBrains Mono"/>
          <w:color w:val="BBB529"/>
          <w:sz w:val="13"/>
          <w:szCs w:val="13"/>
          <w:shd w:val="clear" w:fill="2B2B2B"/>
        </w:rPr>
        <w:t>@FXML</w:t>
      </w:r>
      <w:r>
        <w:rPr>
          <w:rFonts w:hint="default" w:ascii="JetBrains Mono" w:hAnsi="JetBrains Mono" w:eastAsia="JetBrains Mono" w:cs="JetBrains Mono"/>
          <w:color w:val="BBB529"/>
          <w:sz w:val="13"/>
          <w:szCs w:val="13"/>
          <w:shd w:val="clear" w:fill="2B2B2B"/>
        </w:rPr>
        <w:br w:type="textWrapping"/>
      </w:r>
      <w:r>
        <w:rPr>
          <w:rFonts w:hint="default" w:ascii="JetBrains Mono" w:hAnsi="JetBrains Mono" w:eastAsia="JetBrains Mono" w:cs="JetBrains Mono"/>
          <w:color w:val="BBB529"/>
          <w:sz w:val="13"/>
          <w:szCs w:val="13"/>
          <w:shd w:val="clear" w:fill="2B2B2B"/>
        </w:rPr>
        <w:t xml:space="preserve">    </w:t>
      </w:r>
      <w:r>
        <w:rPr>
          <w:rFonts w:hint="default" w:ascii="JetBrains Mono" w:hAnsi="JetBrains Mono" w:eastAsia="JetBrains Mono" w:cs="JetBrains Mono"/>
          <w:color w:val="CC7832"/>
          <w:sz w:val="13"/>
          <w:szCs w:val="13"/>
          <w:shd w:val="clear" w:fill="2B2B2B"/>
        </w:rPr>
        <w:t xml:space="preserve">private void </w:t>
      </w:r>
      <w:r>
        <w:rPr>
          <w:rFonts w:hint="default" w:ascii="JetBrains Mono" w:hAnsi="JetBrains Mono" w:eastAsia="JetBrains Mono" w:cs="JetBrains Mono"/>
          <w:color w:val="FFC66D"/>
          <w:sz w:val="13"/>
          <w:szCs w:val="13"/>
          <w:shd w:val="clear" w:fill="2B2B2B"/>
        </w:rPr>
        <w:t xml:space="preserve">logoutBtn </w:t>
      </w:r>
      <w:r>
        <w:rPr>
          <w:rFonts w:hint="default" w:ascii="JetBrains Mono" w:hAnsi="JetBrains Mono" w:eastAsia="JetBrains Mono" w:cs="JetBrains Mono"/>
          <w:color w:val="A9B7C6"/>
          <w:sz w:val="13"/>
          <w:szCs w:val="13"/>
          <w:shd w:val="clear" w:fill="2B2B2B"/>
        </w:rPr>
        <w:t xml:space="preserve">() </w:t>
      </w:r>
      <w:r>
        <w:rPr>
          <w:rFonts w:hint="default" w:ascii="JetBrains Mono" w:hAnsi="JetBrains Mono" w:eastAsia="JetBrains Mono" w:cs="JetBrains Mono"/>
          <w:color w:val="CC7832"/>
          <w:sz w:val="13"/>
          <w:szCs w:val="13"/>
          <w:shd w:val="clear" w:fill="2B2B2B"/>
        </w:rPr>
        <w:t xml:space="preserve">throws </w:t>
      </w:r>
      <w:r>
        <w:rPr>
          <w:rFonts w:hint="default" w:ascii="JetBrains Mono" w:hAnsi="JetBrains Mono" w:eastAsia="JetBrains Mono" w:cs="JetBrains Mono"/>
          <w:color w:val="A9B7C6"/>
          <w:sz w:val="13"/>
          <w:szCs w:val="13"/>
          <w:shd w:val="clear" w:fill="2B2B2B"/>
        </w:rPr>
        <w:t>IOException</w:t>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A9B7C6"/>
          <w:sz w:val="13"/>
          <w:szCs w:val="13"/>
          <w:shd w:val="clear" w:fill="2B2B2B"/>
        </w:rPr>
        <w:t>SQLException { disconnect()</w:t>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A9B7C6"/>
          <w:sz w:val="13"/>
          <w:szCs w:val="13"/>
          <w:shd w:val="clear" w:fill="2B2B2B"/>
        </w:rPr>
        <w:t>Switcher.</w:t>
      </w:r>
      <w:r>
        <w:rPr>
          <w:rFonts w:hint="default" w:ascii="JetBrains Mono" w:hAnsi="JetBrains Mono" w:eastAsia="JetBrains Mono" w:cs="JetBrains Mono"/>
          <w:i/>
          <w:color w:val="A9B7C6"/>
          <w:sz w:val="13"/>
          <w:szCs w:val="13"/>
          <w:shd w:val="clear" w:fill="2B2B2B"/>
        </w:rPr>
        <w:t>switcher</w:t>
      </w:r>
      <w:r>
        <w:rPr>
          <w:rFonts w:hint="default" w:ascii="JetBrains Mono" w:hAnsi="JetBrains Mono" w:eastAsia="JetBrains Mono" w:cs="JetBrains Mono"/>
          <w:color w:val="A9B7C6"/>
          <w:sz w:val="13"/>
          <w:szCs w:val="13"/>
          <w:shd w:val="clear" w:fill="2B2B2B"/>
        </w:rPr>
        <w:t>(</w:t>
      </w:r>
      <w:r>
        <w:rPr>
          <w:rFonts w:hint="default" w:ascii="JetBrains Mono" w:hAnsi="JetBrains Mono" w:eastAsia="JetBrains Mono" w:cs="JetBrains Mono"/>
          <w:color w:val="6A8759"/>
          <w:sz w:val="13"/>
          <w:szCs w:val="13"/>
          <w:shd w:val="clear" w:fill="2B2B2B"/>
        </w:rPr>
        <w:t>"/Views/login.fxml"</w:t>
      </w:r>
      <w:r>
        <w:rPr>
          <w:rFonts w:hint="default" w:ascii="JetBrains Mono" w:hAnsi="JetBrains Mono" w:eastAsia="JetBrains Mono" w:cs="JetBrains Mono"/>
          <w:color w:val="A9B7C6"/>
          <w:sz w:val="13"/>
          <w:szCs w:val="13"/>
          <w:shd w:val="clear" w:fill="2B2B2B"/>
        </w:rPr>
        <w:t>)</w:t>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A9B7C6"/>
          <w:sz w:val="13"/>
          <w:szCs w:val="13"/>
          <w:shd w:val="clear" w:fill="2B2B2B"/>
        </w:rPr>
        <w:t>}</w:t>
      </w:r>
      <w:r>
        <w:rPr>
          <w:rFonts w:hint="default" w:ascii="JetBrains Mono" w:hAnsi="JetBrains Mono" w:eastAsia="JetBrains Mono" w:cs="JetBrains Mono"/>
          <w:color w:val="A9B7C6"/>
          <w:sz w:val="13"/>
          <w:szCs w:val="13"/>
          <w:shd w:val="clear" w:fill="2B2B2B"/>
        </w:rPr>
        <w:br w:type="textWrapping"/>
      </w:r>
      <w:r>
        <w:rPr>
          <w:rFonts w:hint="default" w:ascii="JetBrains Mono" w:hAnsi="JetBrains Mono" w:eastAsia="JetBrains Mono" w:cs="JetBrains Mono"/>
          <w:color w:val="A9B7C6"/>
          <w:sz w:val="13"/>
          <w:szCs w:val="13"/>
          <w:shd w:val="clear" w:fill="2B2B2B"/>
        </w:rPr>
        <w:br w:type="textWrapping"/>
      </w:r>
      <w:r>
        <w:rPr>
          <w:rFonts w:hint="default" w:ascii="JetBrains Mono" w:hAnsi="JetBrains Mono" w:eastAsia="JetBrains Mono" w:cs="JetBrains Mono"/>
          <w:color w:val="A9B7C6"/>
          <w:sz w:val="13"/>
          <w:szCs w:val="13"/>
          <w:shd w:val="clear" w:fill="2B2B2B"/>
        </w:rPr>
        <w:t xml:space="preserve">    </w:t>
      </w:r>
      <w:r>
        <w:rPr>
          <w:rFonts w:hint="default" w:ascii="JetBrains Mono" w:hAnsi="JetBrains Mono" w:eastAsia="JetBrains Mono" w:cs="JetBrains Mono"/>
          <w:color w:val="BBB529"/>
          <w:sz w:val="13"/>
          <w:szCs w:val="13"/>
          <w:shd w:val="clear" w:fill="2B2B2B"/>
        </w:rPr>
        <w:t>@Override</w:t>
      </w:r>
      <w:r>
        <w:rPr>
          <w:rFonts w:hint="default" w:ascii="JetBrains Mono" w:hAnsi="JetBrains Mono" w:eastAsia="JetBrains Mono" w:cs="JetBrains Mono"/>
          <w:color w:val="BBB529"/>
          <w:sz w:val="13"/>
          <w:szCs w:val="13"/>
          <w:shd w:val="clear" w:fill="2B2B2B"/>
        </w:rPr>
        <w:br w:type="textWrapping"/>
      </w:r>
      <w:r>
        <w:rPr>
          <w:rFonts w:hint="default" w:ascii="JetBrains Mono" w:hAnsi="JetBrains Mono" w:eastAsia="JetBrains Mono" w:cs="JetBrains Mono"/>
          <w:color w:val="BBB529"/>
          <w:sz w:val="13"/>
          <w:szCs w:val="13"/>
          <w:shd w:val="clear" w:fill="2B2B2B"/>
        </w:rPr>
        <w:t xml:space="preserve">    </w:t>
      </w:r>
      <w:r>
        <w:rPr>
          <w:rFonts w:hint="default" w:ascii="JetBrains Mono" w:hAnsi="JetBrains Mono" w:eastAsia="JetBrains Mono" w:cs="JetBrains Mono"/>
          <w:color w:val="CC7832"/>
          <w:sz w:val="13"/>
          <w:szCs w:val="13"/>
          <w:shd w:val="clear" w:fill="2B2B2B"/>
        </w:rPr>
        <w:t xml:space="preserve">public void </w:t>
      </w:r>
      <w:r>
        <w:rPr>
          <w:rFonts w:hint="default" w:ascii="JetBrains Mono" w:hAnsi="JetBrains Mono" w:eastAsia="JetBrains Mono" w:cs="JetBrains Mono"/>
          <w:color w:val="FFC66D"/>
          <w:sz w:val="13"/>
          <w:szCs w:val="13"/>
          <w:shd w:val="clear" w:fill="2B2B2B"/>
        </w:rPr>
        <w:t xml:space="preserve">initialize </w:t>
      </w:r>
      <w:r>
        <w:rPr>
          <w:rFonts w:hint="default" w:ascii="JetBrains Mono" w:hAnsi="JetBrains Mono" w:eastAsia="JetBrains Mono" w:cs="JetBrains Mono"/>
          <w:color w:val="A9B7C6"/>
          <w:sz w:val="13"/>
          <w:szCs w:val="13"/>
          <w:shd w:val="clear" w:fill="2B2B2B"/>
        </w:rPr>
        <w:t xml:space="preserve">() </w:t>
      </w:r>
      <w:r>
        <w:rPr>
          <w:rFonts w:hint="default" w:ascii="JetBrains Mono" w:hAnsi="JetBrains Mono" w:eastAsia="JetBrains Mono" w:cs="JetBrains Mono"/>
          <w:color w:val="CC7832"/>
          <w:sz w:val="13"/>
          <w:szCs w:val="13"/>
          <w:shd w:val="clear" w:fill="2B2B2B"/>
        </w:rPr>
        <w:t xml:space="preserve">throws </w:t>
      </w:r>
      <w:r>
        <w:rPr>
          <w:rFonts w:hint="default" w:ascii="JetBrains Mono" w:hAnsi="JetBrains Mono" w:eastAsia="JetBrains Mono" w:cs="JetBrains Mono"/>
          <w:color w:val="A9B7C6"/>
          <w:sz w:val="13"/>
          <w:szCs w:val="13"/>
          <w:shd w:val="clear" w:fill="2B2B2B"/>
        </w:rPr>
        <w:t>SQLException { Initializer.</w:t>
      </w:r>
      <w:r>
        <w:rPr>
          <w:rFonts w:hint="default" w:ascii="JetBrains Mono" w:hAnsi="JetBrains Mono" w:eastAsia="JetBrains Mono" w:cs="JetBrains Mono"/>
          <w:i/>
          <w:color w:val="A9B7C6"/>
          <w:sz w:val="13"/>
          <w:szCs w:val="13"/>
          <w:shd w:val="clear" w:fill="2B2B2B"/>
        </w:rPr>
        <w:t xml:space="preserve">init </w:t>
      </w:r>
      <w:r>
        <w:rPr>
          <w:rFonts w:hint="default" w:ascii="JetBrains Mono" w:hAnsi="JetBrains Mono" w:eastAsia="JetBrains Mono" w:cs="JetBrains Mono"/>
          <w:color w:val="A9B7C6"/>
          <w:sz w:val="13"/>
          <w:szCs w:val="13"/>
          <w:shd w:val="clear" w:fill="2B2B2B"/>
        </w:rPr>
        <w:t xml:space="preserve">( </w:t>
      </w:r>
      <w:r>
        <w:rPr>
          <w:rFonts w:hint="default" w:ascii="JetBrains Mono" w:hAnsi="JetBrains Mono" w:eastAsia="JetBrains Mono" w:cs="JetBrains Mono"/>
          <w:color w:val="9876AA"/>
          <w:sz w:val="13"/>
          <w:szCs w:val="13"/>
          <w:shd w:val="clear" w:fill="2B2B2B"/>
        </w:rPr>
        <w:t>account_user</w:t>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9876AA"/>
          <w:sz w:val="13"/>
          <w:szCs w:val="13"/>
          <w:shd w:val="clear" w:fill="2B2B2B"/>
        </w:rPr>
        <w:t>account_balance</w:t>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9876AA"/>
          <w:sz w:val="13"/>
          <w:szCs w:val="13"/>
          <w:shd w:val="clear" w:fill="2B2B2B"/>
        </w:rPr>
        <w:t>balance_deposit</w:t>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9876AA"/>
          <w:sz w:val="13"/>
          <w:szCs w:val="13"/>
          <w:shd w:val="clear" w:fill="2B2B2B"/>
        </w:rPr>
        <w:t>balance_withdrawal</w:t>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A9B7C6"/>
          <w:sz w:val="13"/>
          <w:szCs w:val="13"/>
          <w:shd w:val="clear" w:fill="2B2B2B"/>
        </w:rPr>
        <w:t>connect() )</w:t>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A9B7C6"/>
          <w:sz w:val="13"/>
          <w:szCs w:val="13"/>
          <w:shd w:val="clear" w:fill="2B2B2B"/>
        </w:rPr>
        <w:t>}</w:t>
      </w:r>
      <w:r>
        <w:rPr>
          <w:rFonts w:hint="default" w:ascii="JetBrains Mono" w:hAnsi="JetBrains Mono" w:eastAsia="JetBrains Mono" w:cs="JetBrains Mono"/>
          <w:color w:val="A9B7C6"/>
          <w:sz w:val="13"/>
          <w:szCs w:val="13"/>
          <w:shd w:val="clear" w:fill="2B2B2B"/>
        </w:rPr>
        <w:br w:type="textWrapping"/>
      </w:r>
      <w:r>
        <w:rPr>
          <w:rFonts w:hint="default" w:ascii="JetBrains Mono" w:hAnsi="JetBrains Mono" w:eastAsia="JetBrains Mono" w:cs="JetBrains Mono"/>
          <w:color w:val="A9B7C6"/>
          <w:sz w:val="13"/>
          <w:szCs w:val="13"/>
          <w:shd w:val="clear" w:fill="2B2B2B"/>
        </w:rPr>
        <w:br w:type="textWrapping"/>
      </w:r>
      <w:r>
        <w:rPr>
          <w:rFonts w:hint="default" w:ascii="JetBrains Mono" w:hAnsi="JetBrains Mono" w:eastAsia="JetBrains Mono" w:cs="JetBrains Mono"/>
          <w:color w:val="A9B7C6"/>
          <w:sz w:val="13"/>
          <w:szCs w:val="13"/>
          <w:shd w:val="clear" w:fill="2B2B2B"/>
        </w:rPr>
        <w:t xml:space="preserve">    </w:t>
      </w:r>
      <w:r>
        <w:rPr>
          <w:rFonts w:hint="default" w:ascii="JetBrains Mono" w:hAnsi="JetBrains Mono" w:eastAsia="JetBrains Mono" w:cs="JetBrains Mono"/>
          <w:color w:val="BBB529"/>
          <w:sz w:val="13"/>
          <w:szCs w:val="13"/>
          <w:shd w:val="clear" w:fill="2B2B2B"/>
        </w:rPr>
        <w:t>@FXML</w:t>
      </w:r>
      <w:r>
        <w:rPr>
          <w:rFonts w:hint="default" w:ascii="JetBrains Mono" w:hAnsi="JetBrains Mono" w:eastAsia="JetBrains Mono" w:cs="JetBrains Mono"/>
          <w:color w:val="BBB529"/>
          <w:sz w:val="13"/>
          <w:szCs w:val="13"/>
          <w:shd w:val="clear" w:fill="2B2B2B"/>
        </w:rPr>
        <w:br w:type="textWrapping"/>
      </w:r>
      <w:r>
        <w:rPr>
          <w:rFonts w:hint="default" w:ascii="JetBrains Mono" w:hAnsi="JetBrains Mono" w:eastAsia="JetBrains Mono" w:cs="JetBrains Mono"/>
          <w:color w:val="BBB529"/>
          <w:sz w:val="13"/>
          <w:szCs w:val="13"/>
          <w:shd w:val="clear" w:fill="2B2B2B"/>
        </w:rPr>
        <w:t xml:space="preserve">    </w:t>
      </w:r>
      <w:r>
        <w:rPr>
          <w:rFonts w:hint="default" w:ascii="JetBrains Mono" w:hAnsi="JetBrains Mono" w:eastAsia="JetBrains Mono" w:cs="JetBrains Mono"/>
          <w:color w:val="CC7832"/>
          <w:sz w:val="13"/>
          <w:szCs w:val="13"/>
          <w:shd w:val="clear" w:fill="2B2B2B"/>
        </w:rPr>
        <w:t xml:space="preserve">void </w:t>
      </w:r>
      <w:r>
        <w:rPr>
          <w:rFonts w:hint="default" w:ascii="JetBrains Mono" w:hAnsi="JetBrains Mono" w:eastAsia="JetBrains Mono" w:cs="JetBrains Mono"/>
          <w:color w:val="FFC66D"/>
          <w:sz w:val="13"/>
          <w:szCs w:val="13"/>
          <w:shd w:val="clear" w:fill="2B2B2B"/>
        </w:rPr>
        <w:t xml:space="preserve">proceed </w:t>
      </w:r>
      <w:r>
        <w:rPr>
          <w:rFonts w:hint="default" w:ascii="JetBrains Mono" w:hAnsi="JetBrains Mono" w:eastAsia="JetBrains Mono" w:cs="JetBrains Mono"/>
          <w:color w:val="A9B7C6"/>
          <w:sz w:val="13"/>
          <w:szCs w:val="13"/>
          <w:shd w:val="clear" w:fill="2B2B2B"/>
        </w:rPr>
        <w:t>() {</w:t>
      </w:r>
      <w:r>
        <w:rPr>
          <w:rFonts w:hint="default" w:ascii="JetBrains Mono" w:hAnsi="JetBrains Mono" w:eastAsia="JetBrains Mono" w:cs="JetBrains Mono"/>
          <w:color w:val="A9B7C6"/>
          <w:sz w:val="13"/>
          <w:szCs w:val="13"/>
          <w:shd w:val="clear" w:fill="2B2B2B"/>
        </w:rPr>
        <w:br w:type="textWrapping"/>
      </w:r>
      <w:r>
        <w:rPr>
          <w:rFonts w:hint="default" w:ascii="JetBrains Mono" w:hAnsi="JetBrains Mono" w:eastAsia="JetBrains Mono" w:cs="JetBrains Mono"/>
          <w:color w:val="A9B7C6"/>
          <w:sz w:val="13"/>
          <w:szCs w:val="13"/>
          <w:shd w:val="clear" w:fill="2B2B2B"/>
        </w:rPr>
        <w:t xml:space="preserve">        Connection conn = connect()</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A9B7C6"/>
          <w:sz w:val="13"/>
          <w:szCs w:val="13"/>
          <w:shd w:val="clear" w:fill="2B2B2B"/>
        </w:rPr>
        <w:t xml:space="preserve">String d = </w:t>
      </w:r>
      <w:r>
        <w:rPr>
          <w:rFonts w:hint="default" w:ascii="JetBrains Mono" w:hAnsi="JetBrains Mono" w:eastAsia="JetBrains Mono" w:cs="JetBrains Mono"/>
          <w:color w:val="6A8759"/>
          <w:sz w:val="13"/>
          <w:szCs w:val="13"/>
          <w:shd w:val="clear" w:fill="2B2B2B"/>
        </w:rPr>
        <w:t>"dd/MM/yy"</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A9B7C6"/>
          <w:sz w:val="13"/>
          <w:szCs w:val="13"/>
          <w:shd w:val="clear" w:fill="2B2B2B"/>
        </w:rPr>
        <w:t>Calendar _c</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A9B7C6"/>
          <w:sz w:val="13"/>
          <w:szCs w:val="13"/>
          <w:shd w:val="clear" w:fill="2B2B2B"/>
        </w:rPr>
        <w:t xml:space="preserve">DateFormat df = </w:t>
      </w:r>
      <w:r>
        <w:rPr>
          <w:rFonts w:hint="default" w:ascii="JetBrains Mono" w:hAnsi="JetBrains Mono" w:eastAsia="JetBrains Mono" w:cs="JetBrains Mono"/>
          <w:color w:val="CC7832"/>
          <w:sz w:val="13"/>
          <w:szCs w:val="13"/>
          <w:shd w:val="clear" w:fill="2B2B2B"/>
        </w:rPr>
        <w:t xml:space="preserve">new </w:t>
      </w:r>
      <w:r>
        <w:rPr>
          <w:rFonts w:hint="default" w:ascii="JetBrains Mono" w:hAnsi="JetBrains Mono" w:eastAsia="JetBrains Mono" w:cs="JetBrains Mono"/>
          <w:color w:val="A9B7C6"/>
          <w:sz w:val="13"/>
          <w:szCs w:val="13"/>
          <w:shd w:val="clear" w:fill="2B2B2B"/>
        </w:rPr>
        <w:t>SimpleDateFormat(d)</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A9B7C6"/>
          <w:sz w:val="13"/>
          <w:szCs w:val="13"/>
          <w:shd w:val="clear" w:fill="2B2B2B"/>
        </w:rPr>
        <w:t>_c = Calendar.</w:t>
      </w:r>
      <w:r>
        <w:rPr>
          <w:rFonts w:hint="default" w:ascii="JetBrains Mono" w:hAnsi="JetBrains Mono" w:eastAsia="JetBrains Mono" w:cs="JetBrains Mono"/>
          <w:i/>
          <w:color w:val="A9B7C6"/>
          <w:sz w:val="13"/>
          <w:szCs w:val="13"/>
          <w:shd w:val="clear" w:fill="2B2B2B"/>
        </w:rPr>
        <w:t>getInstance</w:t>
      </w:r>
      <w:r>
        <w:rPr>
          <w:rFonts w:hint="default" w:ascii="JetBrains Mono" w:hAnsi="JetBrains Mono" w:eastAsia="JetBrains Mono" w:cs="JetBrains Mono"/>
          <w:color w:val="A9B7C6"/>
          <w:sz w:val="13"/>
          <w:szCs w:val="13"/>
          <w:shd w:val="clear" w:fill="2B2B2B"/>
        </w:rPr>
        <w:t>()</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A9B7C6"/>
          <w:sz w:val="13"/>
          <w:szCs w:val="13"/>
          <w:shd w:val="clear" w:fill="2B2B2B"/>
        </w:rPr>
        <w:t>String dt</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A9B7C6"/>
          <w:sz w:val="13"/>
          <w:szCs w:val="13"/>
          <w:shd w:val="clear" w:fill="2B2B2B"/>
        </w:rPr>
        <w:t>dt = df.format( _c.getTime() )</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A9B7C6"/>
          <w:sz w:val="13"/>
          <w:szCs w:val="13"/>
          <w:shd w:val="clear" w:fill="2B2B2B"/>
        </w:rPr>
        <w:t xml:space="preserve">DateFormat time_format = </w:t>
      </w:r>
      <w:r>
        <w:rPr>
          <w:rFonts w:hint="default" w:ascii="JetBrains Mono" w:hAnsi="JetBrains Mono" w:eastAsia="JetBrains Mono" w:cs="JetBrains Mono"/>
          <w:color w:val="CC7832"/>
          <w:sz w:val="13"/>
          <w:szCs w:val="13"/>
          <w:shd w:val="clear" w:fill="2B2B2B"/>
        </w:rPr>
        <w:t xml:space="preserve">new </w:t>
      </w:r>
      <w:r>
        <w:rPr>
          <w:rFonts w:hint="default" w:ascii="JetBrains Mono" w:hAnsi="JetBrains Mono" w:eastAsia="JetBrains Mono" w:cs="JetBrains Mono"/>
          <w:color w:val="A9B7C6"/>
          <w:sz w:val="13"/>
          <w:szCs w:val="13"/>
          <w:shd w:val="clear" w:fill="2B2B2B"/>
        </w:rPr>
        <w:t>SimpleDateFormat(</w:t>
      </w:r>
      <w:r>
        <w:rPr>
          <w:rFonts w:hint="default" w:ascii="JetBrains Mono" w:hAnsi="JetBrains Mono" w:eastAsia="JetBrains Mono" w:cs="JetBrains Mono"/>
          <w:color w:val="6A8759"/>
          <w:sz w:val="13"/>
          <w:szCs w:val="13"/>
          <w:shd w:val="clear" w:fill="2B2B2B"/>
        </w:rPr>
        <w:t>"HH:mm:ss"</w:t>
      </w:r>
      <w:r>
        <w:rPr>
          <w:rFonts w:hint="default" w:ascii="JetBrains Mono" w:hAnsi="JetBrains Mono" w:eastAsia="JetBrains Mono" w:cs="JetBrains Mono"/>
          <w:color w:val="A9B7C6"/>
          <w:sz w:val="13"/>
          <w:szCs w:val="13"/>
          <w:shd w:val="clear" w:fill="2B2B2B"/>
        </w:rPr>
        <w:t>)</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A9B7C6"/>
          <w:sz w:val="13"/>
          <w:szCs w:val="13"/>
          <w:shd w:val="clear" w:fill="2B2B2B"/>
        </w:rPr>
        <w:t>Calendar cal2 = Calendar.</w:t>
      </w:r>
      <w:r>
        <w:rPr>
          <w:rFonts w:hint="default" w:ascii="JetBrains Mono" w:hAnsi="JetBrains Mono" w:eastAsia="JetBrains Mono" w:cs="JetBrains Mono"/>
          <w:i/>
          <w:color w:val="A9B7C6"/>
          <w:sz w:val="13"/>
          <w:szCs w:val="13"/>
          <w:shd w:val="clear" w:fill="2B2B2B"/>
        </w:rPr>
        <w:t>getInstance</w:t>
      </w:r>
      <w:r>
        <w:rPr>
          <w:rFonts w:hint="default" w:ascii="JetBrains Mono" w:hAnsi="JetBrains Mono" w:eastAsia="JetBrains Mono" w:cs="JetBrains Mono"/>
          <w:color w:val="A9B7C6"/>
          <w:sz w:val="13"/>
          <w:szCs w:val="13"/>
          <w:shd w:val="clear" w:fill="2B2B2B"/>
        </w:rPr>
        <w:t>()</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A9B7C6"/>
          <w:sz w:val="13"/>
          <w:szCs w:val="13"/>
          <w:shd w:val="clear" w:fill="2B2B2B"/>
        </w:rPr>
        <w:t>String time = time_format.format( cal2.getTime() )</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A9B7C6"/>
          <w:sz w:val="13"/>
          <w:szCs w:val="13"/>
          <w:shd w:val="clear" w:fill="2B2B2B"/>
        </w:rPr>
        <w:t>String transfer_id = String.</w:t>
      </w:r>
      <w:r>
        <w:rPr>
          <w:rFonts w:hint="default" w:ascii="JetBrains Mono" w:hAnsi="JetBrains Mono" w:eastAsia="JetBrains Mono" w:cs="JetBrains Mono"/>
          <w:i/>
          <w:color w:val="A9B7C6"/>
          <w:sz w:val="13"/>
          <w:szCs w:val="13"/>
          <w:shd w:val="clear" w:fill="2B2B2B"/>
        </w:rPr>
        <w:t>valueOf</w:t>
      </w:r>
      <w:r>
        <w:rPr>
          <w:rFonts w:hint="default" w:ascii="JetBrains Mono" w:hAnsi="JetBrains Mono" w:eastAsia="JetBrains Mono" w:cs="JetBrains Mono"/>
          <w:color w:val="A9B7C6"/>
          <w:sz w:val="13"/>
          <w:szCs w:val="13"/>
          <w:shd w:val="clear" w:fill="2B2B2B"/>
        </w:rPr>
        <w:t>( UUID.</w:t>
      </w:r>
      <w:r>
        <w:rPr>
          <w:rFonts w:hint="default" w:ascii="JetBrains Mono" w:hAnsi="JetBrains Mono" w:eastAsia="JetBrains Mono" w:cs="JetBrains Mono"/>
          <w:i/>
          <w:color w:val="A9B7C6"/>
          <w:sz w:val="13"/>
          <w:szCs w:val="13"/>
          <w:shd w:val="clear" w:fill="2B2B2B"/>
        </w:rPr>
        <w:t>randomUUID</w:t>
      </w:r>
      <w:r>
        <w:rPr>
          <w:rFonts w:hint="default" w:ascii="JetBrains Mono" w:hAnsi="JetBrains Mono" w:eastAsia="JetBrains Mono" w:cs="JetBrains Mono"/>
          <w:color w:val="A9B7C6"/>
          <w:sz w:val="13"/>
          <w:szCs w:val="13"/>
          <w:shd w:val="clear" w:fill="2B2B2B"/>
        </w:rPr>
        <w:t>() )</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A9B7C6"/>
          <w:sz w:val="13"/>
          <w:szCs w:val="13"/>
          <w:shd w:val="clear" w:fill="2B2B2B"/>
        </w:rPr>
        <w:t>String id = String.</w:t>
      </w:r>
      <w:r>
        <w:rPr>
          <w:rFonts w:hint="default" w:ascii="JetBrains Mono" w:hAnsi="JetBrains Mono" w:eastAsia="JetBrains Mono" w:cs="JetBrains Mono"/>
          <w:i/>
          <w:color w:val="A9B7C6"/>
          <w:sz w:val="13"/>
          <w:szCs w:val="13"/>
          <w:shd w:val="clear" w:fill="2B2B2B"/>
        </w:rPr>
        <w:t>valueOf</w:t>
      </w:r>
      <w:r>
        <w:rPr>
          <w:rFonts w:hint="default" w:ascii="JetBrains Mono" w:hAnsi="JetBrains Mono" w:eastAsia="JetBrains Mono" w:cs="JetBrains Mono"/>
          <w:color w:val="A9B7C6"/>
          <w:sz w:val="13"/>
          <w:szCs w:val="13"/>
          <w:shd w:val="clear" w:fill="2B2B2B"/>
        </w:rPr>
        <w:t>( UUID.</w:t>
      </w:r>
      <w:r>
        <w:rPr>
          <w:rFonts w:hint="default" w:ascii="JetBrains Mono" w:hAnsi="JetBrains Mono" w:eastAsia="JetBrains Mono" w:cs="JetBrains Mono"/>
          <w:i/>
          <w:color w:val="A9B7C6"/>
          <w:sz w:val="13"/>
          <w:szCs w:val="13"/>
          <w:shd w:val="clear" w:fill="2B2B2B"/>
        </w:rPr>
        <w:t>randomUUID</w:t>
      </w:r>
      <w:r>
        <w:rPr>
          <w:rFonts w:hint="default" w:ascii="JetBrains Mono" w:hAnsi="JetBrains Mono" w:eastAsia="JetBrains Mono" w:cs="JetBrains Mono"/>
          <w:color w:val="A9B7C6"/>
          <w:sz w:val="13"/>
          <w:szCs w:val="13"/>
          <w:shd w:val="clear" w:fill="2B2B2B"/>
        </w:rPr>
        <w:t>() )</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A9B7C6"/>
          <w:sz w:val="13"/>
          <w:szCs w:val="13"/>
          <w:shd w:val="clear" w:fill="2B2B2B"/>
        </w:rPr>
        <w:t xml:space="preserve">String status = </w:t>
      </w:r>
      <w:r>
        <w:rPr>
          <w:rFonts w:hint="default" w:ascii="JetBrains Mono" w:hAnsi="JetBrains Mono" w:eastAsia="JetBrains Mono" w:cs="JetBrains Mono"/>
          <w:color w:val="6A8759"/>
          <w:sz w:val="13"/>
          <w:szCs w:val="13"/>
          <w:shd w:val="clear" w:fill="2B2B2B"/>
        </w:rPr>
        <w:t>"Success"</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A9B7C6"/>
          <w:sz w:val="13"/>
          <w:szCs w:val="13"/>
          <w:shd w:val="clear" w:fill="2B2B2B"/>
        </w:rPr>
        <w:t xml:space="preserve">String from = </w:t>
      </w:r>
      <w:r>
        <w:rPr>
          <w:rFonts w:hint="default" w:ascii="JetBrains Mono" w:hAnsi="JetBrains Mono" w:eastAsia="JetBrains Mono" w:cs="JetBrains Mono"/>
          <w:i/>
          <w:color w:val="9876AA"/>
          <w:sz w:val="13"/>
          <w:szCs w:val="13"/>
          <w:shd w:val="clear" w:fill="2B2B2B"/>
        </w:rPr>
        <w:t>_cardNumber</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A9B7C6"/>
          <w:sz w:val="13"/>
          <w:szCs w:val="13"/>
          <w:shd w:val="clear" w:fill="2B2B2B"/>
        </w:rPr>
        <w:t xml:space="preserve">String to = </w:t>
      </w:r>
      <w:r>
        <w:rPr>
          <w:rFonts w:hint="default" w:ascii="JetBrains Mono" w:hAnsi="JetBrains Mono" w:eastAsia="JetBrains Mono" w:cs="JetBrains Mono"/>
          <w:color w:val="9876AA"/>
          <w:sz w:val="13"/>
          <w:szCs w:val="13"/>
          <w:shd w:val="clear" w:fill="2B2B2B"/>
        </w:rPr>
        <w:t>acc_to</w:t>
      </w:r>
      <w:r>
        <w:rPr>
          <w:rFonts w:hint="default" w:ascii="JetBrains Mono" w:hAnsi="JetBrains Mono" w:eastAsia="JetBrains Mono" w:cs="JetBrains Mono"/>
          <w:color w:val="A9B7C6"/>
          <w:sz w:val="13"/>
          <w:szCs w:val="13"/>
          <w:shd w:val="clear" w:fill="2B2B2B"/>
        </w:rPr>
        <w:t>.getText()</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        double </w:t>
      </w:r>
      <w:r>
        <w:rPr>
          <w:rFonts w:hint="default" w:ascii="JetBrains Mono" w:hAnsi="JetBrains Mono" w:eastAsia="JetBrains Mono" w:cs="JetBrains Mono"/>
          <w:color w:val="A9B7C6"/>
          <w:sz w:val="13"/>
          <w:szCs w:val="13"/>
          <w:shd w:val="clear" w:fill="2B2B2B"/>
        </w:rPr>
        <w:t>amnt = Double.</w:t>
      </w:r>
      <w:r>
        <w:rPr>
          <w:rFonts w:hint="default" w:ascii="JetBrains Mono" w:hAnsi="JetBrains Mono" w:eastAsia="JetBrains Mono" w:cs="JetBrains Mono"/>
          <w:i/>
          <w:color w:val="A9B7C6"/>
          <w:sz w:val="13"/>
          <w:szCs w:val="13"/>
          <w:shd w:val="clear" w:fill="2B2B2B"/>
        </w:rPr>
        <w:t>parseDouble</w:t>
      </w:r>
      <w:r>
        <w:rPr>
          <w:rFonts w:hint="default" w:ascii="JetBrains Mono" w:hAnsi="JetBrains Mono" w:eastAsia="JetBrains Mono" w:cs="JetBrains Mono"/>
          <w:color w:val="A9B7C6"/>
          <w:sz w:val="13"/>
          <w:szCs w:val="13"/>
          <w:shd w:val="clear" w:fill="2B2B2B"/>
        </w:rPr>
        <w:t xml:space="preserve">( </w:t>
      </w:r>
      <w:r>
        <w:rPr>
          <w:rFonts w:hint="default" w:ascii="JetBrains Mono" w:hAnsi="JetBrains Mono" w:eastAsia="JetBrains Mono" w:cs="JetBrains Mono"/>
          <w:color w:val="9876AA"/>
          <w:sz w:val="13"/>
          <w:szCs w:val="13"/>
          <w:shd w:val="clear" w:fill="2B2B2B"/>
        </w:rPr>
        <w:t>amount</w:t>
      </w:r>
      <w:r>
        <w:rPr>
          <w:rFonts w:hint="default" w:ascii="JetBrains Mono" w:hAnsi="JetBrains Mono" w:eastAsia="JetBrains Mono" w:cs="JetBrains Mono"/>
          <w:color w:val="A9B7C6"/>
          <w:sz w:val="13"/>
          <w:szCs w:val="13"/>
          <w:shd w:val="clear" w:fill="2B2B2B"/>
        </w:rPr>
        <w:t>.getText() )</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        double </w:t>
      </w:r>
      <w:r>
        <w:rPr>
          <w:rFonts w:hint="default" w:ascii="JetBrains Mono" w:hAnsi="JetBrains Mono" w:eastAsia="JetBrains Mono" w:cs="JetBrains Mono"/>
          <w:color w:val="A9B7C6"/>
          <w:sz w:val="13"/>
          <w:szCs w:val="13"/>
          <w:shd w:val="clear" w:fill="2B2B2B"/>
        </w:rPr>
        <w:t xml:space="preserve">bal = </w:t>
      </w:r>
      <w:r>
        <w:rPr>
          <w:rFonts w:hint="default" w:ascii="JetBrains Mono" w:hAnsi="JetBrains Mono" w:eastAsia="JetBrains Mono" w:cs="JetBrains Mono"/>
          <w:color w:val="6897BB"/>
          <w:sz w:val="13"/>
          <w:szCs w:val="13"/>
          <w:shd w:val="clear" w:fill="2B2B2B"/>
        </w:rPr>
        <w:t>0</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A9B7C6"/>
          <w:sz w:val="13"/>
          <w:szCs w:val="13"/>
          <w:shd w:val="clear" w:fill="2B2B2B"/>
        </w:rPr>
        <w:t xml:space="preserve">String message = </w:t>
      </w:r>
      <w:r>
        <w:rPr>
          <w:rFonts w:hint="default" w:ascii="JetBrains Mono" w:hAnsi="JetBrains Mono" w:eastAsia="JetBrains Mono" w:cs="JetBrains Mono"/>
          <w:color w:val="6A8759"/>
          <w:sz w:val="13"/>
          <w:szCs w:val="13"/>
          <w:shd w:val="clear" w:fill="2B2B2B"/>
        </w:rPr>
        <w:t xml:space="preserve">"Money transfer : </w:t>
      </w:r>
      <w:r>
        <w:rPr>
          <w:rFonts w:hint="default" w:ascii="JetBrains Mono" w:hAnsi="JetBrains Mono" w:eastAsia="JetBrains Mono" w:cs="JetBrains Mono"/>
          <w:color w:val="CC7832"/>
          <w:sz w:val="13"/>
          <w:szCs w:val="13"/>
          <w:shd w:val="clear" w:fill="2B2B2B"/>
        </w:rPr>
        <w:t>\t</w:t>
      </w:r>
      <w:r>
        <w:rPr>
          <w:rFonts w:hint="default" w:ascii="JetBrains Mono" w:hAnsi="JetBrains Mono" w:eastAsia="JetBrains Mono" w:cs="JetBrains Mono"/>
          <w:color w:val="6A8759"/>
          <w:sz w:val="13"/>
          <w:szCs w:val="13"/>
          <w:shd w:val="clear" w:fill="2B2B2B"/>
        </w:rPr>
        <w:t xml:space="preserve">$" </w:t>
      </w:r>
      <w:r>
        <w:rPr>
          <w:rFonts w:hint="default" w:ascii="JetBrains Mono" w:hAnsi="JetBrains Mono" w:eastAsia="JetBrains Mono" w:cs="JetBrains Mono"/>
          <w:color w:val="A9B7C6"/>
          <w:sz w:val="13"/>
          <w:szCs w:val="13"/>
          <w:shd w:val="clear" w:fill="2B2B2B"/>
        </w:rPr>
        <w:t xml:space="preserve">+ amnt + </w:t>
      </w:r>
      <w:r>
        <w:rPr>
          <w:rFonts w:hint="default" w:ascii="JetBrains Mono" w:hAnsi="JetBrains Mono" w:eastAsia="JetBrains Mono" w:cs="JetBrains Mono"/>
          <w:color w:val="6A8759"/>
          <w:sz w:val="13"/>
          <w:szCs w:val="13"/>
          <w:shd w:val="clear" w:fill="2B2B2B"/>
        </w:rPr>
        <w:t xml:space="preserve">" to Account Number: " </w:t>
      </w:r>
      <w:r>
        <w:rPr>
          <w:rFonts w:hint="default" w:ascii="JetBrains Mono" w:hAnsi="JetBrains Mono" w:eastAsia="JetBrains Mono" w:cs="JetBrains Mono"/>
          <w:color w:val="A9B7C6"/>
          <w:sz w:val="13"/>
          <w:szCs w:val="13"/>
          <w:shd w:val="clear" w:fill="2B2B2B"/>
        </w:rPr>
        <w:t>+ to</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        final </w:t>
      </w:r>
      <w:r>
        <w:rPr>
          <w:rFonts w:hint="default" w:ascii="JetBrains Mono" w:hAnsi="JetBrains Mono" w:eastAsia="JetBrains Mono" w:cs="JetBrains Mono"/>
          <w:color w:val="A9B7C6"/>
          <w:sz w:val="13"/>
          <w:szCs w:val="13"/>
          <w:shd w:val="clear" w:fill="2B2B2B"/>
        </w:rPr>
        <w:t xml:space="preserve">String balance_query = </w:t>
      </w:r>
      <w:r>
        <w:rPr>
          <w:rFonts w:hint="default" w:ascii="JetBrains Mono" w:hAnsi="JetBrains Mono" w:eastAsia="JetBrains Mono" w:cs="JetBrains Mono"/>
          <w:color w:val="6A8759"/>
          <w:sz w:val="13"/>
          <w:szCs w:val="13"/>
          <w:shd w:val="clear" w:fill="2B2B2B"/>
        </w:rPr>
        <w:t>"</w:t>
      </w:r>
      <w:r>
        <w:rPr>
          <w:rFonts w:hint="default" w:ascii="JetBrains Mono" w:hAnsi="JetBrains Mono" w:eastAsia="JetBrains Mono" w:cs="JetBrains Mono"/>
          <w:color w:val="6A8759"/>
          <w:sz w:val="13"/>
          <w:szCs w:val="13"/>
          <w:shd w:val="clear" w:fill="364135"/>
        </w:rPr>
        <w:t>SELECT * FROM accounts WHERE card_number = '</w:t>
      </w:r>
      <w:r>
        <w:rPr>
          <w:rFonts w:hint="default" w:ascii="JetBrains Mono" w:hAnsi="JetBrains Mono" w:eastAsia="JetBrains Mono" w:cs="JetBrains Mono"/>
          <w:color w:val="6A8759"/>
          <w:sz w:val="13"/>
          <w:szCs w:val="13"/>
          <w:shd w:val="clear" w:fill="2B2B2B"/>
        </w:rPr>
        <w:t xml:space="preserve">" </w:t>
      </w:r>
      <w:r>
        <w:rPr>
          <w:rFonts w:hint="default" w:ascii="JetBrains Mono" w:hAnsi="JetBrains Mono" w:eastAsia="JetBrains Mono" w:cs="JetBrains Mono"/>
          <w:color w:val="A9B7C6"/>
          <w:sz w:val="13"/>
          <w:szCs w:val="13"/>
          <w:shd w:val="clear" w:fill="2B2B2B"/>
        </w:rPr>
        <w:t xml:space="preserve">+ from + </w:t>
      </w:r>
      <w:r>
        <w:rPr>
          <w:rFonts w:hint="default" w:ascii="JetBrains Mono" w:hAnsi="JetBrains Mono" w:eastAsia="JetBrains Mono" w:cs="JetBrains Mono"/>
          <w:color w:val="6A8759"/>
          <w:sz w:val="13"/>
          <w:szCs w:val="13"/>
          <w:shd w:val="clear" w:fill="2B2B2B"/>
        </w:rPr>
        <w:t>"</w:t>
      </w:r>
      <w:r>
        <w:rPr>
          <w:rFonts w:hint="default" w:ascii="JetBrains Mono" w:hAnsi="JetBrains Mono" w:eastAsia="JetBrains Mono" w:cs="JetBrains Mono"/>
          <w:color w:val="6A8759"/>
          <w:sz w:val="13"/>
          <w:szCs w:val="13"/>
          <w:shd w:val="clear" w:fill="364135"/>
        </w:rPr>
        <w:t>'</w:t>
      </w:r>
      <w:r>
        <w:rPr>
          <w:rFonts w:hint="default" w:ascii="JetBrains Mono" w:hAnsi="JetBrains Mono" w:eastAsia="JetBrains Mono" w:cs="JetBrains Mono"/>
          <w:color w:val="6A8759"/>
          <w:sz w:val="13"/>
          <w:szCs w:val="13"/>
          <w:shd w:val="clear" w:fill="2B2B2B"/>
        </w:rPr>
        <w:t>"</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        if </w:t>
      </w:r>
      <w:r>
        <w:rPr>
          <w:rFonts w:hint="default" w:ascii="JetBrains Mono" w:hAnsi="JetBrains Mono" w:eastAsia="JetBrains Mono" w:cs="JetBrains Mono"/>
          <w:color w:val="A9B7C6"/>
          <w:sz w:val="13"/>
          <w:szCs w:val="13"/>
          <w:shd w:val="clear" w:fill="2B2B2B"/>
        </w:rPr>
        <w:t xml:space="preserve">( to.length() == </w:t>
      </w:r>
      <w:r>
        <w:rPr>
          <w:rFonts w:hint="default" w:ascii="JetBrains Mono" w:hAnsi="JetBrains Mono" w:eastAsia="JetBrains Mono" w:cs="JetBrains Mono"/>
          <w:color w:val="6897BB"/>
          <w:sz w:val="13"/>
          <w:szCs w:val="13"/>
          <w:shd w:val="clear" w:fill="2B2B2B"/>
        </w:rPr>
        <w:t xml:space="preserve">0 </w:t>
      </w:r>
      <w:r>
        <w:rPr>
          <w:rFonts w:hint="default" w:ascii="JetBrains Mono" w:hAnsi="JetBrains Mono" w:eastAsia="JetBrains Mono" w:cs="JetBrains Mono"/>
          <w:color w:val="A9B7C6"/>
          <w:sz w:val="13"/>
          <w:szCs w:val="13"/>
          <w:shd w:val="clear" w:fill="2B2B2B"/>
        </w:rPr>
        <w:t xml:space="preserve">) </w:t>
      </w:r>
      <w:r>
        <w:rPr>
          <w:rFonts w:hint="default" w:ascii="JetBrains Mono" w:hAnsi="JetBrains Mono" w:eastAsia="JetBrains Mono" w:cs="JetBrains Mono"/>
          <w:color w:val="9876AA"/>
          <w:sz w:val="13"/>
          <w:szCs w:val="13"/>
          <w:shd w:val="clear" w:fill="2B2B2B"/>
        </w:rPr>
        <w:t>acc_to</w:t>
      </w:r>
      <w:r>
        <w:rPr>
          <w:rFonts w:hint="default" w:ascii="JetBrains Mono" w:hAnsi="JetBrains Mono" w:eastAsia="JetBrains Mono" w:cs="JetBrains Mono"/>
          <w:color w:val="A9B7C6"/>
          <w:sz w:val="13"/>
          <w:szCs w:val="13"/>
          <w:shd w:val="clear" w:fill="2B2B2B"/>
        </w:rPr>
        <w:t>.setStyle(</w:t>
      </w:r>
      <w:r>
        <w:rPr>
          <w:rFonts w:hint="default" w:ascii="JetBrains Mono" w:hAnsi="JetBrains Mono" w:eastAsia="JetBrains Mono" w:cs="JetBrains Mono"/>
          <w:color w:val="6A8759"/>
          <w:sz w:val="13"/>
          <w:szCs w:val="13"/>
          <w:shd w:val="clear" w:fill="2B2B2B"/>
        </w:rPr>
        <w:t>"</w:t>
      </w:r>
      <w:r>
        <w:rPr>
          <w:rFonts w:hint="default" w:ascii="JetBrains Mono" w:hAnsi="JetBrains Mono" w:eastAsia="JetBrains Mono" w:cs="JetBrains Mono"/>
          <w:color w:val="6A8759"/>
          <w:sz w:val="13"/>
          <w:szCs w:val="13"/>
          <w:shd w:val="clear" w:fill="364135"/>
        </w:rPr>
        <w:t>-fx-border-color: red; -fx-border-width: 2px</w:t>
      </w:r>
      <w:r>
        <w:rPr>
          <w:rFonts w:hint="default" w:ascii="JetBrains Mono" w:hAnsi="JetBrains Mono" w:eastAsia="JetBrains Mono" w:cs="JetBrains Mono"/>
          <w:color w:val="6A8759"/>
          <w:sz w:val="13"/>
          <w:szCs w:val="13"/>
          <w:shd w:val="clear" w:fill="2B2B2B"/>
        </w:rPr>
        <w:t>"</w:t>
      </w:r>
      <w:r>
        <w:rPr>
          <w:rFonts w:hint="default" w:ascii="JetBrains Mono" w:hAnsi="JetBrains Mono" w:eastAsia="JetBrains Mono" w:cs="JetBrains Mono"/>
          <w:color w:val="A9B7C6"/>
          <w:sz w:val="13"/>
          <w:szCs w:val="13"/>
          <w:shd w:val="clear" w:fill="2B2B2B"/>
        </w:rPr>
        <w:t>)</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        else </w:t>
      </w:r>
      <w:r>
        <w:rPr>
          <w:rFonts w:hint="default" w:ascii="JetBrains Mono" w:hAnsi="JetBrains Mono" w:eastAsia="JetBrains Mono" w:cs="JetBrains Mono"/>
          <w:color w:val="9876AA"/>
          <w:sz w:val="13"/>
          <w:szCs w:val="13"/>
          <w:shd w:val="clear" w:fill="2B2B2B"/>
        </w:rPr>
        <w:t>acc_to</w:t>
      </w:r>
      <w:r>
        <w:rPr>
          <w:rFonts w:hint="default" w:ascii="JetBrains Mono" w:hAnsi="JetBrains Mono" w:eastAsia="JetBrains Mono" w:cs="JetBrains Mono"/>
          <w:color w:val="A9B7C6"/>
          <w:sz w:val="13"/>
          <w:szCs w:val="13"/>
          <w:shd w:val="clear" w:fill="2B2B2B"/>
        </w:rPr>
        <w:t>.setStyle(</w:t>
      </w:r>
      <w:r>
        <w:rPr>
          <w:rFonts w:hint="default" w:ascii="JetBrains Mono" w:hAnsi="JetBrains Mono" w:eastAsia="JetBrains Mono" w:cs="JetBrains Mono"/>
          <w:color w:val="CC7832"/>
          <w:sz w:val="13"/>
          <w:szCs w:val="13"/>
          <w:shd w:val="clear" w:fill="2B2B2B"/>
        </w:rPr>
        <w:t>null</w:t>
      </w:r>
      <w:r>
        <w:rPr>
          <w:rFonts w:hint="default" w:ascii="JetBrains Mono" w:hAnsi="JetBrains Mono" w:eastAsia="JetBrains Mono" w:cs="JetBrains Mono"/>
          <w:color w:val="A9B7C6"/>
          <w:sz w:val="13"/>
          <w:szCs w:val="13"/>
          <w:shd w:val="clear" w:fill="2B2B2B"/>
        </w:rPr>
        <w:t>)</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        if </w:t>
      </w:r>
      <w:r>
        <w:rPr>
          <w:rFonts w:hint="default" w:ascii="JetBrains Mono" w:hAnsi="JetBrains Mono" w:eastAsia="JetBrains Mono" w:cs="JetBrains Mono"/>
          <w:color w:val="A9B7C6"/>
          <w:sz w:val="13"/>
          <w:szCs w:val="13"/>
          <w:shd w:val="clear" w:fill="2B2B2B"/>
        </w:rPr>
        <w:t xml:space="preserve">( </w:t>
      </w:r>
      <w:r>
        <w:rPr>
          <w:rFonts w:hint="default" w:ascii="JetBrains Mono" w:hAnsi="JetBrains Mono" w:eastAsia="JetBrains Mono" w:cs="JetBrains Mono"/>
          <w:color w:val="9876AA"/>
          <w:sz w:val="13"/>
          <w:szCs w:val="13"/>
          <w:shd w:val="clear" w:fill="2B2B2B"/>
        </w:rPr>
        <w:t>amount</w:t>
      </w:r>
      <w:r>
        <w:rPr>
          <w:rFonts w:hint="default" w:ascii="JetBrains Mono" w:hAnsi="JetBrains Mono" w:eastAsia="JetBrains Mono" w:cs="JetBrains Mono"/>
          <w:color w:val="A9B7C6"/>
          <w:sz w:val="13"/>
          <w:szCs w:val="13"/>
          <w:shd w:val="clear" w:fill="2B2B2B"/>
        </w:rPr>
        <w:t xml:space="preserve">.getText().length() == </w:t>
      </w:r>
      <w:r>
        <w:rPr>
          <w:rFonts w:hint="default" w:ascii="JetBrains Mono" w:hAnsi="JetBrains Mono" w:eastAsia="JetBrains Mono" w:cs="JetBrains Mono"/>
          <w:color w:val="6897BB"/>
          <w:sz w:val="13"/>
          <w:szCs w:val="13"/>
          <w:shd w:val="clear" w:fill="2B2B2B"/>
        </w:rPr>
        <w:t xml:space="preserve">0 </w:t>
      </w:r>
      <w:r>
        <w:rPr>
          <w:rFonts w:hint="default" w:ascii="JetBrains Mono" w:hAnsi="JetBrains Mono" w:eastAsia="JetBrains Mono" w:cs="JetBrains Mono"/>
          <w:color w:val="A9B7C6"/>
          <w:sz w:val="13"/>
          <w:szCs w:val="13"/>
          <w:shd w:val="clear" w:fill="2B2B2B"/>
        </w:rPr>
        <w:t xml:space="preserve">) </w:t>
      </w:r>
      <w:r>
        <w:rPr>
          <w:rFonts w:hint="default" w:ascii="JetBrains Mono" w:hAnsi="JetBrains Mono" w:eastAsia="JetBrains Mono" w:cs="JetBrains Mono"/>
          <w:color w:val="9876AA"/>
          <w:sz w:val="13"/>
          <w:szCs w:val="13"/>
          <w:shd w:val="clear" w:fill="2B2B2B"/>
        </w:rPr>
        <w:t>amount</w:t>
      </w:r>
      <w:r>
        <w:rPr>
          <w:rFonts w:hint="default" w:ascii="JetBrains Mono" w:hAnsi="JetBrains Mono" w:eastAsia="JetBrains Mono" w:cs="JetBrains Mono"/>
          <w:color w:val="A9B7C6"/>
          <w:sz w:val="13"/>
          <w:szCs w:val="13"/>
          <w:shd w:val="clear" w:fill="2B2B2B"/>
        </w:rPr>
        <w:t>.setStyle(</w:t>
      </w:r>
      <w:r>
        <w:rPr>
          <w:rFonts w:hint="default" w:ascii="JetBrains Mono" w:hAnsi="JetBrains Mono" w:eastAsia="JetBrains Mono" w:cs="JetBrains Mono"/>
          <w:color w:val="6A8759"/>
          <w:sz w:val="13"/>
          <w:szCs w:val="13"/>
          <w:shd w:val="clear" w:fill="2B2B2B"/>
        </w:rPr>
        <w:t>"</w:t>
      </w:r>
      <w:r>
        <w:rPr>
          <w:rFonts w:hint="default" w:ascii="JetBrains Mono" w:hAnsi="JetBrains Mono" w:eastAsia="JetBrains Mono" w:cs="JetBrains Mono"/>
          <w:color w:val="6A8759"/>
          <w:sz w:val="13"/>
          <w:szCs w:val="13"/>
          <w:shd w:val="clear" w:fill="364135"/>
        </w:rPr>
        <w:t>-fx-border-color: red; -fx-border-width: 2px</w:t>
      </w:r>
      <w:r>
        <w:rPr>
          <w:rFonts w:hint="default" w:ascii="JetBrains Mono" w:hAnsi="JetBrains Mono" w:eastAsia="JetBrains Mono" w:cs="JetBrains Mono"/>
          <w:color w:val="6A8759"/>
          <w:sz w:val="13"/>
          <w:szCs w:val="13"/>
          <w:shd w:val="clear" w:fill="2B2B2B"/>
        </w:rPr>
        <w:t>"</w:t>
      </w:r>
      <w:r>
        <w:rPr>
          <w:rFonts w:hint="default" w:ascii="JetBrains Mono" w:hAnsi="JetBrains Mono" w:eastAsia="JetBrains Mono" w:cs="JetBrains Mono"/>
          <w:color w:val="A9B7C6"/>
          <w:sz w:val="13"/>
          <w:szCs w:val="13"/>
          <w:shd w:val="clear" w:fill="2B2B2B"/>
        </w:rPr>
        <w:t>)</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        else </w:t>
      </w:r>
      <w:r>
        <w:rPr>
          <w:rFonts w:hint="default" w:ascii="JetBrains Mono" w:hAnsi="JetBrains Mono" w:eastAsia="JetBrains Mono" w:cs="JetBrains Mono"/>
          <w:color w:val="9876AA"/>
          <w:sz w:val="13"/>
          <w:szCs w:val="13"/>
          <w:shd w:val="clear" w:fill="2B2B2B"/>
        </w:rPr>
        <w:t>amount</w:t>
      </w:r>
      <w:r>
        <w:rPr>
          <w:rFonts w:hint="default" w:ascii="JetBrains Mono" w:hAnsi="JetBrains Mono" w:eastAsia="JetBrains Mono" w:cs="JetBrains Mono"/>
          <w:color w:val="A9B7C6"/>
          <w:sz w:val="13"/>
          <w:szCs w:val="13"/>
          <w:shd w:val="clear" w:fill="2B2B2B"/>
        </w:rPr>
        <w:t>.setStyle(</w:t>
      </w:r>
      <w:r>
        <w:rPr>
          <w:rFonts w:hint="default" w:ascii="JetBrains Mono" w:hAnsi="JetBrains Mono" w:eastAsia="JetBrains Mono" w:cs="JetBrains Mono"/>
          <w:color w:val="CC7832"/>
          <w:sz w:val="13"/>
          <w:szCs w:val="13"/>
          <w:shd w:val="clear" w:fill="2B2B2B"/>
        </w:rPr>
        <w:t>null</w:t>
      </w:r>
      <w:r>
        <w:rPr>
          <w:rFonts w:hint="default" w:ascii="JetBrains Mono" w:hAnsi="JetBrains Mono" w:eastAsia="JetBrains Mono" w:cs="JetBrains Mono"/>
          <w:color w:val="A9B7C6"/>
          <w:sz w:val="13"/>
          <w:szCs w:val="13"/>
          <w:shd w:val="clear" w:fill="2B2B2B"/>
        </w:rPr>
        <w:t>)</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        try </w:t>
      </w:r>
      <w:r>
        <w:rPr>
          <w:rFonts w:hint="default" w:ascii="JetBrains Mono" w:hAnsi="JetBrains Mono" w:eastAsia="JetBrains Mono" w:cs="JetBrains Mono"/>
          <w:color w:val="A9B7C6"/>
          <w:sz w:val="13"/>
          <w:szCs w:val="13"/>
          <w:shd w:val="clear" w:fill="2B2B2B"/>
        </w:rPr>
        <w:t>( Statement fetch = conn.createStatement()</w:t>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A9B7C6"/>
          <w:sz w:val="13"/>
          <w:szCs w:val="13"/>
          <w:shd w:val="clear" w:fill="2B2B2B"/>
        </w:rPr>
        <w:t>ResultSet res = fetch.executeQuery(balance_query) ) {</w:t>
      </w:r>
      <w:r>
        <w:rPr>
          <w:rFonts w:hint="default" w:ascii="JetBrains Mono" w:hAnsi="JetBrains Mono" w:eastAsia="JetBrains Mono" w:cs="JetBrains Mono"/>
          <w:color w:val="A9B7C6"/>
          <w:sz w:val="13"/>
          <w:szCs w:val="13"/>
          <w:shd w:val="clear" w:fill="2B2B2B"/>
        </w:rPr>
        <w:br w:type="textWrapping"/>
      </w:r>
      <w:r>
        <w:rPr>
          <w:rFonts w:hint="default" w:ascii="JetBrains Mono" w:hAnsi="JetBrains Mono" w:eastAsia="JetBrains Mono" w:cs="JetBrains Mono"/>
          <w:color w:val="A9B7C6"/>
          <w:sz w:val="13"/>
          <w:szCs w:val="13"/>
          <w:shd w:val="clear" w:fill="2B2B2B"/>
        </w:rPr>
        <w:t xml:space="preserve">            </w:t>
      </w:r>
      <w:r>
        <w:rPr>
          <w:rFonts w:hint="default" w:ascii="JetBrains Mono" w:hAnsi="JetBrains Mono" w:eastAsia="JetBrains Mono" w:cs="JetBrains Mono"/>
          <w:color w:val="CC7832"/>
          <w:sz w:val="13"/>
          <w:szCs w:val="13"/>
          <w:shd w:val="clear" w:fill="2B2B2B"/>
        </w:rPr>
        <w:t xml:space="preserve">while </w:t>
      </w:r>
      <w:r>
        <w:rPr>
          <w:rFonts w:hint="default" w:ascii="JetBrains Mono" w:hAnsi="JetBrains Mono" w:eastAsia="JetBrains Mono" w:cs="JetBrains Mono"/>
          <w:color w:val="A9B7C6"/>
          <w:sz w:val="13"/>
          <w:szCs w:val="13"/>
          <w:shd w:val="clear" w:fill="2B2B2B"/>
        </w:rPr>
        <w:t>( res.next() ) {</w:t>
      </w:r>
      <w:r>
        <w:rPr>
          <w:rFonts w:hint="default" w:ascii="JetBrains Mono" w:hAnsi="JetBrains Mono" w:eastAsia="JetBrains Mono" w:cs="JetBrains Mono"/>
          <w:color w:val="A9B7C6"/>
          <w:sz w:val="13"/>
          <w:szCs w:val="13"/>
          <w:shd w:val="clear" w:fill="2B2B2B"/>
        </w:rPr>
        <w:br w:type="textWrapping"/>
      </w:r>
      <w:r>
        <w:rPr>
          <w:rFonts w:hint="default" w:ascii="JetBrains Mono" w:hAnsi="JetBrains Mono" w:eastAsia="JetBrains Mono" w:cs="JetBrains Mono"/>
          <w:color w:val="A9B7C6"/>
          <w:sz w:val="13"/>
          <w:szCs w:val="13"/>
          <w:shd w:val="clear" w:fill="2B2B2B"/>
        </w:rPr>
        <w:t xml:space="preserve">                </w:t>
      </w:r>
      <w:r>
        <w:rPr>
          <w:rFonts w:hint="default" w:ascii="JetBrains Mono" w:hAnsi="JetBrains Mono" w:eastAsia="JetBrains Mono" w:cs="JetBrains Mono"/>
          <w:i/>
          <w:color w:val="9876AA"/>
          <w:sz w:val="13"/>
          <w:szCs w:val="13"/>
          <w:shd w:val="clear" w:fill="2B2B2B"/>
        </w:rPr>
        <w:t xml:space="preserve">accID </w:t>
      </w:r>
      <w:r>
        <w:rPr>
          <w:rFonts w:hint="default" w:ascii="JetBrains Mono" w:hAnsi="JetBrains Mono" w:eastAsia="JetBrains Mono" w:cs="JetBrains Mono"/>
          <w:color w:val="A9B7C6"/>
          <w:sz w:val="13"/>
          <w:szCs w:val="13"/>
          <w:shd w:val="clear" w:fill="2B2B2B"/>
        </w:rPr>
        <w:t>= res.getString(</w:t>
      </w:r>
      <w:r>
        <w:rPr>
          <w:rFonts w:hint="default" w:ascii="JetBrains Mono" w:hAnsi="JetBrains Mono" w:eastAsia="JetBrains Mono" w:cs="JetBrains Mono"/>
          <w:color w:val="6A8759"/>
          <w:sz w:val="13"/>
          <w:szCs w:val="13"/>
          <w:shd w:val="clear" w:fill="2B2B2B"/>
        </w:rPr>
        <w:t>"acc_id"</w:t>
      </w:r>
      <w:r>
        <w:rPr>
          <w:rFonts w:hint="default" w:ascii="JetBrains Mono" w:hAnsi="JetBrains Mono" w:eastAsia="JetBrains Mono" w:cs="JetBrains Mono"/>
          <w:color w:val="A9B7C6"/>
          <w:sz w:val="13"/>
          <w:szCs w:val="13"/>
          <w:shd w:val="clear" w:fill="2B2B2B"/>
        </w:rPr>
        <w:t>)</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A9B7C6"/>
          <w:sz w:val="13"/>
          <w:szCs w:val="13"/>
          <w:shd w:val="clear" w:fill="2B2B2B"/>
        </w:rPr>
        <w:t>bal = res.getDouble(</w:t>
      </w:r>
      <w:r>
        <w:rPr>
          <w:rFonts w:hint="default" w:ascii="JetBrains Mono" w:hAnsi="JetBrains Mono" w:eastAsia="JetBrains Mono" w:cs="JetBrains Mono"/>
          <w:color w:val="6A8759"/>
          <w:sz w:val="13"/>
          <w:szCs w:val="13"/>
          <w:shd w:val="clear" w:fill="2B2B2B"/>
        </w:rPr>
        <w:t>"balance"</w:t>
      </w:r>
      <w:r>
        <w:rPr>
          <w:rFonts w:hint="default" w:ascii="JetBrains Mono" w:hAnsi="JetBrains Mono" w:eastAsia="JetBrains Mono" w:cs="JetBrains Mono"/>
          <w:color w:val="A9B7C6"/>
          <w:sz w:val="13"/>
          <w:szCs w:val="13"/>
          <w:shd w:val="clear" w:fill="2B2B2B"/>
        </w:rPr>
        <w:t>)</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A9B7C6"/>
          <w:sz w:val="13"/>
          <w:szCs w:val="13"/>
          <w:shd w:val="clear" w:fill="2B2B2B"/>
        </w:rPr>
        <w:t>}</w:t>
      </w:r>
      <w:r>
        <w:rPr>
          <w:rFonts w:hint="default" w:ascii="JetBrains Mono" w:hAnsi="JetBrains Mono" w:eastAsia="JetBrains Mono" w:cs="JetBrains Mono"/>
          <w:color w:val="A9B7C6"/>
          <w:sz w:val="13"/>
          <w:szCs w:val="13"/>
          <w:shd w:val="clear" w:fill="2B2B2B"/>
        </w:rPr>
        <w:br w:type="textWrapping"/>
      </w:r>
      <w:r>
        <w:rPr>
          <w:rFonts w:hint="default" w:ascii="JetBrains Mono" w:hAnsi="JetBrains Mono" w:eastAsia="JetBrains Mono" w:cs="JetBrains Mono"/>
          <w:color w:val="A9B7C6"/>
          <w:sz w:val="13"/>
          <w:szCs w:val="13"/>
          <w:shd w:val="clear" w:fill="2B2B2B"/>
        </w:rPr>
        <w:br w:type="textWrapping"/>
      </w:r>
      <w:r>
        <w:rPr>
          <w:rFonts w:hint="default" w:ascii="JetBrains Mono" w:hAnsi="JetBrains Mono" w:eastAsia="JetBrains Mono" w:cs="JetBrains Mono"/>
          <w:color w:val="A9B7C6"/>
          <w:sz w:val="13"/>
          <w:szCs w:val="13"/>
          <w:shd w:val="clear" w:fill="2B2B2B"/>
        </w:rPr>
        <w:t xml:space="preserve">            </w:t>
      </w:r>
      <w:r>
        <w:rPr>
          <w:rFonts w:hint="default" w:ascii="JetBrains Mono" w:hAnsi="JetBrains Mono" w:eastAsia="JetBrains Mono" w:cs="JetBrains Mono"/>
          <w:color w:val="CC7832"/>
          <w:sz w:val="13"/>
          <w:szCs w:val="13"/>
          <w:shd w:val="clear" w:fill="2B2B2B"/>
        </w:rPr>
        <w:t xml:space="preserve">if </w:t>
      </w:r>
      <w:r>
        <w:rPr>
          <w:rFonts w:hint="default" w:ascii="JetBrains Mono" w:hAnsi="JetBrains Mono" w:eastAsia="JetBrains Mono" w:cs="JetBrains Mono"/>
          <w:color w:val="A9B7C6"/>
          <w:sz w:val="13"/>
          <w:szCs w:val="13"/>
          <w:shd w:val="clear" w:fill="2B2B2B"/>
        </w:rPr>
        <w:t xml:space="preserve">( amnt &gt; </w:t>
      </w:r>
      <w:r>
        <w:rPr>
          <w:rFonts w:hint="default" w:ascii="JetBrains Mono" w:hAnsi="JetBrains Mono" w:eastAsia="JetBrains Mono" w:cs="JetBrains Mono"/>
          <w:color w:val="6897BB"/>
          <w:sz w:val="13"/>
          <w:szCs w:val="13"/>
          <w:shd w:val="clear" w:fill="2B2B2B"/>
        </w:rPr>
        <w:t xml:space="preserve">0 </w:t>
      </w:r>
      <w:r>
        <w:rPr>
          <w:rFonts w:hint="default" w:ascii="JetBrains Mono" w:hAnsi="JetBrains Mono" w:eastAsia="JetBrains Mono" w:cs="JetBrains Mono"/>
          <w:color w:val="A9B7C6"/>
          <w:sz w:val="13"/>
          <w:szCs w:val="13"/>
          <w:shd w:val="clear" w:fill="2B2B2B"/>
        </w:rPr>
        <w:t xml:space="preserve">&amp;&amp; bal &gt; </w:t>
      </w:r>
      <w:r>
        <w:rPr>
          <w:rFonts w:hint="default" w:ascii="JetBrains Mono" w:hAnsi="JetBrains Mono" w:eastAsia="JetBrains Mono" w:cs="JetBrains Mono"/>
          <w:color w:val="6897BB"/>
          <w:sz w:val="13"/>
          <w:szCs w:val="13"/>
          <w:shd w:val="clear" w:fill="2B2B2B"/>
        </w:rPr>
        <w:t xml:space="preserve">0 </w:t>
      </w:r>
      <w:r>
        <w:rPr>
          <w:rFonts w:hint="default" w:ascii="JetBrains Mono" w:hAnsi="JetBrains Mono" w:eastAsia="JetBrains Mono" w:cs="JetBrains Mono"/>
          <w:color w:val="A9B7C6"/>
          <w:sz w:val="13"/>
          <w:szCs w:val="13"/>
          <w:shd w:val="clear" w:fill="2B2B2B"/>
        </w:rPr>
        <w:t>&amp;&amp; bal &gt;= amnt ) {</w:t>
      </w:r>
      <w:r>
        <w:rPr>
          <w:rFonts w:hint="default" w:ascii="JetBrains Mono" w:hAnsi="JetBrains Mono" w:eastAsia="JetBrains Mono" w:cs="JetBrains Mono"/>
          <w:color w:val="A9B7C6"/>
          <w:sz w:val="13"/>
          <w:szCs w:val="13"/>
          <w:shd w:val="clear" w:fill="2B2B2B"/>
        </w:rPr>
        <w:br w:type="textWrapping"/>
      </w:r>
      <w:r>
        <w:rPr>
          <w:rFonts w:hint="default" w:ascii="JetBrains Mono" w:hAnsi="JetBrains Mono" w:eastAsia="JetBrains Mono" w:cs="JetBrains Mono"/>
          <w:color w:val="A9B7C6"/>
          <w:sz w:val="13"/>
          <w:szCs w:val="13"/>
          <w:shd w:val="clear" w:fill="2B2B2B"/>
        </w:rPr>
        <w:br w:type="textWrapping"/>
      </w:r>
      <w:r>
        <w:rPr>
          <w:rFonts w:hint="default" w:ascii="JetBrains Mono" w:hAnsi="JetBrains Mono" w:eastAsia="JetBrains Mono" w:cs="JetBrains Mono"/>
          <w:color w:val="A9B7C6"/>
          <w:sz w:val="13"/>
          <w:szCs w:val="13"/>
          <w:shd w:val="clear" w:fill="2B2B2B"/>
        </w:rPr>
        <w:t xml:space="preserve">                </w:t>
      </w:r>
      <w:r>
        <w:rPr>
          <w:rFonts w:hint="default" w:ascii="JetBrains Mono" w:hAnsi="JetBrains Mono" w:eastAsia="JetBrains Mono" w:cs="JetBrains Mono"/>
          <w:color w:val="CC7832"/>
          <w:sz w:val="13"/>
          <w:szCs w:val="13"/>
          <w:shd w:val="clear" w:fill="2B2B2B"/>
        </w:rPr>
        <w:t xml:space="preserve">try </w:t>
      </w:r>
      <w:r>
        <w:rPr>
          <w:rFonts w:hint="default" w:ascii="JetBrains Mono" w:hAnsi="JetBrains Mono" w:eastAsia="JetBrains Mono" w:cs="JetBrains Mono"/>
          <w:color w:val="A9B7C6"/>
          <w:sz w:val="13"/>
          <w:szCs w:val="13"/>
          <w:shd w:val="clear" w:fill="2B2B2B"/>
        </w:rPr>
        <w:t>( PreparedStatement stmt = conn.prepareStatement(</w:t>
      </w:r>
      <w:r>
        <w:rPr>
          <w:rFonts w:hint="default" w:ascii="JetBrains Mono" w:hAnsi="JetBrains Mono" w:eastAsia="JetBrains Mono" w:cs="JetBrains Mono"/>
          <w:i/>
          <w:color w:val="9876AA"/>
          <w:sz w:val="13"/>
          <w:szCs w:val="13"/>
          <w:shd w:val="clear" w:fill="2B2B2B"/>
        </w:rPr>
        <w:t>transfer_query</w:t>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A9B7C6"/>
          <w:sz w:val="13"/>
          <w:szCs w:val="13"/>
          <w:shd w:val="clear" w:fill="2B2B2B"/>
        </w:rPr>
        <w:t>Statement.</w:t>
      </w:r>
      <w:r>
        <w:rPr>
          <w:rFonts w:hint="default" w:ascii="JetBrains Mono" w:hAnsi="JetBrains Mono" w:eastAsia="JetBrains Mono" w:cs="JetBrains Mono"/>
          <w:i/>
          <w:color w:val="9876AA"/>
          <w:sz w:val="13"/>
          <w:szCs w:val="13"/>
          <w:shd w:val="clear" w:fill="2B2B2B"/>
        </w:rPr>
        <w:t>RETURN_GENERATED_KEYS</w:t>
      </w:r>
      <w:r>
        <w:rPr>
          <w:rFonts w:hint="default" w:ascii="JetBrains Mono" w:hAnsi="JetBrains Mono" w:eastAsia="JetBrains Mono" w:cs="JetBrains Mono"/>
          <w:color w:val="A9B7C6"/>
          <w:sz w:val="13"/>
          <w:szCs w:val="13"/>
          <w:shd w:val="clear" w:fill="2B2B2B"/>
        </w:rPr>
        <w:t>) ) {</w:t>
      </w:r>
      <w:r>
        <w:rPr>
          <w:rFonts w:hint="default" w:ascii="JetBrains Mono" w:hAnsi="JetBrains Mono" w:eastAsia="JetBrains Mono" w:cs="JetBrains Mono"/>
          <w:color w:val="A9B7C6"/>
          <w:sz w:val="13"/>
          <w:szCs w:val="13"/>
          <w:shd w:val="clear" w:fill="2B2B2B"/>
        </w:rPr>
        <w:br w:type="textWrapping"/>
      </w:r>
      <w:r>
        <w:rPr>
          <w:rFonts w:hint="default" w:ascii="JetBrains Mono" w:hAnsi="JetBrains Mono" w:eastAsia="JetBrains Mono" w:cs="JetBrains Mono"/>
          <w:color w:val="A9B7C6"/>
          <w:sz w:val="13"/>
          <w:szCs w:val="13"/>
          <w:shd w:val="clear" w:fill="2B2B2B"/>
        </w:rPr>
        <w:t xml:space="preserve">                    stmt.setDouble(</w:t>
      </w:r>
      <w:r>
        <w:rPr>
          <w:rFonts w:hint="default" w:ascii="JetBrains Mono" w:hAnsi="JetBrains Mono" w:eastAsia="JetBrains Mono" w:cs="JetBrains Mono"/>
          <w:color w:val="6897BB"/>
          <w:sz w:val="13"/>
          <w:szCs w:val="13"/>
          <w:shd w:val="clear" w:fill="2B2B2B"/>
        </w:rPr>
        <w:t>1</w:t>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A9B7C6"/>
          <w:sz w:val="13"/>
          <w:szCs w:val="13"/>
          <w:shd w:val="clear" w:fill="2B2B2B"/>
        </w:rPr>
        <w:t>bal - amnt)</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A9B7C6"/>
          <w:sz w:val="13"/>
          <w:szCs w:val="13"/>
          <w:shd w:val="clear" w:fill="2B2B2B"/>
        </w:rPr>
        <w:t>stmt.setString(</w:t>
      </w:r>
      <w:r>
        <w:rPr>
          <w:rFonts w:hint="default" w:ascii="JetBrains Mono" w:hAnsi="JetBrains Mono" w:eastAsia="JetBrains Mono" w:cs="JetBrains Mono"/>
          <w:color w:val="6897BB"/>
          <w:sz w:val="13"/>
          <w:szCs w:val="13"/>
          <w:shd w:val="clear" w:fill="2B2B2B"/>
        </w:rPr>
        <w:t>2</w:t>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A9B7C6"/>
          <w:sz w:val="13"/>
          <w:szCs w:val="13"/>
          <w:shd w:val="clear" w:fill="2B2B2B"/>
        </w:rPr>
        <w:t>transfer_id)</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A9B7C6"/>
          <w:sz w:val="13"/>
          <w:szCs w:val="13"/>
          <w:shd w:val="clear" w:fill="2B2B2B"/>
        </w:rPr>
        <w:t>stmt.setString(</w:t>
      </w:r>
      <w:r>
        <w:rPr>
          <w:rFonts w:hint="default" w:ascii="JetBrains Mono" w:hAnsi="JetBrains Mono" w:eastAsia="JetBrains Mono" w:cs="JetBrains Mono"/>
          <w:color w:val="6897BB"/>
          <w:sz w:val="13"/>
          <w:szCs w:val="13"/>
          <w:shd w:val="clear" w:fill="2B2B2B"/>
        </w:rPr>
        <w:t>3</w:t>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A9B7C6"/>
          <w:sz w:val="13"/>
          <w:szCs w:val="13"/>
          <w:shd w:val="clear" w:fill="2B2B2B"/>
        </w:rPr>
        <w:t>from)</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A9B7C6"/>
          <w:sz w:val="13"/>
          <w:szCs w:val="13"/>
          <w:shd w:val="clear" w:fill="2B2B2B"/>
        </w:rPr>
        <w:t>stmt.setString(</w:t>
      </w:r>
      <w:r>
        <w:rPr>
          <w:rFonts w:hint="default" w:ascii="JetBrains Mono" w:hAnsi="JetBrains Mono" w:eastAsia="JetBrains Mono" w:cs="JetBrains Mono"/>
          <w:color w:val="6897BB"/>
          <w:sz w:val="13"/>
          <w:szCs w:val="13"/>
          <w:shd w:val="clear" w:fill="2B2B2B"/>
        </w:rPr>
        <w:t>4</w:t>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A9B7C6"/>
          <w:sz w:val="13"/>
          <w:szCs w:val="13"/>
          <w:shd w:val="clear" w:fill="2B2B2B"/>
        </w:rPr>
        <w:t>to)</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A9B7C6"/>
          <w:sz w:val="13"/>
          <w:szCs w:val="13"/>
          <w:shd w:val="clear" w:fill="2B2B2B"/>
        </w:rPr>
        <w:t>stmt.setDouble(</w:t>
      </w:r>
      <w:r>
        <w:rPr>
          <w:rFonts w:hint="default" w:ascii="JetBrains Mono" w:hAnsi="JetBrains Mono" w:eastAsia="JetBrains Mono" w:cs="JetBrains Mono"/>
          <w:color w:val="6897BB"/>
          <w:sz w:val="13"/>
          <w:szCs w:val="13"/>
          <w:shd w:val="clear" w:fill="2B2B2B"/>
        </w:rPr>
        <w:t>5</w:t>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A9B7C6"/>
          <w:sz w:val="13"/>
          <w:szCs w:val="13"/>
          <w:shd w:val="clear" w:fill="2B2B2B"/>
        </w:rPr>
        <w:t>amnt)</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A9B7C6"/>
          <w:sz w:val="13"/>
          <w:szCs w:val="13"/>
          <w:shd w:val="clear" w:fill="2B2B2B"/>
        </w:rPr>
        <w:t>stmt.executeUpdate()</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A9B7C6"/>
          <w:sz w:val="13"/>
          <w:szCs w:val="13"/>
          <w:shd w:val="clear" w:fill="2B2B2B"/>
        </w:rPr>
        <w:t xml:space="preserve">} </w:t>
      </w:r>
      <w:r>
        <w:rPr>
          <w:rFonts w:hint="default" w:ascii="JetBrains Mono" w:hAnsi="JetBrains Mono" w:eastAsia="JetBrains Mono" w:cs="JetBrains Mono"/>
          <w:color w:val="CC7832"/>
          <w:sz w:val="13"/>
          <w:szCs w:val="13"/>
          <w:shd w:val="clear" w:fill="2B2B2B"/>
        </w:rPr>
        <w:t xml:space="preserve">catch </w:t>
      </w:r>
      <w:r>
        <w:rPr>
          <w:rFonts w:hint="default" w:ascii="JetBrains Mono" w:hAnsi="JetBrains Mono" w:eastAsia="JetBrains Mono" w:cs="JetBrains Mono"/>
          <w:color w:val="A9B7C6"/>
          <w:sz w:val="13"/>
          <w:szCs w:val="13"/>
          <w:shd w:val="clear" w:fill="2B2B2B"/>
        </w:rPr>
        <w:t>(SQLException error) { error.printStackTrace()</w:t>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A9B7C6"/>
          <w:sz w:val="13"/>
          <w:szCs w:val="13"/>
          <w:shd w:val="clear" w:fill="2B2B2B"/>
        </w:rPr>
        <w:t>}</w:t>
      </w:r>
      <w:r>
        <w:rPr>
          <w:rFonts w:hint="default" w:ascii="JetBrains Mono" w:hAnsi="JetBrains Mono" w:eastAsia="JetBrains Mono" w:cs="JetBrains Mono"/>
          <w:color w:val="A9B7C6"/>
          <w:sz w:val="13"/>
          <w:szCs w:val="13"/>
          <w:shd w:val="clear" w:fill="2B2B2B"/>
        </w:rPr>
        <w:br w:type="textWrapping"/>
      </w:r>
      <w:r>
        <w:rPr>
          <w:rFonts w:hint="default" w:ascii="JetBrains Mono" w:hAnsi="JetBrains Mono" w:eastAsia="JetBrains Mono" w:cs="JetBrains Mono"/>
          <w:color w:val="A9B7C6"/>
          <w:sz w:val="13"/>
          <w:szCs w:val="13"/>
          <w:shd w:val="clear" w:fill="2B2B2B"/>
        </w:rPr>
        <w:br w:type="textWrapping"/>
      </w:r>
      <w:r>
        <w:rPr>
          <w:rFonts w:hint="default" w:ascii="JetBrains Mono" w:hAnsi="JetBrains Mono" w:eastAsia="JetBrains Mono" w:cs="JetBrains Mono"/>
          <w:color w:val="A9B7C6"/>
          <w:sz w:val="13"/>
          <w:szCs w:val="13"/>
          <w:shd w:val="clear" w:fill="2B2B2B"/>
        </w:rPr>
        <w:br w:type="textWrapping"/>
      </w:r>
      <w:r>
        <w:rPr>
          <w:rFonts w:hint="default" w:ascii="JetBrains Mono" w:hAnsi="JetBrains Mono" w:eastAsia="JetBrains Mono" w:cs="JetBrains Mono"/>
          <w:color w:val="A9B7C6"/>
          <w:sz w:val="13"/>
          <w:szCs w:val="13"/>
          <w:shd w:val="clear" w:fill="2B2B2B"/>
        </w:rPr>
        <w:t xml:space="preserve">                </w:t>
      </w:r>
      <w:r>
        <w:rPr>
          <w:rFonts w:hint="default" w:ascii="JetBrains Mono" w:hAnsi="JetBrains Mono" w:eastAsia="JetBrains Mono" w:cs="JetBrains Mono"/>
          <w:color w:val="CC7832"/>
          <w:sz w:val="13"/>
          <w:szCs w:val="13"/>
          <w:shd w:val="clear" w:fill="2B2B2B"/>
        </w:rPr>
        <w:t xml:space="preserve">final </w:t>
      </w:r>
      <w:r>
        <w:rPr>
          <w:rFonts w:hint="default" w:ascii="JetBrains Mono" w:hAnsi="JetBrains Mono" w:eastAsia="JetBrains Mono" w:cs="JetBrains Mono"/>
          <w:color w:val="A9B7C6"/>
          <w:sz w:val="13"/>
          <w:szCs w:val="13"/>
          <w:shd w:val="clear" w:fill="2B2B2B"/>
        </w:rPr>
        <w:t xml:space="preserve">String deduction = </w:t>
      </w:r>
      <w:r>
        <w:rPr>
          <w:rFonts w:hint="default" w:ascii="JetBrains Mono" w:hAnsi="JetBrains Mono" w:eastAsia="JetBrains Mono" w:cs="JetBrains Mono"/>
          <w:color w:val="6A8759"/>
          <w:sz w:val="13"/>
          <w:szCs w:val="13"/>
          <w:shd w:val="clear" w:fill="2B2B2B"/>
        </w:rPr>
        <w:t>"</w:t>
      </w:r>
      <w:r>
        <w:rPr>
          <w:rFonts w:hint="default" w:ascii="JetBrains Mono" w:hAnsi="JetBrains Mono" w:eastAsia="JetBrains Mono" w:cs="JetBrains Mono"/>
          <w:color w:val="6A8759"/>
          <w:sz w:val="13"/>
          <w:szCs w:val="13"/>
          <w:shd w:val="clear" w:fill="364135"/>
        </w:rPr>
        <w:t>UPDATE accounts SET balance = balance - '</w:t>
      </w:r>
      <w:r>
        <w:rPr>
          <w:rFonts w:hint="default" w:ascii="JetBrains Mono" w:hAnsi="JetBrains Mono" w:eastAsia="JetBrains Mono" w:cs="JetBrains Mono"/>
          <w:color w:val="6A8759"/>
          <w:sz w:val="13"/>
          <w:szCs w:val="13"/>
          <w:shd w:val="clear" w:fill="2B2B2B"/>
        </w:rPr>
        <w:t xml:space="preserve">" </w:t>
      </w:r>
      <w:r>
        <w:rPr>
          <w:rFonts w:hint="default" w:ascii="JetBrains Mono" w:hAnsi="JetBrains Mono" w:eastAsia="JetBrains Mono" w:cs="JetBrains Mono"/>
          <w:color w:val="A9B7C6"/>
          <w:sz w:val="13"/>
          <w:szCs w:val="13"/>
          <w:shd w:val="clear" w:fill="2B2B2B"/>
        </w:rPr>
        <w:t xml:space="preserve">+ amnt + </w:t>
      </w:r>
      <w:r>
        <w:rPr>
          <w:rFonts w:hint="default" w:ascii="JetBrains Mono" w:hAnsi="JetBrains Mono" w:eastAsia="JetBrains Mono" w:cs="JetBrains Mono"/>
          <w:color w:val="6A8759"/>
          <w:sz w:val="13"/>
          <w:szCs w:val="13"/>
          <w:shd w:val="clear" w:fill="2B2B2B"/>
        </w:rPr>
        <w:t>"</w:t>
      </w:r>
      <w:r>
        <w:rPr>
          <w:rFonts w:hint="default" w:ascii="JetBrains Mono" w:hAnsi="JetBrains Mono" w:eastAsia="JetBrains Mono" w:cs="JetBrains Mono"/>
          <w:color w:val="6A8759"/>
          <w:sz w:val="13"/>
          <w:szCs w:val="13"/>
          <w:shd w:val="clear" w:fill="364135"/>
        </w:rPr>
        <w:t>' WHERE card_number = '</w:t>
      </w:r>
      <w:r>
        <w:rPr>
          <w:rFonts w:hint="default" w:ascii="JetBrains Mono" w:hAnsi="JetBrains Mono" w:eastAsia="JetBrains Mono" w:cs="JetBrains Mono"/>
          <w:color w:val="6A8759"/>
          <w:sz w:val="13"/>
          <w:szCs w:val="13"/>
          <w:shd w:val="clear" w:fill="2B2B2B"/>
        </w:rPr>
        <w:t xml:space="preserve">" </w:t>
      </w:r>
      <w:r>
        <w:rPr>
          <w:rFonts w:hint="default" w:ascii="JetBrains Mono" w:hAnsi="JetBrains Mono" w:eastAsia="JetBrains Mono" w:cs="JetBrains Mono"/>
          <w:color w:val="A9B7C6"/>
          <w:sz w:val="13"/>
          <w:szCs w:val="13"/>
          <w:shd w:val="clear" w:fill="2B2B2B"/>
        </w:rPr>
        <w:t xml:space="preserve">+ from + </w:t>
      </w:r>
      <w:r>
        <w:rPr>
          <w:rFonts w:hint="default" w:ascii="JetBrains Mono" w:hAnsi="JetBrains Mono" w:eastAsia="JetBrains Mono" w:cs="JetBrains Mono"/>
          <w:color w:val="6A8759"/>
          <w:sz w:val="13"/>
          <w:szCs w:val="13"/>
          <w:shd w:val="clear" w:fill="2B2B2B"/>
        </w:rPr>
        <w:t>"</w:t>
      </w:r>
      <w:r>
        <w:rPr>
          <w:rFonts w:hint="default" w:ascii="JetBrains Mono" w:hAnsi="JetBrains Mono" w:eastAsia="JetBrains Mono" w:cs="JetBrains Mono"/>
          <w:color w:val="6A8759"/>
          <w:sz w:val="13"/>
          <w:szCs w:val="13"/>
          <w:shd w:val="clear" w:fill="364135"/>
        </w:rPr>
        <w:t>'</w:t>
      </w:r>
      <w:r>
        <w:rPr>
          <w:rFonts w:hint="default" w:ascii="JetBrains Mono" w:hAnsi="JetBrains Mono" w:eastAsia="JetBrains Mono" w:cs="JetBrains Mono"/>
          <w:color w:val="6A8759"/>
          <w:sz w:val="13"/>
          <w:szCs w:val="13"/>
          <w:shd w:val="clear" w:fill="2B2B2B"/>
        </w:rPr>
        <w:t>"</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                try </w:t>
      </w:r>
      <w:r>
        <w:rPr>
          <w:rFonts w:hint="default" w:ascii="JetBrains Mono" w:hAnsi="JetBrains Mono" w:eastAsia="JetBrains Mono" w:cs="JetBrains Mono"/>
          <w:color w:val="A9B7C6"/>
          <w:sz w:val="13"/>
          <w:szCs w:val="13"/>
          <w:shd w:val="clear" w:fill="2B2B2B"/>
        </w:rPr>
        <w:t>( Statement stmt = conn.createStatement() ) { stmt.executeUpdate(deduction)</w:t>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A9B7C6"/>
          <w:sz w:val="13"/>
          <w:szCs w:val="13"/>
          <w:shd w:val="clear" w:fill="2B2B2B"/>
        </w:rPr>
        <w:t xml:space="preserve">} </w:t>
      </w:r>
      <w:r>
        <w:rPr>
          <w:rFonts w:hint="default" w:ascii="JetBrains Mono" w:hAnsi="JetBrains Mono" w:eastAsia="JetBrains Mono" w:cs="JetBrains Mono"/>
          <w:color w:val="CC7832"/>
          <w:sz w:val="13"/>
          <w:szCs w:val="13"/>
          <w:shd w:val="clear" w:fill="2B2B2B"/>
        </w:rPr>
        <w:t xml:space="preserve">catch </w:t>
      </w:r>
      <w:r>
        <w:rPr>
          <w:rFonts w:hint="default" w:ascii="JetBrains Mono" w:hAnsi="JetBrains Mono" w:eastAsia="JetBrains Mono" w:cs="JetBrains Mono"/>
          <w:color w:val="A9B7C6"/>
          <w:sz w:val="13"/>
          <w:szCs w:val="13"/>
          <w:shd w:val="clear" w:fill="2B2B2B"/>
        </w:rPr>
        <w:t>(SQLException err) { err.printStackTrace()</w:t>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A9B7C6"/>
          <w:sz w:val="13"/>
          <w:szCs w:val="13"/>
          <w:shd w:val="clear" w:fill="2B2B2B"/>
        </w:rPr>
        <w:t>}</w:t>
      </w:r>
      <w:r>
        <w:rPr>
          <w:rFonts w:hint="default" w:ascii="JetBrains Mono" w:hAnsi="JetBrains Mono" w:eastAsia="JetBrains Mono" w:cs="JetBrains Mono"/>
          <w:color w:val="A9B7C6"/>
          <w:sz w:val="13"/>
          <w:szCs w:val="13"/>
          <w:shd w:val="clear" w:fill="2B2B2B"/>
        </w:rPr>
        <w:br w:type="textWrapping"/>
      </w:r>
      <w:r>
        <w:rPr>
          <w:rFonts w:hint="default" w:ascii="JetBrains Mono" w:hAnsi="JetBrains Mono" w:eastAsia="JetBrains Mono" w:cs="JetBrains Mono"/>
          <w:color w:val="A9B7C6"/>
          <w:sz w:val="13"/>
          <w:szCs w:val="13"/>
          <w:shd w:val="clear" w:fill="2B2B2B"/>
        </w:rPr>
        <w:br w:type="textWrapping"/>
      </w:r>
      <w:r>
        <w:rPr>
          <w:rFonts w:hint="default" w:ascii="JetBrains Mono" w:hAnsi="JetBrains Mono" w:eastAsia="JetBrains Mono" w:cs="JetBrains Mono"/>
          <w:color w:val="A9B7C6"/>
          <w:sz w:val="13"/>
          <w:szCs w:val="13"/>
          <w:shd w:val="clear" w:fill="2B2B2B"/>
        </w:rPr>
        <w:t xml:space="preserve">                </w:t>
      </w:r>
      <w:r>
        <w:rPr>
          <w:rFonts w:hint="default" w:ascii="JetBrains Mono" w:hAnsi="JetBrains Mono" w:eastAsia="JetBrains Mono" w:cs="JetBrains Mono"/>
          <w:color w:val="CC7832"/>
          <w:sz w:val="13"/>
          <w:szCs w:val="13"/>
          <w:shd w:val="clear" w:fill="2B2B2B"/>
        </w:rPr>
        <w:t xml:space="preserve">final </w:t>
      </w:r>
      <w:r>
        <w:rPr>
          <w:rFonts w:hint="default" w:ascii="JetBrains Mono" w:hAnsi="JetBrains Mono" w:eastAsia="JetBrains Mono" w:cs="JetBrains Mono"/>
          <w:color w:val="A9B7C6"/>
          <w:sz w:val="13"/>
          <w:szCs w:val="13"/>
          <w:shd w:val="clear" w:fill="2B2B2B"/>
        </w:rPr>
        <w:t xml:space="preserve">String addition = </w:t>
      </w:r>
      <w:r>
        <w:rPr>
          <w:rFonts w:hint="default" w:ascii="JetBrains Mono" w:hAnsi="JetBrains Mono" w:eastAsia="JetBrains Mono" w:cs="JetBrains Mono"/>
          <w:color w:val="6A8759"/>
          <w:sz w:val="13"/>
          <w:szCs w:val="13"/>
          <w:shd w:val="clear" w:fill="2B2B2B"/>
        </w:rPr>
        <w:t>"</w:t>
      </w:r>
      <w:r>
        <w:rPr>
          <w:rFonts w:hint="default" w:ascii="JetBrains Mono" w:hAnsi="JetBrains Mono" w:eastAsia="JetBrains Mono" w:cs="JetBrains Mono"/>
          <w:color w:val="6A8759"/>
          <w:sz w:val="13"/>
          <w:szCs w:val="13"/>
          <w:shd w:val="clear" w:fill="364135"/>
        </w:rPr>
        <w:t>UPDATE accounts SET balance = balance + '</w:t>
      </w:r>
      <w:r>
        <w:rPr>
          <w:rFonts w:hint="default" w:ascii="JetBrains Mono" w:hAnsi="JetBrains Mono" w:eastAsia="JetBrains Mono" w:cs="JetBrains Mono"/>
          <w:color w:val="6A8759"/>
          <w:sz w:val="13"/>
          <w:szCs w:val="13"/>
          <w:shd w:val="clear" w:fill="2B2B2B"/>
        </w:rPr>
        <w:t xml:space="preserve">" </w:t>
      </w:r>
      <w:r>
        <w:rPr>
          <w:rFonts w:hint="default" w:ascii="JetBrains Mono" w:hAnsi="JetBrains Mono" w:eastAsia="JetBrains Mono" w:cs="JetBrains Mono"/>
          <w:color w:val="A9B7C6"/>
          <w:sz w:val="13"/>
          <w:szCs w:val="13"/>
          <w:shd w:val="clear" w:fill="2B2B2B"/>
        </w:rPr>
        <w:t xml:space="preserve">+ amnt + </w:t>
      </w:r>
      <w:r>
        <w:rPr>
          <w:rFonts w:hint="default" w:ascii="JetBrains Mono" w:hAnsi="JetBrains Mono" w:eastAsia="JetBrains Mono" w:cs="JetBrains Mono"/>
          <w:color w:val="6A8759"/>
          <w:sz w:val="13"/>
          <w:szCs w:val="13"/>
          <w:shd w:val="clear" w:fill="2B2B2B"/>
        </w:rPr>
        <w:t>"</w:t>
      </w:r>
      <w:r>
        <w:rPr>
          <w:rFonts w:hint="default" w:ascii="JetBrains Mono" w:hAnsi="JetBrains Mono" w:eastAsia="JetBrains Mono" w:cs="JetBrains Mono"/>
          <w:color w:val="6A8759"/>
          <w:sz w:val="13"/>
          <w:szCs w:val="13"/>
          <w:shd w:val="clear" w:fill="364135"/>
        </w:rPr>
        <w:t>' WHERE card_number = '</w:t>
      </w:r>
      <w:r>
        <w:rPr>
          <w:rFonts w:hint="default" w:ascii="JetBrains Mono" w:hAnsi="JetBrains Mono" w:eastAsia="JetBrains Mono" w:cs="JetBrains Mono"/>
          <w:color w:val="6A8759"/>
          <w:sz w:val="13"/>
          <w:szCs w:val="13"/>
          <w:shd w:val="clear" w:fill="2B2B2B"/>
        </w:rPr>
        <w:t xml:space="preserve">" </w:t>
      </w:r>
      <w:r>
        <w:rPr>
          <w:rFonts w:hint="default" w:ascii="JetBrains Mono" w:hAnsi="JetBrains Mono" w:eastAsia="JetBrains Mono" w:cs="JetBrains Mono"/>
          <w:color w:val="A9B7C6"/>
          <w:sz w:val="13"/>
          <w:szCs w:val="13"/>
          <w:shd w:val="clear" w:fill="2B2B2B"/>
        </w:rPr>
        <w:t xml:space="preserve">+ to + </w:t>
      </w:r>
      <w:r>
        <w:rPr>
          <w:rFonts w:hint="default" w:ascii="JetBrains Mono" w:hAnsi="JetBrains Mono" w:eastAsia="JetBrains Mono" w:cs="JetBrains Mono"/>
          <w:color w:val="6A8759"/>
          <w:sz w:val="13"/>
          <w:szCs w:val="13"/>
          <w:shd w:val="clear" w:fill="2B2B2B"/>
        </w:rPr>
        <w:t>"</w:t>
      </w:r>
      <w:r>
        <w:rPr>
          <w:rFonts w:hint="default" w:ascii="JetBrains Mono" w:hAnsi="JetBrains Mono" w:eastAsia="JetBrains Mono" w:cs="JetBrains Mono"/>
          <w:color w:val="6A8759"/>
          <w:sz w:val="13"/>
          <w:szCs w:val="13"/>
          <w:shd w:val="clear" w:fill="364135"/>
        </w:rPr>
        <w:t>'</w:t>
      </w:r>
      <w:r>
        <w:rPr>
          <w:rFonts w:hint="default" w:ascii="JetBrains Mono" w:hAnsi="JetBrains Mono" w:eastAsia="JetBrains Mono" w:cs="JetBrains Mono"/>
          <w:color w:val="6A8759"/>
          <w:sz w:val="13"/>
          <w:szCs w:val="13"/>
          <w:shd w:val="clear" w:fill="2B2B2B"/>
        </w:rPr>
        <w:t>"</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                try </w:t>
      </w:r>
      <w:r>
        <w:rPr>
          <w:rFonts w:hint="default" w:ascii="JetBrains Mono" w:hAnsi="JetBrains Mono" w:eastAsia="JetBrains Mono" w:cs="JetBrains Mono"/>
          <w:color w:val="A9B7C6"/>
          <w:sz w:val="13"/>
          <w:szCs w:val="13"/>
          <w:shd w:val="clear" w:fill="2B2B2B"/>
        </w:rPr>
        <w:t>{ Statement stmt = conn.createStatement()</w:t>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A9B7C6"/>
          <w:sz w:val="13"/>
          <w:szCs w:val="13"/>
          <w:shd w:val="clear" w:fill="2B2B2B"/>
        </w:rPr>
        <w:t>stmt.executeUpdate(addition)</w:t>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A9B7C6"/>
          <w:sz w:val="13"/>
          <w:szCs w:val="13"/>
          <w:shd w:val="clear" w:fill="2B2B2B"/>
        </w:rPr>
        <w:t xml:space="preserve">} </w:t>
      </w:r>
      <w:r>
        <w:rPr>
          <w:rFonts w:hint="default" w:ascii="JetBrains Mono" w:hAnsi="JetBrains Mono" w:eastAsia="JetBrains Mono" w:cs="JetBrains Mono"/>
          <w:color w:val="CC7832"/>
          <w:sz w:val="13"/>
          <w:szCs w:val="13"/>
          <w:shd w:val="clear" w:fill="2B2B2B"/>
        </w:rPr>
        <w:t xml:space="preserve">catch </w:t>
      </w:r>
      <w:r>
        <w:rPr>
          <w:rFonts w:hint="default" w:ascii="JetBrains Mono" w:hAnsi="JetBrains Mono" w:eastAsia="JetBrains Mono" w:cs="JetBrains Mono"/>
          <w:color w:val="A9B7C6"/>
          <w:sz w:val="13"/>
          <w:szCs w:val="13"/>
          <w:shd w:val="clear" w:fill="2B2B2B"/>
        </w:rPr>
        <w:t>(SQLException err) { err.printStackTrace()</w:t>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A9B7C6"/>
          <w:sz w:val="13"/>
          <w:szCs w:val="13"/>
          <w:shd w:val="clear" w:fill="2B2B2B"/>
        </w:rPr>
        <w:t>}</w:t>
      </w:r>
      <w:r>
        <w:rPr>
          <w:rFonts w:hint="default" w:ascii="JetBrains Mono" w:hAnsi="JetBrains Mono" w:eastAsia="JetBrains Mono" w:cs="JetBrains Mono"/>
          <w:color w:val="A9B7C6"/>
          <w:sz w:val="13"/>
          <w:szCs w:val="13"/>
          <w:shd w:val="clear" w:fill="2B2B2B"/>
        </w:rPr>
        <w:br w:type="textWrapping"/>
      </w:r>
      <w:r>
        <w:rPr>
          <w:rFonts w:hint="default" w:ascii="JetBrains Mono" w:hAnsi="JetBrains Mono" w:eastAsia="JetBrains Mono" w:cs="JetBrains Mono"/>
          <w:color w:val="A9B7C6"/>
          <w:sz w:val="13"/>
          <w:szCs w:val="13"/>
          <w:shd w:val="clear" w:fill="2B2B2B"/>
        </w:rPr>
        <w:br w:type="textWrapping"/>
      </w:r>
      <w:r>
        <w:rPr>
          <w:rFonts w:hint="default" w:ascii="JetBrains Mono" w:hAnsi="JetBrains Mono" w:eastAsia="JetBrains Mono" w:cs="JetBrains Mono"/>
          <w:color w:val="A9B7C6"/>
          <w:sz w:val="13"/>
          <w:szCs w:val="13"/>
          <w:shd w:val="clear" w:fill="2B2B2B"/>
        </w:rPr>
        <w:br w:type="textWrapping"/>
      </w:r>
      <w:r>
        <w:rPr>
          <w:rFonts w:hint="default" w:ascii="JetBrains Mono" w:hAnsi="JetBrains Mono" w:eastAsia="JetBrains Mono" w:cs="JetBrains Mono"/>
          <w:color w:val="A9B7C6"/>
          <w:sz w:val="13"/>
          <w:szCs w:val="13"/>
          <w:shd w:val="clear" w:fill="2B2B2B"/>
        </w:rPr>
        <w:t xml:space="preserve">                </w:t>
      </w:r>
      <w:r>
        <w:rPr>
          <w:rFonts w:hint="default" w:ascii="JetBrains Mono" w:hAnsi="JetBrains Mono" w:eastAsia="JetBrains Mono" w:cs="JetBrains Mono"/>
          <w:color w:val="CC7832"/>
          <w:sz w:val="13"/>
          <w:szCs w:val="13"/>
          <w:shd w:val="clear" w:fill="2B2B2B"/>
        </w:rPr>
        <w:t xml:space="preserve">try </w:t>
      </w:r>
      <w:r>
        <w:rPr>
          <w:rFonts w:hint="default" w:ascii="JetBrains Mono" w:hAnsi="JetBrains Mono" w:eastAsia="JetBrains Mono" w:cs="JetBrains Mono"/>
          <w:color w:val="A9B7C6"/>
          <w:sz w:val="13"/>
          <w:szCs w:val="13"/>
          <w:shd w:val="clear" w:fill="2B2B2B"/>
        </w:rPr>
        <w:t>( PreparedStatement _history_ = conn.prepareStatement(</w:t>
      </w:r>
      <w:r>
        <w:rPr>
          <w:rFonts w:hint="default" w:ascii="JetBrains Mono" w:hAnsi="JetBrains Mono" w:eastAsia="JetBrains Mono" w:cs="JetBrains Mono"/>
          <w:i/>
          <w:color w:val="9876AA"/>
          <w:sz w:val="13"/>
          <w:szCs w:val="13"/>
          <w:shd w:val="clear" w:fill="2B2B2B"/>
        </w:rPr>
        <w:t>hist_query</w:t>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A9B7C6"/>
          <w:sz w:val="13"/>
          <w:szCs w:val="13"/>
          <w:shd w:val="clear" w:fill="2B2B2B"/>
        </w:rPr>
        <w:t>Statement.</w:t>
      </w:r>
      <w:r>
        <w:rPr>
          <w:rFonts w:hint="default" w:ascii="JetBrains Mono" w:hAnsi="JetBrains Mono" w:eastAsia="JetBrains Mono" w:cs="JetBrains Mono"/>
          <w:i/>
          <w:color w:val="9876AA"/>
          <w:sz w:val="13"/>
          <w:szCs w:val="13"/>
          <w:shd w:val="clear" w:fill="2B2B2B"/>
        </w:rPr>
        <w:t>RETURN_GENERATED_KEYS</w:t>
      </w:r>
      <w:r>
        <w:rPr>
          <w:rFonts w:hint="default" w:ascii="JetBrains Mono" w:hAnsi="JetBrains Mono" w:eastAsia="JetBrains Mono" w:cs="JetBrains Mono"/>
          <w:color w:val="A9B7C6"/>
          <w:sz w:val="13"/>
          <w:szCs w:val="13"/>
          <w:shd w:val="clear" w:fill="2B2B2B"/>
        </w:rPr>
        <w:t>) ) {</w:t>
      </w:r>
      <w:r>
        <w:rPr>
          <w:rFonts w:hint="default" w:ascii="JetBrains Mono" w:hAnsi="JetBrains Mono" w:eastAsia="JetBrains Mono" w:cs="JetBrains Mono"/>
          <w:color w:val="A9B7C6"/>
          <w:sz w:val="13"/>
          <w:szCs w:val="13"/>
          <w:shd w:val="clear" w:fill="2B2B2B"/>
        </w:rPr>
        <w:br w:type="textWrapping"/>
      </w:r>
      <w:r>
        <w:rPr>
          <w:rFonts w:hint="default" w:ascii="JetBrains Mono" w:hAnsi="JetBrains Mono" w:eastAsia="JetBrains Mono" w:cs="JetBrains Mono"/>
          <w:color w:val="A9B7C6"/>
          <w:sz w:val="13"/>
          <w:szCs w:val="13"/>
          <w:shd w:val="clear" w:fill="2B2B2B"/>
        </w:rPr>
        <w:t xml:space="preserve">                    _history_.setString(</w:t>
      </w:r>
      <w:r>
        <w:rPr>
          <w:rFonts w:hint="default" w:ascii="JetBrains Mono" w:hAnsi="JetBrains Mono" w:eastAsia="JetBrains Mono" w:cs="JetBrains Mono"/>
          <w:color w:val="6897BB"/>
          <w:sz w:val="13"/>
          <w:szCs w:val="13"/>
          <w:shd w:val="clear" w:fill="2B2B2B"/>
        </w:rPr>
        <w:t>1</w:t>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A9B7C6"/>
          <w:sz w:val="13"/>
          <w:szCs w:val="13"/>
          <w:shd w:val="clear" w:fill="2B2B2B"/>
        </w:rPr>
        <w:t>id)</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A9B7C6"/>
          <w:sz w:val="13"/>
          <w:szCs w:val="13"/>
          <w:shd w:val="clear" w:fill="2B2B2B"/>
        </w:rPr>
        <w:t>_history_.setString(</w:t>
      </w:r>
      <w:r>
        <w:rPr>
          <w:rFonts w:hint="default" w:ascii="JetBrains Mono" w:hAnsi="JetBrains Mono" w:eastAsia="JetBrains Mono" w:cs="JetBrains Mono"/>
          <w:color w:val="6897BB"/>
          <w:sz w:val="13"/>
          <w:szCs w:val="13"/>
          <w:shd w:val="clear" w:fill="2B2B2B"/>
        </w:rPr>
        <w:t>2</w:t>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i/>
          <w:color w:val="9876AA"/>
          <w:sz w:val="13"/>
          <w:szCs w:val="13"/>
          <w:shd w:val="clear" w:fill="2B2B2B"/>
        </w:rPr>
        <w:t>accID</w:t>
      </w:r>
      <w:r>
        <w:rPr>
          <w:rFonts w:hint="default" w:ascii="JetBrains Mono" w:hAnsi="JetBrains Mono" w:eastAsia="JetBrains Mono" w:cs="JetBrains Mono"/>
          <w:color w:val="A9B7C6"/>
          <w:sz w:val="13"/>
          <w:szCs w:val="13"/>
          <w:shd w:val="clear" w:fill="2B2B2B"/>
        </w:rPr>
        <w:t>)</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A9B7C6"/>
          <w:sz w:val="13"/>
          <w:szCs w:val="13"/>
          <w:shd w:val="clear" w:fill="2B2B2B"/>
        </w:rPr>
        <w:t>_history_.setString(</w:t>
      </w:r>
      <w:r>
        <w:rPr>
          <w:rFonts w:hint="default" w:ascii="JetBrains Mono" w:hAnsi="JetBrains Mono" w:eastAsia="JetBrains Mono" w:cs="JetBrains Mono"/>
          <w:color w:val="6897BB"/>
          <w:sz w:val="13"/>
          <w:szCs w:val="13"/>
          <w:shd w:val="clear" w:fill="2B2B2B"/>
        </w:rPr>
        <w:t>3</w:t>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A9B7C6"/>
          <w:sz w:val="13"/>
          <w:szCs w:val="13"/>
          <w:shd w:val="clear" w:fill="2B2B2B"/>
        </w:rPr>
        <w:t>message)</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A9B7C6"/>
          <w:sz w:val="13"/>
          <w:szCs w:val="13"/>
          <w:shd w:val="clear" w:fill="2B2B2B"/>
        </w:rPr>
        <w:t>_history_.setString(</w:t>
      </w:r>
      <w:r>
        <w:rPr>
          <w:rFonts w:hint="default" w:ascii="JetBrains Mono" w:hAnsi="JetBrains Mono" w:eastAsia="JetBrains Mono" w:cs="JetBrains Mono"/>
          <w:color w:val="6897BB"/>
          <w:sz w:val="13"/>
          <w:szCs w:val="13"/>
          <w:shd w:val="clear" w:fill="2B2B2B"/>
        </w:rPr>
        <w:t>4</w:t>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A9B7C6"/>
          <w:sz w:val="13"/>
          <w:szCs w:val="13"/>
          <w:shd w:val="clear" w:fill="2B2B2B"/>
        </w:rPr>
        <w:t>status)</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A9B7C6"/>
          <w:sz w:val="13"/>
          <w:szCs w:val="13"/>
          <w:shd w:val="clear" w:fill="2B2B2B"/>
        </w:rPr>
        <w:t>_history_.executeUpdate()</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A9B7C6"/>
          <w:sz w:val="13"/>
          <w:szCs w:val="13"/>
          <w:shd w:val="clear" w:fill="2B2B2B"/>
        </w:rPr>
        <w:t xml:space="preserve">} </w:t>
      </w:r>
      <w:r>
        <w:rPr>
          <w:rFonts w:hint="default" w:ascii="JetBrains Mono" w:hAnsi="JetBrains Mono" w:eastAsia="JetBrains Mono" w:cs="JetBrains Mono"/>
          <w:color w:val="CC7832"/>
          <w:sz w:val="13"/>
          <w:szCs w:val="13"/>
          <w:shd w:val="clear" w:fill="2B2B2B"/>
        </w:rPr>
        <w:t xml:space="preserve">catch </w:t>
      </w:r>
      <w:r>
        <w:rPr>
          <w:rFonts w:hint="default" w:ascii="JetBrains Mono" w:hAnsi="JetBrains Mono" w:eastAsia="JetBrains Mono" w:cs="JetBrains Mono"/>
          <w:color w:val="A9B7C6"/>
          <w:sz w:val="13"/>
          <w:szCs w:val="13"/>
          <w:shd w:val="clear" w:fill="2B2B2B"/>
        </w:rPr>
        <w:t>(SQLException err) { err.getCause()</w:t>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A9B7C6"/>
          <w:sz w:val="13"/>
          <w:szCs w:val="13"/>
          <w:shd w:val="clear" w:fill="2B2B2B"/>
        </w:rPr>
        <w:t>}</w:t>
      </w:r>
      <w:r>
        <w:rPr>
          <w:rFonts w:hint="default" w:ascii="JetBrains Mono" w:hAnsi="JetBrains Mono" w:eastAsia="JetBrains Mono" w:cs="JetBrains Mono"/>
          <w:color w:val="A9B7C6"/>
          <w:sz w:val="13"/>
          <w:szCs w:val="13"/>
          <w:shd w:val="clear" w:fill="2B2B2B"/>
        </w:rPr>
        <w:br w:type="textWrapping"/>
      </w:r>
      <w:r>
        <w:rPr>
          <w:rFonts w:hint="default" w:ascii="JetBrains Mono" w:hAnsi="JetBrains Mono" w:eastAsia="JetBrains Mono" w:cs="JetBrains Mono"/>
          <w:color w:val="A9B7C6"/>
          <w:sz w:val="13"/>
          <w:szCs w:val="13"/>
          <w:shd w:val="clear" w:fill="2B2B2B"/>
        </w:rPr>
        <w:br w:type="textWrapping"/>
      </w:r>
      <w:r>
        <w:rPr>
          <w:rFonts w:hint="default" w:ascii="JetBrains Mono" w:hAnsi="JetBrains Mono" w:eastAsia="JetBrains Mono" w:cs="JetBrains Mono"/>
          <w:color w:val="A9B7C6"/>
          <w:sz w:val="13"/>
          <w:szCs w:val="13"/>
          <w:shd w:val="clear" w:fill="2B2B2B"/>
        </w:rPr>
        <w:t xml:space="preserve">                Initializer.</w:t>
      </w:r>
      <w:r>
        <w:rPr>
          <w:rFonts w:hint="default" w:ascii="JetBrains Mono" w:hAnsi="JetBrains Mono" w:eastAsia="JetBrains Mono" w:cs="JetBrains Mono"/>
          <w:i/>
          <w:color w:val="A9B7C6"/>
          <w:sz w:val="13"/>
          <w:szCs w:val="13"/>
          <w:shd w:val="clear" w:fill="2B2B2B"/>
        </w:rPr>
        <w:t xml:space="preserve">init </w:t>
      </w:r>
      <w:r>
        <w:rPr>
          <w:rFonts w:hint="default" w:ascii="JetBrains Mono" w:hAnsi="JetBrains Mono" w:eastAsia="JetBrains Mono" w:cs="JetBrains Mono"/>
          <w:color w:val="A9B7C6"/>
          <w:sz w:val="13"/>
          <w:szCs w:val="13"/>
          <w:shd w:val="clear" w:fill="2B2B2B"/>
        </w:rPr>
        <w:t xml:space="preserve">( </w:t>
      </w:r>
      <w:r>
        <w:rPr>
          <w:rFonts w:hint="default" w:ascii="JetBrains Mono" w:hAnsi="JetBrains Mono" w:eastAsia="JetBrains Mono" w:cs="JetBrains Mono"/>
          <w:color w:val="9876AA"/>
          <w:sz w:val="13"/>
          <w:szCs w:val="13"/>
          <w:shd w:val="clear" w:fill="2B2B2B"/>
        </w:rPr>
        <w:t>account_user</w:t>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9876AA"/>
          <w:sz w:val="13"/>
          <w:szCs w:val="13"/>
          <w:shd w:val="clear" w:fill="2B2B2B"/>
        </w:rPr>
        <w:t>account_balance</w:t>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9876AA"/>
          <w:sz w:val="13"/>
          <w:szCs w:val="13"/>
          <w:shd w:val="clear" w:fill="2B2B2B"/>
        </w:rPr>
        <w:t>balance_deposit</w:t>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9876AA"/>
          <w:sz w:val="13"/>
          <w:szCs w:val="13"/>
          <w:shd w:val="clear" w:fill="2B2B2B"/>
        </w:rPr>
        <w:t>balance_withdrawal</w:t>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A9B7C6"/>
          <w:sz w:val="13"/>
          <w:szCs w:val="13"/>
          <w:shd w:val="clear" w:fill="2B2B2B"/>
        </w:rPr>
        <w:t>connect() )</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9876AA"/>
          <w:sz w:val="13"/>
          <w:szCs w:val="13"/>
          <w:shd w:val="clear" w:fill="2B2B2B"/>
        </w:rPr>
        <w:t>message_status</w:t>
      </w:r>
      <w:r>
        <w:rPr>
          <w:rFonts w:hint="default" w:ascii="JetBrains Mono" w:hAnsi="JetBrains Mono" w:eastAsia="JetBrains Mono" w:cs="JetBrains Mono"/>
          <w:color w:val="A9B7C6"/>
          <w:sz w:val="13"/>
          <w:szCs w:val="13"/>
          <w:shd w:val="clear" w:fill="2B2B2B"/>
        </w:rPr>
        <w:t>.setStyle(</w:t>
      </w:r>
      <w:r>
        <w:rPr>
          <w:rFonts w:hint="default" w:ascii="JetBrains Mono" w:hAnsi="JetBrains Mono" w:eastAsia="JetBrains Mono" w:cs="JetBrains Mono"/>
          <w:color w:val="6A8759"/>
          <w:sz w:val="13"/>
          <w:szCs w:val="13"/>
          <w:shd w:val="clear" w:fill="2B2B2B"/>
        </w:rPr>
        <w:t>"</w:t>
      </w:r>
      <w:r>
        <w:rPr>
          <w:rFonts w:hint="default" w:ascii="JetBrains Mono" w:hAnsi="JetBrains Mono" w:eastAsia="JetBrains Mono" w:cs="JetBrains Mono"/>
          <w:color w:val="6A8759"/>
          <w:sz w:val="13"/>
          <w:szCs w:val="13"/>
          <w:shd w:val="clear" w:fill="364135"/>
        </w:rPr>
        <w:t>-fx-fill: #60ee88;</w:t>
      </w:r>
      <w:r>
        <w:rPr>
          <w:rFonts w:hint="default" w:ascii="JetBrains Mono" w:hAnsi="JetBrains Mono" w:eastAsia="JetBrains Mono" w:cs="JetBrains Mono"/>
          <w:color w:val="6A8759"/>
          <w:sz w:val="13"/>
          <w:szCs w:val="13"/>
          <w:shd w:val="clear" w:fill="2B2B2B"/>
        </w:rPr>
        <w:t>"</w:t>
      </w:r>
      <w:r>
        <w:rPr>
          <w:rFonts w:hint="default" w:ascii="JetBrains Mono" w:hAnsi="JetBrains Mono" w:eastAsia="JetBrains Mono" w:cs="JetBrains Mono"/>
          <w:color w:val="A9B7C6"/>
          <w:sz w:val="13"/>
          <w:szCs w:val="13"/>
          <w:shd w:val="clear" w:fill="2B2B2B"/>
        </w:rPr>
        <w:t>)</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9876AA"/>
          <w:sz w:val="13"/>
          <w:szCs w:val="13"/>
          <w:shd w:val="clear" w:fill="2B2B2B"/>
        </w:rPr>
        <w:t>message_status</w:t>
      </w:r>
      <w:r>
        <w:rPr>
          <w:rFonts w:hint="default" w:ascii="JetBrains Mono" w:hAnsi="JetBrains Mono" w:eastAsia="JetBrains Mono" w:cs="JetBrains Mono"/>
          <w:color w:val="A9B7C6"/>
          <w:sz w:val="13"/>
          <w:szCs w:val="13"/>
          <w:shd w:val="clear" w:fill="2B2B2B"/>
        </w:rPr>
        <w:t>.setText(</w:t>
      </w:r>
      <w:r>
        <w:rPr>
          <w:rFonts w:hint="default" w:ascii="JetBrains Mono" w:hAnsi="JetBrains Mono" w:eastAsia="JetBrains Mono" w:cs="JetBrains Mono"/>
          <w:color w:val="6A8759"/>
          <w:sz w:val="13"/>
          <w:szCs w:val="13"/>
          <w:shd w:val="clear" w:fill="2B2B2B"/>
        </w:rPr>
        <w:t>"</w:t>
      </w:r>
      <w:r>
        <w:rPr>
          <w:rFonts w:hint="default" w:ascii="JetBrains Mono" w:hAnsi="JetBrains Mono" w:eastAsia="JetBrains Mono" w:cs="JetBrains Mono"/>
          <w:color w:val="CC7832"/>
          <w:sz w:val="13"/>
          <w:szCs w:val="13"/>
          <w:shd w:val="clear" w:fill="2B2B2B"/>
        </w:rPr>
        <w:t>\t\t\t\t</w:t>
      </w:r>
      <w:r>
        <w:rPr>
          <w:rFonts w:hint="default" w:ascii="JetBrains Mono" w:hAnsi="JetBrains Mono" w:eastAsia="JetBrains Mono" w:cs="JetBrains Mono"/>
          <w:color w:val="6A8759"/>
          <w:sz w:val="13"/>
          <w:szCs w:val="13"/>
          <w:shd w:val="clear" w:fill="2B2B2B"/>
        </w:rPr>
        <w:t>Success !"</w:t>
      </w:r>
      <w:r>
        <w:rPr>
          <w:rFonts w:hint="default" w:ascii="JetBrains Mono" w:hAnsi="JetBrains Mono" w:eastAsia="JetBrains Mono" w:cs="JetBrains Mono"/>
          <w:color w:val="A9B7C6"/>
          <w:sz w:val="13"/>
          <w:szCs w:val="13"/>
          <w:shd w:val="clear" w:fill="2B2B2B"/>
        </w:rPr>
        <w:t>)</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9876AA"/>
          <w:sz w:val="13"/>
          <w:szCs w:val="13"/>
          <w:shd w:val="clear" w:fill="2B2B2B"/>
        </w:rPr>
        <w:t>message_account</w:t>
      </w:r>
      <w:r>
        <w:rPr>
          <w:rFonts w:hint="default" w:ascii="JetBrains Mono" w:hAnsi="JetBrains Mono" w:eastAsia="JetBrains Mono" w:cs="JetBrains Mono"/>
          <w:color w:val="A9B7C6"/>
          <w:sz w:val="13"/>
          <w:szCs w:val="13"/>
          <w:shd w:val="clear" w:fill="2B2B2B"/>
        </w:rPr>
        <w:t>.setText(</w:t>
      </w:r>
      <w:r>
        <w:rPr>
          <w:rFonts w:hint="default" w:ascii="JetBrains Mono" w:hAnsi="JetBrains Mono" w:eastAsia="JetBrains Mono" w:cs="JetBrains Mono"/>
          <w:color w:val="6A8759"/>
          <w:sz w:val="13"/>
          <w:szCs w:val="13"/>
          <w:shd w:val="clear" w:fill="2B2B2B"/>
        </w:rPr>
        <w:t>"</w:t>
      </w:r>
      <w:r>
        <w:rPr>
          <w:rFonts w:hint="default" w:ascii="JetBrains Mono" w:hAnsi="JetBrains Mono" w:eastAsia="JetBrains Mono" w:cs="JetBrains Mono"/>
          <w:color w:val="CC7832"/>
          <w:sz w:val="13"/>
          <w:szCs w:val="13"/>
          <w:shd w:val="clear" w:fill="2B2B2B"/>
        </w:rPr>
        <w:t>\t\t</w:t>
      </w:r>
      <w:r>
        <w:rPr>
          <w:rFonts w:hint="default" w:ascii="JetBrains Mono" w:hAnsi="JetBrains Mono" w:eastAsia="JetBrains Mono" w:cs="JetBrains Mono"/>
          <w:color w:val="6A8759"/>
          <w:sz w:val="13"/>
          <w:szCs w:val="13"/>
          <w:shd w:val="clear" w:fill="2B2B2B"/>
        </w:rPr>
        <w:t xml:space="preserve">Account Number : " </w:t>
      </w:r>
      <w:r>
        <w:rPr>
          <w:rFonts w:hint="default" w:ascii="JetBrains Mono" w:hAnsi="JetBrains Mono" w:eastAsia="JetBrains Mono" w:cs="JetBrains Mono"/>
          <w:color w:val="A9B7C6"/>
          <w:sz w:val="13"/>
          <w:szCs w:val="13"/>
          <w:shd w:val="clear" w:fill="2B2B2B"/>
        </w:rPr>
        <w:t>+ from)</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9876AA"/>
          <w:sz w:val="13"/>
          <w:szCs w:val="13"/>
          <w:shd w:val="clear" w:fill="2B2B2B"/>
        </w:rPr>
        <w:t>mess_transfer_to</w:t>
      </w:r>
      <w:r>
        <w:rPr>
          <w:rFonts w:hint="default" w:ascii="JetBrains Mono" w:hAnsi="JetBrains Mono" w:eastAsia="JetBrains Mono" w:cs="JetBrains Mono"/>
          <w:color w:val="A9B7C6"/>
          <w:sz w:val="13"/>
          <w:szCs w:val="13"/>
          <w:shd w:val="clear" w:fill="2B2B2B"/>
        </w:rPr>
        <w:t>.setText(</w:t>
      </w:r>
      <w:r>
        <w:rPr>
          <w:rFonts w:hint="default" w:ascii="JetBrains Mono" w:hAnsi="JetBrains Mono" w:eastAsia="JetBrains Mono" w:cs="JetBrains Mono"/>
          <w:color w:val="6A8759"/>
          <w:sz w:val="13"/>
          <w:szCs w:val="13"/>
          <w:shd w:val="clear" w:fill="2B2B2B"/>
        </w:rPr>
        <w:t>"</w:t>
      </w:r>
      <w:r>
        <w:rPr>
          <w:rFonts w:hint="default" w:ascii="JetBrains Mono" w:hAnsi="JetBrains Mono" w:eastAsia="JetBrains Mono" w:cs="JetBrains Mono"/>
          <w:color w:val="CC7832"/>
          <w:sz w:val="13"/>
          <w:szCs w:val="13"/>
          <w:shd w:val="clear" w:fill="2B2B2B"/>
        </w:rPr>
        <w:t>\t\t</w:t>
      </w:r>
      <w:r>
        <w:rPr>
          <w:rFonts w:hint="default" w:ascii="JetBrains Mono" w:hAnsi="JetBrains Mono" w:eastAsia="JetBrains Mono" w:cs="JetBrains Mono"/>
          <w:color w:val="6A8759"/>
          <w:sz w:val="13"/>
          <w:szCs w:val="13"/>
          <w:shd w:val="clear" w:fill="2B2B2B"/>
        </w:rPr>
        <w:t xml:space="preserve">Transfer to : " </w:t>
      </w:r>
      <w:r>
        <w:rPr>
          <w:rFonts w:hint="default" w:ascii="JetBrains Mono" w:hAnsi="JetBrains Mono" w:eastAsia="JetBrains Mono" w:cs="JetBrains Mono"/>
          <w:color w:val="A9B7C6"/>
          <w:sz w:val="13"/>
          <w:szCs w:val="13"/>
          <w:shd w:val="clear" w:fill="2B2B2B"/>
        </w:rPr>
        <w:t>+ to)</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9876AA"/>
          <w:sz w:val="13"/>
          <w:szCs w:val="13"/>
          <w:shd w:val="clear" w:fill="2B2B2B"/>
        </w:rPr>
        <w:t>message_deposit</w:t>
      </w:r>
      <w:r>
        <w:rPr>
          <w:rFonts w:hint="default" w:ascii="JetBrains Mono" w:hAnsi="JetBrains Mono" w:eastAsia="JetBrains Mono" w:cs="JetBrains Mono"/>
          <w:color w:val="A9B7C6"/>
          <w:sz w:val="13"/>
          <w:szCs w:val="13"/>
          <w:shd w:val="clear" w:fill="2B2B2B"/>
        </w:rPr>
        <w:t>.setText(</w:t>
      </w:r>
      <w:r>
        <w:rPr>
          <w:rFonts w:hint="default" w:ascii="JetBrains Mono" w:hAnsi="JetBrains Mono" w:eastAsia="JetBrains Mono" w:cs="JetBrains Mono"/>
          <w:color w:val="6A8759"/>
          <w:sz w:val="13"/>
          <w:szCs w:val="13"/>
          <w:shd w:val="clear" w:fill="2B2B2B"/>
        </w:rPr>
        <w:t>"</w:t>
      </w:r>
      <w:r>
        <w:rPr>
          <w:rFonts w:hint="default" w:ascii="JetBrains Mono" w:hAnsi="JetBrains Mono" w:eastAsia="JetBrains Mono" w:cs="JetBrains Mono"/>
          <w:color w:val="CC7832"/>
          <w:sz w:val="13"/>
          <w:szCs w:val="13"/>
          <w:shd w:val="clear" w:fill="2B2B2B"/>
        </w:rPr>
        <w:t>\t\t</w:t>
      </w:r>
      <w:r>
        <w:rPr>
          <w:rFonts w:hint="default" w:ascii="JetBrains Mono" w:hAnsi="JetBrains Mono" w:eastAsia="JetBrains Mono" w:cs="JetBrains Mono"/>
          <w:color w:val="6A8759"/>
          <w:sz w:val="13"/>
          <w:szCs w:val="13"/>
          <w:shd w:val="clear" w:fill="2B2B2B"/>
        </w:rPr>
        <w:t xml:space="preserve">Deposit : $" </w:t>
      </w:r>
      <w:r>
        <w:rPr>
          <w:rFonts w:hint="default" w:ascii="JetBrains Mono" w:hAnsi="JetBrains Mono" w:eastAsia="JetBrains Mono" w:cs="JetBrains Mono"/>
          <w:color w:val="A9B7C6"/>
          <w:sz w:val="13"/>
          <w:szCs w:val="13"/>
          <w:shd w:val="clear" w:fill="2B2B2B"/>
        </w:rPr>
        <w:t>+ amnt)</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A9B7C6"/>
          <w:sz w:val="13"/>
          <w:szCs w:val="13"/>
          <w:shd w:val="clear" w:fill="2B2B2B"/>
        </w:rPr>
        <w:t>AlertMessage.</w:t>
      </w:r>
      <w:r>
        <w:rPr>
          <w:rFonts w:hint="default" w:ascii="JetBrains Mono" w:hAnsi="JetBrains Mono" w:eastAsia="JetBrains Mono" w:cs="JetBrains Mono"/>
          <w:i/>
          <w:color w:val="A9B7C6"/>
          <w:sz w:val="13"/>
          <w:szCs w:val="13"/>
          <w:shd w:val="clear" w:fill="2B2B2B"/>
        </w:rPr>
        <w:t>message</w:t>
      </w:r>
      <w:r>
        <w:rPr>
          <w:rFonts w:hint="default" w:ascii="JetBrains Mono" w:hAnsi="JetBrains Mono" w:eastAsia="JetBrains Mono" w:cs="JetBrains Mono"/>
          <w:color w:val="A9B7C6"/>
          <w:sz w:val="13"/>
          <w:szCs w:val="13"/>
          <w:shd w:val="clear" w:fill="2B2B2B"/>
        </w:rPr>
        <w:t>(</w:t>
      </w:r>
      <w:r>
        <w:rPr>
          <w:rFonts w:hint="default" w:ascii="JetBrains Mono" w:hAnsi="JetBrains Mono" w:eastAsia="JetBrains Mono" w:cs="JetBrains Mono"/>
          <w:color w:val="9876AA"/>
          <w:sz w:val="13"/>
          <w:szCs w:val="13"/>
          <w:shd w:val="clear" w:fill="2B2B2B"/>
        </w:rPr>
        <w:t>mess_transfer_to</w:t>
      </w:r>
      <w:r>
        <w:rPr>
          <w:rFonts w:hint="default" w:ascii="JetBrains Mono" w:hAnsi="JetBrains Mono" w:eastAsia="JetBrains Mono" w:cs="JetBrains Mono"/>
          <w:color w:val="A9B7C6"/>
          <w:sz w:val="13"/>
          <w:szCs w:val="13"/>
          <w:shd w:val="clear" w:fill="2B2B2B"/>
        </w:rPr>
        <w:t>)</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A9B7C6"/>
          <w:sz w:val="13"/>
          <w:szCs w:val="13"/>
          <w:shd w:val="clear" w:fill="2B2B2B"/>
        </w:rPr>
        <w:t>bal -= amnt</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A9B7C6"/>
          <w:sz w:val="13"/>
          <w:szCs w:val="13"/>
          <w:shd w:val="clear" w:fill="2B2B2B"/>
        </w:rPr>
        <w:t>Withdrawal.</w:t>
      </w:r>
      <w:r>
        <w:rPr>
          <w:rFonts w:hint="default" w:ascii="JetBrains Mono" w:hAnsi="JetBrains Mono" w:eastAsia="JetBrains Mono" w:cs="JetBrains Mono"/>
          <w:i/>
          <w:color w:val="A9B7C6"/>
          <w:sz w:val="13"/>
          <w:szCs w:val="13"/>
          <w:shd w:val="clear" w:fill="2B2B2B"/>
        </w:rPr>
        <w:t>message_alert</w:t>
      </w:r>
      <w:r>
        <w:rPr>
          <w:rFonts w:hint="default" w:ascii="JetBrains Mono" w:hAnsi="JetBrains Mono" w:eastAsia="JetBrains Mono" w:cs="JetBrains Mono"/>
          <w:color w:val="A9B7C6"/>
          <w:sz w:val="13"/>
          <w:szCs w:val="13"/>
          <w:shd w:val="clear" w:fill="2B2B2B"/>
        </w:rPr>
        <w:t>(bal</w:t>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A9B7C6"/>
          <w:sz w:val="13"/>
          <w:szCs w:val="13"/>
          <w:shd w:val="clear" w:fill="2B2B2B"/>
        </w:rPr>
        <w:t>dt</w:t>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A9B7C6"/>
          <w:sz w:val="13"/>
          <w:szCs w:val="13"/>
          <w:shd w:val="clear" w:fill="2B2B2B"/>
        </w:rPr>
        <w:t>time</w:t>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9876AA"/>
          <w:sz w:val="13"/>
          <w:szCs w:val="13"/>
          <w:shd w:val="clear" w:fill="2B2B2B"/>
        </w:rPr>
        <w:t>message_balance</w:t>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9876AA"/>
          <w:sz w:val="13"/>
          <w:szCs w:val="13"/>
          <w:shd w:val="clear" w:fill="2B2B2B"/>
        </w:rPr>
        <w:t>message_date</w:t>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9876AA"/>
          <w:sz w:val="13"/>
          <w:szCs w:val="13"/>
          <w:shd w:val="clear" w:fill="2B2B2B"/>
        </w:rPr>
        <w:t>message_time</w:t>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9876AA"/>
          <w:sz w:val="13"/>
          <w:szCs w:val="13"/>
          <w:shd w:val="clear" w:fill="2B2B2B"/>
        </w:rPr>
        <w:t>message_status</w:t>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9876AA"/>
          <w:sz w:val="13"/>
          <w:szCs w:val="13"/>
          <w:shd w:val="clear" w:fill="2B2B2B"/>
        </w:rPr>
        <w:t>message_account</w:t>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9876AA"/>
          <w:sz w:val="13"/>
          <w:szCs w:val="13"/>
          <w:shd w:val="clear" w:fill="2B2B2B"/>
        </w:rPr>
        <w:t>message_deposit</w:t>
      </w:r>
      <w:r>
        <w:rPr>
          <w:rFonts w:hint="default" w:ascii="JetBrains Mono" w:hAnsi="JetBrains Mono" w:eastAsia="JetBrains Mono" w:cs="JetBrains Mono"/>
          <w:color w:val="A9B7C6"/>
          <w:sz w:val="13"/>
          <w:szCs w:val="13"/>
          <w:shd w:val="clear" w:fill="2B2B2B"/>
        </w:rPr>
        <w:t>)</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A9B7C6"/>
          <w:sz w:val="13"/>
          <w:szCs w:val="13"/>
          <w:shd w:val="clear" w:fill="2B2B2B"/>
        </w:rPr>
        <w:t>}</w:t>
      </w:r>
      <w:r>
        <w:rPr>
          <w:rFonts w:hint="default" w:ascii="JetBrains Mono" w:hAnsi="JetBrains Mono" w:eastAsia="JetBrains Mono" w:cs="JetBrains Mono"/>
          <w:color w:val="A9B7C6"/>
          <w:sz w:val="13"/>
          <w:szCs w:val="13"/>
          <w:shd w:val="clear" w:fill="2B2B2B"/>
        </w:rPr>
        <w:br w:type="textWrapping"/>
      </w:r>
      <w:r>
        <w:rPr>
          <w:rFonts w:hint="default" w:ascii="JetBrains Mono" w:hAnsi="JetBrains Mono" w:eastAsia="JetBrains Mono" w:cs="JetBrains Mono"/>
          <w:color w:val="A9B7C6"/>
          <w:sz w:val="13"/>
          <w:szCs w:val="13"/>
          <w:shd w:val="clear" w:fill="2B2B2B"/>
        </w:rPr>
        <w:t xml:space="preserve">            </w:t>
      </w:r>
      <w:r>
        <w:rPr>
          <w:rFonts w:hint="default" w:ascii="JetBrains Mono" w:hAnsi="JetBrains Mono" w:eastAsia="JetBrains Mono" w:cs="JetBrains Mono"/>
          <w:color w:val="CC7832"/>
          <w:sz w:val="13"/>
          <w:szCs w:val="13"/>
          <w:shd w:val="clear" w:fill="2B2B2B"/>
        </w:rPr>
        <w:t xml:space="preserve">else </w:t>
      </w:r>
      <w:r>
        <w:rPr>
          <w:rFonts w:hint="default" w:ascii="JetBrains Mono" w:hAnsi="JetBrains Mono" w:eastAsia="JetBrains Mono" w:cs="JetBrains Mono"/>
          <w:color w:val="A9B7C6"/>
          <w:sz w:val="13"/>
          <w:szCs w:val="13"/>
          <w:shd w:val="clear" w:fill="2B2B2B"/>
        </w:rPr>
        <w:t>{</w:t>
      </w:r>
      <w:r>
        <w:rPr>
          <w:rFonts w:hint="default" w:ascii="JetBrains Mono" w:hAnsi="JetBrains Mono" w:eastAsia="JetBrains Mono" w:cs="JetBrains Mono"/>
          <w:color w:val="A9B7C6"/>
          <w:sz w:val="13"/>
          <w:szCs w:val="13"/>
          <w:shd w:val="clear" w:fill="2B2B2B"/>
        </w:rPr>
        <w:br w:type="textWrapping"/>
      </w:r>
      <w:r>
        <w:rPr>
          <w:rFonts w:hint="default" w:ascii="JetBrains Mono" w:hAnsi="JetBrains Mono" w:eastAsia="JetBrains Mono" w:cs="JetBrains Mono"/>
          <w:color w:val="A9B7C6"/>
          <w:sz w:val="13"/>
          <w:szCs w:val="13"/>
          <w:shd w:val="clear" w:fill="2B2B2B"/>
        </w:rPr>
        <w:t xml:space="preserve">                </w:t>
      </w:r>
      <w:r>
        <w:rPr>
          <w:rFonts w:hint="default" w:ascii="JetBrains Mono" w:hAnsi="JetBrains Mono" w:eastAsia="JetBrains Mono" w:cs="JetBrains Mono"/>
          <w:color w:val="9876AA"/>
          <w:sz w:val="13"/>
          <w:szCs w:val="13"/>
          <w:shd w:val="clear" w:fill="2B2B2B"/>
        </w:rPr>
        <w:t>message_status</w:t>
      </w:r>
      <w:r>
        <w:rPr>
          <w:rFonts w:hint="default" w:ascii="JetBrains Mono" w:hAnsi="JetBrains Mono" w:eastAsia="JetBrains Mono" w:cs="JetBrains Mono"/>
          <w:color w:val="A9B7C6"/>
          <w:sz w:val="13"/>
          <w:szCs w:val="13"/>
          <w:shd w:val="clear" w:fill="2B2B2B"/>
        </w:rPr>
        <w:t>.setStyle(</w:t>
      </w:r>
      <w:r>
        <w:rPr>
          <w:rFonts w:hint="default" w:ascii="JetBrains Mono" w:hAnsi="JetBrains Mono" w:eastAsia="JetBrains Mono" w:cs="JetBrains Mono"/>
          <w:color w:val="6A8759"/>
          <w:sz w:val="13"/>
          <w:szCs w:val="13"/>
          <w:shd w:val="clear" w:fill="2B2B2B"/>
        </w:rPr>
        <w:t>"</w:t>
      </w:r>
      <w:r>
        <w:rPr>
          <w:rFonts w:hint="default" w:ascii="JetBrains Mono" w:hAnsi="JetBrains Mono" w:eastAsia="JetBrains Mono" w:cs="JetBrains Mono"/>
          <w:color w:val="6A8759"/>
          <w:sz w:val="13"/>
          <w:szCs w:val="13"/>
          <w:shd w:val="clear" w:fill="364135"/>
        </w:rPr>
        <w:t>-fx-fill: #f66262;</w:t>
      </w:r>
      <w:r>
        <w:rPr>
          <w:rFonts w:hint="default" w:ascii="JetBrains Mono" w:hAnsi="JetBrains Mono" w:eastAsia="JetBrains Mono" w:cs="JetBrains Mono"/>
          <w:color w:val="6A8759"/>
          <w:sz w:val="13"/>
          <w:szCs w:val="13"/>
          <w:shd w:val="clear" w:fill="2B2B2B"/>
        </w:rPr>
        <w:t>"</w:t>
      </w:r>
      <w:r>
        <w:rPr>
          <w:rFonts w:hint="default" w:ascii="JetBrains Mono" w:hAnsi="JetBrains Mono" w:eastAsia="JetBrains Mono" w:cs="JetBrains Mono"/>
          <w:color w:val="A9B7C6"/>
          <w:sz w:val="13"/>
          <w:szCs w:val="13"/>
          <w:shd w:val="clear" w:fill="2B2B2B"/>
        </w:rPr>
        <w:t>)</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9876AA"/>
          <w:sz w:val="13"/>
          <w:szCs w:val="13"/>
          <w:shd w:val="clear" w:fill="2B2B2B"/>
        </w:rPr>
        <w:t>message_status</w:t>
      </w:r>
      <w:r>
        <w:rPr>
          <w:rFonts w:hint="default" w:ascii="JetBrains Mono" w:hAnsi="JetBrains Mono" w:eastAsia="JetBrains Mono" w:cs="JetBrains Mono"/>
          <w:color w:val="A9B7C6"/>
          <w:sz w:val="13"/>
          <w:szCs w:val="13"/>
          <w:shd w:val="clear" w:fill="2B2B2B"/>
        </w:rPr>
        <w:t>.setText(</w:t>
      </w:r>
      <w:r>
        <w:rPr>
          <w:rFonts w:hint="default" w:ascii="JetBrains Mono" w:hAnsi="JetBrains Mono" w:eastAsia="JetBrains Mono" w:cs="JetBrains Mono"/>
          <w:color w:val="6A8759"/>
          <w:sz w:val="13"/>
          <w:szCs w:val="13"/>
          <w:shd w:val="clear" w:fill="2B2B2B"/>
        </w:rPr>
        <w:t>"</w:t>
      </w:r>
      <w:r>
        <w:rPr>
          <w:rFonts w:hint="default" w:ascii="JetBrains Mono" w:hAnsi="JetBrains Mono" w:eastAsia="JetBrains Mono" w:cs="JetBrains Mono"/>
          <w:color w:val="CC7832"/>
          <w:sz w:val="13"/>
          <w:szCs w:val="13"/>
          <w:shd w:val="clear" w:fill="2B2B2B"/>
        </w:rPr>
        <w:t>\t\t\t\t</w:t>
      </w:r>
      <w:r>
        <w:rPr>
          <w:rFonts w:hint="default" w:ascii="JetBrains Mono" w:hAnsi="JetBrains Mono" w:eastAsia="JetBrains Mono" w:cs="JetBrains Mono"/>
          <w:color w:val="6A8759"/>
          <w:sz w:val="13"/>
          <w:szCs w:val="13"/>
          <w:shd w:val="clear" w:fill="2B2B2B"/>
        </w:rPr>
        <w:t>Sorry, you don't have sufficient funds to proceed with this transaction !"</w:t>
      </w:r>
      <w:r>
        <w:rPr>
          <w:rFonts w:hint="default" w:ascii="JetBrains Mono" w:hAnsi="JetBrains Mono" w:eastAsia="JetBrains Mono" w:cs="JetBrains Mono"/>
          <w:color w:val="A9B7C6"/>
          <w:sz w:val="13"/>
          <w:szCs w:val="13"/>
          <w:shd w:val="clear" w:fill="2B2B2B"/>
        </w:rPr>
        <w:t>)</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A9B7C6"/>
          <w:sz w:val="13"/>
          <w:szCs w:val="13"/>
          <w:shd w:val="clear" w:fill="2B2B2B"/>
        </w:rPr>
        <w:t>AlertMessage.</w:t>
      </w:r>
      <w:r>
        <w:rPr>
          <w:rFonts w:hint="default" w:ascii="JetBrains Mono" w:hAnsi="JetBrains Mono" w:eastAsia="JetBrains Mono" w:cs="JetBrains Mono"/>
          <w:i/>
          <w:color w:val="A9B7C6"/>
          <w:sz w:val="13"/>
          <w:szCs w:val="13"/>
          <w:shd w:val="clear" w:fill="2B2B2B"/>
        </w:rPr>
        <w:t>message</w:t>
      </w:r>
      <w:r>
        <w:rPr>
          <w:rFonts w:hint="default" w:ascii="JetBrains Mono" w:hAnsi="JetBrains Mono" w:eastAsia="JetBrains Mono" w:cs="JetBrains Mono"/>
          <w:color w:val="A9B7C6"/>
          <w:sz w:val="13"/>
          <w:szCs w:val="13"/>
          <w:shd w:val="clear" w:fill="2B2B2B"/>
        </w:rPr>
        <w:t>(</w:t>
      </w:r>
      <w:r>
        <w:rPr>
          <w:rFonts w:hint="default" w:ascii="JetBrains Mono" w:hAnsi="JetBrains Mono" w:eastAsia="JetBrains Mono" w:cs="JetBrains Mono"/>
          <w:color w:val="9876AA"/>
          <w:sz w:val="13"/>
          <w:szCs w:val="13"/>
          <w:shd w:val="clear" w:fill="2B2B2B"/>
        </w:rPr>
        <w:t>message_status</w:t>
      </w:r>
      <w:r>
        <w:rPr>
          <w:rFonts w:hint="default" w:ascii="JetBrains Mono" w:hAnsi="JetBrains Mono" w:eastAsia="JetBrains Mono" w:cs="JetBrains Mono"/>
          <w:color w:val="A9B7C6"/>
          <w:sz w:val="13"/>
          <w:szCs w:val="13"/>
          <w:shd w:val="clear" w:fill="2B2B2B"/>
        </w:rPr>
        <w:t>)</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A9B7C6"/>
          <w:sz w:val="13"/>
          <w:szCs w:val="13"/>
          <w:shd w:val="clear" w:fill="2B2B2B"/>
        </w:rPr>
        <w:t>}</w:t>
      </w:r>
      <w:r>
        <w:rPr>
          <w:rFonts w:hint="default" w:ascii="JetBrains Mono" w:hAnsi="JetBrains Mono" w:eastAsia="JetBrains Mono" w:cs="JetBrains Mono"/>
          <w:color w:val="A9B7C6"/>
          <w:sz w:val="13"/>
          <w:szCs w:val="13"/>
          <w:shd w:val="clear" w:fill="2B2B2B"/>
        </w:rPr>
        <w:br w:type="textWrapping"/>
      </w:r>
      <w:r>
        <w:rPr>
          <w:rFonts w:hint="default" w:ascii="JetBrains Mono" w:hAnsi="JetBrains Mono" w:eastAsia="JetBrains Mono" w:cs="JetBrains Mono"/>
          <w:color w:val="A9B7C6"/>
          <w:sz w:val="13"/>
          <w:szCs w:val="13"/>
          <w:shd w:val="clear" w:fill="2B2B2B"/>
        </w:rPr>
        <w:br w:type="textWrapping"/>
      </w:r>
      <w:r>
        <w:rPr>
          <w:rFonts w:hint="default" w:ascii="JetBrains Mono" w:hAnsi="JetBrains Mono" w:eastAsia="JetBrains Mono" w:cs="JetBrains Mono"/>
          <w:color w:val="A9B7C6"/>
          <w:sz w:val="13"/>
          <w:szCs w:val="13"/>
          <w:shd w:val="clear" w:fill="2B2B2B"/>
        </w:rPr>
        <w:t xml:space="preserve">            </w:t>
      </w:r>
      <w:r>
        <w:rPr>
          <w:rFonts w:hint="default" w:ascii="JetBrains Mono" w:hAnsi="JetBrains Mono" w:eastAsia="JetBrains Mono" w:cs="JetBrains Mono"/>
          <w:color w:val="9876AA"/>
          <w:sz w:val="13"/>
          <w:szCs w:val="13"/>
          <w:shd w:val="clear" w:fill="2B2B2B"/>
        </w:rPr>
        <w:t>acc_to</w:t>
      </w:r>
      <w:r>
        <w:rPr>
          <w:rFonts w:hint="default" w:ascii="JetBrains Mono" w:hAnsi="JetBrains Mono" w:eastAsia="JetBrains Mono" w:cs="JetBrains Mono"/>
          <w:color w:val="A9B7C6"/>
          <w:sz w:val="13"/>
          <w:szCs w:val="13"/>
          <w:shd w:val="clear" w:fill="2B2B2B"/>
        </w:rPr>
        <w:t>.clear()</w:t>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9876AA"/>
          <w:sz w:val="13"/>
          <w:szCs w:val="13"/>
          <w:shd w:val="clear" w:fill="2B2B2B"/>
        </w:rPr>
        <w:t>amount</w:t>
      </w:r>
      <w:r>
        <w:rPr>
          <w:rFonts w:hint="default" w:ascii="JetBrains Mono" w:hAnsi="JetBrains Mono" w:eastAsia="JetBrains Mono" w:cs="JetBrains Mono"/>
          <w:color w:val="A9B7C6"/>
          <w:sz w:val="13"/>
          <w:szCs w:val="13"/>
          <w:shd w:val="clear" w:fill="2B2B2B"/>
        </w:rPr>
        <w:t>.clear()</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A9B7C6"/>
          <w:sz w:val="13"/>
          <w:szCs w:val="13"/>
          <w:shd w:val="clear" w:fill="2B2B2B"/>
        </w:rPr>
        <w:t xml:space="preserve">} </w:t>
      </w:r>
      <w:r>
        <w:rPr>
          <w:rFonts w:hint="default" w:ascii="JetBrains Mono" w:hAnsi="JetBrains Mono" w:eastAsia="JetBrains Mono" w:cs="JetBrains Mono"/>
          <w:color w:val="CC7832"/>
          <w:sz w:val="13"/>
          <w:szCs w:val="13"/>
          <w:shd w:val="clear" w:fill="2B2B2B"/>
        </w:rPr>
        <w:t xml:space="preserve">catch </w:t>
      </w:r>
      <w:r>
        <w:rPr>
          <w:rFonts w:hint="default" w:ascii="JetBrains Mono" w:hAnsi="JetBrains Mono" w:eastAsia="JetBrains Mono" w:cs="JetBrains Mono"/>
          <w:color w:val="A9B7C6"/>
          <w:sz w:val="13"/>
          <w:szCs w:val="13"/>
          <w:shd w:val="clear" w:fill="2B2B2B"/>
        </w:rPr>
        <w:t>(SQLException err) { err.printStackTrace()</w:t>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A9B7C6"/>
          <w:sz w:val="13"/>
          <w:szCs w:val="13"/>
          <w:shd w:val="clear" w:fill="2B2B2B"/>
        </w:rPr>
        <w:t>}</w:t>
      </w:r>
      <w:r>
        <w:rPr>
          <w:rFonts w:hint="default" w:ascii="JetBrains Mono" w:hAnsi="JetBrains Mono" w:eastAsia="JetBrains Mono" w:cs="JetBrains Mono"/>
          <w:color w:val="A9B7C6"/>
          <w:sz w:val="13"/>
          <w:szCs w:val="13"/>
          <w:shd w:val="clear" w:fill="2B2B2B"/>
        </w:rPr>
        <w:br w:type="textWrapping"/>
      </w:r>
      <w:r>
        <w:rPr>
          <w:rFonts w:hint="default" w:ascii="JetBrains Mono" w:hAnsi="JetBrains Mono" w:eastAsia="JetBrains Mono" w:cs="JetBrains Mono"/>
          <w:color w:val="A9B7C6"/>
          <w:sz w:val="13"/>
          <w:szCs w:val="13"/>
          <w:shd w:val="clear" w:fill="2B2B2B"/>
        </w:rPr>
        <w:t xml:space="preserve">    }</w:t>
      </w:r>
      <w:r>
        <w:rPr>
          <w:rFonts w:hint="default" w:ascii="JetBrains Mono" w:hAnsi="JetBrains Mono" w:eastAsia="JetBrains Mono" w:cs="JetBrains Mono"/>
          <w:color w:val="A9B7C6"/>
          <w:sz w:val="13"/>
          <w:szCs w:val="13"/>
          <w:shd w:val="clear" w:fill="2B2B2B"/>
        </w:rPr>
        <w:br w:type="textWrapping"/>
      </w:r>
      <w:r>
        <w:rPr>
          <w:rFonts w:hint="default" w:ascii="JetBrains Mono" w:hAnsi="JetBrains Mono" w:eastAsia="JetBrains Mono" w:cs="JetBrains Mono"/>
          <w:color w:val="A9B7C6"/>
          <w:sz w:val="13"/>
          <w:szCs w:val="13"/>
          <w:shd w:val="clear" w:fill="2B2B2B"/>
        </w:rPr>
        <w:t>}</w:t>
      </w:r>
    </w:p>
    <w:p>
      <w:pPr>
        <w:pStyle w:val="8"/>
        <w:keepNext w:val="0"/>
        <w:keepLines w:val="0"/>
        <w:widowControl/>
        <w:suppressLineNumbers w:val="0"/>
        <w:rPr>
          <w:rFonts w:hint="default" w:ascii="Times New Roman Bold Italic" w:hAnsi="Times New Roman Bold Italic" w:cs="Times New Roman Bold Italic"/>
          <w:b/>
          <w:bCs/>
          <w:i/>
          <w:iCs/>
          <w:kern w:val="2"/>
          <w:sz w:val="32"/>
          <w:szCs w:val="36"/>
          <w:lang w:eastAsia="zh-CN"/>
        </w:rPr>
      </w:pPr>
    </w:p>
    <w:p>
      <w:pPr>
        <w:pStyle w:val="8"/>
        <w:keepNext w:val="0"/>
        <w:keepLines w:val="0"/>
        <w:widowControl/>
        <w:suppressLineNumbers w:val="0"/>
        <w:rPr>
          <w:rFonts w:hint="default" w:ascii="Times New Roman Bold Italic" w:hAnsi="Times New Roman Bold Italic" w:cs="Times New Roman Bold Italic"/>
          <w:b/>
          <w:bCs/>
          <w:i/>
          <w:iCs/>
          <w:kern w:val="2"/>
          <w:sz w:val="32"/>
          <w:szCs w:val="36"/>
          <w:lang w:eastAsia="zh-CN"/>
        </w:rPr>
      </w:pPr>
      <w:r>
        <w:rPr>
          <w:rFonts w:hint="default" w:ascii="Times New Roman Bold Italic" w:hAnsi="Times New Roman Bold Italic" w:cs="Times New Roman Bold Italic"/>
          <w:b/>
          <w:bCs/>
          <w:i/>
          <w:iCs/>
          <w:kern w:val="2"/>
          <w:sz w:val="32"/>
          <w:szCs w:val="36"/>
          <w:lang w:eastAsia="zh-CN"/>
        </w:rPr>
        <w:t xml:space="preserve">Transactions </w:t>
      </w:r>
      <w:r>
        <w:rPr>
          <w:rFonts w:hint="default" w:ascii="Times New Roman Bold Italic" w:hAnsi="Times New Roman Bold Italic" w:cs="Times New Roman Bold Italic"/>
          <w:b/>
          <w:bCs/>
          <w:i/>
          <w:iCs/>
          <w:kern w:val="2"/>
          <w:sz w:val="32"/>
          <w:szCs w:val="36"/>
          <w:lang w:eastAsia="zh-CN"/>
        </w:rPr>
        <w:t>Class Controller</w:t>
      </w:r>
    </w:p>
    <w:p>
      <w:pPr>
        <w:pStyle w:val="7"/>
        <w:keepNext w:val="0"/>
        <w:keepLines w:val="0"/>
        <w:widowControl/>
        <w:suppressLineNumbers w:val="0"/>
        <w:shd w:val="clear" w:fill="2B2B2B"/>
        <w:rPr>
          <w:rFonts w:ascii="JetBrains Mono" w:hAnsi="JetBrains Mono" w:eastAsia="JetBrains Mono" w:cs="JetBrains Mono"/>
          <w:color w:val="A9B7C6"/>
          <w:sz w:val="13"/>
          <w:szCs w:val="13"/>
        </w:rPr>
      </w:pPr>
      <w:r>
        <w:rPr>
          <w:rFonts w:hint="default" w:ascii="JetBrains Mono" w:hAnsi="JetBrains Mono" w:eastAsia="JetBrains Mono" w:cs="JetBrains Mono"/>
          <w:color w:val="CC7832"/>
          <w:sz w:val="13"/>
          <w:szCs w:val="13"/>
          <w:shd w:val="clear" w:fill="2B2B2B"/>
        </w:rPr>
        <w:t xml:space="preserve">package </w:t>
      </w:r>
      <w:r>
        <w:rPr>
          <w:rFonts w:hint="default" w:ascii="JetBrains Mono" w:hAnsi="JetBrains Mono" w:eastAsia="JetBrains Mono" w:cs="JetBrains Mono"/>
          <w:color w:val="A9B7C6"/>
          <w:sz w:val="13"/>
          <w:szCs w:val="13"/>
          <w:shd w:val="clear" w:fill="2B2B2B"/>
        </w:rPr>
        <w:t>Controllers</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import </w:t>
      </w:r>
      <w:r>
        <w:rPr>
          <w:rFonts w:hint="default" w:ascii="JetBrains Mono" w:hAnsi="JetBrains Mono" w:eastAsia="JetBrains Mono" w:cs="JetBrains Mono"/>
          <w:color w:val="A9B7C6"/>
          <w:sz w:val="13"/>
          <w:szCs w:val="13"/>
          <w:shd w:val="clear" w:fill="2B2B2B"/>
        </w:rPr>
        <w:t>Models.Initializer</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import </w:t>
      </w:r>
      <w:r>
        <w:rPr>
          <w:rFonts w:hint="default" w:ascii="JetBrains Mono" w:hAnsi="JetBrains Mono" w:eastAsia="JetBrains Mono" w:cs="JetBrains Mono"/>
          <w:color w:val="A9B7C6"/>
          <w:sz w:val="13"/>
          <w:szCs w:val="13"/>
          <w:shd w:val="clear" w:fill="2B2B2B"/>
        </w:rPr>
        <w:t>Models.TabViewHelper</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import </w:t>
      </w:r>
      <w:r>
        <w:rPr>
          <w:rFonts w:hint="default" w:ascii="JetBrains Mono" w:hAnsi="JetBrains Mono" w:eastAsia="JetBrains Mono" w:cs="JetBrains Mono"/>
          <w:color w:val="A9B7C6"/>
          <w:sz w:val="13"/>
          <w:szCs w:val="13"/>
          <w:shd w:val="clear" w:fill="2B2B2B"/>
        </w:rPr>
        <w:t>Models.TransactionsHistory</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import </w:t>
      </w:r>
      <w:r>
        <w:rPr>
          <w:rFonts w:hint="default" w:ascii="JetBrains Mono" w:hAnsi="JetBrains Mono" w:eastAsia="JetBrains Mono" w:cs="JetBrains Mono"/>
          <w:color w:val="A9B7C6"/>
          <w:sz w:val="13"/>
          <w:szCs w:val="13"/>
          <w:shd w:val="clear" w:fill="2B2B2B"/>
        </w:rPr>
        <w:t>Public.Switcher</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import </w:t>
      </w:r>
      <w:r>
        <w:rPr>
          <w:rFonts w:hint="default" w:ascii="JetBrains Mono" w:hAnsi="JetBrains Mono" w:eastAsia="JetBrains Mono" w:cs="JetBrains Mono"/>
          <w:color w:val="A9B7C6"/>
          <w:sz w:val="13"/>
          <w:szCs w:val="13"/>
          <w:shd w:val="clear" w:fill="2B2B2B"/>
        </w:rPr>
        <w:t>javafx.fxml.</w:t>
      </w:r>
      <w:r>
        <w:rPr>
          <w:rFonts w:hint="default" w:ascii="JetBrains Mono" w:hAnsi="JetBrains Mono" w:eastAsia="JetBrains Mono" w:cs="JetBrains Mono"/>
          <w:color w:val="BBB529"/>
          <w:sz w:val="13"/>
          <w:szCs w:val="13"/>
          <w:shd w:val="clear" w:fill="2B2B2B"/>
        </w:rPr>
        <w:t>FXML</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import </w:t>
      </w:r>
      <w:r>
        <w:rPr>
          <w:rFonts w:hint="default" w:ascii="JetBrains Mono" w:hAnsi="JetBrains Mono" w:eastAsia="JetBrains Mono" w:cs="JetBrains Mono"/>
          <w:color w:val="A9B7C6"/>
          <w:sz w:val="13"/>
          <w:szCs w:val="13"/>
          <w:shd w:val="clear" w:fill="2B2B2B"/>
        </w:rPr>
        <w:t>javafx.scene.control.Label</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import </w:t>
      </w:r>
      <w:r>
        <w:rPr>
          <w:rFonts w:hint="default" w:ascii="JetBrains Mono" w:hAnsi="JetBrains Mono" w:eastAsia="JetBrains Mono" w:cs="JetBrains Mono"/>
          <w:color w:val="A9B7C6"/>
          <w:sz w:val="13"/>
          <w:szCs w:val="13"/>
          <w:shd w:val="clear" w:fill="2B2B2B"/>
        </w:rPr>
        <w:t>javafx.scene.control.TableColumn</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import </w:t>
      </w:r>
      <w:r>
        <w:rPr>
          <w:rFonts w:hint="default" w:ascii="JetBrains Mono" w:hAnsi="JetBrains Mono" w:eastAsia="JetBrains Mono" w:cs="JetBrains Mono"/>
          <w:color w:val="A9B7C6"/>
          <w:sz w:val="13"/>
          <w:szCs w:val="13"/>
          <w:shd w:val="clear" w:fill="2B2B2B"/>
        </w:rPr>
        <w:t>javafx.scene.control.TableView</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import </w:t>
      </w:r>
      <w:r>
        <w:rPr>
          <w:rFonts w:hint="default" w:ascii="JetBrains Mono" w:hAnsi="JetBrains Mono" w:eastAsia="JetBrains Mono" w:cs="JetBrains Mono"/>
          <w:color w:val="A9B7C6"/>
          <w:sz w:val="13"/>
          <w:szCs w:val="13"/>
          <w:shd w:val="clear" w:fill="2B2B2B"/>
        </w:rPr>
        <w:t>javafx.scene.control.TextField</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import </w:t>
      </w:r>
      <w:r>
        <w:rPr>
          <w:rFonts w:hint="default" w:ascii="JetBrains Mono" w:hAnsi="JetBrains Mono" w:eastAsia="JetBrains Mono" w:cs="JetBrains Mono"/>
          <w:color w:val="A9B7C6"/>
          <w:sz w:val="13"/>
          <w:szCs w:val="13"/>
          <w:shd w:val="clear" w:fill="2B2B2B"/>
        </w:rPr>
        <w:t>javafx.scene.control.cell.PropertyValueFactory</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import </w:t>
      </w:r>
      <w:r>
        <w:rPr>
          <w:rFonts w:hint="default" w:ascii="JetBrains Mono" w:hAnsi="JetBrains Mono" w:eastAsia="JetBrains Mono" w:cs="JetBrains Mono"/>
          <w:color w:val="A9B7C6"/>
          <w:sz w:val="13"/>
          <w:szCs w:val="13"/>
          <w:shd w:val="clear" w:fill="2B2B2B"/>
        </w:rPr>
        <w:t>java.io.IOException</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import </w:t>
      </w:r>
      <w:r>
        <w:rPr>
          <w:rFonts w:hint="default" w:ascii="JetBrains Mono" w:hAnsi="JetBrains Mono" w:eastAsia="JetBrains Mono" w:cs="JetBrains Mono"/>
          <w:color w:val="A9B7C6"/>
          <w:sz w:val="13"/>
          <w:szCs w:val="13"/>
          <w:shd w:val="clear" w:fill="2B2B2B"/>
        </w:rPr>
        <w:t>java.sql.SQLException</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public class </w:t>
      </w:r>
      <w:r>
        <w:rPr>
          <w:rFonts w:hint="default" w:ascii="JetBrains Mono" w:hAnsi="JetBrains Mono" w:eastAsia="JetBrains Mono" w:cs="JetBrains Mono"/>
          <w:color w:val="A9B7C6"/>
          <w:sz w:val="13"/>
          <w:szCs w:val="13"/>
          <w:shd w:val="clear" w:fill="2B2B2B"/>
        </w:rPr>
        <w:t xml:space="preserve">Transactions </w:t>
      </w:r>
      <w:r>
        <w:rPr>
          <w:rFonts w:hint="default" w:ascii="JetBrains Mono" w:hAnsi="JetBrains Mono" w:eastAsia="JetBrains Mono" w:cs="JetBrains Mono"/>
          <w:color w:val="CC7832"/>
          <w:sz w:val="13"/>
          <w:szCs w:val="13"/>
          <w:shd w:val="clear" w:fill="2B2B2B"/>
        </w:rPr>
        <w:t xml:space="preserve">extends </w:t>
      </w:r>
      <w:r>
        <w:rPr>
          <w:rFonts w:hint="default" w:ascii="JetBrains Mono" w:hAnsi="JetBrains Mono" w:eastAsia="JetBrains Mono" w:cs="JetBrains Mono"/>
          <w:color w:val="A9B7C6"/>
          <w:sz w:val="13"/>
          <w:szCs w:val="13"/>
          <w:shd w:val="clear" w:fill="2B2B2B"/>
        </w:rPr>
        <w:t>Login {</w:t>
      </w:r>
      <w:r>
        <w:rPr>
          <w:rFonts w:hint="default" w:ascii="JetBrains Mono" w:hAnsi="JetBrains Mono" w:eastAsia="JetBrains Mono" w:cs="JetBrains Mono"/>
          <w:color w:val="A9B7C6"/>
          <w:sz w:val="13"/>
          <w:szCs w:val="13"/>
          <w:shd w:val="clear" w:fill="2B2B2B"/>
        </w:rPr>
        <w:br w:type="textWrapping"/>
      </w:r>
      <w:r>
        <w:rPr>
          <w:rFonts w:hint="default" w:ascii="JetBrains Mono" w:hAnsi="JetBrains Mono" w:eastAsia="JetBrains Mono" w:cs="JetBrains Mono"/>
          <w:color w:val="A9B7C6"/>
          <w:sz w:val="13"/>
          <w:szCs w:val="13"/>
          <w:shd w:val="clear" w:fill="2B2B2B"/>
        </w:rPr>
        <w:br w:type="textWrapping"/>
      </w:r>
      <w:r>
        <w:rPr>
          <w:rFonts w:hint="default" w:ascii="JetBrains Mono" w:hAnsi="JetBrains Mono" w:eastAsia="JetBrains Mono" w:cs="JetBrains Mono"/>
          <w:color w:val="A9B7C6"/>
          <w:sz w:val="13"/>
          <w:szCs w:val="13"/>
          <w:shd w:val="clear" w:fill="2B2B2B"/>
        </w:rPr>
        <w:t xml:space="preserve">    </w:t>
      </w:r>
      <w:r>
        <w:rPr>
          <w:rFonts w:hint="default" w:ascii="JetBrains Mono" w:hAnsi="JetBrains Mono" w:eastAsia="JetBrains Mono" w:cs="JetBrains Mono"/>
          <w:color w:val="BBB529"/>
          <w:sz w:val="13"/>
          <w:szCs w:val="13"/>
          <w:shd w:val="clear" w:fill="2B2B2B"/>
        </w:rPr>
        <w:t>@FXML</w:t>
      </w:r>
      <w:r>
        <w:rPr>
          <w:rFonts w:hint="default" w:ascii="JetBrains Mono" w:hAnsi="JetBrains Mono" w:eastAsia="JetBrains Mono" w:cs="JetBrains Mono"/>
          <w:color w:val="BBB529"/>
          <w:sz w:val="13"/>
          <w:szCs w:val="13"/>
          <w:shd w:val="clear" w:fill="2B2B2B"/>
        </w:rPr>
        <w:br w:type="textWrapping"/>
      </w:r>
      <w:r>
        <w:rPr>
          <w:rFonts w:hint="default" w:ascii="JetBrains Mono" w:hAnsi="JetBrains Mono" w:eastAsia="JetBrains Mono" w:cs="JetBrains Mono"/>
          <w:color w:val="BBB529"/>
          <w:sz w:val="13"/>
          <w:szCs w:val="13"/>
          <w:shd w:val="clear" w:fill="2B2B2B"/>
        </w:rPr>
        <w:t xml:space="preserve">    </w:t>
      </w:r>
      <w:r>
        <w:rPr>
          <w:rFonts w:hint="default" w:ascii="JetBrains Mono" w:hAnsi="JetBrains Mono" w:eastAsia="JetBrains Mono" w:cs="JetBrains Mono"/>
          <w:color w:val="CC7832"/>
          <w:sz w:val="13"/>
          <w:szCs w:val="13"/>
          <w:shd w:val="clear" w:fill="2B2B2B"/>
        </w:rPr>
        <w:t xml:space="preserve">private </w:t>
      </w:r>
      <w:r>
        <w:rPr>
          <w:rFonts w:hint="default" w:ascii="JetBrains Mono" w:hAnsi="JetBrains Mono" w:eastAsia="JetBrains Mono" w:cs="JetBrains Mono"/>
          <w:color w:val="A9B7C6"/>
          <w:sz w:val="13"/>
          <w:szCs w:val="13"/>
          <w:shd w:val="clear" w:fill="2B2B2B"/>
        </w:rPr>
        <w:t xml:space="preserve">Label </w:t>
      </w:r>
      <w:r>
        <w:rPr>
          <w:rFonts w:hint="default" w:ascii="JetBrains Mono" w:hAnsi="JetBrains Mono" w:eastAsia="JetBrains Mono" w:cs="JetBrains Mono"/>
          <w:color w:val="9876AA"/>
          <w:sz w:val="13"/>
          <w:szCs w:val="13"/>
          <w:shd w:val="clear" w:fill="2B2B2B"/>
        </w:rPr>
        <w:t>account_user</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BBB529"/>
          <w:sz w:val="13"/>
          <w:szCs w:val="13"/>
          <w:shd w:val="clear" w:fill="2B2B2B"/>
        </w:rPr>
        <w:t>@FXML</w:t>
      </w:r>
      <w:r>
        <w:rPr>
          <w:rFonts w:hint="default" w:ascii="JetBrains Mono" w:hAnsi="JetBrains Mono" w:eastAsia="JetBrains Mono" w:cs="JetBrains Mono"/>
          <w:color w:val="BBB529"/>
          <w:sz w:val="13"/>
          <w:szCs w:val="13"/>
          <w:shd w:val="clear" w:fill="2B2B2B"/>
        </w:rPr>
        <w:br w:type="textWrapping"/>
      </w:r>
      <w:r>
        <w:rPr>
          <w:rFonts w:hint="default" w:ascii="JetBrains Mono" w:hAnsi="JetBrains Mono" w:eastAsia="JetBrains Mono" w:cs="JetBrains Mono"/>
          <w:color w:val="BBB529"/>
          <w:sz w:val="13"/>
          <w:szCs w:val="13"/>
          <w:shd w:val="clear" w:fill="2B2B2B"/>
        </w:rPr>
        <w:t xml:space="preserve">    </w:t>
      </w:r>
      <w:r>
        <w:rPr>
          <w:rFonts w:hint="default" w:ascii="JetBrains Mono" w:hAnsi="JetBrains Mono" w:eastAsia="JetBrains Mono" w:cs="JetBrains Mono"/>
          <w:color w:val="CC7832"/>
          <w:sz w:val="13"/>
          <w:szCs w:val="13"/>
          <w:shd w:val="clear" w:fill="2B2B2B"/>
        </w:rPr>
        <w:t xml:space="preserve">private </w:t>
      </w:r>
      <w:r>
        <w:rPr>
          <w:rFonts w:hint="default" w:ascii="JetBrains Mono" w:hAnsi="JetBrains Mono" w:eastAsia="JetBrains Mono" w:cs="JetBrains Mono"/>
          <w:color w:val="A9B7C6"/>
          <w:sz w:val="13"/>
          <w:szCs w:val="13"/>
          <w:shd w:val="clear" w:fill="2B2B2B"/>
        </w:rPr>
        <w:t xml:space="preserve">TableView&lt;TransactionsHistory&gt; </w:t>
      </w:r>
      <w:r>
        <w:rPr>
          <w:rFonts w:hint="default" w:ascii="JetBrains Mono" w:hAnsi="JetBrains Mono" w:eastAsia="JetBrains Mono" w:cs="JetBrains Mono"/>
          <w:color w:val="9876AA"/>
          <w:sz w:val="13"/>
          <w:szCs w:val="13"/>
          <w:shd w:val="clear" w:fill="2B2B2B"/>
        </w:rPr>
        <w:t>transactions_view</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BBB529"/>
          <w:sz w:val="13"/>
          <w:szCs w:val="13"/>
          <w:shd w:val="clear" w:fill="2B2B2B"/>
        </w:rPr>
        <w:t>@FXML</w:t>
      </w:r>
      <w:r>
        <w:rPr>
          <w:rFonts w:hint="default" w:ascii="JetBrains Mono" w:hAnsi="JetBrains Mono" w:eastAsia="JetBrains Mono" w:cs="JetBrains Mono"/>
          <w:color w:val="BBB529"/>
          <w:sz w:val="13"/>
          <w:szCs w:val="13"/>
          <w:shd w:val="clear" w:fill="2B2B2B"/>
        </w:rPr>
        <w:br w:type="textWrapping"/>
      </w:r>
      <w:r>
        <w:rPr>
          <w:rFonts w:hint="default" w:ascii="JetBrains Mono" w:hAnsi="JetBrains Mono" w:eastAsia="JetBrains Mono" w:cs="JetBrains Mono"/>
          <w:color w:val="BBB529"/>
          <w:sz w:val="13"/>
          <w:szCs w:val="13"/>
          <w:shd w:val="clear" w:fill="2B2B2B"/>
        </w:rPr>
        <w:t xml:space="preserve">    </w:t>
      </w:r>
      <w:r>
        <w:rPr>
          <w:rFonts w:hint="default" w:ascii="JetBrains Mono" w:hAnsi="JetBrains Mono" w:eastAsia="JetBrains Mono" w:cs="JetBrains Mono"/>
          <w:color w:val="CC7832"/>
          <w:sz w:val="13"/>
          <w:szCs w:val="13"/>
          <w:shd w:val="clear" w:fill="2B2B2B"/>
        </w:rPr>
        <w:t xml:space="preserve">private </w:t>
      </w:r>
      <w:r>
        <w:rPr>
          <w:rFonts w:hint="default" w:ascii="JetBrains Mono" w:hAnsi="JetBrains Mono" w:eastAsia="JetBrains Mono" w:cs="JetBrains Mono"/>
          <w:color w:val="A9B7C6"/>
          <w:sz w:val="13"/>
          <w:szCs w:val="13"/>
          <w:shd w:val="clear" w:fill="2B2B2B"/>
        </w:rPr>
        <w:t>TableColumn&lt;TransactionsHistory</w:t>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A9B7C6"/>
          <w:sz w:val="13"/>
          <w:szCs w:val="13"/>
          <w:shd w:val="clear" w:fill="2B2B2B"/>
        </w:rPr>
        <w:t xml:space="preserve">String&gt; </w:t>
      </w:r>
      <w:r>
        <w:rPr>
          <w:rFonts w:hint="default" w:ascii="JetBrains Mono" w:hAnsi="JetBrains Mono" w:eastAsia="JetBrains Mono" w:cs="JetBrains Mono"/>
          <w:color w:val="9876AA"/>
          <w:sz w:val="13"/>
          <w:szCs w:val="13"/>
          <w:shd w:val="clear" w:fill="2B2B2B"/>
        </w:rPr>
        <w:t>TRANS_ID</w:t>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9876AA"/>
          <w:sz w:val="13"/>
          <w:szCs w:val="13"/>
          <w:shd w:val="clear" w:fill="2B2B2B"/>
        </w:rPr>
        <w:t>TRANS_TYPE</w:t>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9876AA"/>
          <w:sz w:val="13"/>
          <w:szCs w:val="13"/>
          <w:shd w:val="clear" w:fill="2B2B2B"/>
        </w:rPr>
        <w:t>TRANS_AMOUNT</w:t>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9876AA"/>
          <w:sz w:val="13"/>
          <w:szCs w:val="13"/>
          <w:shd w:val="clear" w:fill="2B2B2B"/>
        </w:rPr>
        <w:t>TRANS_BALANCE</w:t>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9876AA"/>
          <w:sz w:val="13"/>
          <w:szCs w:val="13"/>
          <w:shd w:val="clear" w:fill="2B2B2B"/>
        </w:rPr>
        <w:t>TRANS_DATE</w:t>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9876AA"/>
          <w:sz w:val="13"/>
          <w:szCs w:val="13"/>
          <w:shd w:val="clear" w:fill="2B2B2B"/>
        </w:rPr>
        <w:t>TRANS_TIME</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BBB529"/>
          <w:sz w:val="13"/>
          <w:szCs w:val="13"/>
          <w:shd w:val="clear" w:fill="2B2B2B"/>
        </w:rPr>
        <w:t>@FXML</w:t>
      </w:r>
      <w:r>
        <w:rPr>
          <w:rFonts w:hint="default" w:ascii="JetBrains Mono" w:hAnsi="JetBrains Mono" w:eastAsia="JetBrains Mono" w:cs="JetBrains Mono"/>
          <w:color w:val="BBB529"/>
          <w:sz w:val="13"/>
          <w:szCs w:val="13"/>
          <w:shd w:val="clear" w:fill="2B2B2B"/>
        </w:rPr>
        <w:br w:type="textWrapping"/>
      </w:r>
      <w:r>
        <w:rPr>
          <w:rFonts w:hint="default" w:ascii="JetBrains Mono" w:hAnsi="JetBrains Mono" w:eastAsia="JetBrains Mono" w:cs="JetBrains Mono"/>
          <w:color w:val="BBB529"/>
          <w:sz w:val="13"/>
          <w:szCs w:val="13"/>
          <w:shd w:val="clear" w:fill="2B2B2B"/>
        </w:rPr>
        <w:t xml:space="preserve">    </w:t>
      </w:r>
      <w:r>
        <w:rPr>
          <w:rFonts w:hint="default" w:ascii="JetBrains Mono" w:hAnsi="JetBrains Mono" w:eastAsia="JetBrains Mono" w:cs="JetBrains Mono"/>
          <w:color w:val="CC7832"/>
          <w:sz w:val="13"/>
          <w:szCs w:val="13"/>
          <w:shd w:val="clear" w:fill="2B2B2B"/>
        </w:rPr>
        <w:t xml:space="preserve">private </w:t>
      </w:r>
      <w:r>
        <w:rPr>
          <w:rFonts w:hint="default" w:ascii="JetBrains Mono" w:hAnsi="JetBrains Mono" w:eastAsia="JetBrains Mono" w:cs="JetBrains Mono"/>
          <w:color w:val="A9B7C6"/>
          <w:sz w:val="13"/>
          <w:szCs w:val="13"/>
          <w:shd w:val="clear" w:fill="2B2B2B"/>
        </w:rPr>
        <w:t xml:space="preserve">TextField </w:t>
      </w:r>
      <w:r>
        <w:rPr>
          <w:rFonts w:hint="default" w:ascii="JetBrains Mono" w:hAnsi="JetBrains Mono" w:eastAsia="JetBrains Mono" w:cs="JetBrains Mono"/>
          <w:color w:val="9876AA"/>
          <w:sz w:val="13"/>
          <w:szCs w:val="13"/>
          <w:shd w:val="clear" w:fill="2B2B2B"/>
        </w:rPr>
        <w:t>searching</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    public void </w:t>
      </w:r>
      <w:r>
        <w:rPr>
          <w:rFonts w:hint="default" w:ascii="JetBrains Mono" w:hAnsi="JetBrains Mono" w:eastAsia="JetBrains Mono" w:cs="JetBrains Mono"/>
          <w:color w:val="FFC66D"/>
          <w:sz w:val="13"/>
          <w:szCs w:val="13"/>
          <w:shd w:val="clear" w:fill="2B2B2B"/>
        </w:rPr>
        <w:t xml:space="preserve">initialize </w:t>
      </w:r>
      <w:r>
        <w:rPr>
          <w:rFonts w:hint="default" w:ascii="JetBrains Mono" w:hAnsi="JetBrains Mono" w:eastAsia="JetBrains Mono" w:cs="JetBrains Mono"/>
          <w:color w:val="A9B7C6"/>
          <w:sz w:val="13"/>
          <w:szCs w:val="13"/>
          <w:shd w:val="clear" w:fill="2B2B2B"/>
        </w:rPr>
        <w:t xml:space="preserve">() </w:t>
      </w:r>
      <w:r>
        <w:rPr>
          <w:rFonts w:hint="default" w:ascii="JetBrains Mono" w:hAnsi="JetBrains Mono" w:eastAsia="JetBrains Mono" w:cs="JetBrains Mono"/>
          <w:color w:val="CC7832"/>
          <w:sz w:val="13"/>
          <w:szCs w:val="13"/>
          <w:shd w:val="clear" w:fill="2B2B2B"/>
        </w:rPr>
        <w:t xml:space="preserve">throws </w:t>
      </w:r>
      <w:r>
        <w:rPr>
          <w:rFonts w:hint="default" w:ascii="JetBrains Mono" w:hAnsi="JetBrains Mono" w:eastAsia="JetBrains Mono" w:cs="JetBrains Mono"/>
          <w:color w:val="A9B7C6"/>
          <w:sz w:val="13"/>
          <w:szCs w:val="13"/>
          <w:shd w:val="clear" w:fill="2B2B2B"/>
        </w:rPr>
        <w:t>SQLException {</w:t>
      </w:r>
      <w:r>
        <w:rPr>
          <w:rFonts w:hint="default" w:ascii="JetBrains Mono" w:hAnsi="JetBrains Mono" w:eastAsia="JetBrains Mono" w:cs="JetBrains Mono"/>
          <w:color w:val="A9B7C6"/>
          <w:sz w:val="13"/>
          <w:szCs w:val="13"/>
          <w:shd w:val="clear" w:fill="2B2B2B"/>
        </w:rPr>
        <w:br w:type="textWrapping"/>
      </w:r>
      <w:r>
        <w:rPr>
          <w:rFonts w:hint="default" w:ascii="JetBrains Mono" w:hAnsi="JetBrains Mono" w:eastAsia="JetBrains Mono" w:cs="JetBrains Mono"/>
          <w:color w:val="A9B7C6"/>
          <w:sz w:val="13"/>
          <w:szCs w:val="13"/>
          <w:shd w:val="clear" w:fill="2B2B2B"/>
        </w:rPr>
        <w:t xml:space="preserve">        Initializer.</w:t>
      </w:r>
      <w:r>
        <w:rPr>
          <w:rFonts w:hint="default" w:ascii="JetBrains Mono" w:hAnsi="JetBrains Mono" w:eastAsia="JetBrains Mono" w:cs="JetBrains Mono"/>
          <w:i/>
          <w:color w:val="A9B7C6"/>
          <w:sz w:val="13"/>
          <w:szCs w:val="13"/>
          <w:shd w:val="clear" w:fill="2B2B2B"/>
        </w:rPr>
        <w:t xml:space="preserve">init_transactions </w:t>
      </w:r>
      <w:r>
        <w:rPr>
          <w:rFonts w:hint="default" w:ascii="JetBrains Mono" w:hAnsi="JetBrains Mono" w:eastAsia="JetBrains Mono" w:cs="JetBrains Mono"/>
          <w:color w:val="A9B7C6"/>
          <w:sz w:val="13"/>
          <w:szCs w:val="13"/>
          <w:shd w:val="clear" w:fill="2B2B2B"/>
        </w:rPr>
        <w:t xml:space="preserve">( </w:t>
      </w:r>
      <w:r>
        <w:rPr>
          <w:rFonts w:hint="default" w:ascii="JetBrains Mono" w:hAnsi="JetBrains Mono" w:eastAsia="JetBrains Mono" w:cs="JetBrains Mono"/>
          <w:color w:val="9876AA"/>
          <w:sz w:val="13"/>
          <w:szCs w:val="13"/>
          <w:shd w:val="clear" w:fill="2B2B2B"/>
        </w:rPr>
        <w:t>account_user</w:t>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A9B7C6"/>
          <w:sz w:val="13"/>
          <w:szCs w:val="13"/>
          <w:shd w:val="clear" w:fill="2B2B2B"/>
        </w:rPr>
        <w:t>connect() )</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A9B7C6"/>
          <w:sz w:val="13"/>
          <w:szCs w:val="13"/>
          <w:shd w:val="clear" w:fill="2B2B2B"/>
        </w:rPr>
        <w:t>TabViewHelper.</w:t>
      </w:r>
      <w:r>
        <w:rPr>
          <w:rFonts w:hint="default" w:ascii="JetBrains Mono" w:hAnsi="JetBrains Mono" w:eastAsia="JetBrains Mono" w:cs="JetBrains Mono"/>
          <w:i/>
          <w:color w:val="A9B7C6"/>
          <w:sz w:val="13"/>
          <w:szCs w:val="13"/>
          <w:shd w:val="clear" w:fill="2B2B2B"/>
        </w:rPr>
        <w:t>table_view</w:t>
      </w:r>
      <w:r>
        <w:rPr>
          <w:rFonts w:hint="default" w:ascii="JetBrains Mono" w:hAnsi="JetBrains Mono" w:eastAsia="JetBrains Mono" w:cs="JetBrains Mono"/>
          <w:color w:val="A9B7C6"/>
          <w:sz w:val="13"/>
          <w:szCs w:val="13"/>
          <w:shd w:val="clear" w:fill="2B2B2B"/>
        </w:rPr>
        <w:t>(</w:t>
      </w:r>
      <w:r>
        <w:rPr>
          <w:rFonts w:hint="default" w:ascii="JetBrains Mono" w:hAnsi="JetBrains Mono" w:eastAsia="JetBrains Mono" w:cs="JetBrains Mono"/>
          <w:color w:val="9876AA"/>
          <w:sz w:val="13"/>
          <w:szCs w:val="13"/>
          <w:shd w:val="clear" w:fill="2B2B2B"/>
        </w:rPr>
        <w:t>transactions_view</w:t>
      </w:r>
      <w:r>
        <w:rPr>
          <w:rFonts w:hint="default" w:ascii="JetBrains Mono" w:hAnsi="JetBrains Mono" w:eastAsia="JetBrains Mono" w:cs="JetBrains Mono"/>
          <w:color w:val="A9B7C6"/>
          <w:sz w:val="13"/>
          <w:szCs w:val="13"/>
          <w:shd w:val="clear" w:fill="2B2B2B"/>
        </w:rPr>
        <w:t>)</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9876AA"/>
          <w:sz w:val="13"/>
          <w:szCs w:val="13"/>
          <w:shd w:val="clear" w:fill="2B2B2B"/>
        </w:rPr>
        <w:t>TRANS_ID</w:t>
      </w:r>
      <w:r>
        <w:rPr>
          <w:rFonts w:hint="default" w:ascii="JetBrains Mono" w:hAnsi="JetBrains Mono" w:eastAsia="JetBrains Mono" w:cs="JetBrains Mono"/>
          <w:color w:val="A9B7C6"/>
          <w:sz w:val="13"/>
          <w:szCs w:val="13"/>
          <w:shd w:val="clear" w:fill="2B2B2B"/>
        </w:rPr>
        <w:t xml:space="preserve">.setCellValueFactory( </w:t>
      </w:r>
      <w:r>
        <w:rPr>
          <w:rFonts w:hint="default" w:ascii="JetBrains Mono" w:hAnsi="JetBrains Mono" w:eastAsia="JetBrains Mono" w:cs="JetBrains Mono"/>
          <w:color w:val="CC7832"/>
          <w:sz w:val="13"/>
          <w:szCs w:val="13"/>
          <w:shd w:val="clear" w:fill="2B2B2B"/>
        </w:rPr>
        <w:t xml:space="preserve">new </w:t>
      </w:r>
      <w:r>
        <w:rPr>
          <w:rFonts w:hint="default" w:ascii="JetBrains Mono" w:hAnsi="JetBrains Mono" w:eastAsia="JetBrains Mono" w:cs="JetBrains Mono"/>
          <w:color w:val="A9B7C6"/>
          <w:sz w:val="13"/>
          <w:szCs w:val="13"/>
          <w:shd w:val="clear" w:fill="2B2B2B"/>
        </w:rPr>
        <w:t>PropertyValueFactory&lt;&gt;(</w:t>
      </w:r>
      <w:r>
        <w:rPr>
          <w:rFonts w:hint="default" w:ascii="JetBrains Mono" w:hAnsi="JetBrains Mono" w:eastAsia="JetBrains Mono" w:cs="JetBrains Mono"/>
          <w:color w:val="6A8759"/>
          <w:sz w:val="13"/>
          <w:szCs w:val="13"/>
          <w:shd w:val="clear" w:fill="2B2B2B"/>
        </w:rPr>
        <w:t>"trans_id"</w:t>
      </w:r>
      <w:r>
        <w:rPr>
          <w:rFonts w:hint="default" w:ascii="JetBrains Mono" w:hAnsi="JetBrains Mono" w:eastAsia="JetBrains Mono" w:cs="JetBrains Mono"/>
          <w:color w:val="A9B7C6"/>
          <w:sz w:val="13"/>
          <w:szCs w:val="13"/>
          <w:shd w:val="clear" w:fill="2B2B2B"/>
        </w:rPr>
        <w:t>))</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9876AA"/>
          <w:sz w:val="13"/>
          <w:szCs w:val="13"/>
          <w:shd w:val="clear" w:fill="2B2B2B"/>
        </w:rPr>
        <w:t>TRANS_TYPE</w:t>
      </w:r>
      <w:r>
        <w:rPr>
          <w:rFonts w:hint="default" w:ascii="JetBrains Mono" w:hAnsi="JetBrains Mono" w:eastAsia="JetBrains Mono" w:cs="JetBrains Mono"/>
          <w:color w:val="A9B7C6"/>
          <w:sz w:val="13"/>
          <w:szCs w:val="13"/>
          <w:shd w:val="clear" w:fill="2B2B2B"/>
        </w:rPr>
        <w:t xml:space="preserve">.setCellValueFactory( </w:t>
      </w:r>
      <w:r>
        <w:rPr>
          <w:rFonts w:hint="default" w:ascii="JetBrains Mono" w:hAnsi="JetBrains Mono" w:eastAsia="JetBrains Mono" w:cs="JetBrains Mono"/>
          <w:color w:val="CC7832"/>
          <w:sz w:val="13"/>
          <w:szCs w:val="13"/>
          <w:shd w:val="clear" w:fill="2B2B2B"/>
        </w:rPr>
        <w:t xml:space="preserve">new </w:t>
      </w:r>
      <w:r>
        <w:rPr>
          <w:rFonts w:hint="default" w:ascii="JetBrains Mono" w:hAnsi="JetBrains Mono" w:eastAsia="JetBrains Mono" w:cs="JetBrains Mono"/>
          <w:color w:val="A9B7C6"/>
          <w:sz w:val="13"/>
          <w:szCs w:val="13"/>
          <w:shd w:val="clear" w:fill="2B2B2B"/>
        </w:rPr>
        <w:t>PropertyValueFactory&lt;&gt;(</w:t>
      </w:r>
      <w:r>
        <w:rPr>
          <w:rFonts w:hint="default" w:ascii="JetBrains Mono" w:hAnsi="JetBrains Mono" w:eastAsia="JetBrains Mono" w:cs="JetBrains Mono"/>
          <w:color w:val="6A8759"/>
          <w:sz w:val="13"/>
          <w:szCs w:val="13"/>
          <w:shd w:val="clear" w:fill="2B2B2B"/>
        </w:rPr>
        <w:t>"trans_type"</w:t>
      </w:r>
      <w:r>
        <w:rPr>
          <w:rFonts w:hint="default" w:ascii="JetBrains Mono" w:hAnsi="JetBrains Mono" w:eastAsia="JetBrains Mono" w:cs="JetBrains Mono"/>
          <w:color w:val="A9B7C6"/>
          <w:sz w:val="13"/>
          <w:szCs w:val="13"/>
          <w:shd w:val="clear" w:fill="2B2B2B"/>
        </w:rPr>
        <w:t>))</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9876AA"/>
          <w:sz w:val="13"/>
          <w:szCs w:val="13"/>
          <w:shd w:val="clear" w:fill="2B2B2B"/>
        </w:rPr>
        <w:t>TRANS_AMOUNT</w:t>
      </w:r>
      <w:r>
        <w:rPr>
          <w:rFonts w:hint="default" w:ascii="JetBrains Mono" w:hAnsi="JetBrains Mono" w:eastAsia="JetBrains Mono" w:cs="JetBrains Mono"/>
          <w:color w:val="A9B7C6"/>
          <w:sz w:val="13"/>
          <w:szCs w:val="13"/>
          <w:shd w:val="clear" w:fill="2B2B2B"/>
        </w:rPr>
        <w:t xml:space="preserve">.setCellValueFactory( </w:t>
      </w:r>
      <w:r>
        <w:rPr>
          <w:rFonts w:hint="default" w:ascii="JetBrains Mono" w:hAnsi="JetBrains Mono" w:eastAsia="JetBrains Mono" w:cs="JetBrains Mono"/>
          <w:color w:val="CC7832"/>
          <w:sz w:val="13"/>
          <w:szCs w:val="13"/>
          <w:shd w:val="clear" w:fill="2B2B2B"/>
        </w:rPr>
        <w:t xml:space="preserve">new </w:t>
      </w:r>
      <w:r>
        <w:rPr>
          <w:rFonts w:hint="default" w:ascii="JetBrains Mono" w:hAnsi="JetBrains Mono" w:eastAsia="JetBrains Mono" w:cs="JetBrains Mono"/>
          <w:color w:val="A9B7C6"/>
          <w:sz w:val="13"/>
          <w:szCs w:val="13"/>
          <w:shd w:val="clear" w:fill="2B2B2B"/>
        </w:rPr>
        <w:t>PropertyValueFactory&lt;&gt;(</w:t>
      </w:r>
      <w:r>
        <w:rPr>
          <w:rFonts w:hint="default" w:ascii="JetBrains Mono" w:hAnsi="JetBrains Mono" w:eastAsia="JetBrains Mono" w:cs="JetBrains Mono"/>
          <w:color w:val="6A8759"/>
          <w:sz w:val="13"/>
          <w:szCs w:val="13"/>
          <w:shd w:val="clear" w:fill="2B2B2B"/>
        </w:rPr>
        <w:t>"trans_amount"</w:t>
      </w:r>
      <w:r>
        <w:rPr>
          <w:rFonts w:hint="default" w:ascii="JetBrains Mono" w:hAnsi="JetBrains Mono" w:eastAsia="JetBrains Mono" w:cs="JetBrains Mono"/>
          <w:color w:val="A9B7C6"/>
          <w:sz w:val="13"/>
          <w:szCs w:val="13"/>
          <w:shd w:val="clear" w:fill="2B2B2B"/>
        </w:rPr>
        <w:t>))</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9876AA"/>
          <w:sz w:val="13"/>
          <w:szCs w:val="13"/>
          <w:shd w:val="clear" w:fill="2B2B2B"/>
        </w:rPr>
        <w:t>TRANS_BALANCE</w:t>
      </w:r>
      <w:r>
        <w:rPr>
          <w:rFonts w:hint="default" w:ascii="JetBrains Mono" w:hAnsi="JetBrains Mono" w:eastAsia="JetBrains Mono" w:cs="JetBrains Mono"/>
          <w:color w:val="A9B7C6"/>
          <w:sz w:val="13"/>
          <w:szCs w:val="13"/>
          <w:shd w:val="clear" w:fill="2B2B2B"/>
        </w:rPr>
        <w:t xml:space="preserve">.setCellValueFactory( </w:t>
      </w:r>
      <w:r>
        <w:rPr>
          <w:rFonts w:hint="default" w:ascii="JetBrains Mono" w:hAnsi="JetBrains Mono" w:eastAsia="JetBrains Mono" w:cs="JetBrains Mono"/>
          <w:color w:val="CC7832"/>
          <w:sz w:val="13"/>
          <w:szCs w:val="13"/>
          <w:shd w:val="clear" w:fill="2B2B2B"/>
        </w:rPr>
        <w:t xml:space="preserve">new </w:t>
      </w:r>
      <w:r>
        <w:rPr>
          <w:rFonts w:hint="default" w:ascii="JetBrains Mono" w:hAnsi="JetBrains Mono" w:eastAsia="JetBrains Mono" w:cs="JetBrains Mono"/>
          <w:color w:val="A9B7C6"/>
          <w:sz w:val="13"/>
          <w:szCs w:val="13"/>
          <w:shd w:val="clear" w:fill="2B2B2B"/>
        </w:rPr>
        <w:t>PropertyValueFactory&lt;&gt;(</w:t>
      </w:r>
      <w:r>
        <w:rPr>
          <w:rFonts w:hint="default" w:ascii="JetBrains Mono" w:hAnsi="JetBrains Mono" w:eastAsia="JetBrains Mono" w:cs="JetBrains Mono"/>
          <w:color w:val="6A8759"/>
          <w:sz w:val="13"/>
          <w:szCs w:val="13"/>
          <w:shd w:val="clear" w:fill="2B2B2B"/>
        </w:rPr>
        <w:t>"trans_balance"</w:t>
      </w:r>
      <w:r>
        <w:rPr>
          <w:rFonts w:hint="default" w:ascii="JetBrains Mono" w:hAnsi="JetBrains Mono" w:eastAsia="JetBrains Mono" w:cs="JetBrains Mono"/>
          <w:color w:val="A9B7C6"/>
          <w:sz w:val="13"/>
          <w:szCs w:val="13"/>
          <w:shd w:val="clear" w:fill="2B2B2B"/>
        </w:rPr>
        <w:t>))</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9876AA"/>
          <w:sz w:val="13"/>
          <w:szCs w:val="13"/>
          <w:shd w:val="clear" w:fill="2B2B2B"/>
        </w:rPr>
        <w:t>TRANS_DATE</w:t>
      </w:r>
      <w:r>
        <w:rPr>
          <w:rFonts w:hint="default" w:ascii="JetBrains Mono" w:hAnsi="JetBrains Mono" w:eastAsia="JetBrains Mono" w:cs="JetBrains Mono"/>
          <w:color w:val="A9B7C6"/>
          <w:sz w:val="13"/>
          <w:szCs w:val="13"/>
          <w:shd w:val="clear" w:fill="2B2B2B"/>
        </w:rPr>
        <w:t xml:space="preserve">.setCellValueFactory( </w:t>
      </w:r>
      <w:r>
        <w:rPr>
          <w:rFonts w:hint="default" w:ascii="JetBrains Mono" w:hAnsi="JetBrains Mono" w:eastAsia="JetBrains Mono" w:cs="JetBrains Mono"/>
          <w:color w:val="CC7832"/>
          <w:sz w:val="13"/>
          <w:szCs w:val="13"/>
          <w:shd w:val="clear" w:fill="2B2B2B"/>
        </w:rPr>
        <w:t xml:space="preserve">new </w:t>
      </w:r>
      <w:r>
        <w:rPr>
          <w:rFonts w:hint="default" w:ascii="JetBrains Mono" w:hAnsi="JetBrains Mono" w:eastAsia="JetBrains Mono" w:cs="JetBrains Mono"/>
          <w:color w:val="A9B7C6"/>
          <w:sz w:val="13"/>
          <w:szCs w:val="13"/>
          <w:shd w:val="clear" w:fill="2B2B2B"/>
        </w:rPr>
        <w:t>PropertyValueFactory&lt;&gt;(</w:t>
      </w:r>
      <w:r>
        <w:rPr>
          <w:rFonts w:hint="default" w:ascii="JetBrains Mono" w:hAnsi="JetBrains Mono" w:eastAsia="JetBrains Mono" w:cs="JetBrains Mono"/>
          <w:color w:val="6A8759"/>
          <w:sz w:val="13"/>
          <w:szCs w:val="13"/>
          <w:shd w:val="clear" w:fill="2B2B2B"/>
        </w:rPr>
        <w:t>"trans_date"</w:t>
      </w:r>
      <w:r>
        <w:rPr>
          <w:rFonts w:hint="default" w:ascii="JetBrains Mono" w:hAnsi="JetBrains Mono" w:eastAsia="JetBrains Mono" w:cs="JetBrains Mono"/>
          <w:color w:val="A9B7C6"/>
          <w:sz w:val="13"/>
          <w:szCs w:val="13"/>
          <w:shd w:val="clear" w:fill="2B2B2B"/>
        </w:rPr>
        <w:t>))</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9876AA"/>
          <w:sz w:val="13"/>
          <w:szCs w:val="13"/>
          <w:shd w:val="clear" w:fill="2B2B2B"/>
        </w:rPr>
        <w:t>TRANS_TIME</w:t>
      </w:r>
      <w:r>
        <w:rPr>
          <w:rFonts w:hint="default" w:ascii="JetBrains Mono" w:hAnsi="JetBrains Mono" w:eastAsia="JetBrains Mono" w:cs="JetBrains Mono"/>
          <w:color w:val="A9B7C6"/>
          <w:sz w:val="13"/>
          <w:szCs w:val="13"/>
          <w:shd w:val="clear" w:fill="2B2B2B"/>
        </w:rPr>
        <w:t xml:space="preserve">.setCellValueFactory( </w:t>
      </w:r>
      <w:r>
        <w:rPr>
          <w:rFonts w:hint="default" w:ascii="JetBrains Mono" w:hAnsi="JetBrains Mono" w:eastAsia="JetBrains Mono" w:cs="JetBrains Mono"/>
          <w:color w:val="CC7832"/>
          <w:sz w:val="13"/>
          <w:szCs w:val="13"/>
          <w:shd w:val="clear" w:fill="2B2B2B"/>
        </w:rPr>
        <w:t xml:space="preserve">new </w:t>
      </w:r>
      <w:r>
        <w:rPr>
          <w:rFonts w:hint="default" w:ascii="JetBrains Mono" w:hAnsi="JetBrains Mono" w:eastAsia="JetBrains Mono" w:cs="JetBrains Mono"/>
          <w:color w:val="A9B7C6"/>
          <w:sz w:val="13"/>
          <w:szCs w:val="13"/>
          <w:shd w:val="clear" w:fill="2B2B2B"/>
        </w:rPr>
        <w:t>PropertyValueFactory&lt;&gt;(</w:t>
      </w:r>
      <w:r>
        <w:rPr>
          <w:rFonts w:hint="default" w:ascii="JetBrains Mono" w:hAnsi="JetBrains Mono" w:eastAsia="JetBrains Mono" w:cs="JetBrains Mono"/>
          <w:color w:val="6A8759"/>
          <w:sz w:val="13"/>
          <w:szCs w:val="13"/>
          <w:shd w:val="clear" w:fill="2B2B2B"/>
        </w:rPr>
        <w:t>"trans_time"</w:t>
      </w:r>
      <w:r>
        <w:rPr>
          <w:rFonts w:hint="default" w:ascii="JetBrains Mono" w:hAnsi="JetBrains Mono" w:eastAsia="JetBrains Mono" w:cs="JetBrains Mono"/>
          <w:color w:val="A9B7C6"/>
          <w:sz w:val="13"/>
          <w:szCs w:val="13"/>
          <w:shd w:val="clear" w:fill="2B2B2B"/>
        </w:rPr>
        <w:t>))</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A9B7C6"/>
          <w:sz w:val="13"/>
          <w:szCs w:val="13"/>
          <w:shd w:val="clear" w:fill="2B2B2B"/>
        </w:rPr>
        <w:t>TabViewHelper.</w:t>
      </w:r>
      <w:r>
        <w:rPr>
          <w:rFonts w:hint="default" w:ascii="JetBrains Mono" w:hAnsi="JetBrains Mono" w:eastAsia="JetBrains Mono" w:cs="JetBrains Mono"/>
          <w:i/>
          <w:color w:val="A9B7C6"/>
          <w:sz w:val="13"/>
          <w:szCs w:val="13"/>
          <w:shd w:val="clear" w:fill="2B2B2B"/>
        </w:rPr>
        <w:t>table_search</w:t>
      </w:r>
      <w:r>
        <w:rPr>
          <w:rFonts w:hint="default" w:ascii="JetBrains Mono" w:hAnsi="JetBrains Mono" w:eastAsia="JetBrains Mono" w:cs="JetBrains Mono"/>
          <w:color w:val="A9B7C6"/>
          <w:sz w:val="13"/>
          <w:szCs w:val="13"/>
          <w:shd w:val="clear" w:fill="2B2B2B"/>
        </w:rPr>
        <w:t>(</w:t>
      </w:r>
      <w:r>
        <w:rPr>
          <w:rFonts w:hint="default" w:ascii="JetBrains Mono" w:hAnsi="JetBrains Mono" w:eastAsia="JetBrains Mono" w:cs="JetBrains Mono"/>
          <w:color w:val="9876AA"/>
          <w:sz w:val="13"/>
          <w:szCs w:val="13"/>
          <w:shd w:val="clear" w:fill="2B2B2B"/>
        </w:rPr>
        <w:t>transactions_view</w:t>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9876AA"/>
          <w:sz w:val="13"/>
          <w:szCs w:val="13"/>
          <w:shd w:val="clear" w:fill="2B2B2B"/>
        </w:rPr>
        <w:t>searching</w:t>
      </w:r>
      <w:r>
        <w:rPr>
          <w:rFonts w:hint="default" w:ascii="JetBrains Mono" w:hAnsi="JetBrains Mono" w:eastAsia="JetBrains Mono" w:cs="JetBrains Mono"/>
          <w:color w:val="A9B7C6"/>
          <w:sz w:val="13"/>
          <w:szCs w:val="13"/>
          <w:shd w:val="clear" w:fill="2B2B2B"/>
        </w:rPr>
        <w:t>)</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A9B7C6"/>
          <w:sz w:val="13"/>
          <w:szCs w:val="13"/>
          <w:shd w:val="clear" w:fill="2B2B2B"/>
        </w:rPr>
        <w:t>}</w:t>
      </w:r>
      <w:r>
        <w:rPr>
          <w:rFonts w:hint="default" w:ascii="JetBrains Mono" w:hAnsi="JetBrains Mono" w:eastAsia="JetBrains Mono" w:cs="JetBrains Mono"/>
          <w:color w:val="A9B7C6"/>
          <w:sz w:val="13"/>
          <w:szCs w:val="13"/>
          <w:shd w:val="clear" w:fill="2B2B2B"/>
        </w:rPr>
        <w:br w:type="textWrapping"/>
      </w:r>
      <w:r>
        <w:rPr>
          <w:rFonts w:hint="default" w:ascii="JetBrains Mono" w:hAnsi="JetBrains Mono" w:eastAsia="JetBrains Mono" w:cs="JetBrains Mono"/>
          <w:color w:val="A9B7C6"/>
          <w:sz w:val="13"/>
          <w:szCs w:val="13"/>
          <w:shd w:val="clear" w:fill="2B2B2B"/>
        </w:rPr>
        <w:br w:type="textWrapping"/>
      </w:r>
      <w:r>
        <w:rPr>
          <w:rFonts w:hint="default" w:ascii="JetBrains Mono" w:hAnsi="JetBrains Mono" w:eastAsia="JetBrains Mono" w:cs="JetBrains Mono"/>
          <w:color w:val="A9B7C6"/>
          <w:sz w:val="13"/>
          <w:szCs w:val="13"/>
          <w:shd w:val="clear" w:fill="2B2B2B"/>
        </w:rPr>
        <w:t xml:space="preserve">    </w:t>
      </w:r>
      <w:r>
        <w:rPr>
          <w:rFonts w:hint="default" w:ascii="JetBrains Mono" w:hAnsi="JetBrains Mono" w:eastAsia="JetBrains Mono" w:cs="JetBrains Mono"/>
          <w:color w:val="BBB529"/>
          <w:sz w:val="13"/>
          <w:szCs w:val="13"/>
          <w:shd w:val="clear" w:fill="2B2B2B"/>
        </w:rPr>
        <w:t>@FXML</w:t>
      </w:r>
      <w:r>
        <w:rPr>
          <w:rFonts w:hint="default" w:ascii="JetBrains Mono" w:hAnsi="JetBrains Mono" w:eastAsia="JetBrains Mono" w:cs="JetBrains Mono"/>
          <w:color w:val="BBB529"/>
          <w:sz w:val="13"/>
          <w:szCs w:val="13"/>
          <w:shd w:val="clear" w:fill="2B2B2B"/>
        </w:rPr>
        <w:br w:type="textWrapping"/>
      </w:r>
      <w:r>
        <w:rPr>
          <w:rFonts w:hint="default" w:ascii="JetBrains Mono" w:hAnsi="JetBrains Mono" w:eastAsia="JetBrains Mono" w:cs="JetBrains Mono"/>
          <w:color w:val="BBB529"/>
          <w:sz w:val="13"/>
          <w:szCs w:val="13"/>
          <w:shd w:val="clear" w:fill="2B2B2B"/>
        </w:rPr>
        <w:t xml:space="preserve">    </w:t>
      </w:r>
      <w:r>
        <w:rPr>
          <w:rFonts w:hint="default" w:ascii="JetBrains Mono" w:hAnsi="JetBrains Mono" w:eastAsia="JetBrains Mono" w:cs="JetBrains Mono"/>
          <w:color w:val="CC7832"/>
          <w:sz w:val="13"/>
          <w:szCs w:val="13"/>
          <w:shd w:val="clear" w:fill="2B2B2B"/>
        </w:rPr>
        <w:t xml:space="preserve">private void </w:t>
      </w:r>
      <w:r>
        <w:rPr>
          <w:rFonts w:hint="default" w:ascii="JetBrains Mono" w:hAnsi="JetBrains Mono" w:eastAsia="JetBrains Mono" w:cs="JetBrains Mono"/>
          <w:color w:val="FFC66D"/>
          <w:sz w:val="13"/>
          <w:szCs w:val="13"/>
          <w:shd w:val="clear" w:fill="2B2B2B"/>
        </w:rPr>
        <w:t xml:space="preserve">refresh </w:t>
      </w:r>
      <w:r>
        <w:rPr>
          <w:rFonts w:hint="default" w:ascii="JetBrains Mono" w:hAnsi="JetBrains Mono" w:eastAsia="JetBrains Mono" w:cs="JetBrains Mono"/>
          <w:color w:val="A9B7C6"/>
          <w:sz w:val="13"/>
          <w:szCs w:val="13"/>
          <w:shd w:val="clear" w:fill="2B2B2B"/>
        </w:rPr>
        <w:t xml:space="preserve">() </w:t>
      </w:r>
      <w:r>
        <w:rPr>
          <w:rFonts w:hint="default" w:ascii="JetBrains Mono" w:hAnsi="JetBrains Mono" w:eastAsia="JetBrains Mono" w:cs="JetBrains Mono"/>
          <w:color w:val="CC7832"/>
          <w:sz w:val="13"/>
          <w:szCs w:val="13"/>
          <w:shd w:val="clear" w:fill="2B2B2B"/>
        </w:rPr>
        <w:t xml:space="preserve">throws </w:t>
      </w:r>
      <w:r>
        <w:rPr>
          <w:rFonts w:hint="default" w:ascii="JetBrains Mono" w:hAnsi="JetBrains Mono" w:eastAsia="JetBrains Mono" w:cs="JetBrains Mono"/>
          <w:color w:val="A9B7C6"/>
          <w:sz w:val="13"/>
          <w:szCs w:val="13"/>
          <w:shd w:val="clear" w:fill="2B2B2B"/>
        </w:rPr>
        <w:t>SQLException { TabViewHelper.</w:t>
      </w:r>
      <w:r>
        <w:rPr>
          <w:rFonts w:hint="default" w:ascii="JetBrains Mono" w:hAnsi="JetBrains Mono" w:eastAsia="JetBrains Mono" w:cs="JetBrains Mono"/>
          <w:i/>
          <w:color w:val="A9B7C6"/>
          <w:sz w:val="13"/>
          <w:szCs w:val="13"/>
          <w:shd w:val="clear" w:fill="2B2B2B"/>
        </w:rPr>
        <w:t>table_refresh</w:t>
      </w:r>
      <w:r>
        <w:rPr>
          <w:rFonts w:hint="default" w:ascii="JetBrains Mono" w:hAnsi="JetBrains Mono" w:eastAsia="JetBrains Mono" w:cs="JetBrains Mono"/>
          <w:color w:val="A9B7C6"/>
          <w:sz w:val="13"/>
          <w:szCs w:val="13"/>
          <w:shd w:val="clear" w:fill="2B2B2B"/>
        </w:rPr>
        <w:t>(</w:t>
      </w:r>
      <w:r>
        <w:rPr>
          <w:rFonts w:hint="default" w:ascii="JetBrains Mono" w:hAnsi="JetBrains Mono" w:eastAsia="JetBrains Mono" w:cs="JetBrains Mono"/>
          <w:color w:val="9876AA"/>
          <w:sz w:val="13"/>
          <w:szCs w:val="13"/>
          <w:shd w:val="clear" w:fill="2B2B2B"/>
        </w:rPr>
        <w:t>transactions_view</w:t>
      </w:r>
      <w:r>
        <w:rPr>
          <w:rFonts w:hint="default" w:ascii="JetBrains Mono" w:hAnsi="JetBrains Mono" w:eastAsia="JetBrains Mono" w:cs="JetBrains Mono"/>
          <w:color w:val="A9B7C6"/>
          <w:sz w:val="13"/>
          <w:szCs w:val="13"/>
          <w:shd w:val="clear" w:fill="2B2B2B"/>
        </w:rPr>
        <w:t>)</w:t>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9876AA"/>
          <w:sz w:val="13"/>
          <w:szCs w:val="13"/>
          <w:shd w:val="clear" w:fill="2B2B2B"/>
        </w:rPr>
        <w:t>searching</w:t>
      </w:r>
      <w:r>
        <w:rPr>
          <w:rFonts w:hint="default" w:ascii="JetBrains Mono" w:hAnsi="JetBrains Mono" w:eastAsia="JetBrains Mono" w:cs="JetBrains Mono"/>
          <w:color w:val="A9B7C6"/>
          <w:sz w:val="13"/>
          <w:szCs w:val="13"/>
          <w:shd w:val="clear" w:fill="2B2B2B"/>
        </w:rPr>
        <w:t>.clear()</w:t>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A9B7C6"/>
          <w:sz w:val="13"/>
          <w:szCs w:val="13"/>
          <w:shd w:val="clear" w:fill="2B2B2B"/>
        </w:rPr>
        <w:t>TabViewHelper.</w:t>
      </w:r>
      <w:r>
        <w:rPr>
          <w:rFonts w:hint="default" w:ascii="JetBrains Mono" w:hAnsi="JetBrains Mono" w:eastAsia="JetBrains Mono" w:cs="JetBrains Mono"/>
          <w:i/>
          <w:color w:val="A9B7C6"/>
          <w:sz w:val="13"/>
          <w:szCs w:val="13"/>
          <w:shd w:val="clear" w:fill="2B2B2B"/>
        </w:rPr>
        <w:t>table_search</w:t>
      </w:r>
      <w:r>
        <w:rPr>
          <w:rFonts w:hint="default" w:ascii="JetBrains Mono" w:hAnsi="JetBrains Mono" w:eastAsia="JetBrains Mono" w:cs="JetBrains Mono"/>
          <w:color w:val="A9B7C6"/>
          <w:sz w:val="13"/>
          <w:szCs w:val="13"/>
          <w:shd w:val="clear" w:fill="2B2B2B"/>
        </w:rPr>
        <w:t>(</w:t>
      </w:r>
      <w:r>
        <w:rPr>
          <w:rFonts w:hint="default" w:ascii="JetBrains Mono" w:hAnsi="JetBrains Mono" w:eastAsia="JetBrains Mono" w:cs="JetBrains Mono"/>
          <w:color w:val="9876AA"/>
          <w:sz w:val="13"/>
          <w:szCs w:val="13"/>
          <w:shd w:val="clear" w:fill="2B2B2B"/>
        </w:rPr>
        <w:t>transactions_view</w:t>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9876AA"/>
          <w:sz w:val="13"/>
          <w:szCs w:val="13"/>
          <w:shd w:val="clear" w:fill="2B2B2B"/>
        </w:rPr>
        <w:t>searching</w:t>
      </w:r>
      <w:r>
        <w:rPr>
          <w:rFonts w:hint="default" w:ascii="JetBrains Mono" w:hAnsi="JetBrains Mono" w:eastAsia="JetBrains Mono" w:cs="JetBrains Mono"/>
          <w:color w:val="A9B7C6"/>
          <w:sz w:val="13"/>
          <w:szCs w:val="13"/>
          <w:shd w:val="clear" w:fill="2B2B2B"/>
        </w:rPr>
        <w:t>)</w:t>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A9B7C6"/>
          <w:sz w:val="13"/>
          <w:szCs w:val="13"/>
          <w:shd w:val="clear" w:fill="2B2B2B"/>
        </w:rPr>
        <w:t>}</w:t>
      </w:r>
      <w:r>
        <w:rPr>
          <w:rFonts w:hint="default" w:ascii="JetBrains Mono" w:hAnsi="JetBrains Mono" w:eastAsia="JetBrains Mono" w:cs="JetBrains Mono"/>
          <w:color w:val="A9B7C6"/>
          <w:sz w:val="13"/>
          <w:szCs w:val="13"/>
          <w:shd w:val="clear" w:fill="2B2B2B"/>
        </w:rPr>
        <w:br w:type="textWrapping"/>
      </w:r>
      <w:r>
        <w:rPr>
          <w:rFonts w:hint="default" w:ascii="JetBrains Mono" w:hAnsi="JetBrains Mono" w:eastAsia="JetBrains Mono" w:cs="JetBrains Mono"/>
          <w:color w:val="A9B7C6"/>
          <w:sz w:val="13"/>
          <w:szCs w:val="13"/>
          <w:shd w:val="clear" w:fill="2B2B2B"/>
        </w:rPr>
        <w:br w:type="textWrapping"/>
      </w:r>
      <w:r>
        <w:rPr>
          <w:rFonts w:hint="default" w:ascii="JetBrains Mono" w:hAnsi="JetBrains Mono" w:eastAsia="JetBrains Mono" w:cs="JetBrains Mono"/>
          <w:color w:val="A9B7C6"/>
          <w:sz w:val="13"/>
          <w:szCs w:val="13"/>
          <w:shd w:val="clear" w:fill="2B2B2B"/>
        </w:rPr>
        <w:t xml:space="preserve">    </w:t>
      </w:r>
      <w:r>
        <w:rPr>
          <w:rFonts w:hint="default" w:ascii="JetBrains Mono" w:hAnsi="JetBrains Mono" w:eastAsia="JetBrains Mono" w:cs="JetBrains Mono"/>
          <w:color w:val="BBB529"/>
          <w:sz w:val="13"/>
          <w:szCs w:val="13"/>
          <w:shd w:val="clear" w:fill="2B2B2B"/>
        </w:rPr>
        <w:t>@FXML</w:t>
      </w:r>
      <w:r>
        <w:rPr>
          <w:rFonts w:hint="default" w:ascii="JetBrains Mono" w:hAnsi="JetBrains Mono" w:eastAsia="JetBrains Mono" w:cs="JetBrains Mono"/>
          <w:color w:val="BBB529"/>
          <w:sz w:val="13"/>
          <w:szCs w:val="13"/>
          <w:shd w:val="clear" w:fill="2B2B2B"/>
        </w:rPr>
        <w:br w:type="textWrapping"/>
      </w:r>
      <w:r>
        <w:rPr>
          <w:rFonts w:hint="default" w:ascii="JetBrains Mono" w:hAnsi="JetBrains Mono" w:eastAsia="JetBrains Mono" w:cs="JetBrains Mono"/>
          <w:color w:val="BBB529"/>
          <w:sz w:val="13"/>
          <w:szCs w:val="13"/>
          <w:shd w:val="clear" w:fill="2B2B2B"/>
        </w:rPr>
        <w:t xml:space="preserve">    </w:t>
      </w:r>
      <w:r>
        <w:rPr>
          <w:rFonts w:hint="default" w:ascii="JetBrains Mono" w:hAnsi="JetBrains Mono" w:eastAsia="JetBrains Mono" w:cs="JetBrains Mono"/>
          <w:color w:val="CC7832"/>
          <w:sz w:val="13"/>
          <w:szCs w:val="13"/>
          <w:shd w:val="clear" w:fill="2B2B2B"/>
        </w:rPr>
        <w:t xml:space="preserve">private void </w:t>
      </w:r>
      <w:r>
        <w:rPr>
          <w:rFonts w:hint="default" w:ascii="JetBrains Mono" w:hAnsi="JetBrains Mono" w:eastAsia="JetBrains Mono" w:cs="JetBrains Mono"/>
          <w:color w:val="FFC66D"/>
          <w:sz w:val="13"/>
          <w:szCs w:val="13"/>
          <w:shd w:val="clear" w:fill="2B2B2B"/>
        </w:rPr>
        <w:t xml:space="preserve">accountBtn </w:t>
      </w:r>
      <w:r>
        <w:rPr>
          <w:rFonts w:hint="default" w:ascii="JetBrains Mono" w:hAnsi="JetBrains Mono" w:eastAsia="JetBrains Mono" w:cs="JetBrains Mono"/>
          <w:color w:val="A9B7C6"/>
          <w:sz w:val="13"/>
          <w:szCs w:val="13"/>
          <w:shd w:val="clear" w:fill="2B2B2B"/>
        </w:rPr>
        <w:t xml:space="preserve">() </w:t>
      </w:r>
      <w:r>
        <w:rPr>
          <w:rFonts w:hint="default" w:ascii="JetBrains Mono" w:hAnsi="JetBrains Mono" w:eastAsia="JetBrains Mono" w:cs="JetBrains Mono"/>
          <w:color w:val="CC7832"/>
          <w:sz w:val="13"/>
          <w:szCs w:val="13"/>
          <w:shd w:val="clear" w:fill="2B2B2B"/>
        </w:rPr>
        <w:t xml:space="preserve">throws </w:t>
      </w:r>
      <w:r>
        <w:rPr>
          <w:rFonts w:hint="default" w:ascii="JetBrains Mono" w:hAnsi="JetBrains Mono" w:eastAsia="JetBrains Mono" w:cs="JetBrains Mono"/>
          <w:color w:val="A9B7C6"/>
          <w:sz w:val="13"/>
          <w:szCs w:val="13"/>
          <w:shd w:val="clear" w:fill="2B2B2B"/>
        </w:rPr>
        <w:t>IOException { Switcher.</w:t>
      </w:r>
      <w:r>
        <w:rPr>
          <w:rFonts w:hint="default" w:ascii="JetBrains Mono" w:hAnsi="JetBrains Mono" w:eastAsia="JetBrains Mono" w:cs="JetBrains Mono"/>
          <w:i/>
          <w:color w:val="A9B7C6"/>
          <w:sz w:val="13"/>
          <w:szCs w:val="13"/>
          <w:shd w:val="clear" w:fill="2B2B2B"/>
        </w:rPr>
        <w:t>switcher</w:t>
      </w:r>
      <w:r>
        <w:rPr>
          <w:rFonts w:hint="default" w:ascii="JetBrains Mono" w:hAnsi="JetBrains Mono" w:eastAsia="JetBrains Mono" w:cs="JetBrains Mono"/>
          <w:color w:val="A9B7C6"/>
          <w:sz w:val="13"/>
          <w:szCs w:val="13"/>
          <w:shd w:val="clear" w:fill="2B2B2B"/>
        </w:rPr>
        <w:t>(</w:t>
      </w:r>
      <w:r>
        <w:rPr>
          <w:rFonts w:hint="default" w:ascii="JetBrains Mono" w:hAnsi="JetBrains Mono" w:eastAsia="JetBrains Mono" w:cs="JetBrains Mono"/>
          <w:color w:val="6A8759"/>
          <w:sz w:val="13"/>
          <w:szCs w:val="13"/>
          <w:shd w:val="clear" w:fill="2B2B2B"/>
        </w:rPr>
        <w:t>"/Views/account.fxml"</w:t>
      </w:r>
      <w:r>
        <w:rPr>
          <w:rFonts w:hint="default" w:ascii="JetBrains Mono" w:hAnsi="JetBrains Mono" w:eastAsia="JetBrains Mono" w:cs="JetBrains Mono"/>
          <w:color w:val="A9B7C6"/>
          <w:sz w:val="13"/>
          <w:szCs w:val="13"/>
          <w:shd w:val="clear" w:fill="2B2B2B"/>
        </w:rPr>
        <w:t>)</w:t>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A9B7C6"/>
          <w:sz w:val="13"/>
          <w:szCs w:val="13"/>
          <w:shd w:val="clear" w:fill="2B2B2B"/>
        </w:rPr>
        <w:t>}</w:t>
      </w:r>
      <w:r>
        <w:rPr>
          <w:rFonts w:hint="default" w:ascii="JetBrains Mono" w:hAnsi="JetBrains Mono" w:eastAsia="JetBrains Mono" w:cs="JetBrains Mono"/>
          <w:color w:val="A9B7C6"/>
          <w:sz w:val="13"/>
          <w:szCs w:val="13"/>
          <w:shd w:val="clear" w:fill="2B2B2B"/>
        </w:rPr>
        <w:br w:type="textWrapping"/>
      </w:r>
      <w:r>
        <w:rPr>
          <w:rFonts w:hint="default" w:ascii="JetBrains Mono" w:hAnsi="JetBrains Mono" w:eastAsia="JetBrains Mono" w:cs="JetBrains Mono"/>
          <w:color w:val="A9B7C6"/>
          <w:sz w:val="13"/>
          <w:szCs w:val="13"/>
          <w:shd w:val="clear" w:fill="2B2B2B"/>
        </w:rPr>
        <w:br w:type="textWrapping"/>
      </w:r>
      <w:r>
        <w:rPr>
          <w:rFonts w:hint="default" w:ascii="JetBrains Mono" w:hAnsi="JetBrains Mono" w:eastAsia="JetBrains Mono" w:cs="JetBrains Mono"/>
          <w:color w:val="A9B7C6"/>
          <w:sz w:val="13"/>
          <w:szCs w:val="13"/>
          <w:shd w:val="clear" w:fill="2B2B2B"/>
        </w:rPr>
        <w:t xml:space="preserve">    </w:t>
      </w:r>
      <w:r>
        <w:rPr>
          <w:rFonts w:hint="default" w:ascii="JetBrains Mono" w:hAnsi="JetBrains Mono" w:eastAsia="JetBrains Mono" w:cs="JetBrains Mono"/>
          <w:color w:val="BBB529"/>
          <w:sz w:val="13"/>
          <w:szCs w:val="13"/>
          <w:shd w:val="clear" w:fill="2B2B2B"/>
        </w:rPr>
        <w:t>@FXML</w:t>
      </w:r>
      <w:r>
        <w:rPr>
          <w:rFonts w:hint="default" w:ascii="JetBrains Mono" w:hAnsi="JetBrains Mono" w:eastAsia="JetBrains Mono" w:cs="JetBrains Mono"/>
          <w:color w:val="BBB529"/>
          <w:sz w:val="13"/>
          <w:szCs w:val="13"/>
          <w:shd w:val="clear" w:fill="2B2B2B"/>
        </w:rPr>
        <w:br w:type="textWrapping"/>
      </w:r>
      <w:r>
        <w:rPr>
          <w:rFonts w:hint="default" w:ascii="JetBrains Mono" w:hAnsi="JetBrains Mono" w:eastAsia="JetBrains Mono" w:cs="JetBrains Mono"/>
          <w:color w:val="BBB529"/>
          <w:sz w:val="13"/>
          <w:szCs w:val="13"/>
          <w:shd w:val="clear" w:fill="2B2B2B"/>
        </w:rPr>
        <w:t xml:space="preserve">    </w:t>
      </w:r>
      <w:r>
        <w:rPr>
          <w:rFonts w:hint="default" w:ascii="JetBrains Mono" w:hAnsi="JetBrains Mono" w:eastAsia="JetBrains Mono" w:cs="JetBrains Mono"/>
          <w:color w:val="CC7832"/>
          <w:sz w:val="13"/>
          <w:szCs w:val="13"/>
          <w:shd w:val="clear" w:fill="2B2B2B"/>
        </w:rPr>
        <w:t xml:space="preserve">private void </w:t>
      </w:r>
      <w:r>
        <w:rPr>
          <w:rFonts w:hint="default" w:ascii="JetBrains Mono" w:hAnsi="JetBrains Mono" w:eastAsia="JetBrains Mono" w:cs="JetBrains Mono"/>
          <w:color w:val="FFC66D"/>
          <w:sz w:val="13"/>
          <w:szCs w:val="13"/>
          <w:shd w:val="clear" w:fill="2B2B2B"/>
        </w:rPr>
        <w:t xml:space="preserve">transactionsBtn </w:t>
      </w:r>
      <w:r>
        <w:rPr>
          <w:rFonts w:hint="default" w:ascii="JetBrains Mono" w:hAnsi="JetBrains Mono" w:eastAsia="JetBrains Mono" w:cs="JetBrains Mono"/>
          <w:color w:val="A9B7C6"/>
          <w:sz w:val="13"/>
          <w:szCs w:val="13"/>
          <w:shd w:val="clear" w:fill="2B2B2B"/>
        </w:rPr>
        <w:t xml:space="preserve">() </w:t>
      </w:r>
      <w:r>
        <w:rPr>
          <w:rFonts w:hint="default" w:ascii="JetBrains Mono" w:hAnsi="JetBrains Mono" w:eastAsia="JetBrains Mono" w:cs="JetBrains Mono"/>
          <w:color w:val="CC7832"/>
          <w:sz w:val="13"/>
          <w:szCs w:val="13"/>
          <w:shd w:val="clear" w:fill="2B2B2B"/>
        </w:rPr>
        <w:t xml:space="preserve">throws </w:t>
      </w:r>
      <w:r>
        <w:rPr>
          <w:rFonts w:hint="default" w:ascii="JetBrains Mono" w:hAnsi="JetBrains Mono" w:eastAsia="JetBrains Mono" w:cs="JetBrains Mono"/>
          <w:color w:val="A9B7C6"/>
          <w:sz w:val="13"/>
          <w:szCs w:val="13"/>
          <w:shd w:val="clear" w:fill="2B2B2B"/>
        </w:rPr>
        <w:t>IOException { Switcher.</w:t>
      </w:r>
      <w:r>
        <w:rPr>
          <w:rFonts w:hint="default" w:ascii="JetBrains Mono" w:hAnsi="JetBrains Mono" w:eastAsia="JetBrains Mono" w:cs="JetBrains Mono"/>
          <w:i/>
          <w:color w:val="A9B7C6"/>
          <w:sz w:val="13"/>
          <w:szCs w:val="13"/>
          <w:shd w:val="clear" w:fill="2B2B2B"/>
        </w:rPr>
        <w:t>switcher</w:t>
      </w:r>
      <w:r>
        <w:rPr>
          <w:rFonts w:hint="default" w:ascii="JetBrains Mono" w:hAnsi="JetBrains Mono" w:eastAsia="JetBrains Mono" w:cs="JetBrains Mono"/>
          <w:color w:val="A9B7C6"/>
          <w:sz w:val="13"/>
          <w:szCs w:val="13"/>
          <w:shd w:val="clear" w:fill="2B2B2B"/>
        </w:rPr>
        <w:t>(</w:t>
      </w:r>
      <w:r>
        <w:rPr>
          <w:rFonts w:hint="default" w:ascii="JetBrains Mono" w:hAnsi="JetBrains Mono" w:eastAsia="JetBrains Mono" w:cs="JetBrains Mono"/>
          <w:color w:val="6A8759"/>
          <w:sz w:val="13"/>
          <w:szCs w:val="13"/>
          <w:shd w:val="clear" w:fill="2B2B2B"/>
        </w:rPr>
        <w:t>"/Views/transactions.fxml"</w:t>
      </w:r>
      <w:r>
        <w:rPr>
          <w:rFonts w:hint="default" w:ascii="JetBrains Mono" w:hAnsi="JetBrains Mono" w:eastAsia="JetBrains Mono" w:cs="JetBrains Mono"/>
          <w:color w:val="A9B7C6"/>
          <w:sz w:val="13"/>
          <w:szCs w:val="13"/>
          <w:shd w:val="clear" w:fill="2B2B2B"/>
        </w:rPr>
        <w:t>)</w:t>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A9B7C6"/>
          <w:sz w:val="13"/>
          <w:szCs w:val="13"/>
          <w:shd w:val="clear" w:fill="2B2B2B"/>
        </w:rPr>
        <w:t>}</w:t>
      </w:r>
      <w:r>
        <w:rPr>
          <w:rFonts w:hint="default" w:ascii="JetBrains Mono" w:hAnsi="JetBrains Mono" w:eastAsia="JetBrains Mono" w:cs="JetBrains Mono"/>
          <w:color w:val="A9B7C6"/>
          <w:sz w:val="13"/>
          <w:szCs w:val="13"/>
          <w:shd w:val="clear" w:fill="2B2B2B"/>
        </w:rPr>
        <w:br w:type="textWrapping"/>
      </w:r>
      <w:r>
        <w:rPr>
          <w:rFonts w:hint="default" w:ascii="JetBrains Mono" w:hAnsi="JetBrains Mono" w:eastAsia="JetBrains Mono" w:cs="JetBrains Mono"/>
          <w:color w:val="A9B7C6"/>
          <w:sz w:val="13"/>
          <w:szCs w:val="13"/>
          <w:shd w:val="clear" w:fill="2B2B2B"/>
        </w:rPr>
        <w:br w:type="textWrapping"/>
      </w:r>
      <w:r>
        <w:rPr>
          <w:rFonts w:hint="default" w:ascii="JetBrains Mono" w:hAnsi="JetBrains Mono" w:eastAsia="JetBrains Mono" w:cs="JetBrains Mono"/>
          <w:color w:val="A9B7C6"/>
          <w:sz w:val="13"/>
          <w:szCs w:val="13"/>
          <w:shd w:val="clear" w:fill="2B2B2B"/>
        </w:rPr>
        <w:t xml:space="preserve">    </w:t>
      </w:r>
      <w:r>
        <w:rPr>
          <w:rFonts w:hint="default" w:ascii="JetBrains Mono" w:hAnsi="JetBrains Mono" w:eastAsia="JetBrains Mono" w:cs="JetBrains Mono"/>
          <w:color w:val="BBB529"/>
          <w:sz w:val="13"/>
          <w:szCs w:val="13"/>
          <w:shd w:val="clear" w:fill="2B2B2B"/>
        </w:rPr>
        <w:t>@FXML</w:t>
      </w:r>
      <w:r>
        <w:rPr>
          <w:rFonts w:hint="default" w:ascii="JetBrains Mono" w:hAnsi="JetBrains Mono" w:eastAsia="JetBrains Mono" w:cs="JetBrains Mono"/>
          <w:color w:val="BBB529"/>
          <w:sz w:val="13"/>
          <w:szCs w:val="13"/>
          <w:shd w:val="clear" w:fill="2B2B2B"/>
        </w:rPr>
        <w:br w:type="textWrapping"/>
      </w:r>
      <w:r>
        <w:rPr>
          <w:rFonts w:hint="default" w:ascii="JetBrains Mono" w:hAnsi="JetBrains Mono" w:eastAsia="JetBrains Mono" w:cs="JetBrains Mono"/>
          <w:color w:val="BBB529"/>
          <w:sz w:val="13"/>
          <w:szCs w:val="13"/>
          <w:shd w:val="clear" w:fill="2B2B2B"/>
        </w:rPr>
        <w:t xml:space="preserve">    </w:t>
      </w:r>
      <w:r>
        <w:rPr>
          <w:rFonts w:hint="default" w:ascii="JetBrains Mono" w:hAnsi="JetBrains Mono" w:eastAsia="JetBrains Mono" w:cs="JetBrains Mono"/>
          <w:color w:val="CC7832"/>
          <w:sz w:val="13"/>
          <w:szCs w:val="13"/>
          <w:shd w:val="clear" w:fill="2B2B2B"/>
        </w:rPr>
        <w:t xml:space="preserve">private void </w:t>
      </w:r>
      <w:r>
        <w:rPr>
          <w:rFonts w:hint="default" w:ascii="JetBrains Mono" w:hAnsi="JetBrains Mono" w:eastAsia="JetBrains Mono" w:cs="JetBrains Mono"/>
          <w:color w:val="FFC66D"/>
          <w:sz w:val="13"/>
          <w:szCs w:val="13"/>
          <w:shd w:val="clear" w:fill="2B2B2B"/>
        </w:rPr>
        <w:t xml:space="preserve">settingsBtn </w:t>
      </w:r>
      <w:r>
        <w:rPr>
          <w:rFonts w:hint="default" w:ascii="JetBrains Mono" w:hAnsi="JetBrains Mono" w:eastAsia="JetBrains Mono" w:cs="JetBrains Mono"/>
          <w:color w:val="A9B7C6"/>
          <w:sz w:val="13"/>
          <w:szCs w:val="13"/>
          <w:shd w:val="clear" w:fill="2B2B2B"/>
        </w:rPr>
        <w:t xml:space="preserve">() </w:t>
      </w:r>
      <w:r>
        <w:rPr>
          <w:rFonts w:hint="default" w:ascii="JetBrains Mono" w:hAnsi="JetBrains Mono" w:eastAsia="JetBrains Mono" w:cs="JetBrains Mono"/>
          <w:color w:val="CC7832"/>
          <w:sz w:val="13"/>
          <w:szCs w:val="13"/>
          <w:shd w:val="clear" w:fill="2B2B2B"/>
        </w:rPr>
        <w:t xml:space="preserve">throws </w:t>
      </w:r>
      <w:r>
        <w:rPr>
          <w:rFonts w:hint="default" w:ascii="JetBrains Mono" w:hAnsi="JetBrains Mono" w:eastAsia="JetBrains Mono" w:cs="JetBrains Mono"/>
          <w:color w:val="A9B7C6"/>
          <w:sz w:val="13"/>
          <w:szCs w:val="13"/>
          <w:shd w:val="clear" w:fill="2B2B2B"/>
        </w:rPr>
        <w:t>IOException { Switcher.</w:t>
      </w:r>
      <w:r>
        <w:rPr>
          <w:rFonts w:hint="default" w:ascii="JetBrains Mono" w:hAnsi="JetBrains Mono" w:eastAsia="JetBrains Mono" w:cs="JetBrains Mono"/>
          <w:i/>
          <w:color w:val="A9B7C6"/>
          <w:sz w:val="13"/>
          <w:szCs w:val="13"/>
          <w:shd w:val="clear" w:fill="2B2B2B"/>
        </w:rPr>
        <w:t>switcher</w:t>
      </w:r>
      <w:r>
        <w:rPr>
          <w:rFonts w:hint="default" w:ascii="JetBrains Mono" w:hAnsi="JetBrains Mono" w:eastAsia="JetBrains Mono" w:cs="JetBrains Mono"/>
          <w:color w:val="A9B7C6"/>
          <w:sz w:val="13"/>
          <w:szCs w:val="13"/>
          <w:shd w:val="clear" w:fill="2B2B2B"/>
        </w:rPr>
        <w:t>(</w:t>
      </w:r>
      <w:r>
        <w:rPr>
          <w:rFonts w:hint="default" w:ascii="JetBrains Mono" w:hAnsi="JetBrains Mono" w:eastAsia="JetBrains Mono" w:cs="JetBrains Mono"/>
          <w:color w:val="6A8759"/>
          <w:sz w:val="13"/>
          <w:szCs w:val="13"/>
          <w:shd w:val="clear" w:fill="2B2B2B"/>
        </w:rPr>
        <w:t>"/Views/settings.fxml"</w:t>
      </w:r>
      <w:r>
        <w:rPr>
          <w:rFonts w:hint="default" w:ascii="JetBrains Mono" w:hAnsi="JetBrains Mono" w:eastAsia="JetBrains Mono" w:cs="JetBrains Mono"/>
          <w:color w:val="A9B7C6"/>
          <w:sz w:val="13"/>
          <w:szCs w:val="13"/>
          <w:shd w:val="clear" w:fill="2B2B2B"/>
        </w:rPr>
        <w:t>)</w:t>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A9B7C6"/>
          <w:sz w:val="13"/>
          <w:szCs w:val="13"/>
          <w:shd w:val="clear" w:fill="2B2B2B"/>
        </w:rPr>
        <w:t>}</w:t>
      </w:r>
      <w:r>
        <w:rPr>
          <w:rFonts w:hint="default" w:ascii="JetBrains Mono" w:hAnsi="JetBrains Mono" w:eastAsia="JetBrains Mono" w:cs="JetBrains Mono"/>
          <w:color w:val="A9B7C6"/>
          <w:sz w:val="13"/>
          <w:szCs w:val="13"/>
          <w:shd w:val="clear" w:fill="2B2B2B"/>
        </w:rPr>
        <w:br w:type="textWrapping"/>
      </w:r>
      <w:r>
        <w:rPr>
          <w:rFonts w:hint="default" w:ascii="JetBrains Mono" w:hAnsi="JetBrains Mono" w:eastAsia="JetBrains Mono" w:cs="JetBrains Mono"/>
          <w:color w:val="A9B7C6"/>
          <w:sz w:val="13"/>
          <w:szCs w:val="13"/>
          <w:shd w:val="clear" w:fill="2B2B2B"/>
        </w:rPr>
        <w:br w:type="textWrapping"/>
      </w:r>
      <w:r>
        <w:rPr>
          <w:rFonts w:hint="default" w:ascii="JetBrains Mono" w:hAnsi="JetBrains Mono" w:eastAsia="JetBrains Mono" w:cs="JetBrains Mono"/>
          <w:color w:val="A9B7C6"/>
          <w:sz w:val="13"/>
          <w:szCs w:val="13"/>
          <w:shd w:val="clear" w:fill="2B2B2B"/>
        </w:rPr>
        <w:t xml:space="preserve">    </w:t>
      </w:r>
      <w:r>
        <w:rPr>
          <w:rFonts w:hint="default" w:ascii="JetBrains Mono" w:hAnsi="JetBrains Mono" w:eastAsia="JetBrains Mono" w:cs="JetBrains Mono"/>
          <w:color w:val="BBB529"/>
          <w:sz w:val="13"/>
          <w:szCs w:val="13"/>
          <w:shd w:val="clear" w:fill="2B2B2B"/>
        </w:rPr>
        <w:t>@FXML</w:t>
      </w:r>
      <w:r>
        <w:rPr>
          <w:rFonts w:hint="default" w:ascii="JetBrains Mono" w:hAnsi="JetBrains Mono" w:eastAsia="JetBrains Mono" w:cs="JetBrains Mono"/>
          <w:color w:val="BBB529"/>
          <w:sz w:val="13"/>
          <w:szCs w:val="13"/>
          <w:shd w:val="clear" w:fill="2B2B2B"/>
        </w:rPr>
        <w:br w:type="textWrapping"/>
      </w:r>
      <w:r>
        <w:rPr>
          <w:rFonts w:hint="default" w:ascii="JetBrains Mono" w:hAnsi="JetBrains Mono" w:eastAsia="JetBrains Mono" w:cs="JetBrains Mono"/>
          <w:color w:val="BBB529"/>
          <w:sz w:val="13"/>
          <w:szCs w:val="13"/>
          <w:shd w:val="clear" w:fill="2B2B2B"/>
        </w:rPr>
        <w:t xml:space="preserve">    </w:t>
      </w:r>
      <w:r>
        <w:rPr>
          <w:rFonts w:hint="default" w:ascii="JetBrains Mono" w:hAnsi="JetBrains Mono" w:eastAsia="JetBrains Mono" w:cs="JetBrains Mono"/>
          <w:color w:val="CC7832"/>
          <w:sz w:val="13"/>
          <w:szCs w:val="13"/>
          <w:shd w:val="clear" w:fill="2B2B2B"/>
        </w:rPr>
        <w:t xml:space="preserve">private void </w:t>
      </w:r>
      <w:r>
        <w:rPr>
          <w:rFonts w:hint="default" w:ascii="JetBrains Mono" w:hAnsi="JetBrains Mono" w:eastAsia="JetBrains Mono" w:cs="JetBrains Mono"/>
          <w:color w:val="FFC66D"/>
          <w:sz w:val="13"/>
          <w:szCs w:val="13"/>
          <w:shd w:val="clear" w:fill="2B2B2B"/>
        </w:rPr>
        <w:t xml:space="preserve">logoutBtn </w:t>
      </w:r>
      <w:r>
        <w:rPr>
          <w:rFonts w:hint="default" w:ascii="JetBrains Mono" w:hAnsi="JetBrains Mono" w:eastAsia="JetBrains Mono" w:cs="JetBrains Mono"/>
          <w:color w:val="A9B7C6"/>
          <w:sz w:val="13"/>
          <w:szCs w:val="13"/>
          <w:shd w:val="clear" w:fill="2B2B2B"/>
        </w:rPr>
        <w:t xml:space="preserve">() </w:t>
      </w:r>
      <w:r>
        <w:rPr>
          <w:rFonts w:hint="default" w:ascii="JetBrains Mono" w:hAnsi="JetBrains Mono" w:eastAsia="JetBrains Mono" w:cs="JetBrains Mono"/>
          <w:color w:val="CC7832"/>
          <w:sz w:val="13"/>
          <w:szCs w:val="13"/>
          <w:shd w:val="clear" w:fill="2B2B2B"/>
        </w:rPr>
        <w:t xml:space="preserve">throws </w:t>
      </w:r>
      <w:r>
        <w:rPr>
          <w:rFonts w:hint="default" w:ascii="JetBrains Mono" w:hAnsi="JetBrains Mono" w:eastAsia="JetBrains Mono" w:cs="JetBrains Mono"/>
          <w:color w:val="A9B7C6"/>
          <w:sz w:val="13"/>
          <w:szCs w:val="13"/>
          <w:shd w:val="clear" w:fill="2B2B2B"/>
        </w:rPr>
        <w:t>IOException</w:t>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A9B7C6"/>
          <w:sz w:val="13"/>
          <w:szCs w:val="13"/>
          <w:shd w:val="clear" w:fill="2B2B2B"/>
        </w:rPr>
        <w:t>SQLException { disconnect()</w:t>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A9B7C6"/>
          <w:sz w:val="13"/>
          <w:szCs w:val="13"/>
          <w:shd w:val="clear" w:fill="2B2B2B"/>
        </w:rPr>
        <w:t>Switcher.</w:t>
      </w:r>
      <w:r>
        <w:rPr>
          <w:rFonts w:hint="default" w:ascii="JetBrains Mono" w:hAnsi="JetBrains Mono" w:eastAsia="JetBrains Mono" w:cs="JetBrains Mono"/>
          <w:i/>
          <w:color w:val="A9B7C6"/>
          <w:sz w:val="13"/>
          <w:szCs w:val="13"/>
          <w:shd w:val="clear" w:fill="2B2B2B"/>
        </w:rPr>
        <w:t>switcher</w:t>
      </w:r>
      <w:r>
        <w:rPr>
          <w:rFonts w:hint="default" w:ascii="JetBrains Mono" w:hAnsi="JetBrains Mono" w:eastAsia="JetBrains Mono" w:cs="JetBrains Mono"/>
          <w:color w:val="A9B7C6"/>
          <w:sz w:val="13"/>
          <w:szCs w:val="13"/>
          <w:shd w:val="clear" w:fill="2B2B2B"/>
        </w:rPr>
        <w:t>(</w:t>
      </w:r>
      <w:r>
        <w:rPr>
          <w:rFonts w:hint="default" w:ascii="JetBrains Mono" w:hAnsi="JetBrains Mono" w:eastAsia="JetBrains Mono" w:cs="JetBrains Mono"/>
          <w:color w:val="6A8759"/>
          <w:sz w:val="13"/>
          <w:szCs w:val="13"/>
          <w:shd w:val="clear" w:fill="2B2B2B"/>
        </w:rPr>
        <w:t>"/Views/login.fxml"</w:t>
      </w:r>
      <w:r>
        <w:rPr>
          <w:rFonts w:hint="default" w:ascii="JetBrains Mono" w:hAnsi="JetBrains Mono" w:eastAsia="JetBrains Mono" w:cs="JetBrains Mono"/>
          <w:color w:val="A9B7C6"/>
          <w:sz w:val="13"/>
          <w:szCs w:val="13"/>
          <w:shd w:val="clear" w:fill="2B2B2B"/>
        </w:rPr>
        <w:t>)</w:t>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A9B7C6"/>
          <w:sz w:val="13"/>
          <w:szCs w:val="13"/>
          <w:shd w:val="clear" w:fill="2B2B2B"/>
        </w:rPr>
        <w:t>}</w:t>
      </w:r>
      <w:r>
        <w:rPr>
          <w:rFonts w:hint="default" w:ascii="JetBrains Mono" w:hAnsi="JetBrains Mono" w:eastAsia="JetBrains Mono" w:cs="JetBrains Mono"/>
          <w:color w:val="A9B7C6"/>
          <w:sz w:val="13"/>
          <w:szCs w:val="13"/>
          <w:shd w:val="clear" w:fill="2B2B2B"/>
        </w:rPr>
        <w:br w:type="textWrapping"/>
      </w:r>
      <w:r>
        <w:rPr>
          <w:rFonts w:hint="default" w:ascii="JetBrains Mono" w:hAnsi="JetBrains Mono" w:eastAsia="JetBrains Mono" w:cs="JetBrains Mono"/>
          <w:color w:val="A9B7C6"/>
          <w:sz w:val="13"/>
          <w:szCs w:val="13"/>
          <w:shd w:val="clear" w:fill="2B2B2B"/>
        </w:rPr>
        <w:br w:type="textWrapping"/>
      </w:r>
      <w:r>
        <w:rPr>
          <w:rFonts w:hint="default" w:ascii="JetBrains Mono" w:hAnsi="JetBrains Mono" w:eastAsia="JetBrains Mono" w:cs="JetBrains Mono"/>
          <w:color w:val="A9B7C6"/>
          <w:sz w:val="13"/>
          <w:szCs w:val="13"/>
          <w:shd w:val="clear" w:fill="2B2B2B"/>
        </w:rPr>
        <w:t>}</w:t>
      </w:r>
    </w:p>
    <w:p>
      <w:pPr>
        <w:pStyle w:val="8"/>
        <w:keepNext w:val="0"/>
        <w:keepLines w:val="0"/>
        <w:widowControl/>
        <w:suppressLineNumbers w:val="0"/>
        <w:rPr>
          <w:rFonts w:hint="default" w:ascii="Times New Roman Bold Italic" w:hAnsi="Times New Roman Bold Italic" w:cs="Times New Roman Bold Italic"/>
          <w:b/>
          <w:bCs/>
          <w:i/>
          <w:iCs/>
          <w:kern w:val="2"/>
          <w:sz w:val="32"/>
          <w:szCs w:val="36"/>
          <w:lang w:eastAsia="zh-CN"/>
        </w:rPr>
      </w:pPr>
    </w:p>
    <w:p>
      <w:pPr>
        <w:pStyle w:val="8"/>
        <w:keepNext w:val="0"/>
        <w:keepLines w:val="0"/>
        <w:widowControl/>
        <w:suppressLineNumbers w:val="0"/>
        <w:rPr>
          <w:rFonts w:hint="default" w:ascii="Times New Roman Bold Italic" w:hAnsi="Times New Roman Bold Italic" w:cs="Times New Roman Bold Italic"/>
          <w:b/>
          <w:bCs/>
          <w:i/>
          <w:iCs/>
          <w:kern w:val="2"/>
          <w:sz w:val="32"/>
          <w:szCs w:val="36"/>
          <w:lang w:eastAsia="zh-CN"/>
        </w:rPr>
      </w:pPr>
      <w:r>
        <w:rPr>
          <w:rFonts w:hint="default" w:ascii="Times New Roman Bold Italic" w:hAnsi="Times New Roman Bold Italic" w:cs="Times New Roman Bold Italic"/>
          <w:b/>
          <w:bCs/>
          <w:i/>
          <w:iCs/>
          <w:kern w:val="2"/>
          <w:sz w:val="32"/>
          <w:szCs w:val="36"/>
          <w:lang w:eastAsia="zh-CN"/>
        </w:rPr>
        <w:t xml:space="preserve">Settings </w:t>
      </w:r>
      <w:r>
        <w:rPr>
          <w:rFonts w:hint="default" w:ascii="Times New Roman Bold Italic" w:hAnsi="Times New Roman Bold Italic" w:cs="Times New Roman Bold Italic"/>
          <w:b/>
          <w:bCs/>
          <w:i/>
          <w:iCs/>
          <w:kern w:val="2"/>
          <w:sz w:val="32"/>
          <w:szCs w:val="36"/>
          <w:lang w:eastAsia="zh-CN"/>
        </w:rPr>
        <w:t>Class Controller</w:t>
      </w:r>
    </w:p>
    <w:p>
      <w:pPr>
        <w:pStyle w:val="7"/>
        <w:keepNext w:val="0"/>
        <w:keepLines w:val="0"/>
        <w:widowControl/>
        <w:suppressLineNumbers w:val="0"/>
        <w:shd w:val="clear" w:fill="2B2B2B"/>
        <w:rPr>
          <w:rFonts w:ascii="JetBrains Mono" w:hAnsi="JetBrains Mono" w:eastAsia="JetBrains Mono" w:cs="JetBrains Mono"/>
          <w:color w:val="A9B7C6"/>
          <w:sz w:val="13"/>
          <w:szCs w:val="13"/>
        </w:rPr>
      </w:pPr>
      <w:r>
        <w:rPr>
          <w:rFonts w:hint="default" w:ascii="JetBrains Mono" w:hAnsi="JetBrains Mono" w:eastAsia="JetBrains Mono" w:cs="JetBrains Mono"/>
          <w:color w:val="CC7832"/>
          <w:sz w:val="13"/>
          <w:szCs w:val="13"/>
          <w:shd w:val="clear" w:fill="2B2B2B"/>
        </w:rPr>
        <w:t xml:space="preserve">package </w:t>
      </w:r>
      <w:r>
        <w:rPr>
          <w:rFonts w:hint="default" w:ascii="JetBrains Mono" w:hAnsi="JetBrains Mono" w:eastAsia="JetBrains Mono" w:cs="JetBrains Mono"/>
          <w:color w:val="A9B7C6"/>
          <w:sz w:val="13"/>
          <w:szCs w:val="13"/>
          <w:shd w:val="clear" w:fill="2B2B2B"/>
        </w:rPr>
        <w:t>Controllers</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import </w:t>
      </w:r>
      <w:r>
        <w:rPr>
          <w:rFonts w:hint="default" w:ascii="JetBrains Mono" w:hAnsi="JetBrains Mono" w:eastAsia="JetBrains Mono" w:cs="JetBrains Mono"/>
          <w:color w:val="A9B7C6"/>
          <w:sz w:val="13"/>
          <w:szCs w:val="13"/>
          <w:shd w:val="clear" w:fill="2B2B2B"/>
        </w:rPr>
        <w:t>Models.Initializer</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import </w:t>
      </w:r>
      <w:r>
        <w:rPr>
          <w:rFonts w:hint="default" w:ascii="JetBrains Mono" w:hAnsi="JetBrains Mono" w:eastAsia="JetBrains Mono" w:cs="JetBrains Mono"/>
          <w:color w:val="A9B7C6"/>
          <w:sz w:val="13"/>
          <w:szCs w:val="13"/>
          <w:shd w:val="clear" w:fill="2B2B2B"/>
        </w:rPr>
        <w:t>Models.RegistrationAlertMessage</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import </w:t>
      </w:r>
      <w:r>
        <w:rPr>
          <w:rFonts w:hint="default" w:ascii="JetBrains Mono" w:hAnsi="JetBrains Mono" w:eastAsia="JetBrains Mono" w:cs="JetBrains Mono"/>
          <w:color w:val="A9B7C6"/>
          <w:sz w:val="13"/>
          <w:szCs w:val="13"/>
          <w:shd w:val="clear" w:fill="2B2B2B"/>
        </w:rPr>
        <w:t>Public.Switcher</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import </w:t>
      </w:r>
      <w:r>
        <w:rPr>
          <w:rFonts w:hint="default" w:ascii="JetBrains Mono" w:hAnsi="JetBrains Mono" w:eastAsia="JetBrains Mono" w:cs="JetBrains Mono"/>
          <w:color w:val="A9B7C6"/>
          <w:sz w:val="13"/>
          <w:szCs w:val="13"/>
          <w:shd w:val="clear" w:fill="2B2B2B"/>
        </w:rPr>
        <w:t>javafx.fxml.</w:t>
      </w:r>
      <w:r>
        <w:rPr>
          <w:rFonts w:hint="default" w:ascii="JetBrains Mono" w:hAnsi="JetBrains Mono" w:eastAsia="JetBrains Mono" w:cs="JetBrains Mono"/>
          <w:color w:val="BBB529"/>
          <w:sz w:val="13"/>
          <w:szCs w:val="13"/>
          <w:shd w:val="clear" w:fill="2B2B2B"/>
        </w:rPr>
        <w:t>FXML</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import </w:t>
      </w:r>
      <w:r>
        <w:rPr>
          <w:rFonts w:hint="default" w:ascii="JetBrains Mono" w:hAnsi="JetBrains Mono" w:eastAsia="JetBrains Mono" w:cs="JetBrains Mono"/>
          <w:color w:val="A9B7C6"/>
          <w:sz w:val="13"/>
          <w:szCs w:val="13"/>
          <w:shd w:val="clear" w:fill="2B2B2B"/>
        </w:rPr>
        <w:t>javafx.scene.control.Label</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import </w:t>
      </w:r>
      <w:r>
        <w:rPr>
          <w:rFonts w:hint="default" w:ascii="JetBrains Mono" w:hAnsi="JetBrains Mono" w:eastAsia="JetBrains Mono" w:cs="JetBrains Mono"/>
          <w:color w:val="A9B7C6"/>
          <w:sz w:val="13"/>
          <w:szCs w:val="13"/>
          <w:shd w:val="clear" w:fill="2B2B2B"/>
        </w:rPr>
        <w:t>javafx.scene.control.TextField</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import </w:t>
      </w:r>
      <w:r>
        <w:rPr>
          <w:rFonts w:hint="default" w:ascii="JetBrains Mono" w:hAnsi="JetBrains Mono" w:eastAsia="JetBrains Mono" w:cs="JetBrains Mono"/>
          <w:color w:val="A9B7C6"/>
          <w:sz w:val="13"/>
          <w:szCs w:val="13"/>
          <w:shd w:val="clear" w:fill="2B2B2B"/>
        </w:rPr>
        <w:t>javafx.scene.text.Text</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import </w:t>
      </w:r>
      <w:r>
        <w:rPr>
          <w:rFonts w:hint="default" w:ascii="JetBrains Mono" w:hAnsi="JetBrains Mono" w:eastAsia="JetBrains Mono" w:cs="JetBrains Mono"/>
          <w:color w:val="A9B7C6"/>
          <w:sz w:val="13"/>
          <w:szCs w:val="13"/>
          <w:shd w:val="clear" w:fill="2B2B2B"/>
        </w:rPr>
        <w:t>java.io.IOException</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import </w:t>
      </w:r>
      <w:r>
        <w:rPr>
          <w:rFonts w:hint="default" w:ascii="JetBrains Mono" w:hAnsi="JetBrains Mono" w:eastAsia="JetBrains Mono" w:cs="JetBrains Mono"/>
          <w:color w:val="A9B7C6"/>
          <w:sz w:val="13"/>
          <w:szCs w:val="13"/>
          <w:shd w:val="clear" w:fill="2B2B2B"/>
        </w:rPr>
        <w:t>java.sql.Connection</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import </w:t>
      </w:r>
      <w:r>
        <w:rPr>
          <w:rFonts w:hint="default" w:ascii="JetBrains Mono" w:hAnsi="JetBrains Mono" w:eastAsia="JetBrains Mono" w:cs="JetBrains Mono"/>
          <w:color w:val="A9B7C6"/>
          <w:sz w:val="13"/>
          <w:szCs w:val="13"/>
          <w:shd w:val="clear" w:fill="2B2B2B"/>
        </w:rPr>
        <w:t>java.sql.SQLException</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import </w:t>
      </w:r>
      <w:r>
        <w:rPr>
          <w:rFonts w:hint="default" w:ascii="JetBrains Mono" w:hAnsi="JetBrains Mono" w:eastAsia="JetBrains Mono" w:cs="JetBrains Mono"/>
          <w:color w:val="A9B7C6"/>
          <w:sz w:val="13"/>
          <w:szCs w:val="13"/>
          <w:shd w:val="clear" w:fill="2B2B2B"/>
        </w:rPr>
        <w:t>java.sql.Statement</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public class </w:t>
      </w:r>
      <w:r>
        <w:rPr>
          <w:rFonts w:hint="default" w:ascii="JetBrains Mono" w:hAnsi="JetBrains Mono" w:eastAsia="JetBrains Mono" w:cs="JetBrains Mono"/>
          <w:color w:val="A9B7C6"/>
          <w:sz w:val="13"/>
          <w:szCs w:val="13"/>
          <w:shd w:val="clear" w:fill="2B2B2B"/>
        </w:rPr>
        <w:t xml:space="preserve">Settings </w:t>
      </w:r>
      <w:r>
        <w:rPr>
          <w:rFonts w:hint="default" w:ascii="JetBrains Mono" w:hAnsi="JetBrains Mono" w:eastAsia="JetBrains Mono" w:cs="JetBrains Mono"/>
          <w:color w:val="CC7832"/>
          <w:sz w:val="13"/>
          <w:szCs w:val="13"/>
          <w:shd w:val="clear" w:fill="2B2B2B"/>
        </w:rPr>
        <w:t xml:space="preserve">extends </w:t>
      </w:r>
      <w:r>
        <w:rPr>
          <w:rFonts w:hint="default" w:ascii="JetBrains Mono" w:hAnsi="JetBrains Mono" w:eastAsia="JetBrains Mono" w:cs="JetBrains Mono"/>
          <w:color w:val="A9B7C6"/>
          <w:sz w:val="13"/>
          <w:szCs w:val="13"/>
          <w:shd w:val="clear" w:fill="2B2B2B"/>
        </w:rPr>
        <w:t>Login {</w:t>
      </w:r>
      <w:r>
        <w:rPr>
          <w:rFonts w:hint="default" w:ascii="JetBrains Mono" w:hAnsi="JetBrains Mono" w:eastAsia="JetBrains Mono" w:cs="JetBrains Mono"/>
          <w:color w:val="A9B7C6"/>
          <w:sz w:val="13"/>
          <w:szCs w:val="13"/>
          <w:shd w:val="clear" w:fill="2B2B2B"/>
        </w:rPr>
        <w:br w:type="textWrapping"/>
      </w:r>
      <w:r>
        <w:rPr>
          <w:rFonts w:hint="default" w:ascii="JetBrains Mono" w:hAnsi="JetBrains Mono" w:eastAsia="JetBrains Mono" w:cs="JetBrains Mono"/>
          <w:color w:val="A9B7C6"/>
          <w:sz w:val="13"/>
          <w:szCs w:val="13"/>
          <w:shd w:val="clear" w:fill="2B2B2B"/>
        </w:rPr>
        <w:br w:type="textWrapping"/>
      </w:r>
      <w:r>
        <w:rPr>
          <w:rFonts w:hint="default" w:ascii="JetBrains Mono" w:hAnsi="JetBrains Mono" w:eastAsia="JetBrains Mono" w:cs="JetBrains Mono"/>
          <w:color w:val="A9B7C6"/>
          <w:sz w:val="13"/>
          <w:szCs w:val="13"/>
          <w:shd w:val="clear" w:fill="2B2B2B"/>
        </w:rPr>
        <w:t xml:space="preserve">    </w:t>
      </w:r>
      <w:r>
        <w:rPr>
          <w:rFonts w:hint="default" w:ascii="JetBrains Mono" w:hAnsi="JetBrains Mono" w:eastAsia="JetBrains Mono" w:cs="JetBrains Mono"/>
          <w:color w:val="BBB529"/>
          <w:sz w:val="13"/>
          <w:szCs w:val="13"/>
          <w:shd w:val="clear" w:fill="2B2B2B"/>
        </w:rPr>
        <w:t>@FXML</w:t>
      </w:r>
      <w:r>
        <w:rPr>
          <w:rFonts w:hint="default" w:ascii="JetBrains Mono" w:hAnsi="JetBrains Mono" w:eastAsia="JetBrains Mono" w:cs="JetBrains Mono"/>
          <w:color w:val="BBB529"/>
          <w:sz w:val="13"/>
          <w:szCs w:val="13"/>
          <w:shd w:val="clear" w:fill="2B2B2B"/>
        </w:rPr>
        <w:br w:type="textWrapping"/>
      </w:r>
      <w:r>
        <w:rPr>
          <w:rFonts w:hint="default" w:ascii="JetBrains Mono" w:hAnsi="JetBrains Mono" w:eastAsia="JetBrains Mono" w:cs="JetBrains Mono"/>
          <w:color w:val="BBB529"/>
          <w:sz w:val="13"/>
          <w:szCs w:val="13"/>
          <w:shd w:val="clear" w:fill="2B2B2B"/>
        </w:rPr>
        <w:t xml:space="preserve">    </w:t>
      </w:r>
      <w:r>
        <w:rPr>
          <w:rFonts w:hint="default" w:ascii="JetBrains Mono" w:hAnsi="JetBrains Mono" w:eastAsia="JetBrains Mono" w:cs="JetBrains Mono"/>
          <w:color w:val="CC7832"/>
          <w:sz w:val="13"/>
          <w:szCs w:val="13"/>
          <w:shd w:val="clear" w:fill="2B2B2B"/>
        </w:rPr>
        <w:t xml:space="preserve">private </w:t>
      </w:r>
      <w:r>
        <w:rPr>
          <w:rFonts w:hint="default" w:ascii="JetBrains Mono" w:hAnsi="JetBrains Mono" w:eastAsia="JetBrains Mono" w:cs="JetBrains Mono"/>
          <w:color w:val="A9B7C6"/>
          <w:sz w:val="13"/>
          <w:szCs w:val="13"/>
          <w:shd w:val="clear" w:fill="2B2B2B"/>
        </w:rPr>
        <w:t xml:space="preserve">Text </w:t>
      </w:r>
      <w:r>
        <w:rPr>
          <w:rFonts w:hint="default" w:ascii="JetBrains Mono" w:hAnsi="JetBrains Mono" w:eastAsia="JetBrains Mono" w:cs="JetBrains Mono"/>
          <w:color w:val="9876AA"/>
          <w:sz w:val="13"/>
          <w:szCs w:val="13"/>
          <w:shd w:val="clear" w:fill="2B2B2B"/>
        </w:rPr>
        <w:t>message_status</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BBB529"/>
          <w:sz w:val="13"/>
          <w:szCs w:val="13"/>
          <w:shd w:val="clear" w:fill="2B2B2B"/>
        </w:rPr>
        <w:t>@FXML</w:t>
      </w:r>
      <w:r>
        <w:rPr>
          <w:rFonts w:hint="default" w:ascii="JetBrains Mono" w:hAnsi="JetBrains Mono" w:eastAsia="JetBrains Mono" w:cs="JetBrains Mono"/>
          <w:color w:val="BBB529"/>
          <w:sz w:val="13"/>
          <w:szCs w:val="13"/>
          <w:shd w:val="clear" w:fill="2B2B2B"/>
        </w:rPr>
        <w:br w:type="textWrapping"/>
      </w:r>
      <w:r>
        <w:rPr>
          <w:rFonts w:hint="default" w:ascii="JetBrains Mono" w:hAnsi="JetBrains Mono" w:eastAsia="JetBrains Mono" w:cs="JetBrains Mono"/>
          <w:color w:val="BBB529"/>
          <w:sz w:val="13"/>
          <w:szCs w:val="13"/>
          <w:shd w:val="clear" w:fill="2B2B2B"/>
        </w:rPr>
        <w:t xml:space="preserve">    </w:t>
      </w:r>
      <w:r>
        <w:rPr>
          <w:rFonts w:hint="default" w:ascii="JetBrains Mono" w:hAnsi="JetBrains Mono" w:eastAsia="JetBrains Mono" w:cs="JetBrains Mono"/>
          <w:color w:val="CC7832"/>
          <w:sz w:val="13"/>
          <w:szCs w:val="13"/>
          <w:shd w:val="clear" w:fill="2B2B2B"/>
        </w:rPr>
        <w:t xml:space="preserve">private </w:t>
      </w:r>
      <w:r>
        <w:rPr>
          <w:rFonts w:hint="default" w:ascii="JetBrains Mono" w:hAnsi="JetBrains Mono" w:eastAsia="JetBrains Mono" w:cs="JetBrains Mono"/>
          <w:color w:val="A9B7C6"/>
          <w:sz w:val="13"/>
          <w:szCs w:val="13"/>
          <w:shd w:val="clear" w:fill="2B2B2B"/>
        </w:rPr>
        <w:t xml:space="preserve">Label </w:t>
      </w:r>
      <w:r>
        <w:rPr>
          <w:rFonts w:hint="default" w:ascii="JetBrains Mono" w:hAnsi="JetBrains Mono" w:eastAsia="JetBrains Mono" w:cs="JetBrains Mono"/>
          <w:color w:val="9876AA"/>
          <w:sz w:val="13"/>
          <w:szCs w:val="13"/>
          <w:shd w:val="clear" w:fill="2B2B2B"/>
        </w:rPr>
        <w:t>account_fullname</w:t>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9876AA"/>
          <w:sz w:val="13"/>
          <w:szCs w:val="13"/>
          <w:shd w:val="clear" w:fill="2B2B2B"/>
        </w:rPr>
        <w:t>account_id</w:t>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9876AA"/>
          <w:sz w:val="13"/>
          <w:szCs w:val="13"/>
          <w:shd w:val="clear" w:fill="2B2B2B"/>
        </w:rPr>
        <w:t>account_card</w:t>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9876AA"/>
          <w:sz w:val="13"/>
          <w:szCs w:val="13"/>
          <w:shd w:val="clear" w:fill="2B2B2B"/>
        </w:rPr>
        <w:t>account_user</w:t>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9876AA"/>
          <w:sz w:val="13"/>
          <w:szCs w:val="13"/>
          <w:shd w:val="clear" w:fill="2B2B2B"/>
        </w:rPr>
        <w:t>account_balance</w:t>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9876AA"/>
          <w:sz w:val="13"/>
          <w:szCs w:val="13"/>
          <w:shd w:val="clear" w:fill="2B2B2B"/>
        </w:rPr>
        <w:t>account_creation</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BBB529"/>
          <w:sz w:val="13"/>
          <w:szCs w:val="13"/>
          <w:shd w:val="clear" w:fill="2B2B2B"/>
        </w:rPr>
        <w:t>@FXML</w:t>
      </w:r>
      <w:r>
        <w:rPr>
          <w:rFonts w:hint="default" w:ascii="JetBrains Mono" w:hAnsi="JetBrains Mono" w:eastAsia="JetBrains Mono" w:cs="JetBrains Mono"/>
          <w:color w:val="BBB529"/>
          <w:sz w:val="13"/>
          <w:szCs w:val="13"/>
          <w:shd w:val="clear" w:fill="2B2B2B"/>
        </w:rPr>
        <w:br w:type="textWrapping"/>
      </w:r>
      <w:r>
        <w:rPr>
          <w:rFonts w:hint="default" w:ascii="JetBrains Mono" w:hAnsi="JetBrains Mono" w:eastAsia="JetBrains Mono" w:cs="JetBrains Mono"/>
          <w:color w:val="BBB529"/>
          <w:sz w:val="13"/>
          <w:szCs w:val="13"/>
          <w:shd w:val="clear" w:fill="2B2B2B"/>
        </w:rPr>
        <w:t xml:space="preserve">    </w:t>
      </w:r>
      <w:r>
        <w:rPr>
          <w:rFonts w:hint="default" w:ascii="JetBrains Mono" w:hAnsi="JetBrains Mono" w:eastAsia="JetBrains Mono" w:cs="JetBrains Mono"/>
          <w:color w:val="CC7832"/>
          <w:sz w:val="13"/>
          <w:szCs w:val="13"/>
          <w:shd w:val="clear" w:fill="2B2B2B"/>
        </w:rPr>
        <w:t xml:space="preserve">private </w:t>
      </w:r>
      <w:r>
        <w:rPr>
          <w:rFonts w:hint="default" w:ascii="JetBrains Mono" w:hAnsi="JetBrains Mono" w:eastAsia="JetBrains Mono" w:cs="JetBrains Mono"/>
          <w:color w:val="A9B7C6"/>
          <w:sz w:val="13"/>
          <w:szCs w:val="13"/>
          <w:shd w:val="clear" w:fill="2B2B2B"/>
        </w:rPr>
        <w:t xml:space="preserve">TextField </w:t>
      </w:r>
      <w:r>
        <w:rPr>
          <w:rFonts w:hint="default" w:ascii="JetBrains Mono" w:hAnsi="JetBrains Mono" w:eastAsia="JetBrains Mono" w:cs="JetBrains Mono"/>
          <w:color w:val="9876AA"/>
          <w:sz w:val="13"/>
          <w:szCs w:val="13"/>
          <w:shd w:val="clear" w:fill="2B2B2B"/>
        </w:rPr>
        <w:t>account_username</w:t>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9876AA"/>
          <w:sz w:val="13"/>
          <w:szCs w:val="13"/>
          <w:shd w:val="clear" w:fill="2B2B2B"/>
        </w:rPr>
        <w:t>account_password</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BBB529"/>
          <w:sz w:val="13"/>
          <w:szCs w:val="13"/>
          <w:shd w:val="clear" w:fill="2B2B2B"/>
        </w:rPr>
        <w:t>@FXML</w:t>
      </w:r>
      <w:r>
        <w:rPr>
          <w:rFonts w:hint="default" w:ascii="JetBrains Mono" w:hAnsi="JetBrains Mono" w:eastAsia="JetBrains Mono" w:cs="JetBrains Mono"/>
          <w:color w:val="BBB529"/>
          <w:sz w:val="13"/>
          <w:szCs w:val="13"/>
          <w:shd w:val="clear" w:fill="2B2B2B"/>
        </w:rPr>
        <w:br w:type="textWrapping"/>
      </w:r>
      <w:r>
        <w:rPr>
          <w:rFonts w:hint="default" w:ascii="JetBrains Mono" w:hAnsi="JetBrains Mono" w:eastAsia="JetBrains Mono" w:cs="JetBrains Mono"/>
          <w:color w:val="BBB529"/>
          <w:sz w:val="13"/>
          <w:szCs w:val="13"/>
          <w:shd w:val="clear" w:fill="2B2B2B"/>
        </w:rPr>
        <w:t xml:space="preserve">    </w:t>
      </w:r>
      <w:r>
        <w:rPr>
          <w:rFonts w:hint="default" w:ascii="JetBrains Mono" w:hAnsi="JetBrains Mono" w:eastAsia="JetBrains Mono" w:cs="JetBrains Mono"/>
          <w:color w:val="CC7832"/>
          <w:sz w:val="13"/>
          <w:szCs w:val="13"/>
          <w:shd w:val="clear" w:fill="2B2B2B"/>
        </w:rPr>
        <w:t xml:space="preserve">void </w:t>
      </w:r>
      <w:r>
        <w:rPr>
          <w:rFonts w:hint="default" w:ascii="JetBrains Mono" w:hAnsi="JetBrains Mono" w:eastAsia="JetBrains Mono" w:cs="JetBrains Mono"/>
          <w:color w:val="FFC66D"/>
          <w:sz w:val="13"/>
          <w:szCs w:val="13"/>
          <w:shd w:val="clear" w:fill="2B2B2B"/>
        </w:rPr>
        <w:t xml:space="preserve">accountBtn </w:t>
      </w:r>
      <w:r>
        <w:rPr>
          <w:rFonts w:hint="default" w:ascii="JetBrains Mono" w:hAnsi="JetBrains Mono" w:eastAsia="JetBrains Mono" w:cs="JetBrains Mono"/>
          <w:color w:val="A9B7C6"/>
          <w:sz w:val="13"/>
          <w:szCs w:val="13"/>
          <w:shd w:val="clear" w:fill="2B2B2B"/>
        </w:rPr>
        <w:t xml:space="preserve">() </w:t>
      </w:r>
      <w:r>
        <w:rPr>
          <w:rFonts w:hint="default" w:ascii="JetBrains Mono" w:hAnsi="JetBrains Mono" w:eastAsia="JetBrains Mono" w:cs="JetBrains Mono"/>
          <w:color w:val="CC7832"/>
          <w:sz w:val="13"/>
          <w:szCs w:val="13"/>
          <w:shd w:val="clear" w:fill="2B2B2B"/>
        </w:rPr>
        <w:t xml:space="preserve">throws </w:t>
      </w:r>
      <w:r>
        <w:rPr>
          <w:rFonts w:hint="default" w:ascii="JetBrains Mono" w:hAnsi="JetBrains Mono" w:eastAsia="JetBrains Mono" w:cs="JetBrains Mono"/>
          <w:color w:val="A9B7C6"/>
          <w:sz w:val="13"/>
          <w:szCs w:val="13"/>
          <w:shd w:val="clear" w:fill="2B2B2B"/>
        </w:rPr>
        <w:t>IOException { Switcher.</w:t>
      </w:r>
      <w:r>
        <w:rPr>
          <w:rFonts w:hint="default" w:ascii="JetBrains Mono" w:hAnsi="JetBrains Mono" w:eastAsia="JetBrains Mono" w:cs="JetBrains Mono"/>
          <w:i/>
          <w:color w:val="A9B7C6"/>
          <w:sz w:val="13"/>
          <w:szCs w:val="13"/>
          <w:shd w:val="clear" w:fill="2B2B2B"/>
        </w:rPr>
        <w:t>switcher</w:t>
      </w:r>
      <w:r>
        <w:rPr>
          <w:rFonts w:hint="default" w:ascii="JetBrains Mono" w:hAnsi="JetBrains Mono" w:eastAsia="JetBrains Mono" w:cs="JetBrains Mono"/>
          <w:color w:val="A9B7C6"/>
          <w:sz w:val="13"/>
          <w:szCs w:val="13"/>
          <w:shd w:val="clear" w:fill="2B2B2B"/>
        </w:rPr>
        <w:t>(</w:t>
      </w:r>
      <w:r>
        <w:rPr>
          <w:rFonts w:hint="default" w:ascii="JetBrains Mono" w:hAnsi="JetBrains Mono" w:eastAsia="JetBrains Mono" w:cs="JetBrains Mono"/>
          <w:color w:val="6A8759"/>
          <w:sz w:val="13"/>
          <w:szCs w:val="13"/>
          <w:shd w:val="clear" w:fill="2B2B2B"/>
        </w:rPr>
        <w:t>"/Views/account.fxml"</w:t>
      </w:r>
      <w:r>
        <w:rPr>
          <w:rFonts w:hint="default" w:ascii="JetBrains Mono" w:hAnsi="JetBrains Mono" w:eastAsia="JetBrains Mono" w:cs="JetBrains Mono"/>
          <w:color w:val="A9B7C6"/>
          <w:sz w:val="13"/>
          <w:szCs w:val="13"/>
          <w:shd w:val="clear" w:fill="2B2B2B"/>
        </w:rPr>
        <w:t>)</w:t>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A9B7C6"/>
          <w:sz w:val="13"/>
          <w:szCs w:val="13"/>
          <w:shd w:val="clear" w:fill="2B2B2B"/>
        </w:rPr>
        <w:t>}</w:t>
      </w:r>
      <w:r>
        <w:rPr>
          <w:rFonts w:hint="default" w:ascii="JetBrains Mono" w:hAnsi="JetBrains Mono" w:eastAsia="JetBrains Mono" w:cs="JetBrains Mono"/>
          <w:color w:val="A9B7C6"/>
          <w:sz w:val="13"/>
          <w:szCs w:val="13"/>
          <w:shd w:val="clear" w:fill="2B2B2B"/>
        </w:rPr>
        <w:br w:type="textWrapping"/>
      </w:r>
      <w:r>
        <w:rPr>
          <w:rFonts w:hint="default" w:ascii="JetBrains Mono" w:hAnsi="JetBrains Mono" w:eastAsia="JetBrains Mono" w:cs="JetBrains Mono"/>
          <w:color w:val="A9B7C6"/>
          <w:sz w:val="13"/>
          <w:szCs w:val="13"/>
          <w:shd w:val="clear" w:fill="2B2B2B"/>
        </w:rPr>
        <w:br w:type="textWrapping"/>
      </w:r>
      <w:r>
        <w:rPr>
          <w:rFonts w:hint="default" w:ascii="JetBrains Mono" w:hAnsi="JetBrains Mono" w:eastAsia="JetBrains Mono" w:cs="JetBrains Mono"/>
          <w:color w:val="A9B7C6"/>
          <w:sz w:val="13"/>
          <w:szCs w:val="13"/>
          <w:shd w:val="clear" w:fill="2B2B2B"/>
        </w:rPr>
        <w:t xml:space="preserve">    </w:t>
      </w:r>
      <w:r>
        <w:rPr>
          <w:rFonts w:hint="default" w:ascii="JetBrains Mono" w:hAnsi="JetBrains Mono" w:eastAsia="JetBrains Mono" w:cs="JetBrains Mono"/>
          <w:color w:val="BBB529"/>
          <w:sz w:val="13"/>
          <w:szCs w:val="13"/>
          <w:shd w:val="clear" w:fill="2B2B2B"/>
        </w:rPr>
        <w:t>@FXML</w:t>
      </w:r>
      <w:r>
        <w:rPr>
          <w:rFonts w:hint="default" w:ascii="JetBrains Mono" w:hAnsi="JetBrains Mono" w:eastAsia="JetBrains Mono" w:cs="JetBrains Mono"/>
          <w:color w:val="BBB529"/>
          <w:sz w:val="13"/>
          <w:szCs w:val="13"/>
          <w:shd w:val="clear" w:fill="2B2B2B"/>
        </w:rPr>
        <w:br w:type="textWrapping"/>
      </w:r>
      <w:r>
        <w:rPr>
          <w:rFonts w:hint="default" w:ascii="JetBrains Mono" w:hAnsi="JetBrains Mono" w:eastAsia="JetBrains Mono" w:cs="JetBrains Mono"/>
          <w:color w:val="BBB529"/>
          <w:sz w:val="13"/>
          <w:szCs w:val="13"/>
          <w:shd w:val="clear" w:fill="2B2B2B"/>
        </w:rPr>
        <w:t xml:space="preserve">    </w:t>
      </w:r>
      <w:r>
        <w:rPr>
          <w:rFonts w:hint="default" w:ascii="JetBrains Mono" w:hAnsi="JetBrains Mono" w:eastAsia="JetBrains Mono" w:cs="JetBrains Mono"/>
          <w:color w:val="CC7832"/>
          <w:sz w:val="13"/>
          <w:szCs w:val="13"/>
          <w:shd w:val="clear" w:fill="2B2B2B"/>
        </w:rPr>
        <w:t xml:space="preserve">void </w:t>
      </w:r>
      <w:r>
        <w:rPr>
          <w:rFonts w:hint="default" w:ascii="JetBrains Mono" w:hAnsi="JetBrains Mono" w:eastAsia="JetBrains Mono" w:cs="JetBrains Mono"/>
          <w:color w:val="FFC66D"/>
          <w:sz w:val="13"/>
          <w:szCs w:val="13"/>
          <w:shd w:val="clear" w:fill="2B2B2B"/>
        </w:rPr>
        <w:t xml:space="preserve">transactionsBtn </w:t>
      </w:r>
      <w:r>
        <w:rPr>
          <w:rFonts w:hint="default" w:ascii="JetBrains Mono" w:hAnsi="JetBrains Mono" w:eastAsia="JetBrains Mono" w:cs="JetBrains Mono"/>
          <w:color w:val="A9B7C6"/>
          <w:sz w:val="13"/>
          <w:szCs w:val="13"/>
          <w:shd w:val="clear" w:fill="2B2B2B"/>
        </w:rPr>
        <w:t xml:space="preserve">() </w:t>
      </w:r>
      <w:r>
        <w:rPr>
          <w:rFonts w:hint="default" w:ascii="JetBrains Mono" w:hAnsi="JetBrains Mono" w:eastAsia="JetBrains Mono" w:cs="JetBrains Mono"/>
          <w:color w:val="CC7832"/>
          <w:sz w:val="13"/>
          <w:szCs w:val="13"/>
          <w:shd w:val="clear" w:fill="2B2B2B"/>
        </w:rPr>
        <w:t xml:space="preserve">throws </w:t>
      </w:r>
      <w:r>
        <w:rPr>
          <w:rFonts w:hint="default" w:ascii="JetBrains Mono" w:hAnsi="JetBrains Mono" w:eastAsia="JetBrains Mono" w:cs="JetBrains Mono"/>
          <w:color w:val="A9B7C6"/>
          <w:sz w:val="13"/>
          <w:szCs w:val="13"/>
          <w:shd w:val="clear" w:fill="2B2B2B"/>
        </w:rPr>
        <w:t>IOException { Switcher.</w:t>
      </w:r>
      <w:r>
        <w:rPr>
          <w:rFonts w:hint="default" w:ascii="JetBrains Mono" w:hAnsi="JetBrains Mono" w:eastAsia="JetBrains Mono" w:cs="JetBrains Mono"/>
          <w:i/>
          <w:color w:val="A9B7C6"/>
          <w:sz w:val="13"/>
          <w:szCs w:val="13"/>
          <w:shd w:val="clear" w:fill="2B2B2B"/>
        </w:rPr>
        <w:t>switcher</w:t>
      </w:r>
      <w:r>
        <w:rPr>
          <w:rFonts w:hint="default" w:ascii="JetBrains Mono" w:hAnsi="JetBrains Mono" w:eastAsia="JetBrains Mono" w:cs="JetBrains Mono"/>
          <w:color w:val="A9B7C6"/>
          <w:sz w:val="13"/>
          <w:szCs w:val="13"/>
          <w:shd w:val="clear" w:fill="2B2B2B"/>
        </w:rPr>
        <w:t>(</w:t>
      </w:r>
      <w:r>
        <w:rPr>
          <w:rFonts w:hint="default" w:ascii="JetBrains Mono" w:hAnsi="JetBrains Mono" w:eastAsia="JetBrains Mono" w:cs="JetBrains Mono"/>
          <w:color w:val="6A8759"/>
          <w:sz w:val="13"/>
          <w:szCs w:val="13"/>
          <w:shd w:val="clear" w:fill="2B2B2B"/>
        </w:rPr>
        <w:t>"/Views/transactions.fxml"</w:t>
      </w:r>
      <w:r>
        <w:rPr>
          <w:rFonts w:hint="default" w:ascii="JetBrains Mono" w:hAnsi="JetBrains Mono" w:eastAsia="JetBrains Mono" w:cs="JetBrains Mono"/>
          <w:color w:val="A9B7C6"/>
          <w:sz w:val="13"/>
          <w:szCs w:val="13"/>
          <w:shd w:val="clear" w:fill="2B2B2B"/>
        </w:rPr>
        <w:t>)</w:t>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A9B7C6"/>
          <w:sz w:val="13"/>
          <w:szCs w:val="13"/>
          <w:shd w:val="clear" w:fill="2B2B2B"/>
        </w:rPr>
        <w:t>}</w:t>
      </w:r>
      <w:r>
        <w:rPr>
          <w:rFonts w:hint="default" w:ascii="JetBrains Mono" w:hAnsi="JetBrains Mono" w:eastAsia="JetBrains Mono" w:cs="JetBrains Mono"/>
          <w:color w:val="A9B7C6"/>
          <w:sz w:val="13"/>
          <w:szCs w:val="13"/>
          <w:shd w:val="clear" w:fill="2B2B2B"/>
        </w:rPr>
        <w:br w:type="textWrapping"/>
      </w:r>
      <w:r>
        <w:rPr>
          <w:rFonts w:hint="default" w:ascii="JetBrains Mono" w:hAnsi="JetBrains Mono" w:eastAsia="JetBrains Mono" w:cs="JetBrains Mono"/>
          <w:color w:val="A9B7C6"/>
          <w:sz w:val="13"/>
          <w:szCs w:val="13"/>
          <w:shd w:val="clear" w:fill="2B2B2B"/>
        </w:rPr>
        <w:br w:type="textWrapping"/>
      </w:r>
      <w:r>
        <w:rPr>
          <w:rFonts w:hint="default" w:ascii="JetBrains Mono" w:hAnsi="JetBrains Mono" w:eastAsia="JetBrains Mono" w:cs="JetBrains Mono"/>
          <w:color w:val="A9B7C6"/>
          <w:sz w:val="13"/>
          <w:szCs w:val="13"/>
          <w:shd w:val="clear" w:fill="2B2B2B"/>
        </w:rPr>
        <w:t xml:space="preserve">    </w:t>
      </w:r>
      <w:r>
        <w:rPr>
          <w:rFonts w:hint="default" w:ascii="JetBrains Mono" w:hAnsi="JetBrains Mono" w:eastAsia="JetBrains Mono" w:cs="JetBrains Mono"/>
          <w:color w:val="BBB529"/>
          <w:sz w:val="13"/>
          <w:szCs w:val="13"/>
          <w:shd w:val="clear" w:fill="2B2B2B"/>
        </w:rPr>
        <w:t>@FXML</w:t>
      </w:r>
      <w:r>
        <w:rPr>
          <w:rFonts w:hint="default" w:ascii="JetBrains Mono" w:hAnsi="JetBrains Mono" w:eastAsia="JetBrains Mono" w:cs="JetBrains Mono"/>
          <w:color w:val="BBB529"/>
          <w:sz w:val="13"/>
          <w:szCs w:val="13"/>
          <w:shd w:val="clear" w:fill="2B2B2B"/>
        </w:rPr>
        <w:br w:type="textWrapping"/>
      </w:r>
      <w:r>
        <w:rPr>
          <w:rFonts w:hint="default" w:ascii="JetBrains Mono" w:hAnsi="JetBrains Mono" w:eastAsia="JetBrains Mono" w:cs="JetBrains Mono"/>
          <w:color w:val="BBB529"/>
          <w:sz w:val="13"/>
          <w:szCs w:val="13"/>
          <w:shd w:val="clear" w:fill="2B2B2B"/>
        </w:rPr>
        <w:t xml:space="preserve">    </w:t>
      </w:r>
      <w:r>
        <w:rPr>
          <w:rFonts w:hint="default" w:ascii="JetBrains Mono" w:hAnsi="JetBrains Mono" w:eastAsia="JetBrains Mono" w:cs="JetBrains Mono"/>
          <w:color w:val="CC7832"/>
          <w:sz w:val="13"/>
          <w:szCs w:val="13"/>
          <w:shd w:val="clear" w:fill="2B2B2B"/>
        </w:rPr>
        <w:t xml:space="preserve">void </w:t>
      </w:r>
      <w:r>
        <w:rPr>
          <w:rFonts w:hint="default" w:ascii="JetBrains Mono" w:hAnsi="JetBrains Mono" w:eastAsia="JetBrains Mono" w:cs="JetBrains Mono"/>
          <w:color w:val="FFC66D"/>
          <w:sz w:val="13"/>
          <w:szCs w:val="13"/>
          <w:shd w:val="clear" w:fill="2B2B2B"/>
        </w:rPr>
        <w:t xml:space="preserve">settingsBtn </w:t>
      </w:r>
      <w:r>
        <w:rPr>
          <w:rFonts w:hint="default" w:ascii="JetBrains Mono" w:hAnsi="JetBrains Mono" w:eastAsia="JetBrains Mono" w:cs="JetBrains Mono"/>
          <w:color w:val="A9B7C6"/>
          <w:sz w:val="13"/>
          <w:szCs w:val="13"/>
          <w:shd w:val="clear" w:fill="2B2B2B"/>
        </w:rPr>
        <w:t xml:space="preserve">() </w:t>
      </w:r>
      <w:r>
        <w:rPr>
          <w:rFonts w:hint="default" w:ascii="JetBrains Mono" w:hAnsi="JetBrains Mono" w:eastAsia="JetBrains Mono" w:cs="JetBrains Mono"/>
          <w:color w:val="CC7832"/>
          <w:sz w:val="13"/>
          <w:szCs w:val="13"/>
          <w:shd w:val="clear" w:fill="2B2B2B"/>
        </w:rPr>
        <w:t xml:space="preserve">throws </w:t>
      </w:r>
      <w:r>
        <w:rPr>
          <w:rFonts w:hint="default" w:ascii="JetBrains Mono" w:hAnsi="JetBrains Mono" w:eastAsia="JetBrains Mono" w:cs="JetBrains Mono"/>
          <w:color w:val="A9B7C6"/>
          <w:sz w:val="13"/>
          <w:szCs w:val="13"/>
          <w:shd w:val="clear" w:fill="2B2B2B"/>
        </w:rPr>
        <w:t>IOException { Switcher.</w:t>
      </w:r>
      <w:r>
        <w:rPr>
          <w:rFonts w:hint="default" w:ascii="JetBrains Mono" w:hAnsi="JetBrains Mono" w:eastAsia="JetBrains Mono" w:cs="JetBrains Mono"/>
          <w:i/>
          <w:color w:val="A9B7C6"/>
          <w:sz w:val="13"/>
          <w:szCs w:val="13"/>
          <w:shd w:val="clear" w:fill="2B2B2B"/>
        </w:rPr>
        <w:t>switcher</w:t>
      </w:r>
      <w:r>
        <w:rPr>
          <w:rFonts w:hint="default" w:ascii="JetBrains Mono" w:hAnsi="JetBrains Mono" w:eastAsia="JetBrains Mono" w:cs="JetBrains Mono"/>
          <w:color w:val="A9B7C6"/>
          <w:sz w:val="13"/>
          <w:szCs w:val="13"/>
          <w:shd w:val="clear" w:fill="2B2B2B"/>
        </w:rPr>
        <w:t>(</w:t>
      </w:r>
      <w:r>
        <w:rPr>
          <w:rFonts w:hint="default" w:ascii="JetBrains Mono" w:hAnsi="JetBrains Mono" w:eastAsia="JetBrains Mono" w:cs="JetBrains Mono"/>
          <w:color w:val="6A8759"/>
          <w:sz w:val="13"/>
          <w:szCs w:val="13"/>
          <w:shd w:val="clear" w:fill="2B2B2B"/>
        </w:rPr>
        <w:t>"/Views/settings.fxml"</w:t>
      </w:r>
      <w:r>
        <w:rPr>
          <w:rFonts w:hint="default" w:ascii="JetBrains Mono" w:hAnsi="JetBrains Mono" w:eastAsia="JetBrains Mono" w:cs="JetBrains Mono"/>
          <w:color w:val="A9B7C6"/>
          <w:sz w:val="13"/>
          <w:szCs w:val="13"/>
          <w:shd w:val="clear" w:fill="2B2B2B"/>
        </w:rPr>
        <w:t>)</w:t>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A9B7C6"/>
          <w:sz w:val="13"/>
          <w:szCs w:val="13"/>
          <w:shd w:val="clear" w:fill="2B2B2B"/>
        </w:rPr>
        <w:t>}</w:t>
      </w:r>
      <w:r>
        <w:rPr>
          <w:rFonts w:hint="default" w:ascii="JetBrains Mono" w:hAnsi="JetBrains Mono" w:eastAsia="JetBrains Mono" w:cs="JetBrains Mono"/>
          <w:color w:val="A9B7C6"/>
          <w:sz w:val="13"/>
          <w:szCs w:val="13"/>
          <w:shd w:val="clear" w:fill="2B2B2B"/>
        </w:rPr>
        <w:br w:type="textWrapping"/>
      </w:r>
      <w:r>
        <w:rPr>
          <w:rFonts w:hint="default" w:ascii="JetBrains Mono" w:hAnsi="JetBrains Mono" w:eastAsia="JetBrains Mono" w:cs="JetBrains Mono"/>
          <w:color w:val="A9B7C6"/>
          <w:sz w:val="13"/>
          <w:szCs w:val="13"/>
          <w:shd w:val="clear" w:fill="2B2B2B"/>
        </w:rPr>
        <w:br w:type="textWrapping"/>
      </w:r>
      <w:r>
        <w:rPr>
          <w:rFonts w:hint="default" w:ascii="JetBrains Mono" w:hAnsi="JetBrains Mono" w:eastAsia="JetBrains Mono" w:cs="JetBrains Mono"/>
          <w:color w:val="A9B7C6"/>
          <w:sz w:val="13"/>
          <w:szCs w:val="13"/>
          <w:shd w:val="clear" w:fill="2B2B2B"/>
        </w:rPr>
        <w:t xml:space="preserve">    </w:t>
      </w:r>
      <w:r>
        <w:rPr>
          <w:rFonts w:hint="default" w:ascii="JetBrains Mono" w:hAnsi="JetBrains Mono" w:eastAsia="JetBrains Mono" w:cs="JetBrains Mono"/>
          <w:color w:val="BBB529"/>
          <w:sz w:val="13"/>
          <w:szCs w:val="13"/>
          <w:shd w:val="clear" w:fill="2B2B2B"/>
        </w:rPr>
        <w:t>@FXML</w:t>
      </w:r>
      <w:r>
        <w:rPr>
          <w:rFonts w:hint="default" w:ascii="JetBrains Mono" w:hAnsi="JetBrains Mono" w:eastAsia="JetBrains Mono" w:cs="JetBrains Mono"/>
          <w:color w:val="BBB529"/>
          <w:sz w:val="13"/>
          <w:szCs w:val="13"/>
          <w:shd w:val="clear" w:fill="2B2B2B"/>
        </w:rPr>
        <w:br w:type="textWrapping"/>
      </w:r>
      <w:r>
        <w:rPr>
          <w:rFonts w:hint="default" w:ascii="JetBrains Mono" w:hAnsi="JetBrains Mono" w:eastAsia="JetBrains Mono" w:cs="JetBrains Mono"/>
          <w:color w:val="BBB529"/>
          <w:sz w:val="13"/>
          <w:szCs w:val="13"/>
          <w:shd w:val="clear" w:fill="2B2B2B"/>
        </w:rPr>
        <w:t xml:space="preserve">    </w:t>
      </w:r>
      <w:r>
        <w:rPr>
          <w:rFonts w:hint="default" w:ascii="JetBrains Mono" w:hAnsi="JetBrains Mono" w:eastAsia="JetBrains Mono" w:cs="JetBrains Mono"/>
          <w:color w:val="CC7832"/>
          <w:sz w:val="13"/>
          <w:szCs w:val="13"/>
          <w:shd w:val="clear" w:fill="2B2B2B"/>
        </w:rPr>
        <w:t xml:space="preserve">private void </w:t>
      </w:r>
      <w:r>
        <w:rPr>
          <w:rFonts w:hint="default" w:ascii="JetBrains Mono" w:hAnsi="JetBrains Mono" w:eastAsia="JetBrains Mono" w:cs="JetBrains Mono"/>
          <w:color w:val="FFC66D"/>
          <w:sz w:val="13"/>
          <w:szCs w:val="13"/>
          <w:shd w:val="clear" w:fill="2B2B2B"/>
        </w:rPr>
        <w:t xml:space="preserve">logoutBtn </w:t>
      </w:r>
      <w:r>
        <w:rPr>
          <w:rFonts w:hint="default" w:ascii="JetBrains Mono" w:hAnsi="JetBrains Mono" w:eastAsia="JetBrains Mono" w:cs="JetBrains Mono"/>
          <w:color w:val="A9B7C6"/>
          <w:sz w:val="13"/>
          <w:szCs w:val="13"/>
          <w:shd w:val="clear" w:fill="2B2B2B"/>
        </w:rPr>
        <w:t xml:space="preserve">() </w:t>
      </w:r>
      <w:r>
        <w:rPr>
          <w:rFonts w:hint="default" w:ascii="JetBrains Mono" w:hAnsi="JetBrains Mono" w:eastAsia="JetBrains Mono" w:cs="JetBrains Mono"/>
          <w:color w:val="CC7832"/>
          <w:sz w:val="13"/>
          <w:szCs w:val="13"/>
          <w:shd w:val="clear" w:fill="2B2B2B"/>
        </w:rPr>
        <w:t xml:space="preserve">throws </w:t>
      </w:r>
      <w:r>
        <w:rPr>
          <w:rFonts w:hint="default" w:ascii="JetBrains Mono" w:hAnsi="JetBrains Mono" w:eastAsia="JetBrains Mono" w:cs="JetBrains Mono"/>
          <w:color w:val="A9B7C6"/>
          <w:sz w:val="13"/>
          <w:szCs w:val="13"/>
          <w:shd w:val="clear" w:fill="2B2B2B"/>
        </w:rPr>
        <w:t>IOException</w:t>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A9B7C6"/>
          <w:sz w:val="13"/>
          <w:szCs w:val="13"/>
          <w:shd w:val="clear" w:fill="2B2B2B"/>
        </w:rPr>
        <w:t>SQLException { disconnect()</w:t>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A9B7C6"/>
          <w:sz w:val="13"/>
          <w:szCs w:val="13"/>
          <w:shd w:val="clear" w:fill="2B2B2B"/>
        </w:rPr>
        <w:t>Switcher.</w:t>
      </w:r>
      <w:r>
        <w:rPr>
          <w:rFonts w:hint="default" w:ascii="JetBrains Mono" w:hAnsi="JetBrains Mono" w:eastAsia="JetBrains Mono" w:cs="JetBrains Mono"/>
          <w:i/>
          <w:color w:val="A9B7C6"/>
          <w:sz w:val="13"/>
          <w:szCs w:val="13"/>
          <w:shd w:val="clear" w:fill="2B2B2B"/>
        </w:rPr>
        <w:t>switcher</w:t>
      </w:r>
      <w:r>
        <w:rPr>
          <w:rFonts w:hint="default" w:ascii="JetBrains Mono" w:hAnsi="JetBrains Mono" w:eastAsia="JetBrains Mono" w:cs="JetBrains Mono"/>
          <w:color w:val="A9B7C6"/>
          <w:sz w:val="13"/>
          <w:szCs w:val="13"/>
          <w:shd w:val="clear" w:fill="2B2B2B"/>
        </w:rPr>
        <w:t>(</w:t>
      </w:r>
      <w:r>
        <w:rPr>
          <w:rFonts w:hint="default" w:ascii="JetBrains Mono" w:hAnsi="JetBrains Mono" w:eastAsia="JetBrains Mono" w:cs="JetBrains Mono"/>
          <w:color w:val="6A8759"/>
          <w:sz w:val="13"/>
          <w:szCs w:val="13"/>
          <w:shd w:val="clear" w:fill="2B2B2B"/>
        </w:rPr>
        <w:t>"/Views/login.fxml"</w:t>
      </w:r>
      <w:r>
        <w:rPr>
          <w:rFonts w:hint="default" w:ascii="JetBrains Mono" w:hAnsi="JetBrains Mono" w:eastAsia="JetBrains Mono" w:cs="JetBrains Mono"/>
          <w:color w:val="A9B7C6"/>
          <w:sz w:val="13"/>
          <w:szCs w:val="13"/>
          <w:shd w:val="clear" w:fill="2B2B2B"/>
        </w:rPr>
        <w:t>)</w:t>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A9B7C6"/>
          <w:sz w:val="13"/>
          <w:szCs w:val="13"/>
          <w:shd w:val="clear" w:fill="2B2B2B"/>
        </w:rPr>
        <w:t>}</w:t>
      </w:r>
      <w:r>
        <w:rPr>
          <w:rFonts w:hint="default" w:ascii="JetBrains Mono" w:hAnsi="JetBrains Mono" w:eastAsia="JetBrains Mono" w:cs="JetBrains Mono"/>
          <w:color w:val="A9B7C6"/>
          <w:sz w:val="13"/>
          <w:szCs w:val="13"/>
          <w:shd w:val="clear" w:fill="2B2B2B"/>
        </w:rPr>
        <w:br w:type="textWrapping"/>
      </w:r>
      <w:r>
        <w:rPr>
          <w:rFonts w:hint="default" w:ascii="JetBrains Mono" w:hAnsi="JetBrains Mono" w:eastAsia="JetBrains Mono" w:cs="JetBrains Mono"/>
          <w:color w:val="A9B7C6"/>
          <w:sz w:val="13"/>
          <w:szCs w:val="13"/>
          <w:shd w:val="clear" w:fill="2B2B2B"/>
        </w:rPr>
        <w:br w:type="textWrapping"/>
      </w:r>
      <w:r>
        <w:rPr>
          <w:rFonts w:hint="default" w:ascii="JetBrains Mono" w:hAnsi="JetBrains Mono" w:eastAsia="JetBrains Mono" w:cs="JetBrains Mono"/>
          <w:color w:val="A9B7C6"/>
          <w:sz w:val="13"/>
          <w:szCs w:val="13"/>
          <w:shd w:val="clear" w:fill="2B2B2B"/>
        </w:rPr>
        <w:t xml:space="preserve">    </w:t>
      </w:r>
      <w:r>
        <w:rPr>
          <w:rFonts w:hint="default" w:ascii="JetBrains Mono" w:hAnsi="JetBrains Mono" w:eastAsia="JetBrains Mono" w:cs="JetBrains Mono"/>
          <w:color w:val="CC7832"/>
          <w:sz w:val="13"/>
          <w:szCs w:val="13"/>
          <w:shd w:val="clear" w:fill="2B2B2B"/>
        </w:rPr>
        <w:t xml:space="preserve">public void </w:t>
      </w:r>
      <w:r>
        <w:rPr>
          <w:rFonts w:hint="default" w:ascii="JetBrains Mono" w:hAnsi="JetBrains Mono" w:eastAsia="JetBrains Mono" w:cs="JetBrains Mono"/>
          <w:color w:val="FFC66D"/>
          <w:sz w:val="13"/>
          <w:szCs w:val="13"/>
          <w:shd w:val="clear" w:fill="2B2B2B"/>
        </w:rPr>
        <w:t xml:space="preserve">initialize </w:t>
      </w:r>
      <w:r>
        <w:rPr>
          <w:rFonts w:hint="default" w:ascii="JetBrains Mono" w:hAnsi="JetBrains Mono" w:eastAsia="JetBrains Mono" w:cs="JetBrains Mono"/>
          <w:color w:val="A9B7C6"/>
          <w:sz w:val="13"/>
          <w:szCs w:val="13"/>
          <w:shd w:val="clear" w:fill="2B2B2B"/>
        </w:rPr>
        <w:t xml:space="preserve">() </w:t>
      </w:r>
      <w:r>
        <w:rPr>
          <w:rFonts w:hint="default" w:ascii="JetBrains Mono" w:hAnsi="JetBrains Mono" w:eastAsia="JetBrains Mono" w:cs="JetBrains Mono"/>
          <w:color w:val="CC7832"/>
          <w:sz w:val="13"/>
          <w:szCs w:val="13"/>
          <w:shd w:val="clear" w:fill="2B2B2B"/>
        </w:rPr>
        <w:t xml:space="preserve">throws </w:t>
      </w:r>
      <w:r>
        <w:rPr>
          <w:rFonts w:hint="default" w:ascii="JetBrains Mono" w:hAnsi="JetBrains Mono" w:eastAsia="JetBrains Mono" w:cs="JetBrains Mono"/>
          <w:color w:val="A9B7C6"/>
          <w:sz w:val="13"/>
          <w:szCs w:val="13"/>
          <w:shd w:val="clear" w:fill="2B2B2B"/>
        </w:rPr>
        <w:t>SQLException {</w:t>
      </w:r>
      <w:r>
        <w:rPr>
          <w:rFonts w:hint="default" w:ascii="JetBrains Mono" w:hAnsi="JetBrains Mono" w:eastAsia="JetBrains Mono" w:cs="JetBrains Mono"/>
          <w:color w:val="A9B7C6"/>
          <w:sz w:val="13"/>
          <w:szCs w:val="13"/>
          <w:shd w:val="clear" w:fill="2B2B2B"/>
        </w:rPr>
        <w:br w:type="textWrapping"/>
      </w:r>
      <w:r>
        <w:rPr>
          <w:rFonts w:hint="default" w:ascii="JetBrains Mono" w:hAnsi="JetBrains Mono" w:eastAsia="JetBrains Mono" w:cs="JetBrains Mono"/>
          <w:color w:val="A9B7C6"/>
          <w:sz w:val="13"/>
          <w:szCs w:val="13"/>
          <w:shd w:val="clear" w:fill="2B2B2B"/>
        </w:rPr>
        <w:t xml:space="preserve">        </w:t>
      </w:r>
      <w:r>
        <w:rPr>
          <w:rFonts w:hint="default" w:ascii="JetBrains Mono" w:hAnsi="JetBrains Mono" w:eastAsia="JetBrains Mono" w:cs="JetBrains Mono"/>
          <w:color w:val="9876AA"/>
          <w:sz w:val="13"/>
          <w:szCs w:val="13"/>
          <w:shd w:val="clear" w:fill="2B2B2B"/>
        </w:rPr>
        <w:t>account_user</w:t>
      </w:r>
      <w:r>
        <w:rPr>
          <w:rFonts w:hint="default" w:ascii="JetBrains Mono" w:hAnsi="JetBrains Mono" w:eastAsia="JetBrains Mono" w:cs="JetBrains Mono"/>
          <w:color w:val="A9B7C6"/>
          <w:sz w:val="13"/>
          <w:szCs w:val="13"/>
          <w:shd w:val="clear" w:fill="2B2B2B"/>
        </w:rPr>
        <w:t>.setText(</w:t>
      </w:r>
      <w:r>
        <w:rPr>
          <w:rFonts w:hint="default" w:ascii="JetBrains Mono" w:hAnsi="JetBrains Mono" w:eastAsia="JetBrains Mono" w:cs="JetBrains Mono"/>
          <w:i/>
          <w:color w:val="9876AA"/>
          <w:sz w:val="13"/>
          <w:szCs w:val="13"/>
          <w:shd w:val="clear" w:fill="2B2B2B"/>
        </w:rPr>
        <w:t>_username</w:t>
      </w:r>
      <w:r>
        <w:rPr>
          <w:rFonts w:hint="default" w:ascii="JetBrains Mono" w:hAnsi="JetBrains Mono" w:eastAsia="JetBrains Mono" w:cs="JetBrains Mono"/>
          <w:color w:val="A9B7C6"/>
          <w:sz w:val="13"/>
          <w:szCs w:val="13"/>
          <w:shd w:val="clear" w:fill="2B2B2B"/>
        </w:rPr>
        <w:t>)</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9876AA"/>
          <w:sz w:val="13"/>
          <w:szCs w:val="13"/>
          <w:shd w:val="clear" w:fill="2B2B2B"/>
        </w:rPr>
        <w:t>account_fullname</w:t>
      </w:r>
      <w:r>
        <w:rPr>
          <w:rFonts w:hint="default" w:ascii="JetBrains Mono" w:hAnsi="JetBrains Mono" w:eastAsia="JetBrains Mono" w:cs="JetBrains Mono"/>
          <w:color w:val="A9B7C6"/>
          <w:sz w:val="13"/>
          <w:szCs w:val="13"/>
          <w:shd w:val="clear" w:fill="2B2B2B"/>
        </w:rPr>
        <w:t>.setText(</w:t>
      </w:r>
      <w:r>
        <w:rPr>
          <w:rFonts w:hint="default" w:ascii="JetBrains Mono" w:hAnsi="JetBrains Mono" w:eastAsia="JetBrains Mono" w:cs="JetBrains Mono"/>
          <w:i/>
          <w:color w:val="9876AA"/>
          <w:sz w:val="13"/>
          <w:szCs w:val="13"/>
          <w:shd w:val="clear" w:fill="2B2B2B"/>
        </w:rPr>
        <w:t xml:space="preserve">_firstname </w:t>
      </w:r>
      <w:r>
        <w:rPr>
          <w:rFonts w:hint="default" w:ascii="JetBrains Mono" w:hAnsi="JetBrains Mono" w:eastAsia="JetBrains Mono" w:cs="JetBrains Mono"/>
          <w:color w:val="A9B7C6"/>
          <w:sz w:val="13"/>
          <w:szCs w:val="13"/>
          <w:shd w:val="clear" w:fill="2B2B2B"/>
        </w:rPr>
        <w:t xml:space="preserve">+ </w:t>
      </w:r>
      <w:r>
        <w:rPr>
          <w:rFonts w:hint="default" w:ascii="JetBrains Mono" w:hAnsi="JetBrains Mono" w:eastAsia="JetBrains Mono" w:cs="JetBrains Mono"/>
          <w:color w:val="6A8759"/>
          <w:sz w:val="13"/>
          <w:szCs w:val="13"/>
          <w:shd w:val="clear" w:fill="2B2B2B"/>
        </w:rPr>
        <w:t xml:space="preserve">" " </w:t>
      </w:r>
      <w:r>
        <w:rPr>
          <w:rFonts w:hint="default" w:ascii="JetBrains Mono" w:hAnsi="JetBrains Mono" w:eastAsia="JetBrains Mono" w:cs="JetBrains Mono"/>
          <w:color w:val="A9B7C6"/>
          <w:sz w:val="13"/>
          <w:szCs w:val="13"/>
          <w:shd w:val="clear" w:fill="2B2B2B"/>
        </w:rPr>
        <w:t xml:space="preserve">+ </w:t>
      </w:r>
      <w:r>
        <w:rPr>
          <w:rFonts w:hint="default" w:ascii="JetBrains Mono" w:hAnsi="JetBrains Mono" w:eastAsia="JetBrains Mono" w:cs="JetBrains Mono"/>
          <w:i/>
          <w:color w:val="9876AA"/>
          <w:sz w:val="13"/>
          <w:szCs w:val="13"/>
          <w:shd w:val="clear" w:fill="2B2B2B"/>
        </w:rPr>
        <w:t>_lastname</w:t>
      </w:r>
      <w:r>
        <w:rPr>
          <w:rFonts w:hint="default" w:ascii="JetBrains Mono" w:hAnsi="JetBrains Mono" w:eastAsia="JetBrains Mono" w:cs="JetBrains Mono"/>
          <w:color w:val="A9B7C6"/>
          <w:sz w:val="13"/>
          <w:szCs w:val="13"/>
          <w:shd w:val="clear" w:fill="2B2B2B"/>
        </w:rPr>
        <w:t>)</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9876AA"/>
          <w:sz w:val="13"/>
          <w:szCs w:val="13"/>
          <w:shd w:val="clear" w:fill="2B2B2B"/>
        </w:rPr>
        <w:t>account_id</w:t>
      </w:r>
      <w:r>
        <w:rPr>
          <w:rFonts w:hint="default" w:ascii="JetBrains Mono" w:hAnsi="JetBrains Mono" w:eastAsia="JetBrains Mono" w:cs="JetBrains Mono"/>
          <w:color w:val="A9B7C6"/>
          <w:sz w:val="13"/>
          <w:szCs w:val="13"/>
          <w:shd w:val="clear" w:fill="2B2B2B"/>
        </w:rPr>
        <w:t>.setText(</w:t>
      </w:r>
      <w:r>
        <w:rPr>
          <w:rFonts w:hint="default" w:ascii="JetBrains Mono" w:hAnsi="JetBrains Mono" w:eastAsia="JetBrains Mono" w:cs="JetBrains Mono"/>
          <w:i/>
          <w:color w:val="9876AA"/>
          <w:sz w:val="13"/>
          <w:szCs w:val="13"/>
          <w:shd w:val="clear" w:fill="2B2B2B"/>
        </w:rPr>
        <w:t>_accountID</w:t>
      </w:r>
      <w:r>
        <w:rPr>
          <w:rFonts w:hint="default" w:ascii="JetBrains Mono" w:hAnsi="JetBrains Mono" w:eastAsia="JetBrains Mono" w:cs="JetBrains Mono"/>
          <w:color w:val="A9B7C6"/>
          <w:sz w:val="13"/>
          <w:szCs w:val="13"/>
          <w:shd w:val="clear" w:fill="2B2B2B"/>
        </w:rPr>
        <w:t>)</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9876AA"/>
          <w:sz w:val="13"/>
          <w:szCs w:val="13"/>
          <w:shd w:val="clear" w:fill="2B2B2B"/>
        </w:rPr>
        <w:t>account_card</w:t>
      </w:r>
      <w:r>
        <w:rPr>
          <w:rFonts w:hint="default" w:ascii="JetBrains Mono" w:hAnsi="JetBrains Mono" w:eastAsia="JetBrains Mono" w:cs="JetBrains Mono"/>
          <w:color w:val="A9B7C6"/>
          <w:sz w:val="13"/>
          <w:szCs w:val="13"/>
          <w:shd w:val="clear" w:fill="2B2B2B"/>
        </w:rPr>
        <w:t>.setText(</w:t>
      </w:r>
      <w:r>
        <w:rPr>
          <w:rFonts w:hint="default" w:ascii="JetBrains Mono" w:hAnsi="JetBrains Mono" w:eastAsia="JetBrains Mono" w:cs="JetBrains Mono"/>
          <w:i/>
          <w:color w:val="9876AA"/>
          <w:sz w:val="13"/>
          <w:szCs w:val="13"/>
          <w:shd w:val="clear" w:fill="2B2B2B"/>
        </w:rPr>
        <w:t>_cardNumber</w:t>
      </w:r>
      <w:r>
        <w:rPr>
          <w:rFonts w:hint="default" w:ascii="JetBrains Mono" w:hAnsi="JetBrains Mono" w:eastAsia="JetBrains Mono" w:cs="JetBrains Mono"/>
          <w:color w:val="A9B7C6"/>
          <w:sz w:val="13"/>
          <w:szCs w:val="13"/>
          <w:shd w:val="clear" w:fill="2B2B2B"/>
        </w:rPr>
        <w:t>)</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A9B7C6"/>
          <w:sz w:val="13"/>
          <w:szCs w:val="13"/>
          <w:shd w:val="clear" w:fill="2B2B2B"/>
        </w:rPr>
        <w:t>Initializer.</w:t>
      </w:r>
      <w:r>
        <w:rPr>
          <w:rFonts w:hint="default" w:ascii="JetBrains Mono" w:hAnsi="JetBrains Mono" w:eastAsia="JetBrains Mono" w:cs="JetBrains Mono"/>
          <w:i/>
          <w:color w:val="A9B7C6"/>
          <w:sz w:val="13"/>
          <w:szCs w:val="13"/>
          <w:shd w:val="clear" w:fill="2B2B2B"/>
        </w:rPr>
        <w:t xml:space="preserve">init_settings </w:t>
      </w:r>
      <w:r>
        <w:rPr>
          <w:rFonts w:hint="default" w:ascii="JetBrains Mono" w:hAnsi="JetBrains Mono" w:eastAsia="JetBrains Mono" w:cs="JetBrains Mono"/>
          <w:color w:val="A9B7C6"/>
          <w:sz w:val="13"/>
          <w:szCs w:val="13"/>
          <w:shd w:val="clear" w:fill="2B2B2B"/>
        </w:rPr>
        <w:t xml:space="preserve">( </w:t>
      </w:r>
      <w:r>
        <w:rPr>
          <w:rFonts w:hint="default" w:ascii="JetBrains Mono" w:hAnsi="JetBrains Mono" w:eastAsia="JetBrains Mono" w:cs="JetBrains Mono"/>
          <w:color w:val="9876AA"/>
          <w:sz w:val="13"/>
          <w:szCs w:val="13"/>
          <w:shd w:val="clear" w:fill="2B2B2B"/>
        </w:rPr>
        <w:t>account_username</w:t>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9876AA"/>
          <w:sz w:val="13"/>
          <w:szCs w:val="13"/>
          <w:shd w:val="clear" w:fill="2B2B2B"/>
        </w:rPr>
        <w:t>account_password</w:t>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A9B7C6"/>
          <w:sz w:val="13"/>
          <w:szCs w:val="13"/>
          <w:shd w:val="clear" w:fill="2B2B2B"/>
        </w:rPr>
        <w:t>connect() )</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9876AA"/>
          <w:sz w:val="13"/>
          <w:szCs w:val="13"/>
          <w:shd w:val="clear" w:fill="2B2B2B"/>
        </w:rPr>
        <w:t>account_balance</w:t>
      </w:r>
      <w:r>
        <w:rPr>
          <w:rFonts w:hint="default" w:ascii="JetBrains Mono" w:hAnsi="JetBrains Mono" w:eastAsia="JetBrains Mono" w:cs="JetBrains Mono"/>
          <w:color w:val="A9B7C6"/>
          <w:sz w:val="13"/>
          <w:szCs w:val="13"/>
          <w:shd w:val="clear" w:fill="2B2B2B"/>
        </w:rPr>
        <w:t>.setText(</w:t>
      </w:r>
      <w:r>
        <w:rPr>
          <w:rFonts w:hint="default" w:ascii="JetBrains Mono" w:hAnsi="JetBrains Mono" w:eastAsia="JetBrains Mono" w:cs="JetBrains Mono"/>
          <w:color w:val="6A8759"/>
          <w:sz w:val="13"/>
          <w:szCs w:val="13"/>
          <w:shd w:val="clear" w:fill="2B2B2B"/>
        </w:rPr>
        <w:t xml:space="preserve">"$" </w:t>
      </w:r>
      <w:r>
        <w:rPr>
          <w:rFonts w:hint="default" w:ascii="JetBrains Mono" w:hAnsi="JetBrains Mono" w:eastAsia="JetBrains Mono" w:cs="JetBrains Mono"/>
          <w:color w:val="A9B7C6"/>
          <w:sz w:val="13"/>
          <w:szCs w:val="13"/>
          <w:shd w:val="clear" w:fill="2B2B2B"/>
        </w:rPr>
        <w:t xml:space="preserve">+ </w:t>
      </w:r>
      <w:r>
        <w:rPr>
          <w:rFonts w:hint="default" w:ascii="JetBrains Mono" w:hAnsi="JetBrains Mono" w:eastAsia="JetBrains Mono" w:cs="JetBrains Mono"/>
          <w:i/>
          <w:color w:val="9876AA"/>
          <w:sz w:val="13"/>
          <w:szCs w:val="13"/>
          <w:shd w:val="clear" w:fill="2B2B2B"/>
        </w:rPr>
        <w:t>_accountBalance</w:t>
      </w:r>
      <w:r>
        <w:rPr>
          <w:rFonts w:hint="default" w:ascii="JetBrains Mono" w:hAnsi="JetBrains Mono" w:eastAsia="JetBrains Mono" w:cs="JetBrains Mono"/>
          <w:color w:val="A9B7C6"/>
          <w:sz w:val="13"/>
          <w:szCs w:val="13"/>
          <w:shd w:val="clear" w:fill="2B2B2B"/>
        </w:rPr>
        <w:t>)</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9876AA"/>
          <w:sz w:val="13"/>
          <w:szCs w:val="13"/>
          <w:shd w:val="clear" w:fill="2B2B2B"/>
        </w:rPr>
        <w:t>account_creation</w:t>
      </w:r>
      <w:r>
        <w:rPr>
          <w:rFonts w:hint="default" w:ascii="JetBrains Mono" w:hAnsi="JetBrains Mono" w:eastAsia="JetBrains Mono" w:cs="JetBrains Mono"/>
          <w:color w:val="A9B7C6"/>
          <w:sz w:val="13"/>
          <w:szCs w:val="13"/>
          <w:shd w:val="clear" w:fill="2B2B2B"/>
        </w:rPr>
        <w:t>.setText(</w:t>
      </w:r>
      <w:r>
        <w:rPr>
          <w:rFonts w:hint="default" w:ascii="JetBrains Mono" w:hAnsi="JetBrains Mono" w:eastAsia="JetBrains Mono" w:cs="JetBrains Mono"/>
          <w:i/>
          <w:color w:val="9876AA"/>
          <w:sz w:val="13"/>
          <w:szCs w:val="13"/>
          <w:shd w:val="clear" w:fill="2B2B2B"/>
        </w:rPr>
        <w:t>_accountDate</w:t>
      </w:r>
      <w:r>
        <w:rPr>
          <w:rFonts w:hint="default" w:ascii="JetBrains Mono" w:hAnsi="JetBrains Mono" w:eastAsia="JetBrains Mono" w:cs="JetBrains Mono"/>
          <w:color w:val="A9B7C6"/>
          <w:sz w:val="13"/>
          <w:szCs w:val="13"/>
          <w:shd w:val="clear" w:fill="2B2B2B"/>
        </w:rPr>
        <w:t>)</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A9B7C6"/>
          <w:sz w:val="13"/>
          <w:szCs w:val="13"/>
          <w:shd w:val="clear" w:fill="2B2B2B"/>
        </w:rPr>
        <w:t>}</w:t>
      </w:r>
      <w:r>
        <w:rPr>
          <w:rFonts w:hint="default" w:ascii="JetBrains Mono" w:hAnsi="JetBrains Mono" w:eastAsia="JetBrains Mono" w:cs="JetBrains Mono"/>
          <w:color w:val="A9B7C6"/>
          <w:sz w:val="13"/>
          <w:szCs w:val="13"/>
          <w:shd w:val="clear" w:fill="2B2B2B"/>
        </w:rPr>
        <w:br w:type="textWrapping"/>
      </w:r>
      <w:r>
        <w:rPr>
          <w:rFonts w:hint="default" w:ascii="JetBrains Mono" w:hAnsi="JetBrains Mono" w:eastAsia="JetBrains Mono" w:cs="JetBrains Mono"/>
          <w:color w:val="A9B7C6"/>
          <w:sz w:val="13"/>
          <w:szCs w:val="13"/>
          <w:shd w:val="clear" w:fill="2B2B2B"/>
        </w:rPr>
        <w:br w:type="textWrapping"/>
      </w:r>
      <w:r>
        <w:rPr>
          <w:rFonts w:hint="default" w:ascii="JetBrains Mono" w:hAnsi="JetBrains Mono" w:eastAsia="JetBrains Mono" w:cs="JetBrains Mono"/>
          <w:color w:val="A9B7C6"/>
          <w:sz w:val="13"/>
          <w:szCs w:val="13"/>
          <w:shd w:val="clear" w:fill="2B2B2B"/>
        </w:rPr>
        <w:t xml:space="preserve">    </w:t>
      </w:r>
      <w:r>
        <w:rPr>
          <w:rFonts w:hint="default" w:ascii="JetBrains Mono" w:hAnsi="JetBrains Mono" w:eastAsia="JetBrains Mono" w:cs="JetBrains Mono"/>
          <w:color w:val="BBB529"/>
          <w:sz w:val="13"/>
          <w:szCs w:val="13"/>
          <w:shd w:val="clear" w:fill="2B2B2B"/>
        </w:rPr>
        <w:t>@FXML</w:t>
      </w:r>
      <w:r>
        <w:rPr>
          <w:rFonts w:hint="default" w:ascii="JetBrains Mono" w:hAnsi="JetBrains Mono" w:eastAsia="JetBrains Mono" w:cs="JetBrains Mono"/>
          <w:color w:val="BBB529"/>
          <w:sz w:val="13"/>
          <w:szCs w:val="13"/>
          <w:shd w:val="clear" w:fill="2B2B2B"/>
        </w:rPr>
        <w:br w:type="textWrapping"/>
      </w:r>
      <w:r>
        <w:rPr>
          <w:rFonts w:hint="default" w:ascii="JetBrains Mono" w:hAnsi="JetBrains Mono" w:eastAsia="JetBrains Mono" w:cs="JetBrains Mono"/>
          <w:color w:val="BBB529"/>
          <w:sz w:val="13"/>
          <w:szCs w:val="13"/>
          <w:shd w:val="clear" w:fill="2B2B2B"/>
        </w:rPr>
        <w:t xml:space="preserve">    </w:t>
      </w:r>
      <w:r>
        <w:rPr>
          <w:rFonts w:hint="default" w:ascii="JetBrains Mono" w:hAnsi="JetBrains Mono" w:eastAsia="JetBrains Mono" w:cs="JetBrains Mono"/>
          <w:color w:val="CC7832"/>
          <w:sz w:val="13"/>
          <w:szCs w:val="13"/>
          <w:shd w:val="clear" w:fill="2B2B2B"/>
        </w:rPr>
        <w:t xml:space="preserve">void </w:t>
      </w:r>
      <w:r>
        <w:rPr>
          <w:rFonts w:hint="default" w:ascii="JetBrains Mono" w:hAnsi="JetBrains Mono" w:eastAsia="JetBrains Mono" w:cs="JetBrains Mono"/>
          <w:color w:val="FFC66D"/>
          <w:sz w:val="13"/>
          <w:szCs w:val="13"/>
          <w:shd w:val="clear" w:fill="2B2B2B"/>
        </w:rPr>
        <w:t xml:space="preserve">save_changes </w:t>
      </w:r>
      <w:r>
        <w:rPr>
          <w:rFonts w:hint="default" w:ascii="JetBrains Mono" w:hAnsi="JetBrains Mono" w:eastAsia="JetBrains Mono" w:cs="JetBrains Mono"/>
          <w:color w:val="A9B7C6"/>
          <w:sz w:val="13"/>
          <w:szCs w:val="13"/>
          <w:shd w:val="clear" w:fill="2B2B2B"/>
        </w:rPr>
        <w:t xml:space="preserve">() </w:t>
      </w:r>
      <w:r>
        <w:rPr>
          <w:rFonts w:hint="default" w:ascii="JetBrains Mono" w:hAnsi="JetBrains Mono" w:eastAsia="JetBrains Mono" w:cs="JetBrains Mono"/>
          <w:color w:val="CC7832"/>
          <w:sz w:val="13"/>
          <w:szCs w:val="13"/>
          <w:shd w:val="clear" w:fill="2B2B2B"/>
        </w:rPr>
        <w:t xml:space="preserve">throws </w:t>
      </w:r>
      <w:r>
        <w:rPr>
          <w:rFonts w:hint="default" w:ascii="JetBrains Mono" w:hAnsi="JetBrains Mono" w:eastAsia="JetBrains Mono" w:cs="JetBrains Mono"/>
          <w:color w:val="A9B7C6"/>
          <w:sz w:val="13"/>
          <w:szCs w:val="13"/>
          <w:shd w:val="clear" w:fill="2B2B2B"/>
        </w:rPr>
        <w:t>SQLException {</w:t>
      </w:r>
      <w:r>
        <w:rPr>
          <w:rFonts w:hint="default" w:ascii="JetBrains Mono" w:hAnsi="JetBrains Mono" w:eastAsia="JetBrains Mono" w:cs="JetBrains Mono"/>
          <w:color w:val="A9B7C6"/>
          <w:sz w:val="13"/>
          <w:szCs w:val="13"/>
          <w:shd w:val="clear" w:fill="2B2B2B"/>
        </w:rPr>
        <w:br w:type="textWrapping"/>
      </w:r>
      <w:r>
        <w:rPr>
          <w:rFonts w:hint="default" w:ascii="JetBrains Mono" w:hAnsi="JetBrains Mono" w:eastAsia="JetBrains Mono" w:cs="JetBrains Mono"/>
          <w:color w:val="A9B7C6"/>
          <w:sz w:val="13"/>
          <w:szCs w:val="13"/>
          <w:shd w:val="clear" w:fill="2B2B2B"/>
        </w:rPr>
        <w:t xml:space="preserve">        Connection conn = connect()</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A9B7C6"/>
          <w:sz w:val="13"/>
          <w:szCs w:val="13"/>
          <w:shd w:val="clear" w:fill="2B2B2B"/>
        </w:rPr>
        <w:t xml:space="preserve">String user = </w:t>
      </w:r>
      <w:r>
        <w:rPr>
          <w:rFonts w:hint="default" w:ascii="JetBrains Mono" w:hAnsi="JetBrains Mono" w:eastAsia="JetBrains Mono" w:cs="JetBrains Mono"/>
          <w:color w:val="9876AA"/>
          <w:sz w:val="13"/>
          <w:szCs w:val="13"/>
          <w:shd w:val="clear" w:fill="2B2B2B"/>
        </w:rPr>
        <w:t>account_username</w:t>
      </w:r>
      <w:r>
        <w:rPr>
          <w:rFonts w:hint="default" w:ascii="JetBrains Mono" w:hAnsi="JetBrains Mono" w:eastAsia="JetBrains Mono" w:cs="JetBrains Mono"/>
          <w:color w:val="A9B7C6"/>
          <w:sz w:val="13"/>
          <w:szCs w:val="13"/>
          <w:shd w:val="clear" w:fill="2B2B2B"/>
        </w:rPr>
        <w:t>.getText()</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A9B7C6"/>
          <w:sz w:val="13"/>
          <w:szCs w:val="13"/>
          <w:shd w:val="clear" w:fill="2B2B2B"/>
        </w:rPr>
        <w:t xml:space="preserve">String pass = </w:t>
      </w:r>
      <w:r>
        <w:rPr>
          <w:rFonts w:hint="default" w:ascii="JetBrains Mono" w:hAnsi="JetBrains Mono" w:eastAsia="JetBrains Mono" w:cs="JetBrains Mono"/>
          <w:color w:val="9876AA"/>
          <w:sz w:val="13"/>
          <w:szCs w:val="13"/>
          <w:shd w:val="clear" w:fill="2B2B2B"/>
        </w:rPr>
        <w:t>account_password</w:t>
      </w:r>
      <w:r>
        <w:rPr>
          <w:rFonts w:hint="default" w:ascii="JetBrains Mono" w:hAnsi="JetBrains Mono" w:eastAsia="JetBrains Mono" w:cs="JetBrains Mono"/>
          <w:color w:val="A9B7C6"/>
          <w:sz w:val="13"/>
          <w:szCs w:val="13"/>
          <w:shd w:val="clear" w:fill="2B2B2B"/>
        </w:rPr>
        <w:t>.getText()</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        final </w:t>
      </w:r>
      <w:r>
        <w:rPr>
          <w:rFonts w:hint="default" w:ascii="JetBrains Mono" w:hAnsi="JetBrains Mono" w:eastAsia="JetBrains Mono" w:cs="JetBrains Mono"/>
          <w:color w:val="A9B7C6"/>
          <w:sz w:val="13"/>
          <w:szCs w:val="13"/>
          <w:shd w:val="clear" w:fill="2B2B2B"/>
        </w:rPr>
        <w:t xml:space="preserve">String sql = </w:t>
      </w:r>
      <w:r>
        <w:rPr>
          <w:rFonts w:hint="default" w:ascii="JetBrains Mono" w:hAnsi="JetBrains Mono" w:eastAsia="JetBrains Mono" w:cs="JetBrains Mono"/>
          <w:color w:val="6A8759"/>
          <w:sz w:val="13"/>
          <w:szCs w:val="13"/>
          <w:shd w:val="clear" w:fill="2B2B2B"/>
        </w:rPr>
        <w:t>"</w:t>
      </w:r>
      <w:r>
        <w:rPr>
          <w:rFonts w:hint="default" w:ascii="JetBrains Mono" w:hAnsi="JetBrains Mono" w:eastAsia="JetBrains Mono" w:cs="JetBrains Mono"/>
          <w:color w:val="6A8759"/>
          <w:sz w:val="13"/>
          <w:szCs w:val="13"/>
          <w:shd w:val="clear" w:fill="364135"/>
        </w:rPr>
        <w:t>UPDATE customers SET username = '</w:t>
      </w:r>
      <w:r>
        <w:rPr>
          <w:rFonts w:hint="default" w:ascii="JetBrains Mono" w:hAnsi="JetBrains Mono" w:eastAsia="JetBrains Mono" w:cs="JetBrains Mono"/>
          <w:color w:val="6A8759"/>
          <w:sz w:val="13"/>
          <w:szCs w:val="13"/>
          <w:shd w:val="clear" w:fill="2B2B2B"/>
        </w:rPr>
        <w:t xml:space="preserve">" </w:t>
      </w:r>
      <w:r>
        <w:rPr>
          <w:rFonts w:hint="default" w:ascii="JetBrains Mono" w:hAnsi="JetBrains Mono" w:eastAsia="JetBrains Mono" w:cs="JetBrains Mono"/>
          <w:color w:val="A9B7C6"/>
          <w:sz w:val="13"/>
          <w:szCs w:val="13"/>
          <w:shd w:val="clear" w:fill="2B2B2B"/>
        </w:rPr>
        <w:t xml:space="preserve">+ user + </w:t>
      </w:r>
      <w:r>
        <w:rPr>
          <w:rFonts w:hint="default" w:ascii="JetBrains Mono" w:hAnsi="JetBrains Mono" w:eastAsia="JetBrains Mono" w:cs="JetBrains Mono"/>
          <w:color w:val="6A8759"/>
          <w:sz w:val="13"/>
          <w:szCs w:val="13"/>
          <w:shd w:val="clear" w:fill="2B2B2B"/>
        </w:rPr>
        <w:t>"</w:t>
      </w:r>
      <w:r>
        <w:rPr>
          <w:rFonts w:hint="default" w:ascii="JetBrains Mono" w:hAnsi="JetBrains Mono" w:eastAsia="JetBrains Mono" w:cs="JetBrains Mono"/>
          <w:color w:val="6A8759"/>
          <w:sz w:val="13"/>
          <w:szCs w:val="13"/>
          <w:shd w:val="clear" w:fill="364135"/>
        </w:rPr>
        <w:t>', password = '</w:t>
      </w:r>
      <w:r>
        <w:rPr>
          <w:rFonts w:hint="default" w:ascii="JetBrains Mono" w:hAnsi="JetBrains Mono" w:eastAsia="JetBrains Mono" w:cs="JetBrains Mono"/>
          <w:color w:val="6A8759"/>
          <w:sz w:val="13"/>
          <w:szCs w:val="13"/>
          <w:shd w:val="clear" w:fill="2B2B2B"/>
        </w:rPr>
        <w:t xml:space="preserve">" </w:t>
      </w:r>
      <w:r>
        <w:rPr>
          <w:rFonts w:hint="default" w:ascii="JetBrains Mono" w:hAnsi="JetBrains Mono" w:eastAsia="JetBrains Mono" w:cs="JetBrains Mono"/>
          <w:color w:val="A9B7C6"/>
          <w:sz w:val="13"/>
          <w:szCs w:val="13"/>
          <w:shd w:val="clear" w:fill="2B2B2B"/>
        </w:rPr>
        <w:t xml:space="preserve">+ pass + </w:t>
      </w:r>
      <w:r>
        <w:rPr>
          <w:rFonts w:hint="default" w:ascii="JetBrains Mono" w:hAnsi="JetBrains Mono" w:eastAsia="JetBrains Mono" w:cs="JetBrains Mono"/>
          <w:color w:val="6A8759"/>
          <w:sz w:val="13"/>
          <w:szCs w:val="13"/>
          <w:shd w:val="clear" w:fill="2B2B2B"/>
        </w:rPr>
        <w:t>"</w:t>
      </w:r>
      <w:r>
        <w:rPr>
          <w:rFonts w:hint="default" w:ascii="JetBrains Mono" w:hAnsi="JetBrains Mono" w:eastAsia="JetBrains Mono" w:cs="JetBrains Mono"/>
          <w:color w:val="6A8759"/>
          <w:sz w:val="13"/>
          <w:szCs w:val="13"/>
          <w:shd w:val="clear" w:fill="364135"/>
        </w:rPr>
        <w:t>' WHERE customer_id = '</w:t>
      </w:r>
      <w:r>
        <w:rPr>
          <w:rFonts w:hint="default" w:ascii="JetBrains Mono" w:hAnsi="JetBrains Mono" w:eastAsia="JetBrains Mono" w:cs="JetBrains Mono"/>
          <w:color w:val="6A8759"/>
          <w:sz w:val="13"/>
          <w:szCs w:val="13"/>
          <w:shd w:val="clear" w:fill="2B2B2B"/>
        </w:rPr>
        <w:t xml:space="preserve">" </w:t>
      </w:r>
      <w:r>
        <w:rPr>
          <w:rFonts w:hint="default" w:ascii="JetBrains Mono" w:hAnsi="JetBrains Mono" w:eastAsia="JetBrains Mono" w:cs="JetBrains Mono"/>
          <w:color w:val="A9B7C6"/>
          <w:sz w:val="13"/>
          <w:szCs w:val="13"/>
          <w:shd w:val="clear" w:fill="2B2B2B"/>
        </w:rPr>
        <w:t xml:space="preserve">+ </w:t>
      </w:r>
      <w:r>
        <w:rPr>
          <w:rFonts w:hint="default" w:ascii="JetBrains Mono" w:hAnsi="JetBrains Mono" w:eastAsia="JetBrains Mono" w:cs="JetBrains Mono"/>
          <w:i/>
          <w:color w:val="9876AA"/>
          <w:sz w:val="13"/>
          <w:szCs w:val="13"/>
          <w:shd w:val="clear" w:fill="2B2B2B"/>
        </w:rPr>
        <w:t xml:space="preserve">_customerID </w:t>
      </w:r>
      <w:r>
        <w:rPr>
          <w:rFonts w:hint="default" w:ascii="JetBrains Mono" w:hAnsi="JetBrains Mono" w:eastAsia="JetBrains Mono" w:cs="JetBrains Mono"/>
          <w:color w:val="A9B7C6"/>
          <w:sz w:val="13"/>
          <w:szCs w:val="13"/>
          <w:shd w:val="clear" w:fill="2B2B2B"/>
        </w:rPr>
        <w:t xml:space="preserve">+ </w:t>
      </w:r>
      <w:r>
        <w:rPr>
          <w:rFonts w:hint="default" w:ascii="JetBrains Mono" w:hAnsi="JetBrains Mono" w:eastAsia="JetBrains Mono" w:cs="JetBrains Mono"/>
          <w:color w:val="6A8759"/>
          <w:sz w:val="13"/>
          <w:szCs w:val="13"/>
          <w:shd w:val="clear" w:fill="2B2B2B"/>
        </w:rPr>
        <w:t>"</w:t>
      </w:r>
      <w:r>
        <w:rPr>
          <w:rFonts w:hint="default" w:ascii="JetBrains Mono" w:hAnsi="JetBrains Mono" w:eastAsia="JetBrains Mono" w:cs="JetBrains Mono"/>
          <w:color w:val="6A8759"/>
          <w:sz w:val="13"/>
          <w:szCs w:val="13"/>
          <w:shd w:val="clear" w:fill="364135"/>
        </w:rPr>
        <w:t>'</w:t>
      </w:r>
      <w:r>
        <w:rPr>
          <w:rFonts w:hint="default" w:ascii="JetBrains Mono" w:hAnsi="JetBrains Mono" w:eastAsia="JetBrains Mono" w:cs="JetBrains Mono"/>
          <w:color w:val="6A8759"/>
          <w:sz w:val="13"/>
          <w:szCs w:val="13"/>
          <w:shd w:val="clear" w:fill="2B2B2B"/>
        </w:rPr>
        <w:t>"</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        try </w:t>
      </w:r>
      <w:r>
        <w:rPr>
          <w:rFonts w:hint="default" w:ascii="JetBrains Mono" w:hAnsi="JetBrains Mono" w:eastAsia="JetBrains Mono" w:cs="JetBrains Mono"/>
          <w:color w:val="A9B7C6"/>
          <w:sz w:val="13"/>
          <w:szCs w:val="13"/>
          <w:shd w:val="clear" w:fill="2B2B2B"/>
        </w:rPr>
        <w:t>( Statement stmt = conn.createStatement() ) { stmt.executeUpdate(sql)</w:t>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A9B7C6"/>
          <w:sz w:val="13"/>
          <w:szCs w:val="13"/>
          <w:shd w:val="clear" w:fill="2B2B2B"/>
        </w:rPr>
        <w:t xml:space="preserve">} </w:t>
      </w:r>
      <w:r>
        <w:rPr>
          <w:rFonts w:hint="default" w:ascii="JetBrains Mono" w:hAnsi="JetBrains Mono" w:eastAsia="JetBrains Mono" w:cs="JetBrains Mono"/>
          <w:color w:val="CC7832"/>
          <w:sz w:val="13"/>
          <w:szCs w:val="13"/>
          <w:shd w:val="clear" w:fill="2B2B2B"/>
        </w:rPr>
        <w:t xml:space="preserve">catch </w:t>
      </w:r>
      <w:r>
        <w:rPr>
          <w:rFonts w:hint="default" w:ascii="JetBrains Mono" w:hAnsi="JetBrains Mono" w:eastAsia="JetBrains Mono" w:cs="JetBrains Mono"/>
          <w:color w:val="A9B7C6"/>
          <w:sz w:val="13"/>
          <w:szCs w:val="13"/>
          <w:shd w:val="clear" w:fill="2B2B2B"/>
        </w:rPr>
        <w:t>(SQLException err) { err.getStackTrace()</w:t>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A9B7C6"/>
          <w:sz w:val="13"/>
          <w:szCs w:val="13"/>
          <w:shd w:val="clear" w:fill="2B2B2B"/>
        </w:rPr>
        <w:t>}</w:t>
      </w:r>
      <w:r>
        <w:rPr>
          <w:rFonts w:hint="default" w:ascii="JetBrains Mono" w:hAnsi="JetBrains Mono" w:eastAsia="JetBrains Mono" w:cs="JetBrains Mono"/>
          <w:color w:val="A9B7C6"/>
          <w:sz w:val="13"/>
          <w:szCs w:val="13"/>
          <w:shd w:val="clear" w:fill="2B2B2B"/>
        </w:rPr>
        <w:br w:type="textWrapping"/>
      </w:r>
      <w:r>
        <w:rPr>
          <w:rFonts w:hint="default" w:ascii="JetBrains Mono" w:hAnsi="JetBrains Mono" w:eastAsia="JetBrains Mono" w:cs="JetBrains Mono"/>
          <w:color w:val="A9B7C6"/>
          <w:sz w:val="13"/>
          <w:szCs w:val="13"/>
          <w:shd w:val="clear" w:fill="2B2B2B"/>
        </w:rPr>
        <w:br w:type="textWrapping"/>
      </w:r>
      <w:r>
        <w:rPr>
          <w:rFonts w:hint="default" w:ascii="JetBrains Mono" w:hAnsi="JetBrains Mono" w:eastAsia="JetBrains Mono" w:cs="JetBrains Mono"/>
          <w:color w:val="A9B7C6"/>
          <w:sz w:val="13"/>
          <w:szCs w:val="13"/>
          <w:shd w:val="clear" w:fill="2B2B2B"/>
        </w:rPr>
        <w:t xml:space="preserve">        Initializer.</w:t>
      </w:r>
      <w:r>
        <w:rPr>
          <w:rFonts w:hint="default" w:ascii="JetBrains Mono" w:hAnsi="JetBrains Mono" w:eastAsia="JetBrains Mono" w:cs="JetBrains Mono"/>
          <w:i/>
          <w:color w:val="A9B7C6"/>
          <w:sz w:val="13"/>
          <w:szCs w:val="13"/>
          <w:shd w:val="clear" w:fill="2B2B2B"/>
        </w:rPr>
        <w:t xml:space="preserve">init_settings </w:t>
      </w:r>
      <w:r>
        <w:rPr>
          <w:rFonts w:hint="default" w:ascii="JetBrains Mono" w:hAnsi="JetBrains Mono" w:eastAsia="JetBrains Mono" w:cs="JetBrains Mono"/>
          <w:color w:val="A9B7C6"/>
          <w:sz w:val="13"/>
          <w:szCs w:val="13"/>
          <w:shd w:val="clear" w:fill="2B2B2B"/>
        </w:rPr>
        <w:t xml:space="preserve">( </w:t>
      </w:r>
      <w:r>
        <w:rPr>
          <w:rFonts w:hint="default" w:ascii="JetBrains Mono" w:hAnsi="JetBrains Mono" w:eastAsia="JetBrains Mono" w:cs="JetBrains Mono"/>
          <w:color w:val="9876AA"/>
          <w:sz w:val="13"/>
          <w:szCs w:val="13"/>
          <w:shd w:val="clear" w:fill="2B2B2B"/>
        </w:rPr>
        <w:t>account_username</w:t>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9876AA"/>
          <w:sz w:val="13"/>
          <w:szCs w:val="13"/>
          <w:shd w:val="clear" w:fill="2B2B2B"/>
        </w:rPr>
        <w:t>account_password</w:t>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A9B7C6"/>
          <w:sz w:val="13"/>
          <w:szCs w:val="13"/>
          <w:shd w:val="clear" w:fill="2B2B2B"/>
        </w:rPr>
        <w:t>connect() )</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9876AA"/>
          <w:sz w:val="13"/>
          <w:szCs w:val="13"/>
          <w:shd w:val="clear" w:fill="2B2B2B"/>
        </w:rPr>
        <w:t>message_status</w:t>
      </w:r>
      <w:r>
        <w:rPr>
          <w:rFonts w:hint="default" w:ascii="JetBrains Mono" w:hAnsi="JetBrains Mono" w:eastAsia="JetBrains Mono" w:cs="JetBrains Mono"/>
          <w:color w:val="A9B7C6"/>
          <w:sz w:val="13"/>
          <w:szCs w:val="13"/>
          <w:shd w:val="clear" w:fill="2B2B2B"/>
        </w:rPr>
        <w:t>.setStyle(</w:t>
      </w:r>
      <w:r>
        <w:rPr>
          <w:rFonts w:hint="default" w:ascii="JetBrains Mono" w:hAnsi="JetBrains Mono" w:eastAsia="JetBrains Mono" w:cs="JetBrains Mono"/>
          <w:color w:val="6A8759"/>
          <w:sz w:val="13"/>
          <w:szCs w:val="13"/>
          <w:shd w:val="clear" w:fill="2B2B2B"/>
        </w:rPr>
        <w:t>"</w:t>
      </w:r>
      <w:r>
        <w:rPr>
          <w:rFonts w:hint="default" w:ascii="JetBrains Mono" w:hAnsi="JetBrains Mono" w:eastAsia="JetBrains Mono" w:cs="JetBrains Mono"/>
          <w:color w:val="6A8759"/>
          <w:sz w:val="13"/>
          <w:szCs w:val="13"/>
          <w:shd w:val="clear" w:fill="364135"/>
        </w:rPr>
        <w:t>-fx-fill: #125f25;</w:t>
      </w:r>
      <w:r>
        <w:rPr>
          <w:rFonts w:hint="default" w:ascii="JetBrains Mono" w:hAnsi="JetBrains Mono" w:eastAsia="JetBrains Mono" w:cs="JetBrains Mono"/>
          <w:color w:val="6A8759"/>
          <w:sz w:val="13"/>
          <w:szCs w:val="13"/>
          <w:shd w:val="clear" w:fill="2B2B2B"/>
        </w:rPr>
        <w:t>"</w:t>
      </w:r>
      <w:r>
        <w:rPr>
          <w:rFonts w:hint="default" w:ascii="JetBrains Mono" w:hAnsi="JetBrains Mono" w:eastAsia="JetBrains Mono" w:cs="JetBrains Mono"/>
          <w:color w:val="A9B7C6"/>
          <w:sz w:val="13"/>
          <w:szCs w:val="13"/>
          <w:shd w:val="clear" w:fill="2B2B2B"/>
        </w:rPr>
        <w:t>)</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9876AA"/>
          <w:sz w:val="13"/>
          <w:szCs w:val="13"/>
          <w:shd w:val="clear" w:fill="2B2B2B"/>
        </w:rPr>
        <w:t>message_status</w:t>
      </w:r>
      <w:r>
        <w:rPr>
          <w:rFonts w:hint="default" w:ascii="JetBrains Mono" w:hAnsi="JetBrains Mono" w:eastAsia="JetBrains Mono" w:cs="JetBrains Mono"/>
          <w:color w:val="A9B7C6"/>
          <w:sz w:val="13"/>
          <w:szCs w:val="13"/>
          <w:shd w:val="clear" w:fill="2B2B2B"/>
        </w:rPr>
        <w:t>.setText(</w:t>
      </w:r>
      <w:r>
        <w:rPr>
          <w:rFonts w:hint="default" w:ascii="JetBrains Mono" w:hAnsi="JetBrains Mono" w:eastAsia="JetBrains Mono" w:cs="JetBrains Mono"/>
          <w:color w:val="6A8759"/>
          <w:sz w:val="13"/>
          <w:szCs w:val="13"/>
          <w:shd w:val="clear" w:fill="2B2B2B"/>
        </w:rPr>
        <w:t xml:space="preserve">"Saved changes. </w:t>
      </w:r>
      <w:r>
        <w:rPr>
          <w:rFonts w:hint="default" w:ascii="JetBrains Mono" w:hAnsi="JetBrains Mono" w:eastAsia="JetBrains Mono" w:cs="JetBrains Mono"/>
          <w:color w:val="CC7832"/>
          <w:sz w:val="13"/>
          <w:szCs w:val="13"/>
          <w:shd w:val="clear" w:fill="2B2B2B"/>
        </w:rPr>
        <w:t>\t</w:t>
      </w:r>
      <w:r>
        <w:rPr>
          <w:rFonts w:hint="default" w:ascii="JetBrains Mono" w:hAnsi="JetBrains Mono" w:eastAsia="JetBrains Mono" w:cs="JetBrains Mono"/>
          <w:color w:val="6A8759"/>
          <w:sz w:val="13"/>
          <w:szCs w:val="13"/>
          <w:shd w:val="clear" w:fill="2B2B2B"/>
        </w:rPr>
        <w:t xml:space="preserve">username : " </w:t>
      </w:r>
      <w:r>
        <w:rPr>
          <w:rFonts w:hint="default" w:ascii="JetBrains Mono" w:hAnsi="JetBrains Mono" w:eastAsia="JetBrains Mono" w:cs="JetBrains Mono"/>
          <w:color w:val="A9B7C6"/>
          <w:sz w:val="13"/>
          <w:szCs w:val="13"/>
          <w:shd w:val="clear" w:fill="2B2B2B"/>
        </w:rPr>
        <w:t xml:space="preserve">+ user + </w:t>
      </w:r>
      <w:r>
        <w:rPr>
          <w:rFonts w:hint="default" w:ascii="JetBrains Mono" w:hAnsi="JetBrains Mono" w:eastAsia="JetBrains Mono" w:cs="JetBrains Mono"/>
          <w:color w:val="6A8759"/>
          <w:sz w:val="13"/>
          <w:szCs w:val="13"/>
          <w:shd w:val="clear" w:fill="2B2B2B"/>
        </w:rPr>
        <w:t>"</w:t>
      </w:r>
      <w:r>
        <w:rPr>
          <w:rFonts w:hint="default" w:ascii="JetBrains Mono" w:hAnsi="JetBrains Mono" w:eastAsia="JetBrains Mono" w:cs="JetBrains Mono"/>
          <w:color w:val="CC7832"/>
          <w:sz w:val="13"/>
          <w:szCs w:val="13"/>
          <w:shd w:val="clear" w:fill="2B2B2B"/>
        </w:rPr>
        <w:t>\t\t</w:t>
      </w:r>
      <w:r>
        <w:rPr>
          <w:rFonts w:hint="default" w:ascii="JetBrains Mono" w:hAnsi="JetBrains Mono" w:eastAsia="JetBrains Mono" w:cs="JetBrains Mono"/>
          <w:color w:val="6A8759"/>
          <w:sz w:val="13"/>
          <w:szCs w:val="13"/>
          <w:shd w:val="clear" w:fill="2B2B2B"/>
        </w:rPr>
        <w:t xml:space="preserve">password : " </w:t>
      </w:r>
      <w:r>
        <w:rPr>
          <w:rFonts w:hint="default" w:ascii="JetBrains Mono" w:hAnsi="JetBrains Mono" w:eastAsia="JetBrains Mono" w:cs="JetBrains Mono"/>
          <w:color w:val="A9B7C6"/>
          <w:sz w:val="13"/>
          <w:szCs w:val="13"/>
          <w:shd w:val="clear" w:fill="2B2B2B"/>
        </w:rPr>
        <w:t>+ pass)</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A9B7C6"/>
          <w:sz w:val="13"/>
          <w:szCs w:val="13"/>
          <w:shd w:val="clear" w:fill="2B2B2B"/>
        </w:rPr>
        <w:t>RegistrationAlertMessage.</w:t>
      </w:r>
      <w:r>
        <w:rPr>
          <w:rFonts w:hint="default" w:ascii="JetBrains Mono" w:hAnsi="JetBrains Mono" w:eastAsia="JetBrains Mono" w:cs="JetBrains Mono"/>
          <w:i/>
          <w:color w:val="A9B7C6"/>
          <w:sz w:val="13"/>
          <w:szCs w:val="13"/>
          <w:shd w:val="clear" w:fill="2B2B2B"/>
        </w:rPr>
        <w:t>message</w:t>
      </w:r>
      <w:r>
        <w:rPr>
          <w:rFonts w:hint="default" w:ascii="JetBrains Mono" w:hAnsi="JetBrains Mono" w:eastAsia="JetBrains Mono" w:cs="JetBrains Mono"/>
          <w:color w:val="A9B7C6"/>
          <w:sz w:val="13"/>
          <w:szCs w:val="13"/>
          <w:shd w:val="clear" w:fill="2B2B2B"/>
        </w:rPr>
        <w:t>(</w:t>
      </w:r>
      <w:r>
        <w:rPr>
          <w:rFonts w:hint="default" w:ascii="JetBrains Mono" w:hAnsi="JetBrains Mono" w:eastAsia="JetBrains Mono" w:cs="JetBrains Mono"/>
          <w:color w:val="9876AA"/>
          <w:sz w:val="13"/>
          <w:szCs w:val="13"/>
          <w:shd w:val="clear" w:fill="2B2B2B"/>
        </w:rPr>
        <w:t>message_status</w:t>
      </w:r>
      <w:r>
        <w:rPr>
          <w:rFonts w:hint="default" w:ascii="JetBrains Mono" w:hAnsi="JetBrains Mono" w:eastAsia="JetBrains Mono" w:cs="JetBrains Mono"/>
          <w:color w:val="A9B7C6"/>
          <w:sz w:val="13"/>
          <w:szCs w:val="13"/>
          <w:shd w:val="clear" w:fill="2B2B2B"/>
        </w:rPr>
        <w:t>)</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A9B7C6"/>
          <w:sz w:val="13"/>
          <w:szCs w:val="13"/>
          <w:shd w:val="clear" w:fill="2B2B2B"/>
        </w:rPr>
        <w:t>}</w:t>
      </w:r>
      <w:r>
        <w:rPr>
          <w:rFonts w:hint="default" w:ascii="JetBrains Mono" w:hAnsi="JetBrains Mono" w:eastAsia="JetBrains Mono" w:cs="JetBrains Mono"/>
          <w:color w:val="A9B7C6"/>
          <w:sz w:val="13"/>
          <w:szCs w:val="13"/>
          <w:shd w:val="clear" w:fill="2B2B2B"/>
        </w:rPr>
        <w:br w:type="textWrapping"/>
      </w:r>
      <w:r>
        <w:rPr>
          <w:rFonts w:hint="default" w:ascii="JetBrains Mono" w:hAnsi="JetBrains Mono" w:eastAsia="JetBrains Mono" w:cs="JetBrains Mono"/>
          <w:color w:val="A9B7C6"/>
          <w:sz w:val="13"/>
          <w:szCs w:val="13"/>
          <w:shd w:val="clear" w:fill="2B2B2B"/>
        </w:rPr>
        <w:t>}</w:t>
      </w:r>
    </w:p>
    <w:p>
      <w:pPr>
        <w:pStyle w:val="8"/>
        <w:keepNext w:val="0"/>
        <w:keepLines w:val="0"/>
        <w:widowControl/>
        <w:suppressLineNumbers w:val="0"/>
        <w:rPr>
          <w:rFonts w:hint="default" w:ascii="Times New Roman Bold Italic" w:hAnsi="Times New Roman Bold Italic" w:cs="Times New Roman Bold Italic"/>
          <w:b/>
          <w:bCs/>
          <w:i/>
          <w:iCs/>
          <w:kern w:val="2"/>
          <w:sz w:val="32"/>
          <w:szCs w:val="36"/>
          <w:lang w:eastAsia="zh-CN"/>
        </w:rPr>
      </w:pPr>
    </w:p>
    <w:p>
      <w:pPr>
        <w:pStyle w:val="8"/>
        <w:keepNext w:val="0"/>
        <w:keepLines w:val="0"/>
        <w:widowControl/>
        <w:suppressLineNumbers w:val="0"/>
        <w:rPr>
          <w:rFonts w:hint="default" w:ascii="Times New Roman Bold Italic" w:hAnsi="Times New Roman Bold Italic" w:cs="Times New Roman Bold Italic"/>
          <w:b/>
          <w:bCs/>
          <w:i/>
          <w:iCs/>
          <w:kern w:val="2"/>
          <w:sz w:val="32"/>
          <w:szCs w:val="36"/>
          <w:lang w:eastAsia="zh-CN"/>
        </w:rPr>
      </w:pPr>
      <w:r>
        <w:rPr>
          <w:rFonts w:hint="default" w:ascii="Times New Roman Bold Italic" w:hAnsi="Times New Roman Bold Italic" w:cs="Times New Roman Bold Italic"/>
          <w:b/>
          <w:bCs/>
          <w:i/>
          <w:iCs/>
          <w:kern w:val="2"/>
          <w:sz w:val="32"/>
          <w:szCs w:val="36"/>
          <w:lang w:eastAsia="zh-CN"/>
        </w:rPr>
        <w:t>AlertMessage Interface</w:t>
      </w:r>
    </w:p>
    <w:p>
      <w:pPr>
        <w:pStyle w:val="7"/>
        <w:keepNext w:val="0"/>
        <w:keepLines w:val="0"/>
        <w:widowControl/>
        <w:suppressLineNumbers w:val="0"/>
        <w:shd w:val="clear" w:fill="2B2B2B"/>
        <w:rPr>
          <w:rFonts w:ascii="JetBrains Mono" w:hAnsi="JetBrains Mono" w:eastAsia="JetBrains Mono" w:cs="JetBrains Mono"/>
          <w:color w:val="A9B7C6"/>
          <w:sz w:val="13"/>
          <w:szCs w:val="13"/>
        </w:rPr>
      </w:pPr>
      <w:r>
        <w:rPr>
          <w:rFonts w:hint="default" w:ascii="JetBrains Mono" w:hAnsi="JetBrains Mono" w:eastAsia="JetBrains Mono" w:cs="JetBrains Mono"/>
          <w:color w:val="CC7832"/>
          <w:sz w:val="13"/>
          <w:szCs w:val="13"/>
          <w:shd w:val="clear" w:fill="2B2B2B"/>
        </w:rPr>
        <w:t xml:space="preserve">package </w:t>
      </w:r>
      <w:r>
        <w:rPr>
          <w:rFonts w:hint="default" w:ascii="JetBrains Mono" w:hAnsi="JetBrains Mono" w:eastAsia="JetBrains Mono" w:cs="JetBrains Mono"/>
          <w:color w:val="A9B7C6"/>
          <w:sz w:val="13"/>
          <w:szCs w:val="13"/>
          <w:shd w:val="clear" w:fill="2B2B2B"/>
        </w:rPr>
        <w:t>Models</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import </w:t>
      </w:r>
      <w:r>
        <w:rPr>
          <w:rFonts w:hint="default" w:ascii="JetBrains Mono" w:hAnsi="JetBrains Mono" w:eastAsia="JetBrains Mono" w:cs="JetBrains Mono"/>
          <w:color w:val="A9B7C6"/>
          <w:sz w:val="13"/>
          <w:szCs w:val="13"/>
          <w:shd w:val="clear" w:fill="2B2B2B"/>
        </w:rPr>
        <w:t>javafx.animation.KeyFrame</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import </w:t>
      </w:r>
      <w:r>
        <w:rPr>
          <w:rFonts w:hint="default" w:ascii="JetBrains Mono" w:hAnsi="JetBrains Mono" w:eastAsia="JetBrains Mono" w:cs="JetBrains Mono"/>
          <w:color w:val="A9B7C6"/>
          <w:sz w:val="13"/>
          <w:szCs w:val="13"/>
          <w:shd w:val="clear" w:fill="2B2B2B"/>
        </w:rPr>
        <w:t>javafx.animation.KeyValue</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import </w:t>
      </w:r>
      <w:r>
        <w:rPr>
          <w:rFonts w:hint="default" w:ascii="JetBrains Mono" w:hAnsi="JetBrains Mono" w:eastAsia="JetBrains Mono" w:cs="JetBrains Mono"/>
          <w:color w:val="A9B7C6"/>
          <w:sz w:val="13"/>
          <w:szCs w:val="13"/>
          <w:shd w:val="clear" w:fill="2B2B2B"/>
        </w:rPr>
        <w:t>javafx.animation.Timeline</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import </w:t>
      </w:r>
      <w:r>
        <w:rPr>
          <w:rFonts w:hint="default" w:ascii="JetBrains Mono" w:hAnsi="JetBrains Mono" w:eastAsia="JetBrains Mono" w:cs="JetBrains Mono"/>
          <w:color w:val="A9B7C6"/>
          <w:sz w:val="13"/>
          <w:szCs w:val="13"/>
          <w:shd w:val="clear" w:fill="2B2B2B"/>
        </w:rPr>
        <w:t>javafx.beans.property.DoubleProperty</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import </w:t>
      </w:r>
      <w:r>
        <w:rPr>
          <w:rFonts w:hint="default" w:ascii="JetBrains Mono" w:hAnsi="JetBrains Mono" w:eastAsia="JetBrains Mono" w:cs="JetBrains Mono"/>
          <w:color w:val="A9B7C6"/>
          <w:sz w:val="13"/>
          <w:szCs w:val="13"/>
          <w:shd w:val="clear" w:fill="2B2B2B"/>
        </w:rPr>
        <w:t>javafx.scene.text.Text</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import </w:t>
      </w:r>
      <w:r>
        <w:rPr>
          <w:rFonts w:hint="default" w:ascii="JetBrains Mono" w:hAnsi="JetBrains Mono" w:eastAsia="JetBrains Mono" w:cs="JetBrains Mono"/>
          <w:color w:val="A9B7C6"/>
          <w:sz w:val="13"/>
          <w:szCs w:val="13"/>
          <w:shd w:val="clear" w:fill="2B2B2B"/>
        </w:rPr>
        <w:t>javafx.util.Duration</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import </w:t>
      </w:r>
      <w:r>
        <w:rPr>
          <w:rFonts w:hint="default" w:ascii="JetBrains Mono" w:hAnsi="JetBrains Mono" w:eastAsia="JetBrains Mono" w:cs="JetBrains Mono"/>
          <w:color w:val="A9B7C6"/>
          <w:sz w:val="13"/>
          <w:szCs w:val="13"/>
          <w:shd w:val="clear" w:fill="2B2B2B"/>
        </w:rPr>
        <w:t>org.jetbrains.annotations.</w:t>
      </w:r>
      <w:r>
        <w:rPr>
          <w:rFonts w:hint="default" w:ascii="JetBrains Mono" w:hAnsi="JetBrains Mono" w:eastAsia="JetBrains Mono" w:cs="JetBrains Mono"/>
          <w:color w:val="BBB529"/>
          <w:sz w:val="13"/>
          <w:szCs w:val="13"/>
          <w:shd w:val="clear" w:fill="2B2B2B"/>
        </w:rPr>
        <w:t>NotNull</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public interface </w:t>
      </w:r>
      <w:r>
        <w:rPr>
          <w:rFonts w:hint="default" w:ascii="JetBrains Mono" w:hAnsi="JetBrains Mono" w:eastAsia="JetBrains Mono" w:cs="JetBrains Mono"/>
          <w:color w:val="A9B7C6"/>
          <w:sz w:val="13"/>
          <w:szCs w:val="13"/>
          <w:shd w:val="clear" w:fill="2B2B2B"/>
        </w:rPr>
        <w:t>AlertMessage {</w:t>
      </w:r>
      <w:r>
        <w:rPr>
          <w:rFonts w:hint="default" w:ascii="JetBrains Mono" w:hAnsi="JetBrains Mono" w:eastAsia="JetBrains Mono" w:cs="JetBrains Mono"/>
          <w:color w:val="A9B7C6"/>
          <w:sz w:val="13"/>
          <w:szCs w:val="13"/>
          <w:shd w:val="clear" w:fill="2B2B2B"/>
        </w:rPr>
        <w:br w:type="textWrapping"/>
      </w:r>
      <w:r>
        <w:rPr>
          <w:rFonts w:hint="default" w:ascii="JetBrains Mono" w:hAnsi="JetBrains Mono" w:eastAsia="JetBrains Mono" w:cs="JetBrains Mono"/>
          <w:color w:val="A9B7C6"/>
          <w:sz w:val="13"/>
          <w:szCs w:val="13"/>
          <w:shd w:val="clear" w:fill="2B2B2B"/>
        </w:rPr>
        <w:br w:type="textWrapping"/>
      </w:r>
      <w:r>
        <w:rPr>
          <w:rFonts w:hint="default" w:ascii="JetBrains Mono" w:hAnsi="JetBrains Mono" w:eastAsia="JetBrains Mono" w:cs="JetBrains Mono"/>
          <w:color w:val="A9B7C6"/>
          <w:sz w:val="13"/>
          <w:szCs w:val="13"/>
          <w:shd w:val="clear" w:fill="2B2B2B"/>
        </w:rPr>
        <w:t xml:space="preserve">    </w:t>
      </w:r>
      <w:r>
        <w:rPr>
          <w:rFonts w:hint="default" w:ascii="JetBrains Mono" w:hAnsi="JetBrains Mono" w:eastAsia="JetBrains Mono" w:cs="JetBrains Mono"/>
          <w:color w:val="CC7832"/>
          <w:sz w:val="13"/>
          <w:szCs w:val="13"/>
          <w:shd w:val="clear" w:fill="2B2B2B"/>
        </w:rPr>
        <w:t xml:space="preserve">static void </w:t>
      </w:r>
      <w:r>
        <w:rPr>
          <w:rFonts w:hint="default" w:ascii="JetBrains Mono" w:hAnsi="JetBrains Mono" w:eastAsia="JetBrains Mono" w:cs="JetBrains Mono"/>
          <w:color w:val="FFC66D"/>
          <w:sz w:val="13"/>
          <w:szCs w:val="13"/>
          <w:shd w:val="clear" w:fill="2B2B2B"/>
        </w:rPr>
        <w:t xml:space="preserve">message </w:t>
      </w:r>
      <w:r>
        <w:rPr>
          <w:rFonts w:hint="default" w:ascii="JetBrains Mono" w:hAnsi="JetBrains Mono" w:eastAsia="JetBrains Mono" w:cs="JetBrains Mono"/>
          <w:color w:val="A9B7C6"/>
          <w:sz w:val="13"/>
          <w:szCs w:val="13"/>
          <w:shd w:val="clear" w:fill="2B2B2B"/>
        </w:rPr>
        <w:t>(</w:t>
      </w:r>
      <w:r>
        <w:rPr>
          <w:rFonts w:hint="default" w:ascii="JetBrains Mono" w:hAnsi="JetBrains Mono" w:eastAsia="JetBrains Mono" w:cs="JetBrains Mono"/>
          <w:color w:val="BBB529"/>
          <w:sz w:val="13"/>
          <w:szCs w:val="13"/>
          <w:shd w:val="clear" w:fill="2B2B2B"/>
        </w:rPr>
        <w:t xml:space="preserve">@NotNull </w:t>
      </w:r>
      <w:r>
        <w:rPr>
          <w:rFonts w:hint="default" w:ascii="JetBrains Mono" w:hAnsi="JetBrains Mono" w:eastAsia="JetBrains Mono" w:cs="JetBrains Mono"/>
          <w:color w:val="A9B7C6"/>
          <w:sz w:val="13"/>
          <w:szCs w:val="13"/>
          <w:shd w:val="clear" w:fill="2B2B2B"/>
        </w:rPr>
        <w:t>Text text) {</w:t>
      </w:r>
      <w:r>
        <w:rPr>
          <w:rFonts w:hint="default" w:ascii="JetBrains Mono" w:hAnsi="JetBrains Mono" w:eastAsia="JetBrains Mono" w:cs="JetBrains Mono"/>
          <w:color w:val="A9B7C6"/>
          <w:sz w:val="13"/>
          <w:szCs w:val="13"/>
          <w:shd w:val="clear" w:fill="2B2B2B"/>
        </w:rPr>
        <w:br w:type="textWrapping"/>
      </w:r>
      <w:r>
        <w:rPr>
          <w:rFonts w:hint="default" w:ascii="JetBrains Mono" w:hAnsi="JetBrains Mono" w:eastAsia="JetBrains Mono" w:cs="JetBrains Mono"/>
          <w:color w:val="A9B7C6"/>
          <w:sz w:val="13"/>
          <w:szCs w:val="13"/>
          <w:shd w:val="clear" w:fill="2B2B2B"/>
        </w:rPr>
        <w:t xml:space="preserve">        DoubleProperty opacity = text.opacityProperty()</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A9B7C6"/>
          <w:sz w:val="13"/>
          <w:szCs w:val="13"/>
          <w:shd w:val="clear" w:fill="2B2B2B"/>
        </w:rPr>
        <w:t>Timeline fadeOut =</w:t>
      </w:r>
      <w:r>
        <w:rPr>
          <w:rFonts w:hint="default" w:ascii="JetBrains Mono" w:hAnsi="JetBrains Mono" w:eastAsia="JetBrains Mono" w:cs="JetBrains Mono"/>
          <w:color w:val="A9B7C6"/>
          <w:sz w:val="13"/>
          <w:szCs w:val="13"/>
          <w:shd w:val="clear" w:fill="2B2B2B"/>
        </w:rPr>
        <w:br w:type="textWrapping"/>
      </w:r>
      <w:r>
        <w:rPr>
          <w:rFonts w:hint="default" w:ascii="JetBrains Mono" w:hAnsi="JetBrains Mono" w:eastAsia="JetBrains Mono" w:cs="JetBrains Mono"/>
          <w:color w:val="A9B7C6"/>
          <w:sz w:val="13"/>
          <w:szCs w:val="13"/>
          <w:shd w:val="clear" w:fill="2B2B2B"/>
        </w:rPr>
        <w:t xml:space="preserve">                </w:t>
      </w:r>
      <w:r>
        <w:rPr>
          <w:rFonts w:hint="default" w:ascii="JetBrains Mono" w:hAnsi="JetBrains Mono" w:eastAsia="JetBrains Mono" w:cs="JetBrains Mono"/>
          <w:color w:val="CC7832"/>
          <w:sz w:val="13"/>
          <w:szCs w:val="13"/>
          <w:shd w:val="clear" w:fill="2B2B2B"/>
        </w:rPr>
        <w:t xml:space="preserve">new </w:t>
      </w:r>
      <w:r>
        <w:rPr>
          <w:rFonts w:hint="default" w:ascii="JetBrains Mono" w:hAnsi="JetBrains Mono" w:eastAsia="JetBrains Mono" w:cs="JetBrains Mono"/>
          <w:color w:val="A9B7C6"/>
          <w:sz w:val="13"/>
          <w:szCs w:val="13"/>
          <w:shd w:val="clear" w:fill="2B2B2B"/>
        </w:rPr>
        <w:t>Timeline (</w:t>
      </w:r>
      <w:r>
        <w:rPr>
          <w:rFonts w:hint="default" w:ascii="JetBrains Mono" w:hAnsi="JetBrains Mono" w:eastAsia="JetBrains Mono" w:cs="JetBrains Mono"/>
          <w:color w:val="A9B7C6"/>
          <w:sz w:val="13"/>
          <w:szCs w:val="13"/>
          <w:shd w:val="clear" w:fill="2B2B2B"/>
        </w:rPr>
        <w:br w:type="textWrapping"/>
      </w:r>
      <w:r>
        <w:rPr>
          <w:rFonts w:hint="default" w:ascii="JetBrains Mono" w:hAnsi="JetBrains Mono" w:eastAsia="JetBrains Mono" w:cs="JetBrains Mono"/>
          <w:color w:val="A9B7C6"/>
          <w:sz w:val="13"/>
          <w:szCs w:val="13"/>
          <w:shd w:val="clear" w:fill="2B2B2B"/>
        </w:rPr>
        <w:t xml:space="preserve">                        </w:t>
      </w:r>
      <w:r>
        <w:rPr>
          <w:rFonts w:hint="default" w:ascii="JetBrains Mono" w:hAnsi="JetBrains Mono" w:eastAsia="JetBrains Mono" w:cs="JetBrains Mono"/>
          <w:color w:val="CC7832"/>
          <w:sz w:val="13"/>
          <w:szCs w:val="13"/>
          <w:shd w:val="clear" w:fill="2B2B2B"/>
        </w:rPr>
        <w:t xml:space="preserve">new </w:t>
      </w:r>
      <w:r>
        <w:rPr>
          <w:rFonts w:hint="default" w:ascii="JetBrains Mono" w:hAnsi="JetBrains Mono" w:eastAsia="JetBrains Mono" w:cs="JetBrains Mono"/>
          <w:color w:val="A9B7C6"/>
          <w:sz w:val="13"/>
          <w:szCs w:val="13"/>
          <w:shd w:val="clear" w:fill="2B2B2B"/>
        </w:rPr>
        <w:t>KeyFrame ( Duration.</w:t>
      </w:r>
      <w:r>
        <w:rPr>
          <w:rFonts w:hint="default" w:ascii="JetBrains Mono" w:hAnsi="JetBrains Mono" w:eastAsia="JetBrains Mono" w:cs="JetBrains Mono"/>
          <w:i/>
          <w:color w:val="9876AA"/>
          <w:sz w:val="13"/>
          <w:szCs w:val="13"/>
          <w:shd w:val="clear" w:fill="2B2B2B"/>
        </w:rPr>
        <w:t>ZERO</w:t>
      </w:r>
      <w:r>
        <w:rPr>
          <w:rFonts w:hint="default" w:ascii="JetBrains Mono" w:hAnsi="JetBrains Mono" w:eastAsia="JetBrains Mono" w:cs="JetBrains Mono"/>
          <w:color w:val="CC7832"/>
          <w:sz w:val="13"/>
          <w:szCs w:val="13"/>
          <w:shd w:val="clear" w:fill="2B2B2B"/>
        </w:rPr>
        <w:t xml:space="preserve">, new </w:t>
      </w:r>
      <w:r>
        <w:rPr>
          <w:rFonts w:hint="default" w:ascii="JetBrains Mono" w:hAnsi="JetBrains Mono" w:eastAsia="JetBrains Mono" w:cs="JetBrains Mono"/>
          <w:color w:val="A9B7C6"/>
          <w:sz w:val="13"/>
          <w:szCs w:val="13"/>
          <w:shd w:val="clear" w:fill="2B2B2B"/>
        </w:rPr>
        <w:t>KeyValue(opacity</w:t>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6897BB"/>
          <w:sz w:val="13"/>
          <w:szCs w:val="13"/>
          <w:shd w:val="clear" w:fill="2B2B2B"/>
        </w:rPr>
        <w:t>1</w:t>
      </w:r>
      <w:r>
        <w:rPr>
          <w:rFonts w:hint="default" w:ascii="JetBrains Mono" w:hAnsi="JetBrains Mono" w:eastAsia="JetBrains Mono" w:cs="JetBrains Mono"/>
          <w:color w:val="A9B7C6"/>
          <w:sz w:val="13"/>
          <w:szCs w:val="13"/>
          <w:shd w:val="clear" w:fill="2B2B2B"/>
        </w:rPr>
        <w:t>) )</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                        new </w:t>
      </w:r>
      <w:r>
        <w:rPr>
          <w:rFonts w:hint="default" w:ascii="JetBrains Mono" w:hAnsi="JetBrains Mono" w:eastAsia="JetBrains Mono" w:cs="JetBrains Mono"/>
          <w:color w:val="A9B7C6"/>
          <w:sz w:val="13"/>
          <w:szCs w:val="13"/>
          <w:shd w:val="clear" w:fill="2B2B2B"/>
        </w:rPr>
        <w:t>KeyFrame ( Duration.</w:t>
      </w:r>
      <w:r>
        <w:rPr>
          <w:rFonts w:hint="default" w:ascii="JetBrains Mono" w:hAnsi="JetBrains Mono" w:eastAsia="JetBrains Mono" w:cs="JetBrains Mono"/>
          <w:i/>
          <w:color w:val="A9B7C6"/>
          <w:sz w:val="13"/>
          <w:szCs w:val="13"/>
          <w:shd w:val="clear" w:fill="2B2B2B"/>
        </w:rPr>
        <w:t>seconds</w:t>
      </w:r>
      <w:r>
        <w:rPr>
          <w:rFonts w:hint="default" w:ascii="JetBrains Mono" w:hAnsi="JetBrains Mono" w:eastAsia="JetBrains Mono" w:cs="JetBrains Mono"/>
          <w:color w:val="A9B7C6"/>
          <w:sz w:val="13"/>
          <w:szCs w:val="13"/>
          <w:shd w:val="clear" w:fill="2B2B2B"/>
        </w:rPr>
        <w:t>(</w:t>
      </w:r>
      <w:r>
        <w:rPr>
          <w:rFonts w:hint="default" w:ascii="JetBrains Mono" w:hAnsi="JetBrains Mono" w:eastAsia="JetBrains Mono" w:cs="JetBrains Mono"/>
          <w:color w:val="6897BB"/>
          <w:sz w:val="13"/>
          <w:szCs w:val="13"/>
          <w:shd w:val="clear" w:fill="2B2B2B"/>
        </w:rPr>
        <w:t>40</w:t>
      </w:r>
      <w:r>
        <w:rPr>
          <w:rFonts w:hint="default" w:ascii="JetBrains Mono" w:hAnsi="JetBrains Mono" w:eastAsia="JetBrains Mono" w:cs="JetBrains Mono"/>
          <w:color w:val="A9B7C6"/>
          <w:sz w:val="13"/>
          <w:szCs w:val="13"/>
          <w:shd w:val="clear" w:fill="2B2B2B"/>
        </w:rPr>
        <w:t>)</w:t>
      </w:r>
      <w:r>
        <w:rPr>
          <w:rFonts w:hint="default" w:ascii="JetBrains Mono" w:hAnsi="JetBrains Mono" w:eastAsia="JetBrains Mono" w:cs="JetBrains Mono"/>
          <w:color w:val="CC7832"/>
          <w:sz w:val="13"/>
          <w:szCs w:val="13"/>
          <w:shd w:val="clear" w:fill="2B2B2B"/>
        </w:rPr>
        <w:t xml:space="preserve">, new </w:t>
      </w:r>
      <w:r>
        <w:rPr>
          <w:rFonts w:hint="default" w:ascii="JetBrains Mono" w:hAnsi="JetBrains Mono" w:eastAsia="JetBrains Mono" w:cs="JetBrains Mono"/>
          <w:color w:val="A9B7C6"/>
          <w:sz w:val="13"/>
          <w:szCs w:val="13"/>
          <w:shd w:val="clear" w:fill="2B2B2B"/>
        </w:rPr>
        <w:t>KeyValue(opacity</w:t>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6897BB"/>
          <w:sz w:val="13"/>
          <w:szCs w:val="13"/>
          <w:shd w:val="clear" w:fill="2B2B2B"/>
        </w:rPr>
        <w:t>0</w:t>
      </w:r>
      <w:r>
        <w:rPr>
          <w:rFonts w:hint="default" w:ascii="JetBrains Mono" w:hAnsi="JetBrains Mono" w:eastAsia="JetBrains Mono" w:cs="JetBrains Mono"/>
          <w:color w:val="A9B7C6"/>
          <w:sz w:val="13"/>
          <w:szCs w:val="13"/>
          <w:shd w:val="clear" w:fill="2B2B2B"/>
        </w:rPr>
        <w:t>) )</w:t>
      </w:r>
      <w:r>
        <w:rPr>
          <w:rFonts w:hint="default" w:ascii="JetBrains Mono" w:hAnsi="JetBrains Mono" w:eastAsia="JetBrains Mono" w:cs="JetBrains Mono"/>
          <w:color w:val="A9B7C6"/>
          <w:sz w:val="13"/>
          <w:szCs w:val="13"/>
          <w:shd w:val="clear" w:fill="2B2B2B"/>
        </w:rPr>
        <w:br w:type="textWrapping"/>
      </w:r>
      <w:r>
        <w:rPr>
          <w:rFonts w:hint="default" w:ascii="JetBrains Mono" w:hAnsi="JetBrains Mono" w:eastAsia="JetBrains Mono" w:cs="JetBrains Mono"/>
          <w:color w:val="A9B7C6"/>
          <w:sz w:val="13"/>
          <w:szCs w:val="13"/>
          <w:shd w:val="clear" w:fill="2B2B2B"/>
        </w:rPr>
        <w:t xml:space="preserve">                )</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A9B7C6"/>
          <w:sz w:val="13"/>
          <w:szCs w:val="13"/>
          <w:shd w:val="clear" w:fill="2B2B2B"/>
        </w:rPr>
        <w:t>fadeOut.play()</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A9B7C6"/>
          <w:sz w:val="13"/>
          <w:szCs w:val="13"/>
          <w:shd w:val="clear" w:fill="2B2B2B"/>
        </w:rPr>
        <w:t>}</w:t>
      </w:r>
      <w:r>
        <w:rPr>
          <w:rFonts w:hint="default" w:ascii="JetBrains Mono" w:hAnsi="JetBrains Mono" w:eastAsia="JetBrains Mono" w:cs="JetBrains Mono"/>
          <w:color w:val="A9B7C6"/>
          <w:sz w:val="13"/>
          <w:szCs w:val="13"/>
          <w:shd w:val="clear" w:fill="2B2B2B"/>
        </w:rPr>
        <w:br w:type="textWrapping"/>
      </w:r>
      <w:r>
        <w:rPr>
          <w:rFonts w:hint="default" w:ascii="JetBrains Mono" w:hAnsi="JetBrains Mono" w:eastAsia="JetBrains Mono" w:cs="JetBrains Mono"/>
          <w:color w:val="A9B7C6"/>
          <w:sz w:val="13"/>
          <w:szCs w:val="13"/>
          <w:shd w:val="clear" w:fill="2B2B2B"/>
        </w:rPr>
        <w:br w:type="textWrapping"/>
      </w:r>
      <w:r>
        <w:rPr>
          <w:rFonts w:hint="default" w:ascii="JetBrains Mono" w:hAnsi="JetBrains Mono" w:eastAsia="JetBrains Mono" w:cs="JetBrains Mono"/>
          <w:color w:val="A9B7C6"/>
          <w:sz w:val="13"/>
          <w:szCs w:val="13"/>
          <w:shd w:val="clear" w:fill="2B2B2B"/>
        </w:rPr>
        <w:t>}</w:t>
      </w:r>
    </w:p>
    <w:p>
      <w:pPr>
        <w:pStyle w:val="8"/>
        <w:keepNext w:val="0"/>
        <w:keepLines w:val="0"/>
        <w:widowControl/>
        <w:suppressLineNumbers w:val="0"/>
        <w:rPr>
          <w:rFonts w:hint="default" w:ascii="Times New Roman Bold Italic" w:hAnsi="Times New Roman Bold Italic" w:cs="Times New Roman Bold Italic"/>
          <w:b/>
          <w:bCs/>
          <w:i/>
          <w:iCs/>
          <w:kern w:val="2"/>
          <w:sz w:val="32"/>
          <w:szCs w:val="36"/>
          <w:lang w:eastAsia="zh-CN"/>
        </w:rPr>
      </w:pPr>
    </w:p>
    <w:p>
      <w:pPr>
        <w:pStyle w:val="8"/>
        <w:keepNext w:val="0"/>
        <w:keepLines w:val="0"/>
        <w:widowControl/>
        <w:suppressLineNumbers w:val="0"/>
        <w:rPr>
          <w:rFonts w:hint="default" w:ascii="Times New Roman Bold Italic" w:hAnsi="Times New Roman Bold Italic" w:cs="Times New Roman Bold Italic"/>
          <w:b/>
          <w:bCs/>
          <w:i/>
          <w:iCs/>
          <w:kern w:val="2"/>
          <w:sz w:val="32"/>
          <w:szCs w:val="36"/>
          <w:lang w:eastAsia="zh-CN"/>
        </w:rPr>
      </w:pPr>
      <w:r>
        <w:rPr>
          <w:rFonts w:hint="default" w:ascii="Times New Roman Bold Italic" w:hAnsi="Times New Roman Bold Italic" w:cs="Times New Roman Bold Italic"/>
          <w:b/>
          <w:bCs/>
          <w:i/>
          <w:iCs/>
          <w:kern w:val="2"/>
          <w:sz w:val="32"/>
          <w:szCs w:val="36"/>
          <w:lang w:eastAsia="zh-CN"/>
        </w:rPr>
        <w:t>Intializer Class</w:t>
      </w:r>
    </w:p>
    <w:p>
      <w:pPr>
        <w:pStyle w:val="7"/>
        <w:keepNext w:val="0"/>
        <w:keepLines w:val="0"/>
        <w:widowControl/>
        <w:suppressLineNumbers w:val="0"/>
        <w:shd w:val="clear" w:fill="2B2B2B"/>
        <w:rPr>
          <w:rFonts w:ascii="JetBrains Mono" w:hAnsi="JetBrains Mono" w:eastAsia="JetBrains Mono" w:cs="JetBrains Mono"/>
          <w:color w:val="A9B7C6"/>
          <w:sz w:val="13"/>
          <w:szCs w:val="13"/>
        </w:rPr>
      </w:pPr>
      <w:r>
        <w:rPr>
          <w:rFonts w:hint="default" w:ascii="JetBrains Mono" w:hAnsi="JetBrains Mono" w:eastAsia="JetBrains Mono" w:cs="JetBrains Mono"/>
          <w:color w:val="CC7832"/>
          <w:sz w:val="13"/>
          <w:szCs w:val="13"/>
          <w:shd w:val="clear" w:fill="2B2B2B"/>
        </w:rPr>
        <w:t xml:space="preserve">package </w:t>
      </w:r>
      <w:r>
        <w:rPr>
          <w:rFonts w:hint="default" w:ascii="JetBrains Mono" w:hAnsi="JetBrains Mono" w:eastAsia="JetBrains Mono" w:cs="JetBrains Mono"/>
          <w:color w:val="A9B7C6"/>
          <w:sz w:val="13"/>
          <w:szCs w:val="13"/>
          <w:shd w:val="clear" w:fill="2B2B2B"/>
        </w:rPr>
        <w:t>Models</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import </w:t>
      </w:r>
      <w:r>
        <w:rPr>
          <w:rFonts w:hint="default" w:ascii="JetBrains Mono" w:hAnsi="JetBrains Mono" w:eastAsia="JetBrains Mono" w:cs="JetBrains Mono"/>
          <w:color w:val="A9B7C6"/>
          <w:sz w:val="13"/>
          <w:szCs w:val="13"/>
          <w:shd w:val="clear" w:fill="2B2B2B"/>
        </w:rPr>
        <w:t>Controllers.Login</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import </w:t>
      </w:r>
      <w:r>
        <w:rPr>
          <w:rFonts w:hint="default" w:ascii="JetBrains Mono" w:hAnsi="JetBrains Mono" w:eastAsia="JetBrains Mono" w:cs="JetBrains Mono"/>
          <w:color w:val="A9B7C6"/>
          <w:sz w:val="13"/>
          <w:szCs w:val="13"/>
          <w:shd w:val="clear" w:fill="2B2B2B"/>
        </w:rPr>
        <w:t>javafx.collections.FXCollections</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import </w:t>
      </w:r>
      <w:r>
        <w:rPr>
          <w:rFonts w:hint="default" w:ascii="JetBrains Mono" w:hAnsi="JetBrains Mono" w:eastAsia="JetBrains Mono" w:cs="JetBrains Mono"/>
          <w:color w:val="A9B7C6"/>
          <w:sz w:val="13"/>
          <w:szCs w:val="13"/>
          <w:shd w:val="clear" w:fill="2B2B2B"/>
        </w:rPr>
        <w:t>javafx.collections.ObservableList</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import </w:t>
      </w:r>
      <w:r>
        <w:rPr>
          <w:rFonts w:hint="default" w:ascii="JetBrains Mono" w:hAnsi="JetBrains Mono" w:eastAsia="JetBrains Mono" w:cs="JetBrains Mono"/>
          <w:color w:val="A9B7C6"/>
          <w:sz w:val="13"/>
          <w:szCs w:val="13"/>
          <w:shd w:val="clear" w:fill="2B2B2B"/>
        </w:rPr>
        <w:t>javafx.scene.control.Label</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import </w:t>
      </w:r>
      <w:r>
        <w:rPr>
          <w:rFonts w:hint="default" w:ascii="JetBrains Mono" w:hAnsi="JetBrains Mono" w:eastAsia="JetBrains Mono" w:cs="JetBrains Mono"/>
          <w:color w:val="A9B7C6"/>
          <w:sz w:val="13"/>
          <w:szCs w:val="13"/>
          <w:shd w:val="clear" w:fill="2B2B2B"/>
        </w:rPr>
        <w:t>javafx.scene.control.ListView</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import </w:t>
      </w:r>
      <w:r>
        <w:rPr>
          <w:rFonts w:hint="default" w:ascii="JetBrains Mono" w:hAnsi="JetBrains Mono" w:eastAsia="JetBrains Mono" w:cs="JetBrains Mono"/>
          <w:color w:val="A9B7C6"/>
          <w:sz w:val="13"/>
          <w:szCs w:val="13"/>
          <w:shd w:val="clear" w:fill="2B2B2B"/>
        </w:rPr>
        <w:t>javafx.scene.control.TextField</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import </w:t>
      </w:r>
      <w:r>
        <w:rPr>
          <w:rFonts w:hint="default" w:ascii="JetBrains Mono" w:hAnsi="JetBrains Mono" w:eastAsia="JetBrains Mono" w:cs="JetBrains Mono"/>
          <w:color w:val="A9B7C6"/>
          <w:sz w:val="13"/>
          <w:szCs w:val="13"/>
          <w:shd w:val="clear" w:fill="2B2B2B"/>
        </w:rPr>
        <w:t>javafx.scene.text.Text</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import </w:t>
      </w:r>
      <w:r>
        <w:rPr>
          <w:rFonts w:hint="default" w:ascii="JetBrains Mono" w:hAnsi="JetBrains Mono" w:eastAsia="JetBrains Mono" w:cs="JetBrains Mono"/>
          <w:color w:val="A9B7C6"/>
          <w:sz w:val="13"/>
          <w:szCs w:val="13"/>
          <w:shd w:val="clear" w:fill="2B2B2B"/>
        </w:rPr>
        <w:t>java.sql.Connection</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import </w:t>
      </w:r>
      <w:r>
        <w:rPr>
          <w:rFonts w:hint="default" w:ascii="JetBrains Mono" w:hAnsi="JetBrains Mono" w:eastAsia="JetBrains Mono" w:cs="JetBrains Mono"/>
          <w:color w:val="A9B7C6"/>
          <w:sz w:val="13"/>
          <w:szCs w:val="13"/>
          <w:shd w:val="clear" w:fill="2B2B2B"/>
        </w:rPr>
        <w:t>java.sql.ResultSet</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import </w:t>
      </w:r>
      <w:r>
        <w:rPr>
          <w:rFonts w:hint="default" w:ascii="JetBrains Mono" w:hAnsi="JetBrains Mono" w:eastAsia="JetBrains Mono" w:cs="JetBrains Mono"/>
          <w:color w:val="A9B7C6"/>
          <w:sz w:val="13"/>
          <w:szCs w:val="13"/>
          <w:shd w:val="clear" w:fill="2B2B2B"/>
        </w:rPr>
        <w:t>java.sql.SQLException</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import </w:t>
      </w:r>
      <w:r>
        <w:rPr>
          <w:rFonts w:hint="default" w:ascii="JetBrains Mono" w:hAnsi="JetBrains Mono" w:eastAsia="JetBrains Mono" w:cs="JetBrains Mono"/>
          <w:color w:val="A9B7C6"/>
          <w:sz w:val="13"/>
          <w:szCs w:val="13"/>
          <w:shd w:val="clear" w:fill="2B2B2B"/>
        </w:rPr>
        <w:t>java.sql.Statement</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import </w:t>
      </w:r>
      <w:r>
        <w:rPr>
          <w:rFonts w:hint="default" w:ascii="JetBrains Mono" w:hAnsi="JetBrains Mono" w:eastAsia="JetBrains Mono" w:cs="JetBrains Mono"/>
          <w:color w:val="A9B7C6"/>
          <w:sz w:val="13"/>
          <w:szCs w:val="13"/>
          <w:shd w:val="clear" w:fill="2B2B2B"/>
        </w:rPr>
        <w:t>java.util.Collections</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public class </w:t>
      </w:r>
      <w:r>
        <w:rPr>
          <w:rFonts w:hint="default" w:ascii="JetBrains Mono" w:hAnsi="JetBrains Mono" w:eastAsia="JetBrains Mono" w:cs="JetBrains Mono"/>
          <w:color w:val="A9B7C6"/>
          <w:sz w:val="13"/>
          <w:szCs w:val="13"/>
          <w:shd w:val="clear" w:fill="2B2B2B"/>
        </w:rPr>
        <w:t xml:space="preserve">Initializer </w:t>
      </w:r>
      <w:r>
        <w:rPr>
          <w:rFonts w:hint="default" w:ascii="JetBrains Mono" w:hAnsi="JetBrains Mono" w:eastAsia="JetBrains Mono" w:cs="JetBrains Mono"/>
          <w:color w:val="CC7832"/>
          <w:sz w:val="13"/>
          <w:szCs w:val="13"/>
          <w:shd w:val="clear" w:fill="2B2B2B"/>
        </w:rPr>
        <w:t xml:space="preserve">extends </w:t>
      </w:r>
      <w:r>
        <w:rPr>
          <w:rFonts w:hint="default" w:ascii="JetBrains Mono" w:hAnsi="JetBrains Mono" w:eastAsia="JetBrains Mono" w:cs="JetBrains Mono"/>
          <w:color w:val="A9B7C6"/>
          <w:sz w:val="13"/>
          <w:szCs w:val="13"/>
          <w:shd w:val="clear" w:fill="2B2B2B"/>
        </w:rPr>
        <w:t>Login {</w:t>
      </w:r>
      <w:r>
        <w:rPr>
          <w:rFonts w:hint="default" w:ascii="JetBrains Mono" w:hAnsi="JetBrains Mono" w:eastAsia="JetBrains Mono" w:cs="JetBrains Mono"/>
          <w:color w:val="A9B7C6"/>
          <w:sz w:val="13"/>
          <w:szCs w:val="13"/>
          <w:shd w:val="clear" w:fill="2B2B2B"/>
        </w:rPr>
        <w:br w:type="textWrapping"/>
      </w:r>
      <w:r>
        <w:rPr>
          <w:rFonts w:hint="default" w:ascii="JetBrains Mono" w:hAnsi="JetBrains Mono" w:eastAsia="JetBrains Mono" w:cs="JetBrains Mono"/>
          <w:color w:val="A9B7C6"/>
          <w:sz w:val="13"/>
          <w:szCs w:val="13"/>
          <w:shd w:val="clear" w:fill="2B2B2B"/>
        </w:rPr>
        <w:br w:type="textWrapping"/>
      </w:r>
      <w:r>
        <w:rPr>
          <w:rFonts w:hint="default" w:ascii="JetBrains Mono" w:hAnsi="JetBrains Mono" w:eastAsia="JetBrains Mono" w:cs="JetBrains Mono"/>
          <w:color w:val="A9B7C6"/>
          <w:sz w:val="13"/>
          <w:szCs w:val="13"/>
          <w:shd w:val="clear" w:fill="2B2B2B"/>
        </w:rPr>
        <w:t xml:space="preserve">    </w:t>
      </w:r>
      <w:r>
        <w:rPr>
          <w:rFonts w:hint="default" w:ascii="JetBrains Mono" w:hAnsi="JetBrains Mono" w:eastAsia="JetBrains Mono" w:cs="JetBrains Mono"/>
          <w:color w:val="CC7832"/>
          <w:sz w:val="13"/>
          <w:szCs w:val="13"/>
          <w:shd w:val="clear" w:fill="2B2B2B"/>
        </w:rPr>
        <w:t xml:space="preserve">public static </w:t>
      </w:r>
      <w:r>
        <w:rPr>
          <w:rFonts w:hint="default" w:ascii="JetBrains Mono" w:hAnsi="JetBrains Mono" w:eastAsia="JetBrains Mono" w:cs="JetBrains Mono"/>
          <w:color w:val="A9B7C6"/>
          <w:sz w:val="13"/>
          <w:szCs w:val="13"/>
          <w:shd w:val="clear" w:fill="2B2B2B"/>
        </w:rPr>
        <w:t xml:space="preserve">ObservableList&lt;TransactionsHistory&gt; </w:t>
      </w:r>
      <w:r>
        <w:rPr>
          <w:rFonts w:hint="default" w:ascii="JetBrains Mono" w:hAnsi="JetBrains Mono" w:eastAsia="JetBrains Mono" w:cs="JetBrains Mono"/>
          <w:i/>
          <w:color w:val="9876AA"/>
          <w:sz w:val="13"/>
          <w:szCs w:val="13"/>
          <w:shd w:val="clear" w:fill="2B2B2B"/>
        </w:rPr>
        <w:t xml:space="preserve">HistoryList </w:t>
      </w:r>
      <w:r>
        <w:rPr>
          <w:rFonts w:hint="default" w:ascii="JetBrains Mono" w:hAnsi="JetBrains Mono" w:eastAsia="JetBrains Mono" w:cs="JetBrains Mono"/>
          <w:color w:val="A9B7C6"/>
          <w:sz w:val="13"/>
          <w:szCs w:val="13"/>
          <w:shd w:val="clear" w:fill="2B2B2B"/>
        </w:rPr>
        <w:t>= FXCollections.</w:t>
      </w:r>
      <w:r>
        <w:rPr>
          <w:rFonts w:hint="default" w:ascii="JetBrains Mono" w:hAnsi="JetBrains Mono" w:eastAsia="JetBrains Mono" w:cs="JetBrains Mono"/>
          <w:i/>
          <w:color w:val="A9B7C6"/>
          <w:sz w:val="13"/>
          <w:szCs w:val="13"/>
          <w:shd w:val="clear" w:fill="2B2B2B"/>
        </w:rPr>
        <w:t>observableArrayList</w:t>
      </w:r>
      <w:r>
        <w:rPr>
          <w:rFonts w:hint="default" w:ascii="JetBrains Mono" w:hAnsi="JetBrains Mono" w:eastAsia="JetBrains Mono" w:cs="JetBrains Mono"/>
          <w:color w:val="A9B7C6"/>
          <w:sz w:val="13"/>
          <w:szCs w:val="13"/>
          <w:shd w:val="clear" w:fill="2B2B2B"/>
        </w:rPr>
        <w:t>()</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    public static void </w:t>
      </w:r>
      <w:r>
        <w:rPr>
          <w:rFonts w:hint="default" w:ascii="JetBrains Mono" w:hAnsi="JetBrains Mono" w:eastAsia="JetBrains Mono" w:cs="JetBrains Mono"/>
          <w:color w:val="FFC66D"/>
          <w:sz w:val="13"/>
          <w:szCs w:val="13"/>
          <w:shd w:val="clear" w:fill="2B2B2B"/>
        </w:rPr>
        <w:t xml:space="preserve">init </w:t>
      </w:r>
      <w:r>
        <w:rPr>
          <w:rFonts w:hint="default" w:ascii="JetBrains Mono" w:hAnsi="JetBrains Mono" w:eastAsia="JetBrains Mono" w:cs="JetBrains Mono"/>
          <w:color w:val="A9B7C6"/>
          <w:sz w:val="13"/>
          <w:szCs w:val="13"/>
          <w:shd w:val="clear" w:fill="2B2B2B"/>
        </w:rPr>
        <w:t>(Label account_user</w:t>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A9B7C6"/>
          <w:sz w:val="13"/>
          <w:szCs w:val="13"/>
          <w:shd w:val="clear" w:fill="2B2B2B"/>
        </w:rPr>
        <w:t>Text account_balance</w:t>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A9B7C6"/>
          <w:sz w:val="13"/>
          <w:szCs w:val="13"/>
          <w:shd w:val="clear" w:fill="2B2B2B"/>
        </w:rPr>
        <w:t>Text balance_deposit</w:t>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A9B7C6"/>
          <w:sz w:val="13"/>
          <w:szCs w:val="13"/>
          <w:shd w:val="clear" w:fill="2B2B2B"/>
        </w:rPr>
        <w:t>Text balance_withdrawal</w:t>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A9B7C6"/>
          <w:sz w:val="13"/>
          <w:szCs w:val="13"/>
          <w:shd w:val="clear" w:fill="2B2B2B"/>
        </w:rPr>
        <w:t xml:space="preserve">Connection connect) </w:t>
      </w:r>
      <w:r>
        <w:rPr>
          <w:rFonts w:hint="default" w:ascii="JetBrains Mono" w:hAnsi="JetBrains Mono" w:eastAsia="JetBrains Mono" w:cs="JetBrains Mono"/>
          <w:color w:val="CC7832"/>
          <w:sz w:val="13"/>
          <w:szCs w:val="13"/>
          <w:shd w:val="clear" w:fill="2B2B2B"/>
        </w:rPr>
        <w:t xml:space="preserve">throws </w:t>
      </w:r>
      <w:r>
        <w:rPr>
          <w:rFonts w:hint="default" w:ascii="JetBrains Mono" w:hAnsi="JetBrains Mono" w:eastAsia="JetBrains Mono" w:cs="JetBrains Mono"/>
          <w:color w:val="A9B7C6"/>
          <w:sz w:val="13"/>
          <w:szCs w:val="13"/>
          <w:shd w:val="clear" w:fill="2B2B2B"/>
        </w:rPr>
        <w:t>SQLException {</w:t>
      </w:r>
      <w:r>
        <w:rPr>
          <w:rFonts w:hint="default" w:ascii="JetBrains Mono" w:hAnsi="JetBrains Mono" w:eastAsia="JetBrains Mono" w:cs="JetBrains Mono"/>
          <w:color w:val="A9B7C6"/>
          <w:sz w:val="13"/>
          <w:szCs w:val="13"/>
          <w:shd w:val="clear" w:fill="2B2B2B"/>
        </w:rPr>
        <w:br w:type="textWrapping"/>
      </w:r>
      <w:r>
        <w:rPr>
          <w:rFonts w:hint="default" w:ascii="JetBrains Mono" w:hAnsi="JetBrains Mono" w:eastAsia="JetBrains Mono" w:cs="JetBrains Mono"/>
          <w:color w:val="A9B7C6"/>
          <w:sz w:val="13"/>
          <w:szCs w:val="13"/>
          <w:shd w:val="clear" w:fill="2B2B2B"/>
        </w:rPr>
        <w:br w:type="textWrapping"/>
      </w:r>
      <w:r>
        <w:rPr>
          <w:rFonts w:hint="default" w:ascii="JetBrains Mono" w:hAnsi="JetBrains Mono" w:eastAsia="JetBrains Mono" w:cs="JetBrains Mono"/>
          <w:color w:val="A9B7C6"/>
          <w:sz w:val="13"/>
          <w:szCs w:val="13"/>
          <w:shd w:val="clear" w:fill="2B2B2B"/>
        </w:rPr>
        <w:t xml:space="preserve">        </w:t>
      </w:r>
      <w:r>
        <w:rPr>
          <w:rFonts w:hint="default" w:ascii="JetBrains Mono" w:hAnsi="JetBrains Mono" w:eastAsia="JetBrains Mono" w:cs="JetBrains Mono"/>
          <w:color w:val="CC7832"/>
          <w:sz w:val="13"/>
          <w:szCs w:val="13"/>
          <w:shd w:val="clear" w:fill="2B2B2B"/>
        </w:rPr>
        <w:t xml:space="preserve">final </w:t>
      </w:r>
      <w:r>
        <w:rPr>
          <w:rFonts w:hint="default" w:ascii="JetBrains Mono" w:hAnsi="JetBrains Mono" w:eastAsia="JetBrains Mono" w:cs="JetBrains Mono"/>
          <w:color w:val="A9B7C6"/>
          <w:sz w:val="13"/>
          <w:szCs w:val="13"/>
          <w:shd w:val="clear" w:fill="2B2B2B"/>
        </w:rPr>
        <w:t xml:space="preserve">String q = </w:t>
      </w:r>
      <w:r>
        <w:rPr>
          <w:rFonts w:hint="default" w:ascii="JetBrains Mono" w:hAnsi="JetBrains Mono" w:eastAsia="JetBrains Mono" w:cs="JetBrains Mono"/>
          <w:color w:val="6A8759"/>
          <w:sz w:val="13"/>
          <w:szCs w:val="13"/>
          <w:shd w:val="clear" w:fill="2B2B2B"/>
        </w:rPr>
        <w:t>"</w:t>
      </w:r>
      <w:r>
        <w:rPr>
          <w:rFonts w:hint="default" w:ascii="JetBrains Mono" w:hAnsi="JetBrains Mono" w:eastAsia="JetBrains Mono" w:cs="JetBrains Mono"/>
          <w:color w:val="6A8759"/>
          <w:sz w:val="13"/>
          <w:szCs w:val="13"/>
          <w:shd w:val="clear" w:fill="364135"/>
        </w:rPr>
        <w:t>SELECT * FROM accounts a LEFT JOIN customers c ON c.customer_id = a.customer_id WHERE acc_id = '</w:t>
      </w:r>
      <w:r>
        <w:rPr>
          <w:rFonts w:hint="default" w:ascii="JetBrains Mono" w:hAnsi="JetBrains Mono" w:eastAsia="JetBrains Mono" w:cs="JetBrains Mono"/>
          <w:color w:val="6A8759"/>
          <w:sz w:val="13"/>
          <w:szCs w:val="13"/>
          <w:shd w:val="clear" w:fill="2B2B2B"/>
        </w:rPr>
        <w:t xml:space="preserve">" </w:t>
      </w:r>
      <w:r>
        <w:rPr>
          <w:rFonts w:hint="default" w:ascii="JetBrains Mono" w:hAnsi="JetBrains Mono" w:eastAsia="JetBrains Mono" w:cs="JetBrains Mono"/>
          <w:color w:val="A9B7C6"/>
          <w:sz w:val="13"/>
          <w:szCs w:val="13"/>
          <w:shd w:val="clear" w:fill="2B2B2B"/>
        </w:rPr>
        <w:t xml:space="preserve">+ </w:t>
      </w:r>
      <w:r>
        <w:rPr>
          <w:rFonts w:hint="default" w:ascii="JetBrains Mono" w:hAnsi="JetBrains Mono" w:eastAsia="JetBrains Mono" w:cs="JetBrains Mono"/>
          <w:i/>
          <w:color w:val="9876AA"/>
          <w:sz w:val="13"/>
          <w:szCs w:val="13"/>
          <w:shd w:val="clear" w:fill="2B2B2B"/>
        </w:rPr>
        <w:t xml:space="preserve">_accountID </w:t>
      </w:r>
      <w:r>
        <w:rPr>
          <w:rFonts w:hint="default" w:ascii="JetBrains Mono" w:hAnsi="JetBrains Mono" w:eastAsia="JetBrains Mono" w:cs="JetBrains Mono"/>
          <w:color w:val="A9B7C6"/>
          <w:sz w:val="13"/>
          <w:szCs w:val="13"/>
          <w:shd w:val="clear" w:fill="2B2B2B"/>
        </w:rPr>
        <w:t xml:space="preserve">+ </w:t>
      </w:r>
      <w:r>
        <w:rPr>
          <w:rFonts w:hint="default" w:ascii="JetBrains Mono" w:hAnsi="JetBrains Mono" w:eastAsia="JetBrains Mono" w:cs="JetBrains Mono"/>
          <w:color w:val="6A8759"/>
          <w:sz w:val="13"/>
          <w:szCs w:val="13"/>
          <w:shd w:val="clear" w:fill="2B2B2B"/>
        </w:rPr>
        <w:t>"</w:t>
      </w:r>
      <w:r>
        <w:rPr>
          <w:rFonts w:hint="default" w:ascii="JetBrains Mono" w:hAnsi="JetBrains Mono" w:eastAsia="JetBrains Mono" w:cs="JetBrains Mono"/>
          <w:color w:val="6A8759"/>
          <w:sz w:val="13"/>
          <w:szCs w:val="13"/>
          <w:shd w:val="clear" w:fill="364135"/>
        </w:rPr>
        <w:t>'</w:t>
      </w:r>
      <w:r>
        <w:rPr>
          <w:rFonts w:hint="default" w:ascii="JetBrains Mono" w:hAnsi="JetBrains Mono" w:eastAsia="JetBrains Mono" w:cs="JetBrains Mono"/>
          <w:color w:val="6A8759"/>
          <w:sz w:val="13"/>
          <w:szCs w:val="13"/>
          <w:shd w:val="clear" w:fill="2B2B2B"/>
        </w:rPr>
        <w:t>"</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        try </w:t>
      </w:r>
      <w:r>
        <w:rPr>
          <w:rFonts w:hint="default" w:ascii="JetBrains Mono" w:hAnsi="JetBrains Mono" w:eastAsia="JetBrains Mono" w:cs="JetBrains Mono"/>
          <w:color w:val="A9B7C6"/>
          <w:sz w:val="13"/>
          <w:szCs w:val="13"/>
          <w:shd w:val="clear" w:fill="2B2B2B"/>
        </w:rPr>
        <w:t>( Statement _fetch = connect.createStatement() ) {</w:t>
      </w:r>
      <w:r>
        <w:rPr>
          <w:rFonts w:hint="default" w:ascii="JetBrains Mono" w:hAnsi="JetBrains Mono" w:eastAsia="JetBrains Mono" w:cs="JetBrains Mono"/>
          <w:color w:val="A9B7C6"/>
          <w:sz w:val="13"/>
          <w:szCs w:val="13"/>
          <w:shd w:val="clear" w:fill="2B2B2B"/>
        </w:rPr>
        <w:br w:type="textWrapping"/>
      </w:r>
      <w:r>
        <w:rPr>
          <w:rFonts w:hint="default" w:ascii="JetBrains Mono" w:hAnsi="JetBrains Mono" w:eastAsia="JetBrains Mono" w:cs="JetBrains Mono"/>
          <w:color w:val="A9B7C6"/>
          <w:sz w:val="13"/>
          <w:szCs w:val="13"/>
          <w:shd w:val="clear" w:fill="2B2B2B"/>
        </w:rPr>
        <w:t xml:space="preserve">            ResultSet res = _fetch.executeQuery(q)</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            while </w:t>
      </w:r>
      <w:r>
        <w:rPr>
          <w:rFonts w:hint="default" w:ascii="JetBrains Mono" w:hAnsi="JetBrains Mono" w:eastAsia="JetBrains Mono" w:cs="JetBrains Mono"/>
          <w:color w:val="A9B7C6"/>
          <w:sz w:val="13"/>
          <w:szCs w:val="13"/>
          <w:shd w:val="clear" w:fill="2B2B2B"/>
        </w:rPr>
        <w:t>( res.next() ) {</w:t>
      </w:r>
      <w:r>
        <w:rPr>
          <w:rFonts w:hint="default" w:ascii="JetBrains Mono" w:hAnsi="JetBrains Mono" w:eastAsia="JetBrains Mono" w:cs="JetBrains Mono"/>
          <w:color w:val="A9B7C6"/>
          <w:sz w:val="13"/>
          <w:szCs w:val="13"/>
          <w:shd w:val="clear" w:fill="2B2B2B"/>
        </w:rPr>
        <w:br w:type="textWrapping"/>
      </w:r>
      <w:r>
        <w:rPr>
          <w:rFonts w:hint="default" w:ascii="JetBrains Mono" w:hAnsi="JetBrains Mono" w:eastAsia="JetBrains Mono" w:cs="JetBrains Mono"/>
          <w:color w:val="A9B7C6"/>
          <w:sz w:val="13"/>
          <w:szCs w:val="13"/>
          <w:shd w:val="clear" w:fill="2B2B2B"/>
        </w:rPr>
        <w:t xml:space="preserve">                account_user.setText( res.getString(</w:t>
      </w:r>
      <w:r>
        <w:rPr>
          <w:rFonts w:hint="default" w:ascii="JetBrains Mono" w:hAnsi="JetBrains Mono" w:eastAsia="JetBrains Mono" w:cs="JetBrains Mono"/>
          <w:color w:val="6A8759"/>
          <w:sz w:val="13"/>
          <w:szCs w:val="13"/>
          <w:shd w:val="clear" w:fill="2B2B2B"/>
        </w:rPr>
        <w:t>"username"</w:t>
      </w:r>
      <w:r>
        <w:rPr>
          <w:rFonts w:hint="default" w:ascii="JetBrains Mono" w:hAnsi="JetBrains Mono" w:eastAsia="JetBrains Mono" w:cs="JetBrains Mono"/>
          <w:color w:val="A9B7C6"/>
          <w:sz w:val="13"/>
          <w:szCs w:val="13"/>
          <w:shd w:val="clear" w:fill="2B2B2B"/>
        </w:rPr>
        <w:t>) )</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A9B7C6"/>
          <w:sz w:val="13"/>
          <w:szCs w:val="13"/>
          <w:shd w:val="clear" w:fill="2B2B2B"/>
        </w:rPr>
        <w:t xml:space="preserve">account_balance.setText( </w:t>
      </w:r>
      <w:r>
        <w:rPr>
          <w:rFonts w:hint="default" w:ascii="JetBrains Mono" w:hAnsi="JetBrains Mono" w:eastAsia="JetBrains Mono" w:cs="JetBrains Mono"/>
          <w:color w:val="6A8759"/>
          <w:sz w:val="13"/>
          <w:szCs w:val="13"/>
          <w:shd w:val="clear" w:fill="2B2B2B"/>
        </w:rPr>
        <w:t xml:space="preserve">"$" </w:t>
      </w:r>
      <w:r>
        <w:rPr>
          <w:rFonts w:hint="default" w:ascii="JetBrains Mono" w:hAnsi="JetBrains Mono" w:eastAsia="JetBrains Mono" w:cs="JetBrains Mono"/>
          <w:color w:val="A9B7C6"/>
          <w:sz w:val="13"/>
          <w:szCs w:val="13"/>
          <w:shd w:val="clear" w:fill="2B2B2B"/>
        </w:rPr>
        <w:t xml:space="preserve">+ res.getString( </w:t>
      </w:r>
      <w:r>
        <w:rPr>
          <w:rFonts w:hint="default" w:ascii="JetBrains Mono" w:hAnsi="JetBrains Mono" w:eastAsia="JetBrains Mono" w:cs="JetBrains Mono"/>
          <w:color w:val="6A8759"/>
          <w:sz w:val="13"/>
          <w:szCs w:val="13"/>
          <w:shd w:val="clear" w:fill="2B2B2B"/>
        </w:rPr>
        <w:t>"balance"</w:t>
      </w:r>
      <w:r>
        <w:rPr>
          <w:rFonts w:hint="default" w:ascii="JetBrains Mono" w:hAnsi="JetBrains Mono" w:eastAsia="JetBrains Mono" w:cs="JetBrains Mono"/>
          <w:color w:val="A9B7C6"/>
          <w:sz w:val="13"/>
          <w:szCs w:val="13"/>
          <w:shd w:val="clear" w:fill="2B2B2B"/>
        </w:rPr>
        <w:t>) )</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A9B7C6"/>
          <w:sz w:val="13"/>
          <w:szCs w:val="13"/>
          <w:shd w:val="clear" w:fill="2B2B2B"/>
        </w:rPr>
        <w:t>}</w:t>
      </w:r>
      <w:r>
        <w:rPr>
          <w:rFonts w:hint="default" w:ascii="JetBrains Mono" w:hAnsi="JetBrains Mono" w:eastAsia="JetBrains Mono" w:cs="JetBrains Mono"/>
          <w:color w:val="A9B7C6"/>
          <w:sz w:val="13"/>
          <w:szCs w:val="13"/>
          <w:shd w:val="clear" w:fill="2B2B2B"/>
        </w:rPr>
        <w:br w:type="textWrapping"/>
      </w:r>
      <w:r>
        <w:rPr>
          <w:rFonts w:hint="default" w:ascii="JetBrains Mono" w:hAnsi="JetBrains Mono" w:eastAsia="JetBrains Mono" w:cs="JetBrains Mono"/>
          <w:color w:val="A9B7C6"/>
          <w:sz w:val="13"/>
          <w:szCs w:val="13"/>
          <w:shd w:val="clear" w:fill="2B2B2B"/>
        </w:rPr>
        <w:t xml:space="preserve">        }</w:t>
      </w:r>
      <w:r>
        <w:rPr>
          <w:rFonts w:hint="default" w:ascii="JetBrains Mono" w:hAnsi="JetBrains Mono" w:eastAsia="JetBrains Mono" w:cs="JetBrains Mono"/>
          <w:color w:val="A9B7C6"/>
          <w:sz w:val="13"/>
          <w:szCs w:val="13"/>
          <w:shd w:val="clear" w:fill="2B2B2B"/>
        </w:rPr>
        <w:br w:type="textWrapping"/>
      </w:r>
      <w:r>
        <w:rPr>
          <w:rFonts w:hint="default" w:ascii="JetBrains Mono" w:hAnsi="JetBrains Mono" w:eastAsia="JetBrains Mono" w:cs="JetBrains Mono"/>
          <w:color w:val="A9B7C6"/>
          <w:sz w:val="13"/>
          <w:szCs w:val="13"/>
          <w:shd w:val="clear" w:fill="2B2B2B"/>
        </w:rPr>
        <w:br w:type="textWrapping"/>
      </w:r>
      <w:r>
        <w:rPr>
          <w:rFonts w:hint="default" w:ascii="JetBrains Mono" w:hAnsi="JetBrains Mono" w:eastAsia="JetBrains Mono" w:cs="JetBrains Mono"/>
          <w:color w:val="A9B7C6"/>
          <w:sz w:val="13"/>
          <w:szCs w:val="13"/>
          <w:shd w:val="clear" w:fill="2B2B2B"/>
        </w:rPr>
        <w:t xml:space="preserve">        </w:t>
      </w:r>
      <w:r>
        <w:rPr>
          <w:rFonts w:hint="default" w:ascii="JetBrains Mono" w:hAnsi="JetBrains Mono" w:eastAsia="JetBrains Mono" w:cs="JetBrains Mono"/>
          <w:color w:val="CC7832"/>
          <w:sz w:val="13"/>
          <w:szCs w:val="13"/>
          <w:shd w:val="clear" w:fill="2B2B2B"/>
        </w:rPr>
        <w:t xml:space="preserve">final </w:t>
      </w:r>
      <w:r>
        <w:rPr>
          <w:rFonts w:hint="default" w:ascii="JetBrains Mono" w:hAnsi="JetBrains Mono" w:eastAsia="JetBrains Mono" w:cs="JetBrains Mono"/>
          <w:color w:val="A9B7C6"/>
          <w:sz w:val="13"/>
          <w:szCs w:val="13"/>
          <w:shd w:val="clear" w:fill="2B2B2B"/>
        </w:rPr>
        <w:t xml:space="preserve">String cash_in = </w:t>
      </w:r>
      <w:r>
        <w:rPr>
          <w:rFonts w:hint="default" w:ascii="JetBrains Mono" w:hAnsi="JetBrains Mono" w:eastAsia="JetBrains Mono" w:cs="JetBrains Mono"/>
          <w:color w:val="6A8759"/>
          <w:sz w:val="13"/>
          <w:szCs w:val="13"/>
          <w:shd w:val="clear" w:fill="2B2B2B"/>
        </w:rPr>
        <w:t>"</w:t>
      </w:r>
      <w:r>
        <w:rPr>
          <w:rFonts w:hint="default" w:ascii="JetBrains Mono" w:hAnsi="JetBrains Mono" w:eastAsia="JetBrains Mono" w:cs="JetBrains Mono"/>
          <w:color w:val="6A8759"/>
          <w:sz w:val="13"/>
          <w:szCs w:val="13"/>
          <w:shd w:val="clear" w:fill="364135"/>
        </w:rPr>
        <w:t>SELECT SUM(deposit) AS CASH_IN FROM deposits WHERE acc_id = '</w:t>
      </w:r>
      <w:r>
        <w:rPr>
          <w:rFonts w:hint="default" w:ascii="JetBrains Mono" w:hAnsi="JetBrains Mono" w:eastAsia="JetBrains Mono" w:cs="JetBrains Mono"/>
          <w:color w:val="6A8759"/>
          <w:sz w:val="13"/>
          <w:szCs w:val="13"/>
          <w:shd w:val="clear" w:fill="2B2B2B"/>
        </w:rPr>
        <w:t xml:space="preserve">" </w:t>
      </w:r>
      <w:r>
        <w:rPr>
          <w:rFonts w:hint="default" w:ascii="JetBrains Mono" w:hAnsi="JetBrains Mono" w:eastAsia="JetBrains Mono" w:cs="JetBrains Mono"/>
          <w:color w:val="A9B7C6"/>
          <w:sz w:val="13"/>
          <w:szCs w:val="13"/>
          <w:shd w:val="clear" w:fill="2B2B2B"/>
        </w:rPr>
        <w:t xml:space="preserve">+ </w:t>
      </w:r>
      <w:r>
        <w:rPr>
          <w:rFonts w:hint="default" w:ascii="JetBrains Mono" w:hAnsi="JetBrains Mono" w:eastAsia="JetBrains Mono" w:cs="JetBrains Mono"/>
          <w:i/>
          <w:color w:val="9876AA"/>
          <w:sz w:val="13"/>
          <w:szCs w:val="13"/>
          <w:shd w:val="clear" w:fill="2B2B2B"/>
        </w:rPr>
        <w:t xml:space="preserve">_accountID </w:t>
      </w:r>
      <w:r>
        <w:rPr>
          <w:rFonts w:hint="default" w:ascii="JetBrains Mono" w:hAnsi="JetBrains Mono" w:eastAsia="JetBrains Mono" w:cs="JetBrains Mono"/>
          <w:color w:val="A9B7C6"/>
          <w:sz w:val="13"/>
          <w:szCs w:val="13"/>
          <w:shd w:val="clear" w:fill="2B2B2B"/>
        </w:rPr>
        <w:t xml:space="preserve">+ </w:t>
      </w:r>
      <w:r>
        <w:rPr>
          <w:rFonts w:hint="default" w:ascii="JetBrains Mono" w:hAnsi="JetBrains Mono" w:eastAsia="JetBrains Mono" w:cs="JetBrains Mono"/>
          <w:color w:val="6A8759"/>
          <w:sz w:val="13"/>
          <w:szCs w:val="13"/>
          <w:shd w:val="clear" w:fill="2B2B2B"/>
        </w:rPr>
        <w:t>"</w:t>
      </w:r>
      <w:r>
        <w:rPr>
          <w:rFonts w:hint="default" w:ascii="JetBrains Mono" w:hAnsi="JetBrains Mono" w:eastAsia="JetBrains Mono" w:cs="JetBrains Mono"/>
          <w:color w:val="6A8759"/>
          <w:sz w:val="13"/>
          <w:szCs w:val="13"/>
          <w:shd w:val="clear" w:fill="364135"/>
        </w:rPr>
        <w:t>'</w:t>
      </w:r>
      <w:r>
        <w:rPr>
          <w:rFonts w:hint="default" w:ascii="JetBrains Mono" w:hAnsi="JetBrains Mono" w:eastAsia="JetBrains Mono" w:cs="JetBrains Mono"/>
          <w:color w:val="6A8759"/>
          <w:sz w:val="13"/>
          <w:szCs w:val="13"/>
          <w:shd w:val="clear" w:fill="2B2B2B"/>
        </w:rPr>
        <w:t>"</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        try </w:t>
      </w:r>
      <w:r>
        <w:rPr>
          <w:rFonts w:hint="default" w:ascii="JetBrains Mono" w:hAnsi="JetBrains Mono" w:eastAsia="JetBrains Mono" w:cs="JetBrains Mono"/>
          <w:color w:val="A9B7C6"/>
          <w:sz w:val="13"/>
          <w:szCs w:val="13"/>
          <w:shd w:val="clear" w:fill="2B2B2B"/>
        </w:rPr>
        <w:t xml:space="preserve">( ResultSet r = connect.createStatement().executeQuery(cash_in) ) { </w:t>
      </w:r>
      <w:r>
        <w:rPr>
          <w:rFonts w:hint="default" w:ascii="JetBrains Mono" w:hAnsi="JetBrains Mono" w:eastAsia="JetBrains Mono" w:cs="JetBrains Mono"/>
          <w:color w:val="CC7832"/>
          <w:sz w:val="13"/>
          <w:szCs w:val="13"/>
          <w:shd w:val="clear" w:fill="2B2B2B"/>
        </w:rPr>
        <w:t xml:space="preserve">while </w:t>
      </w:r>
      <w:r>
        <w:rPr>
          <w:rFonts w:hint="default" w:ascii="JetBrains Mono" w:hAnsi="JetBrains Mono" w:eastAsia="JetBrains Mono" w:cs="JetBrains Mono"/>
          <w:color w:val="A9B7C6"/>
          <w:sz w:val="13"/>
          <w:szCs w:val="13"/>
          <w:shd w:val="clear" w:fill="2B2B2B"/>
        </w:rPr>
        <w:t xml:space="preserve">( r.next() ) </w:t>
      </w:r>
      <w:r>
        <w:rPr>
          <w:rFonts w:hint="default" w:ascii="JetBrains Mono" w:hAnsi="JetBrains Mono" w:eastAsia="JetBrains Mono" w:cs="JetBrains Mono"/>
          <w:i/>
          <w:color w:val="9876AA"/>
          <w:sz w:val="13"/>
          <w:szCs w:val="13"/>
          <w:shd w:val="clear" w:fill="2B2B2B"/>
        </w:rPr>
        <w:t xml:space="preserve">CASH_IN </w:t>
      </w:r>
      <w:r>
        <w:rPr>
          <w:rFonts w:hint="default" w:ascii="JetBrains Mono" w:hAnsi="JetBrains Mono" w:eastAsia="JetBrains Mono" w:cs="JetBrains Mono"/>
          <w:color w:val="A9B7C6"/>
          <w:sz w:val="13"/>
          <w:szCs w:val="13"/>
          <w:shd w:val="clear" w:fill="2B2B2B"/>
        </w:rPr>
        <w:t>= r.getDouble(</w:t>
      </w:r>
      <w:r>
        <w:rPr>
          <w:rFonts w:hint="default" w:ascii="JetBrains Mono" w:hAnsi="JetBrains Mono" w:eastAsia="JetBrains Mono" w:cs="JetBrains Mono"/>
          <w:color w:val="6A8759"/>
          <w:sz w:val="13"/>
          <w:szCs w:val="13"/>
          <w:shd w:val="clear" w:fill="2B2B2B"/>
        </w:rPr>
        <w:t>"CASH_IN"</w:t>
      </w:r>
      <w:r>
        <w:rPr>
          <w:rFonts w:hint="default" w:ascii="JetBrains Mono" w:hAnsi="JetBrains Mono" w:eastAsia="JetBrains Mono" w:cs="JetBrains Mono"/>
          <w:color w:val="A9B7C6"/>
          <w:sz w:val="13"/>
          <w:szCs w:val="13"/>
          <w:shd w:val="clear" w:fill="2B2B2B"/>
        </w:rPr>
        <w:t>)</w:t>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A9B7C6"/>
          <w:sz w:val="13"/>
          <w:szCs w:val="13"/>
          <w:shd w:val="clear" w:fill="2B2B2B"/>
        </w:rPr>
        <w:t>balance_deposit.setText(</w:t>
      </w:r>
      <w:r>
        <w:rPr>
          <w:rFonts w:hint="default" w:ascii="JetBrains Mono" w:hAnsi="JetBrains Mono" w:eastAsia="JetBrains Mono" w:cs="JetBrains Mono"/>
          <w:color w:val="6A8759"/>
          <w:sz w:val="13"/>
          <w:szCs w:val="13"/>
          <w:shd w:val="clear" w:fill="2B2B2B"/>
        </w:rPr>
        <w:t xml:space="preserve">"+$" </w:t>
      </w:r>
      <w:r>
        <w:rPr>
          <w:rFonts w:hint="default" w:ascii="JetBrains Mono" w:hAnsi="JetBrains Mono" w:eastAsia="JetBrains Mono" w:cs="JetBrains Mono"/>
          <w:color w:val="A9B7C6"/>
          <w:sz w:val="13"/>
          <w:szCs w:val="13"/>
          <w:shd w:val="clear" w:fill="2B2B2B"/>
        </w:rPr>
        <w:t xml:space="preserve">+ </w:t>
      </w:r>
      <w:r>
        <w:rPr>
          <w:rFonts w:hint="default" w:ascii="JetBrains Mono" w:hAnsi="JetBrains Mono" w:eastAsia="JetBrains Mono" w:cs="JetBrains Mono"/>
          <w:i/>
          <w:color w:val="9876AA"/>
          <w:sz w:val="13"/>
          <w:szCs w:val="13"/>
          <w:shd w:val="clear" w:fill="2B2B2B"/>
        </w:rPr>
        <w:t>CASH_IN</w:t>
      </w:r>
      <w:r>
        <w:rPr>
          <w:rFonts w:hint="default" w:ascii="JetBrains Mono" w:hAnsi="JetBrains Mono" w:eastAsia="JetBrains Mono" w:cs="JetBrains Mono"/>
          <w:color w:val="A9B7C6"/>
          <w:sz w:val="13"/>
          <w:szCs w:val="13"/>
          <w:shd w:val="clear" w:fill="2B2B2B"/>
        </w:rPr>
        <w:t>)</w:t>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A9B7C6"/>
          <w:sz w:val="13"/>
          <w:szCs w:val="13"/>
          <w:shd w:val="clear" w:fill="2B2B2B"/>
        </w:rPr>
        <w:t>}</w:t>
      </w:r>
      <w:r>
        <w:rPr>
          <w:rFonts w:hint="default" w:ascii="JetBrains Mono" w:hAnsi="JetBrains Mono" w:eastAsia="JetBrains Mono" w:cs="JetBrains Mono"/>
          <w:color w:val="A9B7C6"/>
          <w:sz w:val="13"/>
          <w:szCs w:val="13"/>
          <w:shd w:val="clear" w:fill="2B2B2B"/>
        </w:rPr>
        <w:br w:type="textWrapping"/>
      </w:r>
      <w:r>
        <w:rPr>
          <w:rFonts w:hint="default" w:ascii="JetBrains Mono" w:hAnsi="JetBrains Mono" w:eastAsia="JetBrains Mono" w:cs="JetBrains Mono"/>
          <w:color w:val="A9B7C6"/>
          <w:sz w:val="13"/>
          <w:szCs w:val="13"/>
          <w:shd w:val="clear" w:fill="2B2B2B"/>
        </w:rPr>
        <w:br w:type="textWrapping"/>
      </w:r>
      <w:r>
        <w:rPr>
          <w:rFonts w:hint="default" w:ascii="JetBrains Mono" w:hAnsi="JetBrains Mono" w:eastAsia="JetBrains Mono" w:cs="JetBrains Mono"/>
          <w:color w:val="A9B7C6"/>
          <w:sz w:val="13"/>
          <w:szCs w:val="13"/>
          <w:shd w:val="clear" w:fill="2B2B2B"/>
        </w:rPr>
        <w:t xml:space="preserve">        </w:t>
      </w:r>
      <w:r>
        <w:rPr>
          <w:rFonts w:hint="default" w:ascii="JetBrains Mono" w:hAnsi="JetBrains Mono" w:eastAsia="JetBrains Mono" w:cs="JetBrains Mono"/>
          <w:color w:val="CC7832"/>
          <w:sz w:val="13"/>
          <w:szCs w:val="13"/>
          <w:shd w:val="clear" w:fill="2B2B2B"/>
        </w:rPr>
        <w:t xml:space="preserve">final </w:t>
      </w:r>
      <w:r>
        <w:rPr>
          <w:rFonts w:hint="default" w:ascii="JetBrains Mono" w:hAnsi="JetBrains Mono" w:eastAsia="JetBrains Mono" w:cs="JetBrains Mono"/>
          <w:color w:val="A9B7C6"/>
          <w:sz w:val="13"/>
          <w:szCs w:val="13"/>
          <w:shd w:val="clear" w:fill="2B2B2B"/>
        </w:rPr>
        <w:t xml:space="preserve">String w = </w:t>
      </w:r>
      <w:r>
        <w:rPr>
          <w:rFonts w:hint="default" w:ascii="JetBrains Mono" w:hAnsi="JetBrains Mono" w:eastAsia="JetBrains Mono" w:cs="JetBrains Mono"/>
          <w:color w:val="6A8759"/>
          <w:sz w:val="13"/>
          <w:szCs w:val="13"/>
          <w:shd w:val="clear" w:fill="2B2B2B"/>
        </w:rPr>
        <w:t>"</w:t>
      </w:r>
      <w:r>
        <w:rPr>
          <w:rFonts w:hint="default" w:ascii="JetBrains Mono" w:hAnsi="JetBrains Mono" w:eastAsia="JetBrains Mono" w:cs="JetBrains Mono"/>
          <w:color w:val="6A8759"/>
          <w:sz w:val="13"/>
          <w:szCs w:val="13"/>
          <w:shd w:val="clear" w:fill="364135"/>
        </w:rPr>
        <w:t>SELECT SUM(withdrawal) AS WITHDRW FROM withdrawals WHERE acc_id = '</w:t>
      </w:r>
      <w:r>
        <w:rPr>
          <w:rFonts w:hint="default" w:ascii="JetBrains Mono" w:hAnsi="JetBrains Mono" w:eastAsia="JetBrains Mono" w:cs="JetBrains Mono"/>
          <w:color w:val="6A8759"/>
          <w:sz w:val="13"/>
          <w:szCs w:val="13"/>
          <w:shd w:val="clear" w:fill="2B2B2B"/>
        </w:rPr>
        <w:t xml:space="preserve">" </w:t>
      </w:r>
      <w:r>
        <w:rPr>
          <w:rFonts w:hint="default" w:ascii="JetBrains Mono" w:hAnsi="JetBrains Mono" w:eastAsia="JetBrains Mono" w:cs="JetBrains Mono"/>
          <w:color w:val="A9B7C6"/>
          <w:sz w:val="13"/>
          <w:szCs w:val="13"/>
          <w:shd w:val="clear" w:fill="2B2B2B"/>
        </w:rPr>
        <w:t xml:space="preserve">+ </w:t>
      </w:r>
      <w:r>
        <w:rPr>
          <w:rFonts w:hint="default" w:ascii="JetBrains Mono" w:hAnsi="JetBrains Mono" w:eastAsia="JetBrains Mono" w:cs="JetBrains Mono"/>
          <w:i/>
          <w:color w:val="9876AA"/>
          <w:sz w:val="13"/>
          <w:szCs w:val="13"/>
          <w:shd w:val="clear" w:fill="2B2B2B"/>
        </w:rPr>
        <w:t xml:space="preserve">_accountID </w:t>
      </w:r>
      <w:r>
        <w:rPr>
          <w:rFonts w:hint="default" w:ascii="JetBrains Mono" w:hAnsi="JetBrains Mono" w:eastAsia="JetBrains Mono" w:cs="JetBrains Mono"/>
          <w:color w:val="A9B7C6"/>
          <w:sz w:val="13"/>
          <w:szCs w:val="13"/>
          <w:shd w:val="clear" w:fill="2B2B2B"/>
        </w:rPr>
        <w:t xml:space="preserve">+ </w:t>
      </w:r>
      <w:r>
        <w:rPr>
          <w:rFonts w:hint="default" w:ascii="JetBrains Mono" w:hAnsi="JetBrains Mono" w:eastAsia="JetBrains Mono" w:cs="JetBrains Mono"/>
          <w:color w:val="6A8759"/>
          <w:sz w:val="13"/>
          <w:szCs w:val="13"/>
          <w:shd w:val="clear" w:fill="2B2B2B"/>
        </w:rPr>
        <w:t>"</w:t>
      </w:r>
      <w:r>
        <w:rPr>
          <w:rFonts w:hint="default" w:ascii="JetBrains Mono" w:hAnsi="JetBrains Mono" w:eastAsia="JetBrains Mono" w:cs="JetBrains Mono"/>
          <w:color w:val="6A8759"/>
          <w:sz w:val="13"/>
          <w:szCs w:val="13"/>
          <w:shd w:val="clear" w:fill="364135"/>
        </w:rPr>
        <w:t>'</w:t>
      </w:r>
      <w:r>
        <w:rPr>
          <w:rFonts w:hint="default" w:ascii="JetBrains Mono" w:hAnsi="JetBrains Mono" w:eastAsia="JetBrains Mono" w:cs="JetBrains Mono"/>
          <w:color w:val="6A8759"/>
          <w:sz w:val="13"/>
          <w:szCs w:val="13"/>
          <w:shd w:val="clear" w:fill="2B2B2B"/>
        </w:rPr>
        <w:t>"</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        try </w:t>
      </w:r>
      <w:r>
        <w:rPr>
          <w:rFonts w:hint="default" w:ascii="JetBrains Mono" w:hAnsi="JetBrains Mono" w:eastAsia="JetBrains Mono" w:cs="JetBrains Mono"/>
          <w:color w:val="A9B7C6"/>
          <w:sz w:val="13"/>
          <w:szCs w:val="13"/>
          <w:shd w:val="clear" w:fill="2B2B2B"/>
        </w:rPr>
        <w:t xml:space="preserve">( ResultSet r = connect.createStatement().executeQuery(w) ) { </w:t>
      </w:r>
      <w:r>
        <w:rPr>
          <w:rFonts w:hint="default" w:ascii="JetBrains Mono" w:hAnsi="JetBrains Mono" w:eastAsia="JetBrains Mono" w:cs="JetBrains Mono"/>
          <w:color w:val="CC7832"/>
          <w:sz w:val="13"/>
          <w:szCs w:val="13"/>
          <w:shd w:val="clear" w:fill="2B2B2B"/>
        </w:rPr>
        <w:t xml:space="preserve">while </w:t>
      </w:r>
      <w:r>
        <w:rPr>
          <w:rFonts w:hint="default" w:ascii="JetBrains Mono" w:hAnsi="JetBrains Mono" w:eastAsia="JetBrains Mono" w:cs="JetBrains Mono"/>
          <w:color w:val="A9B7C6"/>
          <w:sz w:val="13"/>
          <w:szCs w:val="13"/>
          <w:shd w:val="clear" w:fill="2B2B2B"/>
        </w:rPr>
        <w:t xml:space="preserve">( r.next() ) </w:t>
      </w:r>
      <w:r>
        <w:rPr>
          <w:rFonts w:hint="default" w:ascii="JetBrains Mono" w:hAnsi="JetBrains Mono" w:eastAsia="JetBrains Mono" w:cs="JetBrains Mono"/>
          <w:i/>
          <w:color w:val="9876AA"/>
          <w:sz w:val="13"/>
          <w:szCs w:val="13"/>
          <w:shd w:val="clear" w:fill="2B2B2B"/>
        </w:rPr>
        <w:t xml:space="preserve">WITHDRW </w:t>
      </w:r>
      <w:r>
        <w:rPr>
          <w:rFonts w:hint="default" w:ascii="JetBrains Mono" w:hAnsi="JetBrains Mono" w:eastAsia="JetBrains Mono" w:cs="JetBrains Mono"/>
          <w:color w:val="A9B7C6"/>
          <w:sz w:val="13"/>
          <w:szCs w:val="13"/>
          <w:shd w:val="clear" w:fill="2B2B2B"/>
        </w:rPr>
        <w:t>= r.getDouble(</w:t>
      </w:r>
      <w:r>
        <w:rPr>
          <w:rFonts w:hint="default" w:ascii="JetBrains Mono" w:hAnsi="JetBrains Mono" w:eastAsia="JetBrains Mono" w:cs="JetBrains Mono"/>
          <w:color w:val="6A8759"/>
          <w:sz w:val="13"/>
          <w:szCs w:val="13"/>
          <w:shd w:val="clear" w:fill="2B2B2B"/>
        </w:rPr>
        <w:t>"WITHDRW"</w:t>
      </w:r>
      <w:r>
        <w:rPr>
          <w:rFonts w:hint="default" w:ascii="JetBrains Mono" w:hAnsi="JetBrains Mono" w:eastAsia="JetBrains Mono" w:cs="JetBrains Mono"/>
          <w:color w:val="A9B7C6"/>
          <w:sz w:val="13"/>
          <w:szCs w:val="13"/>
          <w:shd w:val="clear" w:fill="2B2B2B"/>
        </w:rPr>
        <w:t>)</w:t>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A9B7C6"/>
          <w:sz w:val="13"/>
          <w:szCs w:val="13"/>
          <w:shd w:val="clear" w:fill="2B2B2B"/>
        </w:rPr>
        <w:t>}</w:t>
      </w:r>
      <w:r>
        <w:rPr>
          <w:rFonts w:hint="default" w:ascii="JetBrains Mono" w:hAnsi="JetBrains Mono" w:eastAsia="JetBrains Mono" w:cs="JetBrains Mono"/>
          <w:color w:val="A9B7C6"/>
          <w:sz w:val="13"/>
          <w:szCs w:val="13"/>
          <w:shd w:val="clear" w:fill="2B2B2B"/>
        </w:rPr>
        <w:br w:type="textWrapping"/>
      </w:r>
      <w:r>
        <w:rPr>
          <w:rFonts w:hint="default" w:ascii="JetBrains Mono" w:hAnsi="JetBrains Mono" w:eastAsia="JetBrains Mono" w:cs="JetBrains Mono"/>
          <w:color w:val="A9B7C6"/>
          <w:sz w:val="13"/>
          <w:szCs w:val="13"/>
          <w:shd w:val="clear" w:fill="2B2B2B"/>
        </w:rPr>
        <w:br w:type="textWrapping"/>
      </w:r>
      <w:r>
        <w:rPr>
          <w:rFonts w:hint="default" w:ascii="JetBrains Mono" w:hAnsi="JetBrains Mono" w:eastAsia="JetBrains Mono" w:cs="JetBrains Mono"/>
          <w:color w:val="A9B7C6"/>
          <w:sz w:val="13"/>
          <w:szCs w:val="13"/>
          <w:shd w:val="clear" w:fill="2B2B2B"/>
        </w:rPr>
        <w:t xml:space="preserve">        </w:t>
      </w:r>
      <w:r>
        <w:rPr>
          <w:rFonts w:hint="default" w:ascii="JetBrains Mono" w:hAnsi="JetBrains Mono" w:eastAsia="JetBrains Mono" w:cs="JetBrains Mono"/>
          <w:color w:val="CC7832"/>
          <w:sz w:val="13"/>
          <w:szCs w:val="13"/>
          <w:shd w:val="clear" w:fill="2B2B2B"/>
        </w:rPr>
        <w:t xml:space="preserve">final </w:t>
      </w:r>
      <w:r>
        <w:rPr>
          <w:rFonts w:hint="default" w:ascii="JetBrains Mono" w:hAnsi="JetBrains Mono" w:eastAsia="JetBrains Mono" w:cs="JetBrains Mono"/>
          <w:color w:val="A9B7C6"/>
          <w:sz w:val="13"/>
          <w:szCs w:val="13"/>
          <w:shd w:val="clear" w:fill="2B2B2B"/>
        </w:rPr>
        <w:t xml:space="preserve">String t = </w:t>
      </w:r>
      <w:r>
        <w:rPr>
          <w:rFonts w:hint="default" w:ascii="JetBrains Mono" w:hAnsi="JetBrains Mono" w:eastAsia="JetBrains Mono" w:cs="JetBrains Mono"/>
          <w:color w:val="6A8759"/>
          <w:sz w:val="13"/>
          <w:szCs w:val="13"/>
          <w:shd w:val="clear" w:fill="2B2B2B"/>
        </w:rPr>
        <w:t>"</w:t>
      </w:r>
      <w:r>
        <w:rPr>
          <w:rFonts w:hint="default" w:ascii="JetBrains Mono" w:hAnsi="JetBrains Mono" w:eastAsia="JetBrains Mono" w:cs="JetBrains Mono"/>
          <w:color w:val="6A8759"/>
          <w:sz w:val="13"/>
          <w:szCs w:val="13"/>
          <w:shd w:val="clear" w:fill="364135"/>
        </w:rPr>
        <w:t>SELECT SUM(amount) AS TRANS FROM transfers WHERE acc_from = '</w:t>
      </w:r>
      <w:r>
        <w:rPr>
          <w:rFonts w:hint="default" w:ascii="JetBrains Mono" w:hAnsi="JetBrains Mono" w:eastAsia="JetBrains Mono" w:cs="JetBrains Mono"/>
          <w:color w:val="6A8759"/>
          <w:sz w:val="13"/>
          <w:szCs w:val="13"/>
          <w:shd w:val="clear" w:fill="2B2B2B"/>
        </w:rPr>
        <w:t xml:space="preserve">" </w:t>
      </w:r>
      <w:r>
        <w:rPr>
          <w:rFonts w:hint="default" w:ascii="JetBrains Mono" w:hAnsi="JetBrains Mono" w:eastAsia="JetBrains Mono" w:cs="JetBrains Mono"/>
          <w:color w:val="A9B7C6"/>
          <w:sz w:val="13"/>
          <w:szCs w:val="13"/>
          <w:shd w:val="clear" w:fill="2B2B2B"/>
        </w:rPr>
        <w:t xml:space="preserve">+ </w:t>
      </w:r>
      <w:r>
        <w:rPr>
          <w:rFonts w:hint="default" w:ascii="JetBrains Mono" w:hAnsi="JetBrains Mono" w:eastAsia="JetBrains Mono" w:cs="JetBrains Mono"/>
          <w:i/>
          <w:color w:val="9876AA"/>
          <w:sz w:val="13"/>
          <w:szCs w:val="13"/>
          <w:shd w:val="clear" w:fill="2B2B2B"/>
        </w:rPr>
        <w:t xml:space="preserve">_accountID </w:t>
      </w:r>
      <w:r>
        <w:rPr>
          <w:rFonts w:hint="default" w:ascii="JetBrains Mono" w:hAnsi="JetBrains Mono" w:eastAsia="JetBrains Mono" w:cs="JetBrains Mono"/>
          <w:color w:val="A9B7C6"/>
          <w:sz w:val="13"/>
          <w:szCs w:val="13"/>
          <w:shd w:val="clear" w:fill="2B2B2B"/>
        </w:rPr>
        <w:t xml:space="preserve">+ </w:t>
      </w:r>
      <w:r>
        <w:rPr>
          <w:rFonts w:hint="default" w:ascii="JetBrains Mono" w:hAnsi="JetBrains Mono" w:eastAsia="JetBrains Mono" w:cs="JetBrains Mono"/>
          <w:color w:val="6A8759"/>
          <w:sz w:val="13"/>
          <w:szCs w:val="13"/>
          <w:shd w:val="clear" w:fill="2B2B2B"/>
        </w:rPr>
        <w:t>"</w:t>
      </w:r>
      <w:r>
        <w:rPr>
          <w:rFonts w:hint="default" w:ascii="JetBrains Mono" w:hAnsi="JetBrains Mono" w:eastAsia="JetBrains Mono" w:cs="JetBrains Mono"/>
          <w:color w:val="6A8759"/>
          <w:sz w:val="13"/>
          <w:szCs w:val="13"/>
          <w:shd w:val="clear" w:fill="364135"/>
        </w:rPr>
        <w:t>'</w:t>
      </w:r>
      <w:r>
        <w:rPr>
          <w:rFonts w:hint="default" w:ascii="JetBrains Mono" w:hAnsi="JetBrains Mono" w:eastAsia="JetBrains Mono" w:cs="JetBrains Mono"/>
          <w:color w:val="6A8759"/>
          <w:sz w:val="13"/>
          <w:szCs w:val="13"/>
          <w:shd w:val="clear" w:fill="2B2B2B"/>
        </w:rPr>
        <w:t>"</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        try </w:t>
      </w:r>
      <w:r>
        <w:rPr>
          <w:rFonts w:hint="default" w:ascii="JetBrains Mono" w:hAnsi="JetBrains Mono" w:eastAsia="JetBrains Mono" w:cs="JetBrains Mono"/>
          <w:color w:val="A9B7C6"/>
          <w:sz w:val="13"/>
          <w:szCs w:val="13"/>
          <w:shd w:val="clear" w:fill="2B2B2B"/>
        </w:rPr>
        <w:t xml:space="preserve">( ResultSet r = connect.createStatement().executeQuery(t) ) { </w:t>
      </w:r>
      <w:r>
        <w:rPr>
          <w:rFonts w:hint="default" w:ascii="JetBrains Mono" w:hAnsi="JetBrains Mono" w:eastAsia="JetBrains Mono" w:cs="JetBrains Mono"/>
          <w:color w:val="CC7832"/>
          <w:sz w:val="13"/>
          <w:szCs w:val="13"/>
          <w:shd w:val="clear" w:fill="2B2B2B"/>
        </w:rPr>
        <w:t xml:space="preserve">while </w:t>
      </w:r>
      <w:r>
        <w:rPr>
          <w:rFonts w:hint="default" w:ascii="JetBrains Mono" w:hAnsi="JetBrains Mono" w:eastAsia="JetBrains Mono" w:cs="JetBrains Mono"/>
          <w:color w:val="A9B7C6"/>
          <w:sz w:val="13"/>
          <w:szCs w:val="13"/>
          <w:shd w:val="clear" w:fill="2B2B2B"/>
        </w:rPr>
        <w:t xml:space="preserve">( r.next() ) </w:t>
      </w:r>
      <w:r>
        <w:rPr>
          <w:rFonts w:hint="default" w:ascii="JetBrains Mono" w:hAnsi="JetBrains Mono" w:eastAsia="JetBrains Mono" w:cs="JetBrains Mono"/>
          <w:i/>
          <w:color w:val="9876AA"/>
          <w:sz w:val="13"/>
          <w:szCs w:val="13"/>
          <w:shd w:val="clear" w:fill="2B2B2B"/>
        </w:rPr>
        <w:t xml:space="preserve">TRANS </w:t>
      </w:r>
      <w:r>
        <w:rPr>
          <w:rFonts w:hint="default" w:ascii="JetBrains Mono" w:hAnsi="JetBrains Mono" w:eastAsia="JetBrains Mono" w:cs="JetBrains Mono"/>
          <w:color w:val="A9B7C6"/>
          <w:sz w:val="13"/>
          <w:szCs w:val="13"/>
          <w:shd w:val="clear" w:fill="2B2B2B"/>
        </w:rPr>
        <w:t>= r.getDouble(</w:t>
      </w:r>
      <w:r>
        <w:rPr>
          <w:rFonts w:hint="default" w:ascii="JetBrains Mono" w:hAnsi="JetBrains Mono" w:eastAsia="JetBrains Mono" w:cs="JetBrains Mono"/>
          <w:color w:val="6A8759"/>
          <w:sz w:val="13"/>
          <w:szCs w:val="13"/>
          <w:shd w:val="clear" w:fill="2B2B2B"/>
        </w:rPr>
        <w:t>"TRANS"</w:t>
      </w:r>
      <w:r>
        <w:rPr>
          <w:rFonts w:hint="default" w:ascii="JetBrains Mono" w:hAnsi="JetBrains Mono" w:eastAsia="JetBrains Mono" w:cs="JetBrains Mono"/>
          <w:color w:val="A9B7C6"/>
          <w:sz w:val="13"/>
          <w:szCs w:val="13"/>
          <w:shd w:val="clear" w:fill="2B2B2B"/>
        </w:rPr>
        <w:t>)</w:t>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A9B7C6"/>
          <w:sz w:val="13"/>
          <w:szCs w:val="13"/>
          <w:shd w:val="clear" w:fill="2B2B2B"/>
        </w:rPr>
        <w:t>}</w:t>
      </w:r>
      <w:r>
        <w:rPr>
          <w:rFonts w:hint="default" w:ascii="JetBrains Mono" w:hAnsi="JetBrains Mono" w:eastAsia="JetBrains Mono" w:cs="JetBrains Mono"/>
          <w:color w:val="A9B7C6"/>
          <w:sz w:val="13"/>
          <w:szCs w:val="13"/>
          <w:shd w:val="clear" w:fill="2B2B2B"/>
        </w:rPr>
        <w:br w:type="textWrapping"/>
      </w:r>
      <w:r>
        <w:rPr>
          <w:rFonts w:hint="default" w:ascii="JetBrains Mono" w:hAnsi="JetBrains Mono" w:eastAsia="JetBrains Mono" w:cs="JetBrains Mono"/>
          <w:color w:val="A9B7C6"/>
          <w:sz w:val="13"/>
          <w:szCs w:val="13"/>
          <w:shd w:val="clear" w:fill="2B2B2B"/>
        </w:rPr>
        <w:br w:type="textWrapping"/>
      </w:r>
      <w:r>
        <w:rPr>
          <w:rFonts w:hint="default" w:ascii="JetBrains Mono" w:hAnsi="JetBrains Mono" w:eastAsia="JetBrains Mono" w:cs="JetBrains Mono"/>
          <w:color w:val="A9B7C6"/>
          <w:sz w:val="13"/>
          <w:szCs w:val="13"/>
          <w:shd w:val="clear" w:fill="2B2B2B"/>
        </w:rPr>
        <w:t xml:space="preserve">        </w:t>
      </w:r>
      <w:r>
        <w:rPr>
          <w:rFonts w:hint="default" w:ascii="JetBrains Mono" w:hAnsi="JetBrains Mono" w:eastAsia="JetBrains Mono" w:cs="JetBrains Mono"/>
          <w:i/>
          <w:color w:val="9876AA"/>
          <w:sz w:val="13"/>
          <w:szCs w:val="13"/>
          <w:shd w:val="clear" w:fill="2B2B2B"/>
        </w:rPr>
        <w:t xml:space="preserve">CASH_OUT </w:t>
      </w:r>
      <w:r>
        <w:rPr>
          <w:rFonts w:hint="default" w:ascii="JetBrains Mono" w:hAnsi="JetBrains Mono" w:eastAsia="JetBrains Mono" w:cs="JetBrains Mono"/>
          <w:color w:val="A9B7C6"/>
          <w:sz w:val="13"/>
          <w:szCs w:val="13"/>
          <w:shd w:val="clear" w:fill="2B2B2B"/>
        </w:rPr>
        <w:t xml:space="preserve">= </w:t>
      </w:r>
      <w:r>
        <w:rPr>
          <w:rFonts w:hint="default" w:ascii="JetBrains Mono" w:hAnsi="JetBrains Mono" w:eastAsia="JetBrains Mono" w:cs="JetBrains Mono"/>
          <w:i/>
          <w:color w:val="9876AA"/>
          <w:sz w:val="13"/>
          <w:szCs w:val="13"/>
          <w:shd w:val="clear" w:fill="2B2B2B"/>
        </w:rPr>
        <w:t xml:space="preserve">WITHDRW </w:t>
      </w:r>
      <w:r>
        <w:rPr>
          <w:rFonts w:hint="default" w:ascii="JetBrains Mono" w:hAnsi="JetBrains Mono" w:eastAsia="JetBrains Mono" w:cs="JetBrains Mono"/>
          <w:color w:val="A9B7C6"/>
          <w:sz w:val="13"/>
          <w:szCs w:val="13"/>
          <w:shd w:val="clear" w:fill="2B2B2B"/>
        </w:rPr>
        <w:t xml:space="preserve">+ </w:t>
      </w:r>
      <w:r>
        <w:rPr>
          <w:rFonts w:hint="default" w:ascii="JetBrains Mono" w:hAnsi="JetBrains Mono" w:eastAsia="JetBrains Mono" w:cs="JetBrains Mono"/>
          <w:i/>
          <w:color w:val="9876AA"/>
          <w:sz w:val="13"/>
          <w:szCs w:val="13"/>
          <w:shd w:val="clear" w:fill="2B2B2B"/>
        </w:rPr>
        <w:t>TRANS</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A9B7C6"/>
          <w:sz w:val="13"/>
          <w:szCs w:val="13"/>
          <w:shd w:val="clear" w:fill="2B2B2B"/>
        </w:rPr>
        <w:t>balance_withdrawal.setText(</w:t>
      </w:r>
      <w:r>
        <w:rPr>
          <w:rFonts w:hint="default" w:ascii="JetBrains Mono" w:hAnsi="JetBrains Mono" w:eastAsia="JetBrains Mono" w:cs="JetBrains Mono"/>
          <w:color w:val="6A8759"/>
          <w:sz w:val="13"/>
          <w:szCs w:val="13"/>
          <w:shd w:val="clear" w:fill="2B2B2B"/>
        </w:rPr>
        <w:t xml:space="preserve">"-$" </w:t>
      </w:r>
      <w:r>
        <w:rPr>
          <w:rFonts w:hint="default" w:ascii="JetBrains Mono" w:hAnsi="JetBrains Mono" w:eastAsia="JetBrains Mono" w:cs="JetBrains Mono"/>
          <w:color w:val="A9B7C6"/>
          <w:sz w:val="13"/>
          <w:szCs w:val="13"/>
          <w:shd w:val="clear" w:fill="2B2B2B"/>
        </w:rPr>
        <w:t xml:space="preserve">+ </w:t>
      </w:r>
      <w:r>
        <w:rPr>
          <w:rFonts w:hint="default" w:ascii="JetBrains Mono" w:hAnsi="JetBrains Mono" w:eastAsia="JetBrains Mono" w:cs="JetBrains Mono"/>
          <w:i/>
          <w:color w:val="9876AA"/>
          <w:sz w:val="13"/>
          <w:szCs w:val="13"/>
          <w:shd w:val="clear" w:fill="2B2B2B"/>
        </w:rPr>
        <w:t>CASH_OUT</w:t>
      </w:r>
      <w:r>
        <w:rPr>
          <w:rFonts w:hint="default" w:ascii="JetBrains Mono" w:hAnsi="JetBrains Mono" w:eastAsia="JetBrains Mono" w:cs="JetBrains Mono"/>
          <w:color w:val="A9B7C6"/>
          <w:sz w:val="13"/>
          <w:szCs w:val="13"/>
          <w:shd w:val="clear" w:fill="2B2B2B"/>
        </w:rPr>
        <w:t>)</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A9B7C6"/>
          <w:sz w:val="13"/>
          <w:szCs w:val="13"/>
          <w:shd w:val="clear" w:fill="2B2B2B"/>
        </w:rPr>
        <w:t>}</w:t>
      </w:r>
      <w:r>
        <w:rPr>
          <w:rFonts w:hint="default" w:ascii="JetBrains Mono" w:hAnsi="JetBrains Mono" w:eastAsia="JetBrains Mono" w:cs="JetBrains Mono"/>
          <w:color w:val="A9B7C6"/>
          <w:sz w:val="13"/>
          <w:szCs w:val="13"/>
          <w:shd w:val="clear" w:fill="2B2B2B"/>
        </w:rPr>
        <w:br w:type="textWrapping"/>
      </w:r>
      <w:r>
        <w:rPr>
          <w:rFonts w:hint="default" w:ascii="JetBrains Mono" w:hAnsi="JetBrains Mono" w:eastAsia="JetBrains Mono" w:cs="JetBrains Mono"/>
          <w:color w:val="A9B7C6"/>
          <w:sz w:val="13"/>
          <w:szCs w:val="13"/>
          <w:shd w:val="clear" w:fill="2B2B2B"/>
        </w:rPr>
        <w:br w:type="textWrapping"/>
      </w:r>
      <w:r>
        <w:rPr>
          <w:rFonts w:hint="default" w:ascii="JetBrains Mono" w:hAnsi="JetBrains Mono" w:eastAsia="JetBrains Mono" w:cs="JetBrains Mono"/>
          <w:color w:val="A9B7C6"/>
          <w:sz w:val="13"/>
          <w:szCs w:val="13"/>
          <w:shd w:val="clear" w:fill="2B2B2B"/>
        </w:rPr>
        <w:br w:type="textWrapping"/>
      </w:r>
      <w:r>
        <w:rPr>
          <w:rFonts w:hint="default" w:ascii="JetBrains Mono" w:hAnsi="JetBrains Mono" w:eastAsia="JetBrains Mono" w:cs="JetBrains Mono"/>
          <w:color w:val="A9B7C6"/>
          <w:sz w:val="13"/>
          <w:szCs w:val="13"/>
          <w:shd w:val="clear" w:fill="2B2B2B"/>
        </w:rPr>
        <w:t xml:space="preserve">    </w:t>
      </w:r>
      <w:r>
        <w:rPr>
          <w:rFonts w:hint="default" w:ascii="JetBrains Mono" w:hAnsi="JetBrains Mono" w:eastAsia="JetBrains Mono" w:cs="JetBrains Mono"/>
          <w:color w:val="CC7832"/>
          <w:sz w:val="13"/>
          <w:szCs w:val="13"/>
          <w:shd w:val="clear" w:fill="2B2B2B"/>
        </w:rPr>
        <w:t xml:space="preserve">public static void </w:t>
      </w:r>
      <w:r>
        <w:rPr>
          <w:rFonts w:hint="default" w:ascii="JetBrains Mono" w:hAnsi="JetBrains Mono" w:eastAsia="JetBrains Mono" w:cs="JetBrains Mono"/>
          <w:color w:val="FFC66D"/>
          <w:sz w:val="13"/>
          <w:szCs w:val="13"/>
          <w:shd w:val="clear" w:fill="2B2B2B"/>
        </w:rPr>
        <w:t xml:space="preserve">init_settings </w:t>
      </w:r>
      <w:r>
        <w:rPr>
          <w:rFonts w:hint="default" w:ascii="JetBrains Mono" w:hAnsi="JetBrains Mono" w:eastAsia="JetBrains Mono" w:cs="JetBrains Mono"/>
          <w:color w:val="A9B7C6"/>
          <w:sz w:val="13"/>
          <w:szCs w:val="13"/>
          <w:shd w:val="clear" w:fill="2B2B2B"/>
        </w:rPr>
        <w:t>(TextField account_username</w:t>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A9B7C6"/>
          <w:sz w:val="13"/>
          <w:szCs w:val="13"/>
          <w:shd w:val="clear" w:fill="2B2B2B"/>
        </w:rPr>
        <w:t>TextField account_password</w:t>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A9B7C6"/>
          <w:sz w:val="13"/>
          <w:szCs w:val="13"/>
          <w:shd w:val="clear" w:fill="2B2B2B"/>
        </w:rPr>
        <w:t xml:space="preserve">Connection connect) </w:t>
      </w:r>
      <w:r>
        <w:rPr>
          <w:rFonts w:hint="default" w:ascii="JetBrains Mono" w:hAnsi="JetBrains Mono" w:eastAsia="JetBrains Mono" w:cs="JetBrains Mono"/>
          <w:color w:val="CC7832"/>
          <w:sz w:val="13"/>
          <w:szCs w:val="13"/>
          <w:shd w:val="clear" w:fill="2B2B2B"/>
        </w:rPr>
        <w:t xml:space="preserve">throws </w:t>
      </w:r>
      <w:r>
        <w:rPr>
          <w:rFonts w:hint="default" w:ascii="JetBrains Mono" w:hAnsi="JetBrains Mono" w:eastAsia="JetBrains Mono" w:cs="JetBrains Mono"/>
          <w:color w:val="A9B7C6"/>
          <w:sz w:val="13"/>
          <w:szCs w:val="13"/>
          <w:shd w:val="clear" w:fill="2B2B2B"/>
        </w:rPr>
        <w:t>SQLException {</w:t>
      </w:r>
      <w:r>
        <w:rPr>
          <w:rFonts w:hint="default" w:ascii="JetBrains Mono" w:hAnsi="JetBrains Mono" w:eastAsia="JetBrains Mono" w:cs="JetBrains Mono"/>
          <w:color w:val="A9B7C6"/>
          <w:sz w:val="13"/>
          <w:szCs w:val="13"/>
          <w:shd w:val="clear" w:fill="2B2B2B"/>
        </w:rPr>
        <w:br w:type="textWrapping"/>
      </w:r>
      <w:r>
        <w:rPr>
          <w:rFonts w:hint="default" w:ascii="JetBrains Mono" w:hAnsi="JetBrains Mono" w:eastAsia="JetBrains Mono" w:cs="JetBrains Mono"/>
          <w:color w:val="A9B7C6"/>
          <w:sz w:val="13"/>
          <w:szCs w:val="13"/>
          <w:shd w:val="clear" w:fill="2B2B2B"/>
        </w:rPr>
        <w:br w:type="textWrapping"/>
      </w:r>
      <w:r>
        <w:rPr>
          <w:rFonts w:hint="default" w:ascii="JetBrains Mono" w:hAnsi="JetBrains Mono" w:eastAsia="JetBrains Mono" w:cs="JetBrains Mono"/>
          <w:color w:val="A9B7C6"/>
          <w:sz w:val="13"/>
          <w:szCs w:val="13"/>
          <w:shd w:val="clear" w:fill="2B2B2B"/>
        </w:rPr>
        <w:t xml:space="preserve">        </w:t>
      </w:r>
      <w:r>
        <w:rPr>
          <w:rFonts w:hint="default" w:ascii="JetBrains Mono" w:hAnsi="JetBrains Mono" w:eastAsia="JetBrains Mono" w:cs="JetBrains Mono"/>
          <w:color w:val="CC7832"/>
          <w:sz w:val="13"/>
          <w:szCs w:val="13"/>
          <w:shd w:val="clear" w:fill="2B2B2B"/>
        </w:rPr>
        <w:t xml:space="preserve">final </w:t>
      </w:r>
      <w:r>
        <w:rPr>
          <w:rFonts w:hint="default" w:ascii="JetBrains Mono" w:hAnsi="JetBrains Mono" w:eastAsia="JetBrains Mono" w:cs="JetBrains Mono"/>
          <w:color w:val="A9B7C6"/>
          <w:sz w:val="13"/>
          <w:szCs w:val="13"/>
          <w:shd w:val="clear" w:fill="2B2B2B"/>
        </w:rPr>
        <w:t xml:space="preserve">String q = </w:t>
      </w:r>
      <w:r>
        <w:rPr>
          <w:rFonts w:hint="default" w:ascii="JetBrains Mono" w:hAnsi="JetBrains Mono" w:eastAsia="JetBrains Mono" w:cs="JetBrains Mono"/>
          <w:color w:val="6A8759"/>
          <w:sz w:val="13"/>
          <w:szCs w:val="13"/>
          <w:shd w:val="clear" w:fill="2B2B2B"/>
        </w:rPr>
        <w:t>"</w:t>
      </w:r>
      <w:r>
        <w:rPr>
          <w:rFonts w:hint="default" w:ascii="JetBrains Mono" w:hAnsi="JetBrains Mono" w:eastAsia="JetBrains Mono" w:cs="JetBrains Mono"/>
          <w:color w:val="6A8759"/>
          <w:sz w:val="13"/>
          <w:szCs w:val="13"/>
          <w:shd w:val="clear" w:fill="364135"/>
        </w:rPr>
        <w:t>SELECT username, password FROM customers WHERE customer_id = '</w:t>
      </w:r>
      <w:r>
        <w:rPr>
          <w:rFonts w:hint="default" w:ascii="JetBrains Mono" w:hAnsi="JetBrains Mono" w:eastAsia="JetBrains Mono" w:cs="JetBrains Mono"/>
          <w:color w:val="6A8759"/>
          <w:sz w:val="13"/>
          <w:szCs w:val="13"/>
          <w:shd w:val="clear" w:fill="2B2B2B"/>
        </w:rPr>
        <w:t xml:space="preserve">" </w:t>
      </w:r>
      <w:r>
        <w:rPr>
          <w:rFonts w:hint="default" w:ascii="JetBrains Mono" w:hAnsi="JetBrains Mono" w:eastAsia="JetBrains Mono" w:cs="JetBrains Mono"/>
          <w:color w:val="A9B7C6"/>
          <w:sz w:val="13"/>
          <w:szCs w:val="13"/>
          <w:shd w:val="clear" w:fill="2B2B2B"/>
        </w:rPr>
        <w:t xml:space="preserve">+ </w:t>
      </w:r>
      <w:r>
        <w:rPr>
          <w:rFonts w:hint="default" w:ascii="JetBrains Mono" w:hAnsi="JetBrains Mono" w:eastAsia="JetBrains Mono" w:cs="JetBrains Mono"/>
          <w:i/>
          <w:color w:val="9876AA"/>
          <w:sz w:val="13"/>
          <w:szCs w:val="13"/>
          <w:shd w:val="clear" w:fill="2B2B2B"/>
        </w:rPr>
        <w:t xml:space="preserve">_customerID </w:t>
      </w:r>
      <w:r>
        <w:rPr>
          <w:rFonts w:hint="default" w:ascii="JetBrains Mono" w:hAnsi="JetBrains Mono" w:eastAsia="JetBrains Mono" w:cs="JetBrains Mono"/>
          <w:color w:val="A9B7C6"/>
          <w:sz w:val="13"/>
          <w:szCs w:val="13"/>
          <w:shd w:val="clear" w:fill="2B2B2B"/>
        </w:rPr>
        <w:t xml:space="preserve">+ </w:t>
      </w:r>
      <w:r>
        <w:rPr>
          <w:rFonts w:hint="default" w:ascii="JetBrains Mono" w:hAnsi="JetBrains Mono" w:eastAsia="JetBrains Mono" w:cs="JetBrains Mono"/>
          <w:color w:val="6A8759"/>
          <w:sz w:val="13"/>
          <w:szCs w:val="13"/>
          <w:shd w:val="clear" w:fill="2B2B2B"/>
        </w:rPr>
        <w:t>"</w:t>
      </w:r>
      <w:r>
        <w:rPr>
          <w:rFonts w:hint="default" w:ascii="JetBrains Mono" w:hAnsi="JetBrains Mono" w:eastAsia="JetBrains Mono" w:cs="JetBrains Mono"/>
          <w:color w:val="6A8759"/>
          <w:sz w:val="13"/>
          <w:szCs w:val="13"/>
          <w:shd w:val="clear" w:fill="364135"/>
        </w:rPr>
        <w:t>'</w:t>
      </w:r>
      <w:r>
        <w:rPr>
          <w:rFonts w:hint="default" w:ascii="JetBrains Mono" w:hAnsi="JetBrains Mono" w:eastAsia="JetBrains Mono" w:cs="JetBrains Mono"/>
          <w:color w:val="6A8759"/>
          <w:sz w:val="13"/>
          <w:szCs w:val="13"/>
          <w:shd w:val="clear" w:fill="2B2B2B"/>
        </w:rPr>
        <w:t>"</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        try </w:t>
      </w:r>
      <w:r>
        <w:rPr>
          <w:rFonts w:hint="default" w:ascii="JetBrains Mono" w:hAnsi="JetBrains Mono" w:eastAsia="JetBrains Mono" w:cs="JetBrains Mono"/>
          <w:color w:val="A9B7C6"/>
          <w:sz w:val="13"/>
          <w:szCs w:val="13"/>
          <w:shd w:val="clear" w:fill="2B2B2B"/>
        </w:rPr>
        <w:t>( Statement _fetch = connect.createStatement() ) {</w:t>
      </w:r>
      <w:r>
        <w:rPr>
          <w:rFonts w:hint="default" w:ascii="JetBrains Mono" w:hAnsi="JetBrains Mono" w:eastAsia="JetBrains Mono" w:cs="JetBrains Mono"/>
          <w:color w:val="A9B7C6"/>
          <w:sz w:val="13"/>
          <w:szCs w:val="13"/>
          <w:shd w:val="clear" w:fill="2B2B2B"/>
        </w:rPr>
        <w:br w:type="textWrapping"/>
      </w:r>
      <w:r>
        <w:rPr>
          <w:rFonts w:hint="default" w:ascii="JetBrains Mono" w:hAnsi="JetBrains Mono" w:eastAsia="JetBrains Mono" w:cs="JetBrains Mono"/>
          <w:color w:val="A9B7C6"/>
          <w:sz w:val="13"/>
          <w:szCs w:val="13"/>
          <w:shd w:val="clear" w:fill="2B2B2B"/>
        </w:rPr>
        <w:t xml:space="preserve">            ResultSet res = _fetch.executeQuery(q)</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            while </w:t>
      </w:r>
      <w:r>
        <w:rPr>
          <w:rFonts w:hint="default" w:ascii="JetBrains Mono" w:hAnsi="JetBrains Mono" w:eastAsia="JetBrains Mono" w:cs="JetBrains Mono"/>
          <w:color w:val="A9B7C6"/>
          <w:sz w:val="13"/>
          <w:szCs w:val="13"/>
          <w:shd w:val="clear" w:fill="2B2B2B"/>
        </w:rPr>
        <w:t>( res.next() ) {</w:t>
      </w:r>
      <w:r>
        <w:rPr>
          <w:rFonts w:hint="default" w:ascii="JetBrains Mono" w:hAnsi="JetBrains Mono" w:eastAsia="JetBrains Mono" w:cs="JetBrains Mono"/>
          <w:color w:val="A9B7C6"/>
          <w:sz w:val="13"/>
          <w:szCs w:val="13"/>
          <w:shd w:val="clear" w:fill="2B2B2B"/>
        </w:rPr>
        <w:br w:type="textWrapping"/>
      </w:r>
      <w:r>
        <w:rPr>
          <w:rFonts w:hint="default" w:ascii="JetBrains Mono" w:hAnsi="JetBrains Mono" w:eastAsia="JetBrains Mono" w:cs="JetBrains Mono"/>
          <w:color w:val="A9B7C6"/>
          <w:sz w:val="13"/>
          <w:szCs w:val="13"/>
          <w:shd w:val="clear" w:fill="2B2B2B"/>
        </w:rPr>
        <w:t xml:space="preserve">                account_username.setText( res.getString(</w:t>
      </w:r>
      <w:r>
        <w:rPr>
          <w:rFonts w:hint="default" w:ascii="JetBrains Mono" w:hAnsi="JetBrains Mono" w:eastAsia="JetBrains Mono" w:cs="JetBrains Mono"/>
          <w:color w:val="6A8759"/>
          <w:sz w:val="13"/>
          <w:szCs w:val="13"/>
          <w:shd w:val="clear" w:fill="2B2B2B"/>
        </w:rPr>
        <w:t>"username"</w:t>
      </w:r>
      <w:r>
        <w:rPr>
          <w:rFonts w:hint="default" w:ascii="JetBrains Mono" w:hAnsi="JetBrains Mono" w:eastAsia="JetBrains Mono" w:cs="JetBrains Mono"/>
          <w:color w:val="A9B7C6"/>
          <w:sz w:val="13"/>
          <w:szCs w:val="13"/>
          <w:shd w:val="clear" w:fill="2B2B2B"/>
        </w:rPr>
        <w:t>) )</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A9B7C6"/>
          <w:sz w:val="13"/>
          <w:szCs w:val="13"/>
          <w:shd w:val="clear" w:fill="2B2B2B"/>
        </w:rPr>
        <w:t>account_password.setText( res.getString(</w:t>
      </w:r>
      <w:r>
        <w:rPr>
          <w:rFonts w:hint="default" w:ascii="JetBrains Mono" w:hAnsi="JetBrains Mono" w:eastAsia="JetBrains Mono" w:cs="JetBrains Mono"/>
          <w:color w:val="6A8759"/>
          <w:sz w:val="13"/>
          <w:szCs w:val="13"/>
          <w:shd w:val="clear" w:fill="2B2B2B"/>
        </w:rPr>
        <w:t>"password"</w:t>
      </w:r>
      <w:r>
        <w:rPr>
          <w:rFonts w:hint="default" w:ascii="JetBrains Mono" w:hAnsi="JetBrains Mono" w:eastAsia="JetBrains Mono" w:cs="JetBrains Mono"/>
          <w:color w:val="A9B7C6"/>
          <w:sz w:val="13"/>
          <w:szCs w:val="13"/>
          <w:shd w:val="clear" w:fill="2B2B2B"/>
        </w:rPr>
        <w:t>) )</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A9B7C6"/>
          <w:sz w:val="13"/>
          <w:szCs w:val="13"/>
          <w:shd w:val="clear" w:fill="2B2B2B"/>
        </w:rPr>
        <w:t>}</w:t>
      </w:r>
      <w:r>
        <w:rPr>
          <w:rFonts w:hint="default" w:ascii="JetBrains Mono" w:hAnsi="JetBrains Mono" w:eastAsia="JetBrains Mono" w:cs="JetBrains Mono"/>
          <w:color w:val="A9B7C6"/>
          <w:sz w:val="13"/>
          <w:szCs w:val="13"/>
          <w:shd w:val="clear" w:fill="2B2B2B"/>
        </w:rPr>
        <w:br w:type="textWrapping"/>
      </w:r>
      <w:r>
        <w:rPr>
          <w:rFonts w:hint="default" w:ascii="JetBrains Mono" w:hAnsi="JetBrains Mono" w:eastAsia="JetBrains Mono" w:cs="JetBrains Mono"/>
          <w:color w:val="A9B7C6"/>
          <w:sz w:val="13"/>
          <w:szCs w:val="13"/>
          <w:shd w:val="clear" w:fill="2B2B2B"/>
        </w:rPr>
        <w:t xml:space="preserve">        }</w:t>
      </w:r>
      <w:r>
        <w:rPr>
          <w:rFonts w:hint="default" w:ascii="JetBrains Mono" w:hAnsi="JetBrains Mono" w:eastAsia="JetBrains Mono" w:cs="JetBrains Mono"/>
          <w:color w:val="A9B7C6"/>
          <w:sz w:val="13"/>
          <w:szCs w:val="13"/>
          <w:shd w:val="clear" w:fill="2B2B2B"/>
        </w:rPr>
        <w:br w:type="textWrapping"/>
      </w:r>
      <w:r>
        <w:rPr>
          <w:rFonts w:hint="default" w:ascii="JetBrains Mono" w:hAnsi="JetBrains Mono" w:eastAsia="JetBrains Mono" w:cs="JetBrains Mono"/>
          <w:color w:val="A9B7C6"/>
          <w:sz w:val="13"/>
          <w:szCs w:val="13"/>
          <w:shd w:val="clear" w:fill="2B2B2B"/>
        </w:rPr>
        <w:br w:type="textWrapping"/>
      </w:r>
      <w:r>
        <w:rPr>
          <w:rFonts w:hint="default" w:ascii="JetBrains Mono" w:hAnsi="JetBrains Mono" w:eastAsia="JetBrains Mono" w:cs="JetBrains Mono"/>
          <w:color w:val="A9B7C6"/>
          <w:sz w:val="13"/>
          <w:szCs w:val="13"/>
          <w:shd w:val="clear" w:fill="2B2B2B"/>
        </w:rPr>
        <w:t xml:space="preserve">    }</w:t>
      </w:r>
      <w:r>
        <w:rPr>
          <w:rFonts w:hint="default" w:ascii="JetBrains Mono" w:hAnsi="JetBrains Mono" w:eastAsia="JetBrains Mono" w:cs="JetBrains Mono"/>
          <w:color w:val="A9B7C6"/>
          <w:sz w:val="13"/>
          <w:szCs w:val="13"/>
          <w:shd w:val="clear" w:fill="2B2B2B"/>
        </w:rPr>
        <w:br w:type="textWrapping"/>
      </w:r>
      <w:r>
        <w:rPr>
          <w:rFonts w:hint="default" w:ascii="JetBrains Mono" w:hAnsi="JetBrains Mono" w:eastAsia="JetBrains Mono" w:cs="JetBrains Mono"/>
          <w:color w:val="A9B7C6"/>
          <w:sz w:val="13"/>
          <w:szCs w:val="13"/>
          <w:shd w:val="clear" w:fill="2B2B2B"/>
        </w:rPr>
        <w:br w:type="textWrapping"/>
      </w:r>
      <w:r>
        <w:rPr>
          <w:rFonts w:hint="default" w:ascii="JetBrains Mono" w:hAnsi="JetBrains Mono" w:eastAsia="JetBrains Mono" w:cs="JetBrains Mono"/>
          <w:color w:val="A9B7C6"/>
          <w:sz w:val="13"/>
          <w:szCs w:val="13"/>
          <w:shd w:val="clear" w:fill="2B2B2B"/>
        </w:rPr>
        <w:t xml:space="preserve">    </w:t>
      </w:r>
      <w:r>
        <w:rPr>
          <w:rFonts w:hint="default" w:ascii="JetBrains Mono" w:hAnsi="JetBrains Mono" w:eastAsia="JetBrains Mono" w:cs="JetBrains Mono"/>
          <w:color w:val="CC7832"/>
          <w:sz w:val="13"/>
          <w:szCs w:val="13"/>
          <w:shd w:val="clear" w:fill="2B2B2B"/>
        </w:rPr>
        <w:t xml:space="preserve">public static void </w:t>
      </w:r>
      <w:r>
        <w:rPr>
          <w:rFonts w:hint="default" w:ascii="JetBrains Mono" w:hAnsi="JetBrains Mono" w:eastAsia="JetBrains Mono" w:cs="JetBrains Mono"/>
          <w:color w:val="FFC66D"/>
          <w:sz w:val="13"/>
          <w:szCs w:val="13"/>
          <w:shd w:val="clear" w:fill="2B2B2B"/>
        </w:rPr>
        <w:t xml:space="preserve">init_transactions </w:t>
      </w:r>
      <w:r>
        <w:rPr>
          <w:rFonts w:hint="default" w:ascii="JetBrains Mono" w:hAnsi="JetBrains Mono" w:eastAsia="JetBrains Mono" w:cs="JetBrains Mono"/>
          <w:color w:val="A9B7C6"/>
          <w:sz w:val="13"/>
          <w:szCs w:val="13"/>
          <w:shd w:val="clear" w:fill="2B2B2B"/>
        </w:rPr>
        <w:t>(Label account_user</w:t>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A9B7C6"/>
          <w:sz w:val="13"/>
          <w:szCs w:val="13"/>
          <w:shd w:val="clear" w:fill="2B2B2B"/>
        </w:rPr>
        <w:t xml:space="preserve">Connection connect) </w:t>
      </w:r>
      <w:r>
        <w:rPr>
          <w:rFonts w:hint="default" w:ascii="JetBrains Mono" w:hAnsi="JetBrains Mono" w:eastAsia="JetBrains Mono" w:cs="JetBrains Mono"/>
          <w:color w:val="CC7832"/>
          <w:sz w:val="13"/>
          <w:szCs w:val="13"/>
          <w:shd w:val="clear" w:fill="2B2B2B"/>
        </w:rPr>
        <w:t xml:space="preserve">throws </w:t>
      </w:r>
      <w:r>
        <w:rPr>
          <w:rFonts w:hint="default" w:ascii="JetBrains Mono" w:hAnsi="JetBrains Mono" w:eastAsia="JetBrains Mono" w:cs="JetBrains Mono"/>
          <w:color w:val="A9B7C6"/>
          <w:sz w:val="13"/>
          <w:szCs w:val="13"/>
          <w:shd w:val="clear" w:fill="2B2B2B"/>
        </w:rPr>
        <w:t>SQLException {</w:t>
      </w:r>
      <w:r>
        <w:rPr>
          <w:rFonts w:hint="default" w:ascii="JetBrains Mono" w:hAnsi="JetBrains Mono" w:eastAsia="JetBrains Mono" w:cs="JetBrains Mono"/>
          <w:color w:val="A9B7C6"/>
          <w:sz w:val="13"/>
          <w:szCs w:val="13"/>
          <w:shd w:val="clear" w:fill="2B2B2B"/>
        </w:rPr>
        <w:br w:type="textWrapping"/>
      </w:r>
      <w:r>
        <w:rPr>
          <w:rFonts w:hint="default" w:ascii="JetBrains Mono" w:hAnsi="JetBrains Mono" w:eastAsia="JetBrains Mono" w:cs="JetBrains Mono"/>
          <w:color w:val="A9B7C6"/>
          <w:sz w:val="13"/>
          <w:szCs w:val="13"/>
          <w:shd w:val="clear" w:fill="2B2B2B"/>
        </w:rPr>
        <w:br w:type="textWrapping"/>
      </w:r>
      <w:r>
        <w:rPr>
          <w:rFonts w:hint="default" w:ascii="JetBrains Mono" w:hAnsi="JetBrains Mono" w:eastAsia="JetBrains Mono" w:cs="JetBrains Mono"/>
          <w:color w:val="A9B7C6"/>
          <w:sz w:val="13"/>
          <w:szCs w:val="13"/>
          <w:shd w:val="clear" w:fill="2B2B2B"/>
        </w:rPr>
        <w:t xml:space="preserve">        </w:t>
      </w:r>
      <w:r>
        <w:rPr>
          <w:rFonts w:hint="default" w:ascii="JetBrains Mono" w:hAnsi="JetBrains Mono" w:eastAsia="JetBrains Mono" w:cs="JetBrains Mono"/>
          <w:color w:val="CC7832"/>
          <w:sz w:val="13"/>
          <w:szCs w:val="13"/>
          <w:shd w:val="clear" w:fill="2B2B2B"/>
        </w:rPr>
        <w:t xml:space="preserve">final </w:t>
      </w:r>
      <w:r>
        <w:rPr>
          <w:rFonts w:hint="default" w:ascii="JetBrains Mono" w:hAnsi="JetBrains Mono" w:eastAsia="JetBrains Mono" w:cs="JetBrains Mono"/>
          <w:color w:val="A9B7C6"/>
          <w:sz w:val="13"/>
          <w:szCs w:val="13"/>
          <w:shd w:val="clear" w:fill="2B2B2B"/>
        </w:rPr>
        <w:t xml:space="preserve">String q = </w:t>
      </w:r>
      <w:r>
        <w:rPr>
          <w:rFonts w:hint="default" w:ascii="JetBrains Mono" w:hAnsi="JetBrains Mono" w:eastAsia="JetBrains Mono" w:cs="JetBrains Mono"/>
          <w:color w:val="6A8759"/>
          <w:sz w:val="13"/>
          <w:szCs w:val="13"/>
          <w:shd w:val="clear" w:fill="2B2B2B"/>
        </w:rPr>
        <w:t>"</w:t>
      </w:r>
      <w:r>
        <w:rPr>
          <w:rFonts w:hint="default" w:ascii="JetBrains Mono" w:hAnsi="JetBrains Mono" w:eastAsia="JetBrains Mono" w:cs="JetBrains Mono"/>
          <w:color w:val="6A8759"/>
          <w:sz w:val="13"/>
          <w:szCs w:val="13"/>
          <w:shd w:val="clear" w:fill="364135"/>
        </w:rPr>
        <w:t>SELECT username FROM customers WHERE customer_id = '</w:t>
      </w:r>
      <w:r>
        <w:rPr>
          <w:rFonts w:hint="default" w:ascii="JetBrains Mono" w:hAnsi="JetBrains Mono" w:eastAsia="JetBrains Mono" w:cs="JetBrains Mono"/>
          <w:color w:val="6A8759"/>
          <w:sz w:val="13"/>
          <w:szCs w:val="13"/>
          <w:shd w:val="clear" w:fill="2B2B2B"/>
        </w:rPr>
        <w:t xml:space="preserve">" </w:t>
      </w:r>
      <w:r>
        <w:rPr>
          <w:rFonts w:hint="default" w:ascii="JetBrains Mono" w:hAnsi="JetBrains Mono" w:eastAsia="JetBrains Mono" w:cs="JetBrains Mono"/>
          <w:color w:val="A9B7C6"/>
          <w:sz w:val="13"/>
          <w:szCs w:val="13"/>
          <w:shd w:val="clear" w:fill="2B2B2B"/>
        </w:rPr>
        <w:t xml:space="preserve">+ </w:t>
      </w:r>
      <w:r>
        <w:rPr>
          <w:rFonts w:hint="default" w:ascii="JetBrains Mono" w:hAnsi="JetBrains Mono" w:eastAsia="JetBrains Mono" w:cs="JetBrains Mono"/>
          <w:i/>
          <w:color w:val="9876AA"/>
          <w:sz w:val="13"/>
          <w:szCs w:val="13"/>
          <w:shd w:val="clear" w:fill="2B2B2B"/>
        </w:rPr>
        <w:t xml:space="preserve">_customerID </w:t>
      </w:r>
      <w:r>
        <w:rPr>
          <w:rFonts w:hint="default" w:ascii="JetBrains Mono" w:hAnsi="JetBrains Mono" w:eastAsia="JetBrains Mono" w:cs="JetBrains Mono"/>
          <w:color w:val="A9B7C6"/>
          <w:sz w:val="13"/>
          <w:szCs w:val="13"/>
          <w:shd w:val="clear" w:fill="2B2B2B"/>
        </w:rPr>
        <w:t xml:space="preserve">+ </w:t>
      </w:r>
      <w:r>
        <w:rPr>
          <w:rFonts w:hint="default" w:ascii="JetBrains Mono" w:hAnsi="JetBrains Mono" w:eastAsia="JetBrains Mono" w:cs="JetBrains Mono"/>
          <w:color w:val="6A8759"/>
          <w:sz w:val="13"/>
          <w:szCs w:val="13"/>
          <w:shd w:val="clear" w:fill="2B2B2B"/>
        </w:rPr>
        <w:t>"</w:t>
      </w:r>
      <w:r>
        <w:rPr>
          <w:rFonts w:hint="default" w:ascii="JetBrains Mono" w:hAnsi="JetBrains Mono" w:eastAsia="JetBrains Mono" w:cs="JetBrains Mono"/>
          <w:color w:val="6A8759"/>
          <w:sz w:val="13"/>
          <w:szCs w:val="13"/>
          <w:shd w:val="clear" w:fill="364135"/>
        </w:rPr>
        <w:t>'</w:t>
      </w:r>
      <w:r>
        <w:rPr>
          <w:rFonts w:hint="default" w:ascii="JetBrains Mono" w:hAnsi="JetBrains Mono" w:eastAsia="JetBrains Mono" w:cs="JetBrains Mono"/>
          <w:color w:val="6A8759"/>
          <w:sz w:val="13"/>
          <w:szCs w:val="13"/>
          <w:shd w:val="clear" w:fill="2B2B2B"/>
        </w:rPr>
        <w:t>"</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        try </w:t>
      </w:r>
      <w:r>
        <w:rPr>
          <w:rFonts w:hint="default" w:ascii="JetBrains Mono" w:hAnsi="JetBrains Mono" w:eastAsia="JetBrains Mono" w:cs="JetBrains Mono"/>
          <w:color w:val="A9B7C6"/>
          <w:sz w:val="13"/>
          <w:szCs w:val="13"/>
          <w:shd w:val="clear" w:fill="2B2B2B"/>
        </w:rPr>
        <w:t>( Statement _fetch = connect.createStatement() ) {</w:t>
      </w:r>
      <w:r>
        <w:rPr>
          <w:rFonts w:hint="default" w:ascii="JetBrains Mono" w:hAnsi="JetBrains Mono" w:eastAsia="JetBrains Mono" w:cs="JetBrains Mono"/>
          <w:color w:val="A9B7C6"/>
          <w:sz w:val="13"/>
          <w:szCs w:val="13"/>
          <w:shd w:val="clear" w:fill="2B2B2B"/>
        </w:rPr>
        <w:br w:type="textWrapping"/>
      </w:r>
      <w:r>
        <w:rPr>
          <w:rFonts w:hint="default" w:ascii="JetBrains Mono" w:hAnsi="JetBrains Mono" w:eastAsia="JetBrains Mono" w:cs="JetBrains Mono"/>
          <w:color w:val="A9B7C6"/>
          <w:sz w:val="13"/>
          <w:szCs w:val="13"/>
          <w:shd w:val="clear" w:fill="2B2B2B"/>
        </w:rPr>
        <w:t xml:space="preserve">            ResultSet res = _fetch.executeQuery(q)</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            while </w:t>
      </w:r>
      <w:r>
        <w:rPr>
          <w:rFonts w:hint="default" w:ascii="JetBrains Mono" w:hAnsi="JetBrains Mono" w:eastAsia="JetBrains Mono" w:cs="JetBrains Mono"/>
          <w:color w:val="A9B7C6"/>
          <w:sz w:val="13"/>
          <w:szCs w:val="13"/>
          <w:shd w:val="clear" w:fill="2B2B2B"/>
        </w:rPr>
        <w:t>( res.next() ) account_user.setText( res.getString(</w:t>
      </w:r>
      <w:r>
        <w:rPr>
          <w:rFonts w:hint="default" w:ascii="JetBrains Mono" w:hAnsi="JetBrains Mono" w:eastAsia="JetBrains Mono" w:cs="JetBrains Mono"/>
          <w:color w:val="6A8759"/>
          <w:sz w:val="13"/>
          <w:szCs w:val="13"/>
          <w:shd w:val="clear" w:fill="2B2B2B"/>
        </w:rPr>
        <w:t>"username"</w:t>
      </w:r>
      <w:r>
        <w:rPr>
          <w:rFonts w:hint="default" w:ascii="JetBrains Mono" w:hAnsi="JetBrains Mono" w:eastAsia="JetBrains Mono" w:cs="JetBrains Mono"/>
          <w:color w:val="A9B7C6"/>
          <w:sz w:val="13"/>
          <w:szCs w:val="13"/>
          <w:shd w:val="clear" w:fill="2B2B2B"/>
        </w:rPr>
        <w:t>) )</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A9B7C6"/>
          <w:sz w:val="13"/>
          <w:szCs w:val="13"/>
          <w:shd w:val="clear" w:fill="2B2B2B"/>
        </w:rPr>
        <w:t>}</w:t>
      </w:r>
      <w:r>
        <w:rPr>
          <w:rFonts w:hint="default" w:ascii="JetBrains Mono" w:hAnsi="JetBrains Mono" w:eastAsia="JetBrains Mono" w:cs="JetBrains Mono"/>
          <w:color w:val="A9B7C6"/>
          <w:sz w:val="13"/>
          <w:szCs w:val="13"/>
          <w:shd w:val="clear" w:fill="2B2B2B"/>
        </w:rPr>
        <w:br w:type="textWrapping"/>
      </w:r>
      <w:r>
        <w:rPr>
          <w:rFonts w:hint="default" w:ascii="JetBrains Mono" w:hAnsi="JetBrains Mono" w:eastAsia="JetBrains Mono" w:cs="JetBrains Mono"/>
          <w:color w:val="A9B7C6"/>
          <w:sz w:val="13"/>
          <w:szCs w:val="13"/>
          <w:shd w:val="clear" w:fill="2B2B2B"/>
        </w:rPr>
        <w:br w:type="textWrapping"/>
      </w:r>
      <w:r>
        <w:rPr>
          <w:rFonts w:hint="default" w:ascii="JetBrains Mono" w:hAnsi="JetBrains Mono" w:eastAsia="JetBrains Mono" w:cs="JetBrains Mono"/>
          <w:color w:val="A9B7C6"/>
          <w:sz w:val="13"/>
          <w:szCs w:val="13"/>
          <w:shd w:val="clear" w:fill="2B2B2B"/>
        </w:rPr>
        <w:t xml:space="preserve">    }</w:t>
      </w:r>
      <w:r>
        <w:rPr>
          <w:rFonts w:hint="default" w:ascii="JetBrains Mono" w:hAnsi="JetBrains Mono" w:eastAsia="JetBrains Mono" w:cs="JetBrains Mono"/>
          <w:color w:val="A9B7C6"/>
          <w:sz w:val="13"/>
          <w:szCs w:val="13"/>
          <w:shd w:val="clear" w:fill="2B2B2B"/>
        </w:rPr>
        <w:br w:type="textWrapping"/>
      </w:r>
      <w:r>
        <w:rPr>
          <w:rFonts w:hint="default" w:ascii="JetBrains Mono" w:hAnsi="JetBrains Mono" w:eastAsia="JetBrains Mono" w:cs="JetBrains Mono"/>
          <w:color w:val="A9B7C6"/>
          <w:sz w:val="13"/>
          <w:szCs w:val="13"/>
          <w:shd w:val="clear" w:fill="2B2B2B"/>
        </w:rPr>
        <w:br w:type="textWrapping"/>
      </w:r>
      <w:r>
        <w:rPr>
          <w:rFonts w:hint="default" w:ascii="JetBrains Mono" w:hAnsi="JetBrains Mono" w:eastAsia="JetBrains Mono" w:cs="JetBrains Mono"/>
          <w:color w:val="A9B7C6"/>
          <w:sz w:val="13"/>
          <w:szCs w:val="13"/>
          <w:shd w:val="clear" w:fill="2B2B2B"/>
        </w:rPr>
        <w:t xml:space="preserve">    </w:t>
      </w:r>
      <w:r>
        <w:rPr>
          <w:rFonts w:hint="default" w:ascii="JetBrains Mono" w:hAnsi="JetBrains Mono" w:eastAsia="JetBrains Mono" w:cs="JetBrains Mono"/>
          <w:color w:val="CC7832"/>
          <w:sz w:val="13"/>
          <w:szCs w:val="13"/>
          <w:shd w:val="clear" w:fill="2B2B2B"/>
        </w:rPr>
        <w:t xml:space="preserve">public static void </w:t>
      </w:r>
      <w:r>
        <w:rPr>
          <w:rFonts w:hint="default" w:ascii="JetBrains Mono" w:hAnsi="JetBrains Mono" w:eastAsia="JetBrains Mono" w:cs="JetBrains Mono"/>
          <w:color w:val="FFC66D"/>
          <w:sz w:val="13"/>
          <w:szCs w:val="13"/>
          <w:shd w:val="clear" w:fill="2B2B2B"/>
        </w:rPr>
        <w:t xml:space="preserve">init_accounts </w:t>
      </w:r>
      <w:r>
        <w:rPr>
          <w:rFonts w:hint="default" w:ascii="JetBrains Mono" w:hAnsi="JetBrains Mono" w:eastAsia="JetBrains Mono" w:cs="JetBrains Mono"/>
          <w:color w:val="A9B7C6"/>
          <w:sz w:val="13"/>
          <w:szCs w:val="13"/>
          <w:shd w:val="clear" w:fill="2B2B2B"/>
        </w:rPr>
        <w:t>(Label account_user</w:t>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A9B7C6"/>
          <w:sz w:val="13"/>
          <w:szCs w:val="13"/>
          <w:shd w:val="clear" w:fill="2B2B2B"/>
        </w:rPr>
        <w:t>Label account_holder</w:t>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A9B7C6"/>
          <w:sz w:val="13"/>
          <w:szCs w:val="13"/>
          <w:shd w:val="clear" w:fill="2B2B2B"/>
        </w:rPr>
        <w:t>Label account_card</w:t>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A9B7C6"/>
          <w:sz w:val="13"/>
          <w:szCs w:val="13"/>
          <w:shd w:val="clear" w:fill="2B2B2B"/>
        </w:rPr>
        <w:t>Text account_balance</w:t>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A9B7C6"/>
          <w:sz w:val="13"/>
          <w:szCs w:val="13"/>
          <w:shd w:val="clear" w:fill="2B2B2B"/>
        </w:rPr>
        <w:t>ListView&lt;String&gt; account_history</w:t>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A9B7C6"/>
          <w:sz w:val="13"/>
          <w:szCs w:val="13"/>
          <w:shd w:val="clear" w:fill="2B2B2B"/>
        </w:rPr>
        <w:t>ListView&lt;String&gt; account_transactions</w:t>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A9B7C6"/>
          <w:sz w:val="13"/>
          <w:szCs w:val="13"/>
          <w:shd w:val="clear" w:fill="2B2B2B"/>
        </w:rPr>
        <w:t xml:space="preserve">Connection connect) </w:t>
      </w:r>
      <w:r>
        <w:rPr>
          <w:rFonts w:hint="default" w:ascii="JetBrains Mono" w:hAnsi="JetBrains Mono" w:eastAsia="JetBrains Mono" w:cs="JetBrains Mono"/>
          <w:color w:val="CC7832"/>
          <w:sz w:val="13"/>
          <w:szCs w:val="13"/>
          <w:shd w:val="clear" w:fill="2B2B2B"/>
        </w:rPr>
        <w:t xml:space="preserve">throws </w:t>
      </w:r>
      <w:r>
        <w:rPr>
          <w:rFonts w:hint="default" w:ascii="JetBrains Mono" w:hAnsi="JetBrains Mono" w:eastAsia="JetBrains Mono" w:cs="JetBrains Mono"/>
          <w:color w:val="A9B7C6"/>
          <w:sz w:val="13"/>
          <w:szCs w:val="13"/>
          <w:shd w:val="clear" w:fill="2B2B2B"/>
        </w:rPr>
        <w:t>SQLException {</w:t>
      </w:r>
      <w:r>
        <w:rPr>
          <w:rFonts w:hint="default" w:ascii="JetBrains Mono" w:hAnsi="JetBrains Mono" w:eastAsia="JetBrains Mono" w:cs="JetBrains Mono"/>
          <w:color w:val="A9B7C6"/>
          <w:sz w:val="13"/>
          <w:szCs w:val="13"/>
          <w:shd w:val="clear" w:fill="2B2B2B"/>
        </w:rPr>
        <w:br w:type="textWrapping"/>
      </w:r>
      <w:r>
        <w:rPr>
          <w:rFonts w:hint="default" w:ascii="JetBrains Mono" w:hAnsi="JetBrains Mono" w:eastAsia="JetBrains Mono" w:cs="JetBrains Mono"/>
          <w:color w:val="A9B7C6"/>
          <w:sz w:val="13"/>
          <w:szCs w:val="13"/>
          <w:shd w:val="clear" w:fill="2B2B2B"/>
        </w:rPr>
        <w:br w:type="textWrapping"/>
      </w:r>
      <w:r>
        <w:rPr>
          <w:rFonts w:hint="default" w:ascii="JetBrains Mono" w:hAnsi="JetBrains Mono" w:eastAsia="JetBrains Mono" w:cs="JetBrains Mono"/>
          <w:color w:val="A9B7C6"/>
          <w:sz w:val="13"/>
          <w:szCs w:val="13"/>
          <w:shd w:val="clear" w:fill="2B2B2B"/>
        </w:rPr>
        <w:t xml:space="preserve">        </w:t>
      </w:r>
      <w:r>
        <w:rPr>
          <w:rFonts w:hint="default" w:ascii="JetBrains Mono" w:hAnsi="JetBrains Mono" w:eastAsia="JetBrains Mono" w:cs="JetBrains Mono"/>
          <w:color w:val="CC7832"/>
          <w:sz w:val="13"/>
          <w:szCs w:val="13"/>
          <w:shd w:val="clear" w:fill="2B2B2B"/>
        </w:rPr>
        <w:t xml:space="preserve">final </w:t>
      </w:r>
      <w:r>
        <w:rPr>
          <w:rFonts w:hint="default" w:ascii="JetBrains Mono" w:hAnsi="JetBrains Mono" w:eastAsia="JetBrains Mono" w:cs="JetBrains Mono"/>
          <w:color w:val="A9B7C6"/>
          <w:sz w:val="13"/>
          <w:szCs w:val="13"/>
          <w:shd w:val="clear" w:fill="2B2B2B"/>
        </w:rPr>
        <w:t xml:space="preserve">String q = </w:t>
      </w:r>
      <w:r>
        <w:rPr>
          <w:rFonts w:hint="default" w:ascii="JetBrains Mono" w:hAnsi="JetBrains Mono" w:eastAsia="JetBrains Mono" w:cs="JetBrains Mono"/>
          <w:color w:val="6A8759"/>
          <w:sz w:val="13"/>
          <w:szCs w:val="13"/>
          <w:shd w:val="clear" w:fill="2B2B2B"/>
        </w:rPr>
        <w:t>"</w:t>
      </w:r>
      <w:r>
        <w:rPr>
          <w:rFonts w:hint="default" w:ascii="JetBrains Mono" w:hAnsi="JetBrains Mono" w:eastAsia="JetBrains Mono" w:cs="JetBrains Mono"/>
          <w:color w:val="6A8759"/>
          <w:sz w:val="13"/>
          <w:szCs w:val="13"/>
          <w:shd w:val="clear" w:fill="364135"/>
        </w:rPr>
        <w:t>SELECT * FROM accounts a LEFT JOIN customers c ON c.customer_id = a.customer_id WHERE acc_id = '</w:t>
      </w:r>
      <w:r>
        <w:rPr>
          <w:rFonts w:hint="default" w:ascii="JetBrains Mono" w:hAnsi="JetBrains Mono" w:eastAsia="JetBrains Mono" w:cs="JetBrains Mono"/>
          <w:color w:val="6A8759"/>
          <w:sz w:val="13"/>
          <w:szCs w:val="13"/>
          <w:shd w:val="clear" w:fill="2B2B2B"/>
        </w:rPr>
        <w:t xml:space="preserve">" </w:t>
      </w:r>
      <w:r>
        <w:rPr>
          <w:rFonts w:hint="default" w:ascii="JetBrains Mono" w:hAnsi="JetBrains Mono" w:eastAsia="JetBrains Mono" w:cs="JetBrains Mono"/>
          <w:color w:val="A9B7C6"/>
          <w:sz w:val="13"/>
          <w:szCs w:val="13"/>
          <w:shd w:val="clear" w:fill="2B2B2B"/>
        </w:rPr>
        <w:t xml:space="preserve">+ </w:t>
      </w:r>
      <w:r>
        <w:rPr>
          <w:rFonts w:hint="default" w:ascii="JetBrains Mono" w:hAnsi="JetBrains Mono" w:eastAsia="JetBrains Mono" w:cs="JetBrains Mono"/>
          <w:i/>
          <w:color w:val="9876AA"/>
          <w:sz w:val="13"/>
          <w:szCs w:val="13"/>
          <w:shd w:val="clear" w:fill="2B2B2B"/>
        </w:rPr>
        <w:t xml:space="preserve">_accountID </w:t>
      </w:r>
      <w:r>
        <w:rPr>
          <w:rFonts w:hint="default" w:ascii="JetBrains Mono" w:hAnsi="JetBrains Mono" w:eastAsia="JetBrains Mono" w:cs="JetBrains Mono"/>
          <w:color w:val="A9B7C6"/>
          <w:sz w:val="13"/>
          <w:szCs w:val="13"/>
          <w:shd w:val="clear" w:fill="2B2B2B"/>
        </w:rPr>
        <w:t xml:space="preserve">+ </w:t>
      </w:r>
      <w:r>
        <w:rPr>
          <w:rFonts w:hint="default" w:ascii="JetBrains Mono" w:hAnsi="JetBrains Mono" w:eastAsia="JetBrains Mono" w:cs="JetBrains Mono"/>
          <w:color w:val="6A8759"/>
          <w:sz w:val="13"/>
          <w:szCs w:val="13"/>
          <w:shd w:val="clear" w:fill="2B2B2B"/>
        </w:rPr>
        <w:t>"</w:t>
      </w:r>
      <w:r>
        <w:rPr>
          <w:rFonts w:hint="default" w:ascii="JetBrains Mono" w:hAnsi="JetBrains Mono" w:eastAsia="JetBrains Mono" w:cs="JetBrains Mono"/>
          <w:color w:val="6A8759"/>
          <w:sz w:val="13"/>
          <w:szCs w:val="13"/>
          <w:shd w:val="clear" w:fill="364135"/>
        </w:rPr>
        <w:t>'</w:t>
      </w:r>
      <w:r>
        <w:rPr>
          <w:rFonts w:hint="default" w:ascii="JetBrains Mono" w:hAnsi="JetBrains Mono" w:eastAsia="JetBrains Mono" w:cs="JetBrains Mono"/>
          <w:color w:val="6A8759"/>
          <w:sz w:val="13"/>
          <w:szCs w:val="13"/>
          <w:shd w:val="clear" w:fill="2B2B2B"/>
        </w:rPr>
        <w:t>"</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        try </w:t>
      </w:r>
      <w:r>
        <w:rPr>
          <w:rFonts w:hint="default" w:ascii="JetBrains Mono" w:hAnsi="JetBrains Mono" w:eastAsia="JetBrains Mono" w:cs="JetBrains Mono"/>
          <w:color w:val="A9B7C6"/>
          <w:sz w:val="13"/>
          <w:szCs w:val="13"/>
          <w:shd w:val="clear" w:fill="2B2B2B"/>
        </w:rPr>
        <w:t>( Statement _fetch = connect.createStatement() ) {</w:t>
      </w:r>
      <w:r>
        <w:rPr>
          <w:rFonts w:hint="default" w:ascii="JetBrains Mono" w:hAnsi="JetBrains Mono" w:eastAsia="JetBrains Mono" w:cs="JetBrains Mono"/>
          <w:color w:val="A9B7C6"/>
          <w:sz w:val="13"/>
          <w:szCs w:val="13"/>
          <w:shd w:val="clear" w:fill="2B2B2B"/>
        </w:rPr>
        <w:br w:type="textWrapping"/>
      </w:r>
      <w:r>
        <w:rPr>
          <w:rFonts w:hint="default" w:ascii="JetBrains Mono" w:hAnsi="JetBrains Mono" w:eastAsia="JetBrains Mono" w:cs="JetBrains Mono"/>
          <w:color w:val="A9B7C6"/>
          <w:sz w:val="13"/>
          <w:szCs w:val="13"/>
          <w:shd w:val="clear" w:fill="2B2B2B"/>
        </w:rPr>
        <w:t xml:space="preserve">            ResultSet res = _fetch.executeQuery(q)</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            while </w:t>
      </w:r>
      <w:r>
        <w:rPr>
          <w:rFonts w:hint="default" w:ascii="JetBrains Mono" w:hAnsi="JetBrains Mono" w:eastAsia="JetBrains Mono" w:cs="JetBrains Mono"/>
          <w:color w:val="A9B7C6"/>
          <w:sz w:val="13"/>
          <w:szCs w:val="13"/>
          <w:shd w:val="clear" w:fill="2B2B2B"/>
        </w:rPr>
        <w:t>( res.next() ) {</w:t>
      </w:r>
      <w:r>
        <w:rPr>
          <w:rFonts w:hint="default" w:ascii="JetBrains Mono" w:hAnsi="JetBrains Mono" w:eastAsia="JetBrains Mono" w:cs="JetBrains Mono"/>
          <w:color w:val="A9B7C6"/>
          <w:sz w:val="13"/>
          <w:szCs w:val="13"/>
          <w:shd w:val="clear" w:fill="2B2B2B"/>
        </w:rPr>
        <w:br w:type="textWrapping"/>
      </w:r>
      <w:r>
        <w:rPr>
          <w:rFonts w:hint="default" w:ascii="JetBrains Mono" w:hAnsi="JetBrains Mono" w:eastAsia="JetBrains Mono" w:cs="JetBrains Mono"/>
          <w:color w:val="A9B7C6"/>
          <w:sz w:val="13"/>
          <w:szCs w:val="13"/>
          <w:shd w:val="clear" w:fill="2B2B2B"/>
        </w:rPr>
        <w:t xml:space="preserve">                account_user.setText( res.getString(</w:t>
      </w:r>
      <w:r>
        <w:rPr>
          <w:rFonts w:hint="default" w:ascii="JetBrains Mono" w:hAnsi="JetBrains Mono" w:eastAsia="JetBrains Mono" w:cs="JetBrains Mono"/>
          <w:color w:val="6A8759"/>
          <w:sz w:val="13"/>
          <w:szCs w:val="13"/>
          <w:shd w:val="clear" w:fill="2B2B2B"/>
        </w:rPr>
        <w:t>"username"</w:t>
      </w:r>
      <w:r>
        <w:rPr>
          <w:rFonts w:hint="default" w:ascii="JetBrains Mono" w:hAnsi="JetBrains Mono" w:eastAsia="JetBrains Mono" w:cs="JetBrains Mono"/>
          <w:color w:val="A9B7C6"/>
          <w:sz w:val="13"/>
          <w:szCs w:val="13"/>
          <w:shd w:val="clear" w:fill="2B2B2B"/>
        </w:rPr>
        <w:t>) )</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A9B7C6"/>
          <w:sz w:val="13"/>
          <w:szCs w:val="13"/>
          <w:shd w:val="clear" w:fill="2B2B2B"/>
        </w:rPr>
        <w:t>account_holder.setText( res.getString(</w:t>
      </w:r>
      <w:r>
        <w:rPr>
          <w:rFonts w:hint="default" w:ascii="JetBrains Mono" w:hAnsi="JetBrains Mono" w:eastAsia="JetBrains Mono" w:cs="JetBrains Mono"/>
          <w:color w:val="6A8759"/>
          <w:sz w:val="13"/>
          <w:szCs w:val="13"/>
          <w:shd w:val="clear" w:fill="2B2B2B"/>
        </w:rPr>
        <w:t>"firstname"</w:t>
      </w:r>
      <w:r>
        <w:rPr>
          <w:rFonts w:hint="default" w:ascii="JetBrains Mono" w:hAnsi="JetBrains Mono" w:eastAsia="JetBrains Mono" w:cs="JetBrains Mono"/>
          <w:color w:val="A9B7C6"/>
          <w:sz w:val="13"/>
          <w:szCs w:val="13"/>
          <w:shd w:val="clear" w:fill="2B2B2B"/>
        </w:rPr>
        <w:t xml:space="preserve">) + </w:t>
      </w:r>
      <w:r>
        <w:rPr>
          <w:rFonts w:hint="default" w:ascii="JetBrains Mono" w:hAnsi="JetBrains Mono" w:eastAsia="JetBrains Mono" w:cs="JetBrains Mono"/>
          <w:color w:val="6A8759"/>
          <w:sz w:val="13"/>
          <w:szCs w:val="13"/>
          <w:shd w:val="clear" w:fill="2B2B2B"/>
        </w:rPr>
        <w:t xml:space="preserve">" " </w:t>
      </w:r>
      <w:r>
        <w:rPr>
          <w:rFonts w:hint="default" w:ascii="JetBrains Mono" w:hAnsi="JetBrains Mono" w:eastAsia="JetBrains Mono" w:cs="JetBrains Mono"/>
          <w:color w:val="A9B7C6"/>
          <w:sz w:val="13"/>
          <w:szCs w:val="13"/>
          <w:shd w:val="clear" w:fill="2B2B2B"/>
        </w:rPr>
        <w:t>+ res.getString(</w:t>
      </w:r>
      <w:r>
        <w:rPr>
          <w:rFonts w:hint="default" w:ascii="JetBrains Mono" w:hAnsi="JetBrains Mono" w:eastAsia="JetBrains Mono" w:cs="JetBrains Mono"/>
          <w:color w:val="6A8759"/>
          <w:sz w:val="13"/>
          <w:szCs w:val="13"/>
          <w:shd w:val="clear" w:fill="2B2B2B"/>
        </w:rPr>
        <w:t>"lastname"</w:t>
      </w:r>
      <w:r>
        <w:rPr>
          <w:rFonts w:hint="default" w:ascii="JetBrains Mono" w:hAnsi="JetBrains Mono" w:eastAsia="JetBrains Mono" w:cs="JetBrains Mono"/>
          <w:color w:val="A9B7C6"/>
          <w:sz w:val="13"/>
          <w:szCs w:val="13"/>
          <w:shd w:val="clear" w:fill="2B2B2B"/>
        </w:rPr>
        <w:t>) )</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A9B7C6"/>
          <w:sz w:val="13"/>
          <w:szCs w:val="13"/>
          <w:shd w:val="clear" w:fill="2B2B2B"/>
        </w:rPr>
        <w:t>account_card.setText( res.getString(</w:t>
      </w:r>
      <w:r>
        <w:rPr>
          <w:rFonts w:hint="default" w:ascii="JetBrains Mono" w:hAnsi="JetBrains Mono" w:eastAsia="JetBrains Mono" w:cs="JetBrains Mono"/>
          <w:color w:val="6A8759"/>
          <w:sz w:val="13"/>
          <w:szCs w:val="13"/>
          <w:shd w:val="clear" w:fill="2B2B2B"/>
        </w:rPr>
        <w:t>"card_number"</w:t>
      </w:r>
      <w:r>
        <w:rPr>
          <w:rFonts w:hint="default" w:ascii="JetBrains Mono" w:hAnsi="JetBrains Mono" w:eastAsia="JetBrains Mono" w:cs="JetBrains Mono"/>
          <w:color w:val="A9B7C6"/>
          <w:sz w:val="13"/>
          <w:szCs w:val="13"/>
          <w:shd w:val="clear" w:fill="2B2B2B"/>
        </w:rPr>
        <w:t>) )</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A9B7C6"/>
          <w:sz w:val="13"/>
          <w:szCs w:val="13"/>
          <w:shd w:val="clear" w:fill="2B2B2B"/>
        </w:rPr>
        <w:t>account_balance.setText(</w:t>
      </w:r>
      <w:r>
        <w:rPr>
          <w:rFonts w:hint="default" w:ascii="JetBrains Mono" w:hAnsi="JetBrains Mono" w:eastAsia="JetBrains Mono" w:cs="JetBrains Mono"/>
          <w:color w:val="6A8759"/>
          <w:sz w:val="13"/>
          <w:szCs w:val="13"/>
          <w:shd w:val="clear" w:fill="2B2B2B"/>
        </w:rPr>
        <w:t xml:space="preserve">"$" </w:t>
      </w:r>
      <w:r>
        <w:rPr>
          <w:rFonts w:hint="default" w:ascii="JetBrains Mono" w:hAnsi="JetBrains Mono" w:eastAsia="JetBrains Mono" w:cs="JetBrains Mono"/>
          <w:color w:val="A9B7C6"/>
          <w:sz w:val="13"/>
          <w:szCs w:val="13"/>
          <w:shd w:val="clear" w:fill="2B2B2B"/>
        </w:rPr>
        <w:t>+ res.getDouble(</w:t>
      </w:r>
      <w:r>
        <w:rPr>
          <w:rFonts w:hint="default" w:ascii="JetBrains Mono" w:hAnsi="JetBrains Mono" w:eastAsia="JetBrains Mono" w:cs="JetBrains Mono"/>
          <w:color w:val="6A8759"/>
          <w:sz w:val="13"/>
          <w:szCs w:val="13"/>
          <w:shd w:val="clear" w:fill="2B2B2B"/>
        </w:rPr>
        <w:t>"balance"</w:t>
      </w:r>
      <w:r>
        <w:rPr>
          <w:rFonts w:hint="default" w:ascii="JetBrains Mono" w:hAnsi="JetBrains Mono" w:eastAsia="JetBrains Mono" w:cs="JetBrains Mono"/>
          <w:color w:val="A9B7C6"/>
          <w:sz w:val="13"/>
          <w:szCs w:val="13"/>
          <w:shd w:val="clear" w:fill="2B2B2B"/>
        </w:rPr>
        <w:t>) )</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A9B7C6"/>
          <w:sz w:val="13"/>
          <w:szCs w:val="13"/>
          <w:shd w:val="clear" w:fill="2B2B2B"/>
        </w:rPr>
        <w:t>}</w:t>
      </w:r>
      <w:r>
        <w:rPr>
          <w:rFonts w:hint="default" w:ascii="JetBrains Mono" w:hAnsi="JetBrains Mono" w:eastAsia="JetBrains Mono" w:cs="JetBrains Mono"/>
          <w:color w:val="A9B7C6"/>
          <w:sz w:val="13"/>
          <w:szCs w:val="13"/>
          <w:shd w:val="clear" w:fill="2B2B2B"/>
        </w:rPr>
        <w:br w:type="textWrapping"/>
      </w:r>
      <w:r>
        <w:rPr>
          <w:rFonts w:hint="default" w:ascii="JetBrains Mono" w:hAnsi="JetBrains Mono" w:eastAsia="JetBrains Mono" w:cs="JetBrains Mono"/>
          <w:color w:val="A9B7C6"/>
          <w:sz w:val="13"/>
          <w:szCs w:val="13"/>
          <w:shd w:val="clear" w:fill="2B2B2B"/>
        </w:rPr>
        <w:t xml:space="preserve">        }</w:t>
      </w:r>
      <w:r>
        <w:rPr>
          <w:rFonts w:hint="default" w:ascii="JetBrains Mono" w:hAnsi="JetBrains Mono" w:eastAsia="JetBrains Mono" w:cs="JetBrains Mono"/>
          <w:color w:val="A9B7C6"/>
          <w:sz w:val="13"/>
          <w:szCs w:val="13"/>
          <w:shd w:val="clear" w:fill="2B2B2B"/>
        </w:rPr>
        <w:br w:type="textWrapping"/>
      </w:r>
      <w:r>
        <w:rPr>
          <w:rFonts w:hint="default" w:ascii="JetBrains Mono" w:hAnsi="JetBrains Mono" w:eastAsia="JetBrains Mono" w:cs="JetBrains Mono"/>
          <w:color w:val="A9B7C6"/>
          <w:sz w:val="13"/>
          <w:szCs w:val="13"/>
          <w:shd w:val="clear" w:fill="2B2B2B"/>
        </w:rPr>
        <w:br w:type="textWrapping"/>
      </w:r>
      <w:r>
        <w:rPr>
          <w:rFonts w:hint="default" w:ascii="JetBrains Mono" w:hAnsi="JetBrains Mono" w:eastAsia="JetBrains Mono" w:cs="JetBrains Mono"/>
          <w:color w:val="A9B7C6"/>
          <w:sz w:val="13"/>
          <w:szCs w:val="13"/>
          <w:shd w:val="clear" w:fill="2B2B2B"/>
        </w:rPr>
        <w:t xml:space="preserve">        </w:t>
      </w:r>
      <w:r>
        <w:rPr>
          <w:rFonts w:hint="default" w:ascii="JetBrains Mono" w:hAnsi="JetBrains Mono" w:eastAsia="JetBrains Mono" w:cs="JetBrains Mono"/>
          <w:color w:val="CC7832"/>
          <w:sz w:val="13"/>
          <w:szCs w:val="13"/>
          <w:shd w:val="clear" w:fill="2B2B2B"/>
        </w:rPr>
        <w:t xml:space="preserve">final </w:t>
      </w:r>
      <w:r>
        <w:rPr>
          <w:rFonts w:hint="default" w:ascii="JetBrains Mono" w:hAnsi="JetBrains Mono" w:eastAsia="JetBrains Mono" w:cs="JetBrains Mono"/>
          <w:color w:val="A9B7C6"/>
          <w:sz w:val="13"/>
          <w:szCs w:val="13"/>
          <w:shd w:val="clear" w:fill="2B2B2B"/>
        </w:rPr>
        <w:t xml:space="preserve">String __SQL = </w:t>
      </w:r>
      <w:r>
        <w:rPr>
          <w:rFonts w:hint="default" w:ascii="JetBrains Mono" w:hAnsi="JetBrains Mono" w:eastAsia="JetBrains Mono" w:cs="JetBrains Mono"/>
          <w:color w:val="6A8759"/>
          <w:sz w:val="13"/>
          <w:szCs w:val="13"/>
          <w:shd w:val="clear" w:fill="2B2B2B"/>
        </w:rPr>
        <w:t>"</w:t>
      </w:r>
      <w:r>
        <w:rPr>
          <w:rFonts w:hint="default" w:ascii="JetBrains Mono" w:hAnsi="JetBrains Mono" w:eastAsia="JetBrains Mono" w:cs="JetBrains Mono"/>
          <w:color w:val="6A8759"/>
          <w:sz w:val="13"/>
          <w:szCs w:val="13"/>
          <w:shd w:val="clear" w:fill="364135"/>
        </w:rPr>
        <w:t>SELECT * FROM history WHERE acc_id = '</w:t>
      </w:r>
      <w:r>
        <w:rPr>
          <w:rFonts w:hint="default" w:ascii="JetBrains Mono" w:hAnsi="JetBrains Mono" w:eastAsia="JetBrains Mono" w:cs="JetBrains Mono"/>
          <w:color w:val="6A8759"/>
          <w:sz w:val="13"/>
          <w:szCs w:val="13"/>
          <w:shd w:val="clear" w:fill="2B2B2B"/>
        </w:rPr>
        <w:t xml:space="preserve">" </w:t>
      </w:r>
      <w:r>
        <w:rPr>
          <w:rFonts w:hint="default" w:ascii="JetBrains Mono" w:hAnsi="JetBrains Mono" w:eastAsia="JetBrains Mono" w:cs="JetBrains Mono"/>
          <w:color w:val="A9B7C6"/>
          <w:sz w:val="13"/>
          <w:szCs w:val="13"/>
          <w:shd w:val="clear" w:fill="2B2B2B"/>
        </w:rPr>
        <w:t xml:space="preserve">+ </w:t>
      </w:r>
      <w:r>
        <w:rPr>
          <w:rFonts w:hint="default" w:ascii="JetBrains Mono" w:hAnsi="JetBrains Mono" w:eastAsia="JetBrains Mono" w:cs="JetBrains Mono"/>
          <w:i/>
          <w:color w:val="9876AA"/>
          <w:sz w:val="13"/>
          <w:szCs w:val="13"/>
          <w:shd w:val="clear" w:fill="2B2B2B"/>
        </w:rPr>
        <w:t xml:space="preserve">_accountID </w:t>
      </w:r>
      <w:r>
        <w:rPr>
          <w:rFonts w:hint="default" w:ascii="JetBrains Mono" w:hAnsi="JetBrains Mono" w:eastAsia="JetBrains Mono" w:cs="JetBrains Mono"/>
          <w:color w:val="A9B7C6"/>
          <w:sz w:val="13"/>
          <w:szCs w:val="13"/>
          <w:shd w:val="clear" w:fill="2B2B2B"/>
        </w:rPr>
        <w:t xml:space="preserve">+ </w:t>
      </w:r>
      <w:r>
        <w:rPr>
          <w:rFonts w:hint="default" w:ascii="JetBrains Mono" w:hAnsi="JetBrains Mono" w:eastAsia="JetBrains Mono" w:cs="JetBrains Mono"/>
          <w:color w:val="6A8759"/>
          <w:sz w:val="13"/>
          <w:szCs w:val="13"/>
          <w:shd w:val="clear" w:fill="2B2B2B"/>
        </w:rPr>
        <w:t>"</w:t>
      </w:r>
      <w:r>
        <w:rPr>
          <w:rFonts w:hint="default" w:ascii="JetBrains Mono" w:hAnsi="JetBrains Mono" w:eastAsia="JetBrains Mono" w:cs="JetBrains Mono"/>
          <w:color w:val="6A8759"/>
          <w:sz w:val="13"/>
          <w:szCs w:val="13"/>
          <w:shd w:val="clear" w:fill="364135"/>
        </w:rPr>
        <w:t>'</w:t>
      </w:r>
      <w:r>
        <w:rPr>
          <w:rFonts w:hint="default" w:ascii="JetBrains Mono" w:hAnsi="JetBrains Mono" w:eastAsia="JetBrains Mono" w:cs="JetBrains Mono"/>
          <w:color w:val="6A8759"/>
          <w:sz w:val="13"/>
          <w:szCs w:val="13"/>
          <w:shd w:val="clear" w:fill="2B2B2B"/>
        </w:rPr>
        <w:t>"</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        try </w:t>
      </w:r>
      <w:r>
        <w:rPr>
          <w:rFonts w:hint="default" w:ascii="JetBrains Mono" w:hAnsi="JetBrains Mono" w:eastAsia="JetBrains Mono" w:cs="JetBrains Mono"/>
          <w:color w:val="A9B7C6"/>
          <w:sz w:val="13"/>
          <w:szCs w:val="13"/>
          <w:shd w:val="clear" w:fill="2B2B2B"/>
        </w:rPr>
        <w:t>{</w:t>
      </w:r>
      <w:r>
        <w:rPr>
          <w:rFonts w:hint="default" w:ascii="JetBrains Mono" w:hAnsi="JetBrains Mono" w:eastAsia="JetBrains Mono" w:cs="JetBrains Mono"/>
          <w:color w:val="A9B7C6"/>
          <w:sz w:val="13"/>
          <w:szCs w:val="13"/>
          <w:shd w:val="clear" w:fill="2B2B2B"/>
        </w:rPr>
        <w:br w:type="textWrapping"/>
      </w:r>
      <w:r>
        <w:rPr>
          <w:rFonts w:hint="default" w:ascii="JetBrains Mono" w:hAnsi="JetBrains Mono" w:eastAsia="JetBrains Mono" w:cs="JetBrains Mono"/>
          <w:color w:val="A9B7C6"/>
          <w:sz w:val="13"/>
          <w:szCs w:val="13"/>
          <w:shd w:val="clear" w:fill="2B2B2B"/>
        </w:rPr>
        <w:t xml:space="preserve">            Statement __stmt = connect.createStatement()</w:t>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A9B7C6"/>
          <w:sz w:val="13"/>
          <w:szCs w:val="13"/>
          <w:shd w:val="clear" w:fill="2B2B2B"/>
        </w:rPr>
        <w:t>ResultSet r = __stmt.executeQuery(__SQL)</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            while </w:t>
      </w:r>
      <w:r>
        <w:rPr>
          <w:rFonts w:hint="default" w:ascii="JetBrains Mono" w:hAnsi="JetBrains Mono" w:eastAsia="JetBrains Mono" w:cs="JetBrains Mono"/>
          <w:color w:val="A9B7C6"/>
          <w:sz w:val="13"/>
          <w:szCs w:val="13"/>
          <w:shd w:val="clear" w:fill="2B2B2B"/>
        </w:rPr>
        <w:t>( r.next() ) {</w:t>
      </w:r>
      <w:r>
        <w:rPr>
          <w:rFonts w:hint="default" w:ascii="JetBrains Mono" w:hAnsi="JetBrains Mono" w:eastAsia="JetBrains Mono" w:cs="JetBrains Mono"/>
          <w:color w:val="A9B7C6"/>
          <w:sz w:val="13"/>
          <w:szCs w:val="13"/>
          <w:shd w:val="clear" w:fill="2B2B2B"/>
        </w:rPr>
        <w:br w:type="textWrapping"/>
      </w:r>
      <w:r>
        <w:rPr>
          <w:rFonts w:hint="default" w:ascii="JetBrains Mono" w:hAnsi="JetBrains Mono" w:eastAsia="JetBrains Mono" w:cs="JetBrains Mono"/>
          <w:color w:val="A9B7C6"/>
          <w:sz w:val="13"/>
          <w:szCs w:val="13"/>
          <w:shd w:val="clear" w:fill="2B2B2B"/>
        </w:rPr>
        <w:t xml:space="preserve">                </w:t>
      </w:r>
      <w:r>
        <w:rPr>
          <w:rFonts w:hint="default" w:ascii="JetBrains Mono" w:hAnsi="JetBrains Mono" w:eastAsia="JetBrains Mono" w:cs="JetBrains Mono"/>
          <w:i/>
          <w:color w:val="9876AA"/>
          <w:sz w:val="13"/>
          <w:szCs w:val="13"/>
          <w:shd w:val="clear" w:fill="2B2B2B"/>
        </w:rPr>
        <w:t xml:space="preserve">_historyMessage </w:t>
      </w:r>
      <w:r>
        <w:rPr>
          <w:rFonts w:hint="default" w:ascii="JetBrains Mono" w:hAnsi="JetBrains Mono" w:eastAsia="JetBrains Mono" w:cs="JetBrains Mono"/>
          <w:color w:val="A9B7C6"/>
          <w:sz w:val="13"/>
          <w:szCs w:val="13"/>
          <w:shd w:val="clear" w:fill="2B2B2B"/>
        </w:rPr>
        <w:t>= r.getString(</w:t>
      </w:r>
      <w:r>
        <w:rPr>
          <w:rFonts w:hint="default" w:ascii="JetBrains Mono" w:hAnsi="JetBrains Mono" w:eastAsia="JetBrains Mono" w:cs="JetBrains Mono"/>
          <w:color w:val="6A8759"/>
          <w:sz w:val="13"/>
          <w:szCs w:val="13"/>
          <w:shd w:val="clear" w:fill="2B2B2B"/>
        </w:rPr>
        <w:t>"message"</w:t>
      </w:r>
      <w:r>
        <w:rPr>
          <w:rFonts w:hint="default" w:ascii="JetBrains Mono" w:hAnsi="JetBrains Mono" w:eastAsia="JetBrains Mono" w:cs="JetBrains Mono"/>
          <w:color w:val="A9B7C6"/>
          <w:sz w:val="13"/>
          <w:szCs w:val="13"/>
          <w:shd w:val="clear" w:fill="2B2B2B"/>
        </w:rPr>
        <w:t>)</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i/>
          <w:color w:val="9876AA"/>
          <w:sz w:val="13"/>
          <w:szCs w:val="13"/>
          <w:shd w:val="clear" w:fill="2B2B2B"/>
        </w:rPr>
        <w:t xml:space="preserve">_historyStatus </w:t>
      </w:r>
      <w:r>
        <w:rPr>
          <w:rFonts w:hint="default" w:ascii="JetBrains Mono" w:hAnsi="JetBrains Mono" w:eastAsia="JetBrains Mono" w:cs="JetBrains Mono"/>
          <w:color w:val="A9B7C6"/>
          <w:sz w:val="13"/>
          <w:szCs w:val="13"/>
          <w:shd w:val="clear" w:fill="2B2B2B"/>
        </w:rPr>
        <w:t>= r.getString(</w:t>
      </w:r>
      <w:r>
        <w:rPr>
          <w:rFonts w:hint="default" w:ascii="JetBrains Mono" w:hAnsi="JetBrains Mono" w:eastAsia="JetBrains Mono" w:cs="JetBrains Mono"/>
          <w:color w:val="6A8759"/>
          <w:sz w:val="13"/>
          <w:szCs w:val="13"/>
          <w:shd w:val="clear" w:fill="2B2B2B"/>
        </w:rPr>
        <w:t>"status"</w:t>
      </w:r>
      <w:r>
        <w:rPr>
          <w:rFonts w:hint="default" w:ascii="JetBrains Mono" w:hAnsi="JetBrains Mono" w:eastAsia="JetBrains Mono" w:cs="JetBrains Mono"/>
          <w:color w:val="A9B7C6"/>
          <w:sz w:val="13"/>
          <w:szCs w:val="13"/>
          <w:shd w:val="clear" w:fill="2B2B2B"/>
        </w:rPr>
        <w:t>)</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i/>
          <w:color w:val="9876AA"/>
          <w:sz w:val="13"/>
          <w:szCs w:val="13"/>
          <w:shd w:val="clear" w:fill="2B2B2B"/>
        </w:rPr>
        <w:t xml:space="preserve">_historyDate </w:t>
      </w:r>
      <w:r>
        <w:rPr>
          <w:rFonts w:hint="default" w:ascii="JetBrains Mono" w:hAnsi="JetBrains Mono" w:eastAsia="JetBrains Mono" w:cs="JetBrains Mono"/>
          <w:color w:val="A9B7C6"/>
          <w:sz w:val="13"/>
          <w:szCs w:val="13"/>
          <w:shd w:val="clear" w:fill="2B2B2B"/>
        </w:rPr>
        <w:t>= r.getString(</w:t>
      </w:r>
      <w:r>
        <w:rPr>
          <w:rFonts w:hint="default" w:ascii="JetBrains Mono" w:hAnsi="JetBrains Mono" w:eastAsia="JetBrains Mono" w:cs="JetBrains Mono"/>
          <w:color w:val="6A8759"/>
          <w:sz w:val="13"/>
          <w:szCs w:val="13"/>
          <w:shd w:val="clear" w:fill="2B2B2B"/>
        </w:rPr>
        <w:t>"date"</w:t>
      </w:r>
      <w:r>
        <w:rPr>
          <w:rFonts w:hint="default" w:ascii="JetBrains Mono" w:hAnsi="JetBrains Mono" w:eastAsia="JetBrains Mono" w:cs="JetBrains Mono"/>
          <w:color w:val="A9B7C6"/>
          <w:sz w:val="13"/>
          <w:szCs w:val="13"/>
          <w:shd w:val="clear" w:fill="2B2B2B"/>
        </w:rPr>
        <w:t>)</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i/>
          <w:color w:val="9876AA"/>
          <w:sz w:val="13"/>
          <w:szCs w:val="13"/>
          <w:shd w:val="clear" w:fill="2B2B2B"/>
        </w:rPr>
        <w:t xml:space="preserve">_historyTime </w:t>
      </w:r>
      <w:r>
        <w:rPr>
          <w:rFonts w:hint="default" w:ascii="JetBrains Mono" w:hAnsi="JetBrains Mono" w:eastAsia="JetBrains Mono" w:cs="JetBrains Mono"/>
          <w:color w:val="A9B7C6"/>
          <w:sz w:val="13"/>
          <w:szCs w:val="13"/>
          <w:shd w:val="clear" w:fill="2B2B2B"/>
        </w:rPr>
        <w:t>= r.getString(</w:t>
      </w:r>
      <w:r>
        <w:rPr>
          <w:rFonts w:hint="default" w:ascii="JetBrains Mono" w:hAnsi="JetBrains Mono" w:eastAsia="JetBrains Mono" w:cs="JetBrains Mono"/>
          <w:color w:val="6A8759"/>
          <w:sz w:val="13"/>
          <w:szCs w:val="13"/>
          <w:shd w:val="clear" w:fill="2B2B2B"/>
        </w:rPr>
        <w:t>"time"</w:t>
      </w:r>
      <w:r>
        <w:rPr>
          <w:rFonts w:hint="default" w:ascii="JetBrains Mono" w:hAnsi="JetBrains Mono" w:eastAsia="JetBrains Mono" w:cs="JetBrains Mono"/>
          <w:color w:val="A9B7C6"/>
          <w:sz w:val="13"/>
          <w:szCs w:val="13"/>
          <w:shd w:val="clear" w:fill="2B2B2B"/>
        </w:rPr>
        <w:t>)</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A9B7C6"/>
          <w:sz w:val="13"/>
          <w:szCs w:val="13"/>
          <w:shd w:val="clear" w:fill="2B2B2B"/>
        </w:rPr>
        <w:t>account_history.getItems().addAll( Collections.</w:t>
      </w:r>
      <w:r>
        <w:rPr>
          <w:rFonts w:hint="default" w:ascii="JetBrains Mono" w:hAnsi="JetBrains Mono" w:eastAsia="JetBrains Mono" w:cs="JetBrains Mono"/>
          <w:i/>
          <w:color w:val="A9B7C6"/>
          <w:sz w:val="13"/>
          <w:szCs w:val="13"/>
          <w:shd w:val="clear" w:fill="2B2B2B"/>
        </w:rPr>
        <w:t>singleton</w:t>
      </w:r>
      <w:r>
        <w:rPr>
          <w:rFonts w:hint="default" w:ascii="JetBrains Mono" w:hAnsi="JetBrains Mono" w:eastAsia="JetBrains Mono" w:cs="JetBrains Mono"/>
          <w:color w:val="A9B7C6"/>
          <w:sz w:val="13"/>
          <w:szCs w:val="13"/>
          <w:shd w:val="clear" w:fill="2B2B2B"/>
        </w:rPr>
        <w:t>(</w:t>
      </w:r>
      <w:r>
        <w:rPr>
          <w:rFonts w:hint="default" w:ascii="JetBrains Mono" w:hAnsi="JetBrains Mono" w:eastAsia="JetBrains Mono" w:cs="JetBrains Mono"/>
          <w:i/>
          <w:color w:val="9876AA"/>
          <w:sz w:val="13"/>
          <w:szCs w:val="13"/>
          <w:shd w:val="clear" w:fill="2B2B2B"/>
        </w:rPr>
        <w:t>_historyMessage</w:t>
      </w:r>
      <w:r>
        <w:rPr>
          <w:rFonts w:hint="default" w:ascii="JetBrains Mono" w:hAnsi="JetBrains Mono" w:eastAsia="JetBrains Mono" w:cs="JetBrains Mono"/>
          <w:color w:val="A9B7C6"/>
          <w:sz w:val="13"/>
          <w:szCs w:val="13"/>
          <w:shd w:val="clear" w:fill="2B2B2B"/>
        </w:rPr>
        <w:t>) )</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A9B7C6"/>
          <w:sz w:val="13"/>
          <w:szCs w:val="13"/>
          <w:shd w:val="clear" w:fill="2B2B2B"/>
        </w:rPr>
        <w:t>}</w:t>
      </w:r>
      <w:r>
        <w:rPr>
          <w:rFonts w:hint="default" w:ascii="JetBrains Mono" w:hAnsi="JetBrains Mono" w:eastAsia="JetBrains Mono" w:cs="JetBrains Mono"/>
          <w:color w:val="A9B7C6"/>
          <w:sz w:val="13"/>
          <w:szCs w:val="13"/>
          <w:shd w:val="clear" w:fill="2B2B2B"/>
        </w:rPr>
        <w:br w:type="textWrapping"/>
      </w:r>
      <w:r>
        <w:rPr>
          <w:rFonts w:hint="default" w:ascii="JetBrains Mono" w:hAnsi="JetBrains Mono" w:eastAsia="JetBrains Mono" w:cs="JetBrains Mono"/>
          <w:color w:val="A9B7C6"/>
          <w:sz w:val="13"/>
          <w:szCs w:val="13"/>
          <w:shd w:val="clear" w:fill="2B2B2B"/>
        </w:rPr>
        <w:t xml:space="preserve">        } </w:t>
      </w:r>
      <w:r>
        <w:rPr>
          <w:rFonts w:hint="default" w:ascii="JetBrains Mono" w:hAnsi="JetBrains Mono" w:eastAsia="JetBrains Mono" w:cs="JetBrains Mono"/>
          <w:color w:val="CC7832"/>
          <w:sz w:val="13"/>
          <w:szCs w:val="13"/>
          <w:shd w:val="clear" w:fill="2B2B2B"/>
        </w:rPr>
        <w:t xml:space="preserve">catch </w:t>
      </w:r>
      <w:r>
        <w:rPr>
          <w:rFonts w:hint="default" w:ascii="JetBrains Mono" w:hAnsi="JetBrains Mono" w:eastAsia="JetBrains Mono" w:cs="JetBrains Mono"/>
          <w:color w:val="A9B7C6"/>
          <w:sz w:val="13"/>
          <w:szCs w:val="13"/>
          <w:shd w:val="clear" w:fill="2B2B2B"/>
        </w:rPr>
        <w:t>(SQLException error) { error.printStackTrace()</w:t>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A9B7C6"/>
          <w:sz w:val="13"/>
          <w:szCs w:val="13"/>
          <w:shd w:val="clear" w:fill="2B2B2B"/>
        </w:rPr>
        <w:t>}</w:t>
      </w:r>
      <w:r>
        <w:rPr>
          <w:rFonts w:hint="default" w:ascii="JetBrains Mono" w:hAnsi="JetBrains Mono" w:eastAsia="JetBrains Mono" w:cs="JetBrains Mono"/>
          <w:color w:val="A9B7C6"/>
          <w:sz w:val="13"/>
          <w:szCs w:val="13"/>
          <w:shd w:val="clear" w:fill="2B2B2B"/>
        </w:rPr>
        <w:br w:type="textWrapping"/>
      </w:r>
      <w:r>
        <w:rPr>
          <w:rFonts w:hint="default" w:ascii="JetBrains Mono" w:hAnsi="JetBrains Mono" w:eastAsia="JetBrains Mono" w:cs="JetBrains Mono"/>
          <w:color w:val="A9B7C6"/>
          <w:sz w:val="13"/>
          <w:szCs w:val="13"/>
          <w:shd w:val="clear" w:fill="2B2B2B"/>
        </w:rPr>
        <w:br w:type="textWrapping"/>
      </w:r>
      <w:r>
        <w:rPr>
          <w:rFonts w:hint="default" w:ascii="JetBrains Mono" w:hAnsi="JetBrains Mono" w:eastAsia="JetBrains Mono" w:cs="JetBrains Mono"/>
          <w:color w:val="A9B7C6"/>
          <w:sz w:val="13"/>
          <w:szCs w:val="13"/>
          <w:shd w:val="clear" w:fill="2B2B2B"/>
        </w:rPr>
        <w:br w:type="textWrapping"/>
      </w:r>
      <w:r>
        <w:rPr>
          <w:rFonts w:hint="default" w:ascii="JetBrains Mono" w:hAnsi="JetBrains Mono" w:eastAsia="JetBrains Mono" w:cs="JetBrains Mono"/>
          <w:color w:val="A9B7C6"/>
          <w:sz w:val="13"/>
          <w:szCs w:val="13"/>
          <w:shd w:val="clear" w:fill="2B2B2B"/>
        </w:rPr>
        <w:t xml:space="preserve">        </w:t>
      </w:r>
      <w:r>
        <w:rPr>
          <w:rFonts w:hint="default" w:ascii="JetBrains Mono" w:hAnsi="JetBrains Mono" w:eastAsia="JetBrains Mono" w:cs="JetBrains Mono"/>
          <w:color w:val="CC7832"/>
          <w:sz w:val="13"/>
          <w:szCs w:val="13"/>
          <w:shd w:val="clear" w:fill="2B2B2B"/>
        </w:rPr>
        <w:t xml:space="preserve">final </w:t>
      </w:r>
      <w:r>
        <w:rPr>
          <w:rFonts w:hint="default" w:ascii="JetBrains Mono" w:hAnsi="JetBrains Mono" w:eastAsia="JetBrains Mono" w:cs="JetBrains Mono"/>
          <w:color w:val="A9B7C6"/>
          <w:sz w:val="13"/>
          <w:szCs w:val="13"/>
          <w:shd w:val="clear" w:fill="2B2B2B"/>
        </w:rPr>
        <w:t xml:space="preserve">String _SQL = </w:t>
      </w:r>
      <w:r>
        <w:rPr>
          <w:rFonts w:hint="default" w:ascii="JetBrains Mono" w:hAnsi="JetBrains Mono" w:eastAsia="JetBrains Mono" w:cs="JetBrains Mono"/>
          <w:color w:val="6A8759"/>
          <w:sz w:val="13"/>
          <w:szCs w:val="13"/>
          <w:shd w:val="clear" w:fill="2B2B2B"/>
        </w:rPr>
        <w:t>"</w:t>
      </w:r>
      <w:r>
        <w:rPr>
          <w:rFonts w:hint="default" w:ascii="JetBrains Mono" w:hAnsi="JetBrains Mono" w:eastAsia="JetBrains Mono" w:cs="JetBrains Mono"/>
          <w:color w:val="6A8759"/>
          <w:sz w:val="13"/>
          <w:szCs w:val="13"/>
          <w:shd w:val="clear" w:fill="364135"/>
        </w:rPr>
        <w:t xml:space="preserve">SELECT DISTINCT d.transac_id D_ID, d.deposit DEP, d.balance D_BALANCE, d.date D_DATE, d.time D_TIME, w.transac_id W_ID, </w:t>
      </w:r>
      <w:r>
        <w:rPr>
          <w:rFonts w:hint="default" w:ascii="JetBrains Mono" w:hAnsi="JetBrains Mono" w:eastAsia="JetBrains Mono" w:cs="JetBrains Mono"/>
          <w:color w:val="6A8759"/>
          <w:sz w:val="13"/>
          <w:szCs w:val="13"/>
          <w:shd w:val="clear" w:fill="2B2B2B"/>
        </w:rPr>
        <w:t xml:space="preserve">" </w:t>
      </w:r>
      <w:r>
        <w:rPr>
          <w:rFonts w:hint="default" w:ascii="JetBrains Mono" w:hAnsi="JetBrains Mono" w:eastAsia="JetBrains Mono" w:cs="JetBrains Mono"/>
          <w:color w:val="A9B7C6"/>
          <w:sz w:val="13"/>
          <w:szCs w:val="13"/>
          <w:shd w:val="clear" w:fill="2B2B2B"/>
        </w:rPr>
        <w:t>+</w:t>
      </w:r>
      <w:r>
        <w:rPr>
          <w:rFonts w:hint="default" w:ascii="JetBrains Mono" w:hAnsi="JetBrains Mono" w:eastAsia="JetBrains Mono" w:cs="JetBrains Mono"/>
          <w:color w:val="A9B7C6"/>
          <w:sz w:val="13"/>
          <w:szCs w:val="13"/>
          <w:shd w:val="clear" w:fill="2B2B2B"/>
        </w:rPr>
        <w:br w:type="textWrapping"/>
      </w:r>
      <w:r>
        <w:rPr>
          <w:rFonts w:hint="default" w:ascii="JetBrains Mono" w:hAnsi="JetBrains Mono" w:eastAsia="JetBrains Mono" w:cs="JetBrains Mono"/>
          <w:color w:val="A9B7C6"/>
          <w:sz w:val="13"/>
          <w:szCs w:val="13"/>
          <w:shd w:val="clear" w:fill="2B2B2B"/>
        </w:rPr>
        <w:t xml:space="preserve">                </w:t>
      </w:r>
      <w:r>
        <w:rPr>
          <w:rFonts w:hint="default" w:ascii="JetBrains Mono" w:hAnsi="JetBrains Mono" w:eastAsia="JetBrains Mono" w:cs="JetBrains Mono"/>
          <w:color w:val="6A8759"/>
          <w:sz w:val="13"/>
          <w:szCs w:val="13"/>
          <w:shd w:val="clear" w:fill="2B2B2B"/>
        </w:rPr>
        <w:t>"</w:t>
      </w:r>
      <w:r>
        <w:rPr>
          <w:rFonts w:hint="default" w:ascii="JetBrains Mono" w:hAnsi="JetBrains Mono" w:eastAsia="JetBrains Mono" w:cs="JetBrains Mono"/>
          <w:color w:val="6A8759"/>
          <w:sz w:val="13"/>
          <w:szCs w:val="13"/>
          <w:shd w:val="clear" w:fill="364135"/>
        </w:rPr>
        <w:t xml:space="preserve">w.withdrawal WITHD, w.balance W_BALANCE, w.date W_DATE, w.time W_TIME, t.transfer_id T_ID, t.acc_from T_FROM, t.acc_to T_TO, </w:t>
      </w:r>
      <w:r>
        <w:rPr>
          <w:rFonts w:hint="default" w:ascii="JetBrains Mono" w:hAnsi="JetBrains Mono" w:eastAsia="JetBrains Mono" w:cs="JetBrains Mono"/>
          <w:color w:val="6A8759"/>
          <w:sz w:val="13"/>
          <w:szCs w:val="13"/>
          <w:shd w:val="clear" w:fill="2B2B2B"/>
        </w:rPr>
        <w:t xml:space="preserve">" </w:t>
      </w:r>
      <w:r>
        <w:rPr>
          <w:rFonts w:hint="default" w:ascii="JetBrains Mono" w:hAnsi="JetBrains Mono" w:eastAsia="JetBrains Mono" w:cs="JetBrains Mono"/>
          <w:color w:val="A9B7C6"/>
          <w:sz w:val="13"/>
          <w:szCs w:val="13"/>
          <w:shd w:val="clear" w:fill="2B2B2B"/>
        </w:rPr>
        <w:t>+</w:t>
      </w:r>
      <w:r>
        <w:rPr>
          <w:rFonts w:hint="default" w:ascii="JetBrains Mono" w:hAnsi="JetBrains Mono" w:eastAsia="JetBrains Mono" w:cs="JetBrains Mono"/>
          <w:color w:val="A9B7C6"/>
          <w:sz w:val="13"/>
          <w:szCs w:val="13"/>
          <w:shd w:val="clear" w:fill="2B2B2B"/>
        </w:rPr>
        <w:br w:type="textWrapping"/>
      </w:r>
      <w:r>
        <w:rPr>
          <w:rFonts w:hint="default" w:ascii="JetBrains Mono" w:hAnsi="JetBrains Mono" w:eastAsia="JetBrains Mono" w:cs="JetBrains Mono"/>
          <w:color w:val="A9B7C6"/>
          <w:sz w:val="13"/>
          <w:szCs w:val="13"/>
          <w:shd w:val="clear" w:fill="2B2B2B"/>
        </w:rPr>
        <w:t xml:space="preserve">                </w:t>
      </w:r>
      <w:r>
        <w:rPr>
          <w:rFonts w:hint="default" w:ascii="JetBrains Mono" w:hAnsi="JetBrains Mono" w:eastAsia="JetBrains Mono" w:cs="JetBrains Mono"/>
          <w:color w:val="6A8759"/>
          <w:sz w:val="13"/>
          <w:szCs w:val="13"/>
          <w:shd w:val="clear" w:fill="2B2B2B"/>
        </w:rPr>
        <w:t>"</w:t>
      </w:r>
      <w:r>
        <w:rPr>
          <w:rFonts w:hint="default" w:ascii="JetBrains Mono" w:hAnsi="JetBrains Mono" w:eastAsia="JetBrains Mono" w:cs="JetBrains Mono"/>
          <w:color w:val="6A8759"/>
          <w:sz w:val="13"/>
          <w:szCs w:val="13"/>
          <w:shd w:val="clear" w:fill="364135"/>
        </w:rPr>
        <w:t xml:space="preserve">t.amount T_AMOUNT, t.balance T_BALANCE, t.date T_DATE, t.time T_TIME FROM accounts a JOIN transfers t on a.card_number = t.acc_from </w:t>
      </w:r>
      <w:r>
        <w:rPr>
          <w:rFonts w:hint="default" w:ascii="JetBrains Mono" w:hAnsi="JetBrains Mono" w:eastAsia="JetBrains Mono" w:cs="JetBrains Mono"/>
          <w:color w:val="6A8759"/>
          <w:sz w:val="13"/>
          <w:szCs w:val="13"/>
          <w:shd w:val="clear" w:fill="2B2B2B"/>
        </w:rPr>
        <w:t xml:space="preserve">" </w:t>
      </w:r>
      <w:r>
        <w:rPr>
          <w:rFonts w:hint="default" w:ascii="JetBrains Mono" w:hAnsi="JetBrains Mono" w:eastAsia="JetBrains Mono" w:cs="JetBrains Mono"/>
          <w:color w:val="A9B7C6"/>
          <w:sz w:val="13"/>
          <w:szCs w:val="13"/>
          <w:shd w:val="clear" w:fill="2B2B2B"/>
        </w:rPr>
        <w:t>+</w:t>
      </w:r>
      <w:r>
        <w:rPr>
          <w:rFonts w:hint="default" w:ascii="JetBrains Mono" w:hAnsi="JetBrains Mono" w:eastAsia="JetBrains Mono" w:cs="JetBrains Mono"/>
          <w:color w:val="A9B7C6"/>
          <w:sz w:val="13"/>
          <w:szCs w:val="13"/>
          <w:shd w:val="clear" w:fill="2B2B2B"/>
        </w:rPr>
        <w:br w:type="textWrapping"/>
      </w:r>
      <w:r>
        <w:rPr>
          <w:rFonts w:hint="default" w:ascii="JetBrains Mono" w:hAnsi="JetBrains Mono" w:eastAsia="JetBrains Mono" w:cs="JetBrains Mono"/>
          <w:color w:val="A9B7C6"/>
          <w:sz w:val="13"/>
          <w:szCs w:val="13"/>
          <w:shd w:val="clear" w:fill="2B2B2B"/>
        </w:rPr>
        <w:t xml:space="preserve">                </w:t>
      </w:r>
      <w:r>
        <w:rPr>
          <w:rFonts w:hint="default" w:ascii="JetBrains Mono" w:hAnsi="JetBrains Mono" w:eastAsia="JetBrains Mono" w:cs="JetBrains Mono"/>
          <w:color w:val="6A8759"/>
          <w:sz w:val="13"/>
          <w:szCs w:val="13"/>
          <w:shd w:val="clear" w:fill="2B2B2B"/>
        </w:rPr>
        <w:t>"</w:t>
      </w:r>
      <w:r>
        <w:rPr>
          <w:rFonts w:hint="default" w:ascii="JetBrains Mono" w:hAnsi="JetBrains Mono" w:eastAsia="JetBrains Mono" w:cs="JetBrains Mono"/>
          <w:color w:val="6A8759"/>
          <w:sz w:val="13"/>
          <w:szCs w:val="13"/>
          <w:shd w:val="clear" w:fill="364135"/>
        </w:rPr>
        <w:t>FULL JOIN deposits d on d.cust_id = a.customer_id FULL JOIN withdrawals w ON d.acc_id = w.acc_id WHERE d.acc_id = '</w:t>
      </w:r>
      <w:r>
        <w:rPr>
          <w:rFonts w:hint="default" w:ascii="JetBrains Mono" w:hAnsi="JetBrains Mono" w:eastAsia="JetBrains Mono" w:cs="JetBrains Mono"/>
          <w:color w:val="6A8759"/>
          <w:sz w:val="13"/>
          <w:szCs w:val="13"/>
          <w:shd w:val="clear" w:fill="2B2B2B"/>
        </w:rPr>
        <w:t xml:space="preserve">" </w:t>
      </w:r>
      <w:r>
        <w:rPr>
          <w:rFonts w:hint="default" w:ascii="JetBrains Mono" w:hAnsi="JetBrains Mono" w:eastAsia="JetBrains Mono" w:cs="JetBrains Mono"/>
          <w:color w:val="A9B7C6"/>
          <w:sz w:val="13"/>
          <w:szCs w:val="13"/>
          <w:shd w:val="clear" w:fill="2B2B2B"/>
        </w:rPr>
        <w:t xml:space="preserve">+ </w:t>
      </w:r>
      <w:r>
        <w:rPr>
          <w:rFonts w:hint="default" w:ascii="JetBrains Mono" w:hAnsi="JetBrains Mono" w:eastAsia="JetBrains Mono" w:cs="JetBrains Mono"/>
          <w:i/>
          <w:color w:val="9876AA"/>
          <w:sz w:val="13"/>
          <w:szCs w:val="13"/>
          <w:shd w:val="clear" w:fill="2B2B2B"/>
        </w:rPr>
        <w:t xml:space="preserve">_accountID </w:t>
      </w:r>
      <w:r>
        <w:rPr>
          <w:rFonts w:hint="default" w:ascii="JetBrains Mono" w:hAnsi="JetBrains Mono" w:eastAsia="JetBrains Mono" w:cs="JetBrains Mono"/>
          <w:color w:val="A9B7C6"/>
          <w:sz w:val="13"/>
          <w:szCs w:val="13"/>
          <w:shd w:val="clear" w:fill="2B2B2B"/>
        </w:rPr>
        <w:t xml:space="preserve">+ </w:t>
      </w:r>
      <w:r>
        <w:rPr>
          <w:rFonts w:hint="default" w:ascii="JetBrains Mono" w:hAnsi="JetBrains Mono" w:eastAsia="JetBrains Mono" w:cs="JetBrains Mono"/>
          <w:color w:val="6A8759"/>
          <w:sz w:val="13"/>
          <w:szCs w:val="13"/>
          <w:shd w:val="clear" w:fill="2B2B2B"/>
        </w:rPr>
        <w:t>"</w:t>
      </w:r>
      <w:r>
        <w:rPr>
          <w:rFonts w:hint="default" w:ascii="JetBrains Mono" w:hAnsi="JetBrains Mono" w:eastAsia="JetBrains Mono" w:cs="JetBrains Mono"/>
          <w:color w:val="6A8759"/>
          <w:sz w:val="13"/>
          <w:szCs w:val="13"/>
          <w:shd w:val="clear" w:fill="364135"/>
        </w:rPr>
        <w:t>'</w:t>
      </w:r>
      <w:r>
        <w:rPr>
          <w:rFonts w:hint="default" w:ascii="JetBrains Mono" w:hAnsi="JetBrains Mono" w:eastAsia="JetBrains Mono" w:cs="JetBrains Mono"/>
          <w:color w:val="6A8759"/>
          <w:sz w:val="13"/>
          <w:szCs w:val="13"/>
          <w:shd w:val="clear" w:fill="2B2B2B"/>
        </w:rPr>
        <w:t>"</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        try </w:t>
      </w:r>
      <w:r>
        <w:rPr>
          <w:rFonts w:hint="default" w:ascii="JetBrains Mono" w:hAnsi="JetBrains Mono" w:eastAsia="JetBrains Mono" w:cs="JetBrains Mono"/>
          <w:color w:val="A9B7C6"/>
          <w:sz w:val="13"/>
          <w:szCs w:val="13"/>
          <w:shd w:val="clear" w:fill="2B2B2B"/>
        </w:rPr>
        <w:t>( Statement _stmt = connect.createStatement() ) {</w:t>
      </w:r>
      <w:r>
        <w:rPr>
          <w:rFonts w:hint="default" w:ascii="JetBrains Mono" w:hAnsi="JetBrains Mono" w:eastAsia="JetBrains Mono" w:cs="JetBrains Mono"/>
          <w:color w:val="A9B7C6"/>
          <w:sz w:val="13"/>
          <w:szCs w:val="13"/>
          <w:shd w:val="clear" w:fill="2B2B2B"/>
        </w:rPr>
        <w:br w:type="textWrapping"/>
      </w:r>
      <w:r>
        <w:rPr>
          <w:rFonts w:hint="default" w:ascii="JetBrains Mono" w:hAnsi="JetBrains Mono" w:eastAsia="JetBrains Mono" w:cs="JetBrains Mono"/>
          <w:color w:val="A9B7C6"/>
          <w:sz w:val="13"/>
          <w:szCs w:val="13"/>
          <w:shd w:val="clear" w:fill="2B2B2B"/>
        </w:rPr>
        <w:t xml:space="preserve">            ResultSet rs = _stmt.executeQuery(_SQL)</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            while </w:t>
      </w:r>
      <w:r>
        <w:rPr>
          <w:rFonts w:hint="default" w:ascii="JetBrains Mono" w:hAnsi="JetBrains Mono" w:eastAsia="JetBrains Mono" w:cs="JetBrains Mono"/>
          <w:color w:val="A9B7C6"/>
          <w:sz w:val="13"/>
          <w:szCs w:val="13"/>
          <w:shd w:val="clear" w:fill="2B2B2B"/>
        </w:rPr>
        <w:t>( rs.next() ) {</w:t>
      </w:r>
      <w:r>
        <w:rPr>
          <w:rFonts w:hint="default" w:ascii="JetBrains Mono" w:hAnsi="JetBrains Mono" w:eastAsia="JetBrains Mono" w:cs="JetBrains Mono"/>
          <w:color w:val="A9B7C6"/>
          <w:sz w:val="13"/>
          <w:szCs w:val="13"/>
          <w:shd w:val="clear" w:fill="2B2B2B"/>
        </w:rPr>
        <w:br w:type="textWrapping"/>
      </w:r>
      <w:r>
        <w:rPr>
          <w:rFonts w:hint="default" w:ascii="JetBrains Mono" w:hAnsi="JetBrains Mono" w:eastAsia="JetBrains Mono" w:cs="JetBrains Mono"/>
          <w:color w:val="A9B7C6"/>
          <w:sz w:val="13"/>
          <w:szCs w:val="13"/>
          <w:shd w:val="clear" w:fill="2B2B2B"/>
        </w:rPr>
        <w:t xml:space="preserve">                </w:t>
      </w:r>
      <w:r>
        <w:rPr>
          <w:rFonts w:hint="default" w:ascii="JetBrains Mono" w:hAnsi="JetBrains Mono" w:eastAsia="JetBrains Mono" w:cs="JetBrains Mono"/>
          <w:i/>
          <w:color w:val="9876AA"/>
          <w:sz w:val="13"/>
          <w:szCs w:val="13"/>
          <w:shd w:val="clear" w:fill="2B2B2B"/>
        </w:rPr>
        <w:t xml:space="preserve">_depositID </w:t>
      </w:r>
      <w:r>
        <w:rPr>
          <w:rFonts w:hint="default" w:ascii="JetBrains Mono" w:hAnsi="JetBrains Mono" w:eastAsia="JetBrains Mono" w:cs="JetBrains Mono"/>
          <w:color w:val="A9B7C6"/>
          <w:sz w:val="13"/>
          <w:szCs w:val="13"/>
          <w:shd w:val="clear" w:fill="2B2B2B"/>
        </w:rPr>
        <w:t>= rs.getString(</w:t>
      </w:r>
      <w:r>
        <w:rPr>
          <w:rFonts w:hint="default" w:ascii="JetBrains Mono" w:hAnsi="JetBrains Mono" w:eastAsia="JetBrains Mono" w:cs="JetBrains Mono"/>
          <w:color w:val="6A8759"/>
          <w:sz w:val="13"/>
          <w:szCs w:val="13"/>
          <w:shd w:val="clear" w:fill="2B2B2B"/>
        </w:rPr>
        <w:t>"D_ID"</w:t>
      </w:r>
      <w:r>
        <w:rPr>
          <w:rFonts w:hint="default" w:ascii="JetBrains Mono" w:hAnsi="JetBrains Mono" w:eastAsia="JetBrains Mono" w:cs="JetBrains Mono"/>
          <w:color w:val="A9B7C6"/>
          <w:sz w:val="13"/>
          <w:szCs w:val="13"/>
          <w:shd w:val="clear" w:fill="2B2B2B"/>
        </w:rPr>
        <w:t>)</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i/>
          <w:color w:val="9876AA"/>
          <w:sz w:val="13"/>
          <w:szCs w:val="13"/>
          <w:shd w:val="clear" w:fill="2B2B2B"/>
        </w:rPr>
        <w:t xml:space="preserve">_deposit </w:t>
      </w:r>
      <w:r>
        <w:rPr>
          <w:rFonts w:hint="default" w:ascii="JetBrains Mono" w:hAnsi="JetBrains Mono" w:eastAsia="JetBrains Mono" w:cs="JetBrains Mono"/>
          <w:color w:val="A9B7C6"/>
          <w:sz w:val="13"/>
          <w:szCs w:val="13"/>
          <w:shd w:val="clear" w:fill="2B2B2B"/>
        </w:rPr>
        <w:t>= rs.getString(</w:t>
      </w:r>
      <w:r>
        <w:rPr>
          <w:rFonts w:hint="default" w:ascii="JetBrains Mono" w:hAnsi="JetBrains Mono" w:eastAsia="JetBrains Mono" w:cs="JetBrains Mono"/>
          <w:color w:val="6A8759"/>
          <w:sz w:val="13"/>
          <w:szCs w:val="13"/>
          <w:shd w:val="clear" w:fill="2B2B2B"/>
        </w:rPr>
        <w:t>"DEP"</w:t>
      </w:r>
      <w:r>
        <w:rPr>
          <w:rFonts w:hint="default" w:ascii="JetBrains Mono" w:hAnsi="JetBrains Mono" w:eastAsia="JetBrains Mono" w:cs="JetBrains Mono"/>
          <w:color w:val="A9B7C6"/>
          <w:sz w:val="13"/>
          <w:szCs w:val="13"/>
          <w:shd w:val="clear" w:fill="2B2B2B"/>
        </w:rPr>
        <w:t>)</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i/>
          <w:color w:val="9876AA"/>
          <w:sz w:val="13"/>
          <w:szCs w:val="13"/>
          <w:shd w:val="clear" w:fill="2B2B2B"/>
        </w:rPr>
        <w:t xml:space="preserve">_depositBalance </w:t>
      </w:r>
      <w:r>
        <w:rPr>
          <w:rFonts w:hint="default" w:ascii="JetBrains Mono" w:hAnsi="JetBrains Mono" w:eastAsia="JetBrains Mono" w:cs="JetBrains Mono"/>
          <w:color w:val="A9B7C6"/>
          <w:sz w:val="13"/>
          <w:szCs w:val="13"/>
          <w:shd w:val="clear" w:fill="2B2B2B"/>
        </w:rPr>
        <w:t>= rs.getString(</w:t>
      </w:r>
      <w:r>
        <w:rPr>
          <w:rFonts w:hint="default" w:ascii="JetBrains Mono" w:hAnsi="JetBrains Mono" w:eastAsia="JetBrains Mono" w:cs="JetBrains Mono"/>
          <w:color w:val="6A8759"/>
          <w:sz w:val="13"/>
          <w:szCs w:val="13"/>
          <w:shd w:val="clear" w:fill="2B2B2B"/>
        </w:rPr>
        <w:t>"D_BALANCE"</w:t>
      </w:r>
      <w:r>
        <w:rPr>
          <w:rFonts w:hint="default" w:ascii="JetBrains Mono" w:hAnsi="JetBrains Mono" w:eastAsia="JetBrains Mono" w:cs="JetBrains Mono"/>
          <w:color w:val="A9B7C6"/>
          <w:sz w:val="13"/>
          <w:szCs w:val="13"/>
          <w:shd w:val="clear" w:fill="2B2B2B"/>
        </w:rPr>
        <w:t>)</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i/>
          <w:color w:val="9876AA"/>
          <w:sz w:val="13"/>
          <w:szCs w:val="13"/>
          <w:shd w:val="clear" w:fill="2B2B2B"/>
        </w:rPr>
        <w:t xml:space="preserve">_depositDate </w:t>
      </w:r>
      <w:r>
        <w:rPr>
          <w:rFonts w:hint="default" w:ascii="JetBrains Mono" w:hAnsi="JetBrains Mono" w:eastAsia="JetBrains Mono" w:cs="JetBrains Mono"/>
          <w:color w:val="A9B7C6"/>
          <w:sz w:val="13"/>
          <w:szCs w:val="13"/>
          <w:shd w:val="clear" w:fill="2B2B2B"/>
        </w:rPr>
        <w:t>= rs.getString(</w:t>
      </w:r>
      <w:r>
        <w:rPr>
          <w:rFonts w:hint="default" w:ascii="JetBrains Mono" w:hAnsi="JetBrains Mono" w:eastAsia="JetBrains Mono" w:cs="JetBrains Mono"/>
          <w:color w:val="6A8759"/>
          <w:sz w:val="13"/>
          <w:szCs w:val="13"/>
          <w:shd w:val="clear" w:fill="2B2B2B"/>
        </w:rPr>
        <w:t>"D_DATE"</w:t>
      </w:r>
      <w:r>
        <w:rPr>
          <w:rFonts w:hint="default" w:ascii="JetBrains Mono" w:hAnsi="JetBrains Mono" w:eastAsia="JetBrains Mono" w:cs="JetBrains Mono"/>
          <w:color w:val="A9B7C6"/>
          <w:sz w:val="13"/>
          <w:szCs w:val="13"/>
          <w:shd w:val="clear" w:fill="2B2B2B"/>
        </w:rPr>
        <w:t>)</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i/>
          <w:color w:val="9876AA"/>
          <w:sz w:val="13"/>
          <w:szCs w:val="13"/>
          <w:shd w:val="clear" w:fill="2B2B2B"/>
        </w:rPr>
        <w:t xml:space="preserve">_depositTime </w:t>
      </w:r>
      <w:r>
        <w:rPr>
          <w:rFonts w:hint="default" w:ascii="JetBrains Mono" w:hAnsi="JetBrains Mono" w:eastAsia="JetBrains Mono" w:cs="JetBrains Mono"/>
          <w:color w:val="A9B7C6"/>
          <w:sz w:val="13"/>
          <w:szCs w:val="13"/>
          <w:shd w:val="clear" w:fill="2B2B2B"/>
        </w:rPr>
        <w:t>= rs.getString(</w:t>
      </w:r>
      <w:r>
        <w:rPr>
          <w:rFonts w:hint="default" w:ascii="JetBrains Mono" w:hAnsi="JetBrains Mono" w:eastAsia="JetBrains Mono" w:cs="JetBrains Mono"/>
          <w:color w:val="6A8759"/>
          <w:sz w:val="13"/>
          <w:szCs w:val="13"/>
          <w:shd w:val="clear" w:fill="2B2B2B"/>
        </w:rPr>
        <w:t>"D_TIME"</w:t>
      </w:r>
      <w:r>
        <w:rPr>
          <w:rFonts w:hint="default" w:ascii="JetBrains Mono" w:hAnsi="JetBrains Mono" w:eastAsia="JetBrains Mono" w:cs="JetBrains Mono"/>
          <w:color w:val="A9B7C6"/>
          <w:sz w:val="13"/>
          <w:szCs w:val="13"/>
          <w:shd w:val="clear" w:fill="2B2B2B"/>
        </w:rPr>
        <w:t>)</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i/>
          <w:color w:val="9876AA"/>
          <w:sz w:val="13"/>
          <w:szCs w:val="13"/>
          <w:shd w:val="clear" w:fill="2B2B2B"/>
        </w:rPr>
        <w:t xml:space="preserve">_withdrawalID </w:t>
      </w:r>
      <w:r>
        <w:rPr>
          <w:rFonts w:hint="default" w:ascii="JetBrains Mono" w:hAnsi="JetBrains Mono" w:eastAsia="JetBrains Mono" w:cs="JetBrains Mono"/>
          <w:color w:val="A9B7C6"/>
          <w:sz w:val="13"/>
          <w:szCs w:val="13"/>
          <w:shd w:val="clear" w:fill="2B2B2B"/>
        </w:rPr>
        <w:t>= rs.getString(</w:t>
      </w:r>
      <w:r>
        <w:rPr>
          <w:rFonts w:hint="default" w:ascii="JetBrains Mono" w:hAnsi="JetBrains Mono" w:eastAsia="JetBrains Mono" w:cs="JetBrains Mono"/>
          <w:color w:val="6A8759"/>
          <w:sz w:val="13"/>
          <w:szCs w:val="13"/>
          <w:shd w:val="clear" w:fill="2B2B2B"/>
        </w:rPr>
        <w:t>"W_ID"</w:t>
      </w:r>
      <w:r>
        <w:rPr>
          <w:rFonts w:hint="default" w:ascii="JetBrains Mono" w:hAnsi="JetBrains Mono" w:eastAsia="JetBrains Mono" w:cs="JetBrains Mono"/>
          <w:color w:val="A9B7C6"/>
          <w:sz w:val="13"/>
          <w:szCs w:val="13"/>
          <w:shd w:val="clear" w:fill="2B2B2B"/>
        </w:rPr>
        <w:t>)</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i/>
          <w:color w:val="9876AA"/>
          <w:sz w:val="13"/>
          <w:szCs w:val="13"/>
          <w:shd w:val="clear" w:fill="2B2B2B"/>
        </w:rPr>
        <w:t xml:space="preserve">_withdrawal </w:t>
      </w:r>
      <w:r>
        <w:rPr>
          <w:rFonts w:hint="default" w:ascii="JetBrains Mono" w:hAnsi="JetBrains Mono" w:eastAsia="JetBrains Mono" w:cs="JetBrains Mono"/>
          <w:color w:val="A9B7C6"/>
          <w:sz w:val="13"/>
          <w:szCs w:val="13"/>
          <w:shd w:val="clear" w:fill="2B2B2B"/>
        </w:rPr>
        <w:t>= rs.getString(</w:t>
      </w:r>
      <w:r>
        <w:rPr>
          <w:rFonts w:hint="default" w:ascii="JetBrains Mono" w:hAnsi="JetBrains Mono" w:eastAsia="JetBrains Mono" w:cs="JetBrains Mono"/>
          <w:color w:val="6A8759"/>
          <w:sz w:val="13"/>
          <w:szCs w:val="13"/>
          <w:shd w:val="clear" w:fill="2B2B2B"/>
        </w:rPr>
        <w:t>"WITHD"</w:t>
      </w:r>
      <w:r>
        <w:rPr>
          <w:rFonts w:hint="default" w:ascii="JetBrains Mono" w:hAnsi="JetBrains Mono" w:eastAsia="JetBrains Mono" w:cs="JetBrains Mono"/>
          <w:color w:val="A9B7C6"/>
          <w:sz w:val="13"/>
          <w:szCs w:val="13"/>
          <w:shd w:val="clear" w:fill="2B2B2B"/>
        </w:rPr>
        <w:t>)</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i/>
          <w:color w:val="9876AA"/>
          <w:sz w:val="13"/>
          <w:szCs w:val="13"/>
          <w:shd w:val="clear" w:fill="2B2B2B"/>
        </w:rPr>
        <w:t xml:space="preserve">_withdrawalBalance </w:t>
      </w:r>
      <w:r>
        <w:rPr>
          <w:rFonts w:hint="default" w:ascii="JetBrains Mono" w:hAnsi="JetBrains Mono" w:eastAsia="JetBrains Mono" w:cs="JetBrains Mono"/>
          <w:color w:val="A9B7C6"/>
          <w:sz w:val="13"/>
          <w:szCs w:val="13"/>
          <w:shd w:val="clear" w:fill="2B2B2B"/>
        </w:rPr>
        <w:t>= rs.getString(</w:t>
      </w:r>
      <w:r>
        <w:rPr>
          <w:rFonts w:hint="default" w:ascii="JetBrains Mono" w:hAnsi="JetBrains Mono" w:eastAsia="JetBrains Mono" w:cs="JetBrains Mono"/>
          <w:color w:val="6A8759"/>
          <w:sz w:val="13"/>
          <w:szCs w:val="13"/>
          <w:shd w:val="clear" w:fill="2B2B2B"/>
        </w:rPr>
        <w:t>"W_BALANCE"</w:t>
      </w:r>
      <w:r>
        <w:rPr>
          <w:rFonts w:hint="default" w:ascii="JetBrains Mono" w:hAnsi="JetBrains Mono" w:eastAsia="JetBrains Mono" w:cs="JetBrains Mono"/>
          <w:color w:val="A9B7C6"/>
          <w:sz w:val="13"/>
          <w:szCs w:val="13"/>
          <w:shd w:val="clear" w:fill="2B2B2B"/>
        </w:rPr>
        <w:t>)</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i/>
          <w:color w:val="9876AA"/>
          <w:sz w:val="13"/>
          <w:szCs w:val="13"/>
          <w:shd w:val="clear" w:fill="2B2B2B"/>
        </w:rPr>
        <w:t xml:space="preserve">_withdrawalDate </w:t>
      </w:r>
      <w:r>
        <w:rPr>
          <w:rFonts w:hint="default" w:ascii="JetBrains Mono" w:hAnsi="JetBrains Mono" w:eastAsia="JetBrains Mono" w:cs="JetBrains Mono"/>
          <w:color w:val="A9B7C6"/>
          <w:sz w:val="13"/>
          <w:szCs w:val="13"/>
          <w:shd w:val="clear" w:fill="2B2B2B"/>
        </w:rPr>
        <w:t>= rs.getString(</w:t>
      </w:r>
      <w:r>
        <w:rPr>
          <w:rFonts w:hint="default" w:ascii="JetBrains Mono" w:hAnsi="JetBrains Mono" w:eastAsia="JetBrains Mono" w:cs="JetBrains Mono"/>
          <w:color w:val="6A8759"/>
          <w:sz w:val="13"/>
          <w:szCs w:val="13"/>
          <w:shd w:val="clear" w:fill="2B2B2B"/>
        </w:rPr>
        <w:t>"W_DATE"</w:t>
      </w:r>
      <w:r>
        <w:rPr>
          <w:rFonts w:hint="default" w:ascii="JetBrains Mono" w:hAnsi="JetBrains Mono" w:eastAsia="JetBrains Mono" w:cs="JetBrains Mono"/>
          <w:color w:val="A9B7C6"/>
          <w:sz w:val="13"/>
          <w:szCs w:val="13"/>
          <w:shd w:val="clear" w:fill="2B2B2B"/>
        </w:rPr>
        <w:t>)</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i/>
          <w:color w:val="9876AA"/>
          <w:sz w:val="13"/>
          <w:szCs w:val="13"/>
          <w:shd w:val="clear" w:fill="2B2B2B"/>
        </w:rPr>
        <w:t xml:space="preserve">_withdrawalTime </w:t>
      </w:r>
      <w:r>
        <w:rPr>
          <w:rFonts w:hint="default" w:ascii="JetBrains Mono" w:hAnsi="JetBrains Mono" w:eastAsia="JetBrains Mono" w:cs="JetBrains Mono"/>
          <w:color w:val="A9B7C6"/>
          <w:sz w:val="13"/>
          <w:szCs w:val="13"/>
          <w:shd w:val="clear" w:fill="2B2B2B"/>
        </w:rPr>
        <w:t>= rs.getString(</w:t>
      </w:r>
      <w:r>
        <w:rPr>
          <w:rFonts w:hint="default" w:ascii="JetBrains Mono" w:hAnsi="JetBrains Mono" w:eastAsia="JetBrains Mono" w:cs="JetBrains Mono"/>
          <w:color w:val="6A8759"/>
          <w:sz w:val="13"/>
          <w:szCs w:val="13"/>
          <w:shd w:val="clear" w:fill="2B2B2B"/>
        </w:rPr>
        <w:t>"W_TIME"</w:t>
      </w:r>
      <w:r>
        <w:rPr>
          <w:rFonts w:hint="default" w:ascii="JetBrains Mono" w:hAnsi="JetBrains Mono" w:eastAsia="JetBrains Mono" w:cs="JetBrains Mono"/>
          <w:color w:val="A9B7C6"/>
          <w:sz w:val="13"/>
          <w:szCs w:val="13"/>
          <w:shd w:val="clear" w:fill="2B2B2B"/>
        </w:rPr>
        <w:t>)</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i/>
          <w:color w:val="9876AA"/>
          <w:sz w:val="13"/>
          <w:szCs w:val="13"/>
          <w:shd w:val="clear" w:fill="2B2B2B"/>
        </w:rPr>
        <w:t xml:space="preserve">_transferID </w:t>
      </w:r>
      <w:r>
        <w:rPr>
          <w:rFonts w:hint="default" w:ascii="JetBrains Mono" w:hAnsi="JetBrains Mono" w:eastAsia="JetBrains Mono" w:cs="JetBrains Mono"/>
          <w:color w:val="A9B7C6"/>
          <w:sz w:val="13"/>
          <w:szCs w:val="13"/>
          <w:shd w:val="clear" w:fill="2B2B2B"/>
        </w:rPr>
        <w:t>= rs.getString(</w:t>
      </w:r>
      <w:r>
        <w:rPr>
          <w:rFonts w:hint="default" w:ascii="JetBrains Mono" w:hAnsi="JetBrains Mono" w:eastAsia="JetBrains Mono" w:cs="JetBrains Mono"/>
          <w:color w:val="6A8759"/>
          <w:sz w:val="13"/>
          <w:szCs w:val="13"/>
          <w:shd w:val="clear" w:fill="2B2B2B"/>
        </w:rPr>
        <w:t>"T_ID"</w:t>
      </w:r>
      <w:r>
        <w:rPr>
          <w:rFonts w:hint="default" w:ascii="JetBrains Mono" w:hAnsi="JetBrains Mono" w:eastAsia="JetBrains Mono" w:cs="JetBrains Mono"/>
          <w:color w:val="A9B7C6"/>
          <w:sz w:val="13"/>
          <w:szCs w:val="13"/>
          <w:shd w:val="clear" w:fill="2B2B2B"/>
        </w:rPr>
        <w:t>)</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i/>
          <w:color w:val="9876AA"/>
          <w:sz w:val="13"/>
          <w:szCs w:val="13"/>
          <w:shd w:val="clear" w:fill="2B2B2B"/>
        </w:rPr>
        <w:t xml:space="preserve">_accountFrom </w:t>
      </w:r>
      <w:r>
        <w:rPr>
          <w:rFonts w:hint="default" w:ascii="JetBrains Mono" w:hAnsi="JetBrains Mono" w:eastAsia="JetBrains Mono" w:cs="JetBrains Mono"/>
          <w:color w:val="A9B7C6"/>
          <w:sz w:val="13"/>
          <w:szCs w:val="13"/>
          <w:shd w:val="clear" w:fill="2B2B2B"/>
        </w:rPr>
        <w:t>= rs.getString(</w:t>
      </w:r>
      <w:r>
        <w:rPr>
          <w:rFonts w:hint="default" w:ascii="JetBrains Mono" w:hAnsi="JetBrains Mono" w:eastAsia="JetBrains Mono" w:cs="JetBrains Mono"/>
          <w:color w:val="6A8759"/>
          <w:sz w:val="13"/>
          <w:szCs w:val="13"/>
          <w:shd w:val="clear" w:fill="2B2B2B"/>
        </w:rPr>
        <w:t>"T_FROM"</w:t>
      </w:r>
      <w:r>
        <w:rPr>
          <w:rFonts w:hint="default" w:ascii="JetBrains Mono" w:hAnsi="JetBrains Mono" w:eastAsia="JetBrains Mono" w:cs="JetBrains Mono"/>
          <w:color w:val="A9B7C6"/>
          <w:sz w:val="13"/>
          <w:szCs w:val="13"/>
          <w:shd w:val="clear" w:fill="2B2B2B"/>
        </w:rPr>
        <w:t>)</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i/>
          <w:color w:val="9876AA"/>
          <w:sz w:val="13"/>
          <w:szCs w:val="13"/>
          <w:shd w:val="clear" w:fill="2B2B2B"/>
        </w:rPr>
        <w:t xml:space="preserve">_accountTo </w:t>
      </w:r>
      <w:r>
        <w:rPr>
          <w:rFonts w:hint="default" w:ascii="JetBrains Mono" w:hAnsi="JetBrains Mono" w:eastAsia="JetBrains Mono" w:cs="JetBrains Mono"/>
          <w:color w:val="A9B7C6"/>
          <w:sz w:val="13"/>
          <w:szCs w:val="13"/>
          <w:shd w:val="clear" w:fill="2B2B2B"/>
        </w:rPr>
        <w:t>= rs.getString(</w:t>
      </w:r>
      <w:r>
        <w:rPr>
          <w:rFonts w:hint="default" w:ascii="JetBrains Mono" w:hAnsi="JetBrains Mono" w:eastAsia="JetBrains Mono" w:cs="JetBrains Mono"/>
          <w:color w:val="6A8759"/>
          <w:sz w:val="13"/>
          <w:szCs w:val="13"/>
          <w:shd w:val="clear" w:fill="2B2B2B"/>
        </w:rPr>
        <w:t>"T_TO"</w:t>
      </w:r>
      <w:r>
        <w:rPr>
          <w:rFonts w:hint="default" w:ascii="JetBrains Mono" w:hAnsi="JetBrains Mono" w:eastAsia="JetBrains Mono" w:cs="JetBrains Mono"/>
          <w:color w:val="A9B7C6"/>
          <w:sz w:val="13"/>
          <w:szCs w:val="13"/>
          <w:shd w:val="clear" w:fill="2B2B2B"/>
        </w:rPr>
        <w:t>)</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i/>
          <w:color w:val="9876AA"/>
          <w:sz w:val="13"/>
          <w:szCs w:val="13"/>
          <w:shd w:val="clear" w:fill="2B2B2B"/>
        </w:rPr>
        <w:t xml:space="preserve">_transferAmount </w:t>
      </w:r>
      <w:r>
        <w:rPr>
          <w:rFonts w:hint="default" w:ascii="JetBrains Mono" w:hAnsi="JetBrains Mono" w:eastAsia="JetBrains Mono" w:cs="JetBrains Mono"/>
          <w:color w:val="A9B7C6"/>
          <w:sz w:val="13"/>
          <w:szCs w:val="13"/>
          <w:shd w:val="clear" w:fill="2B2B2B"/>
        </w:rPr>
        <w:t>= rs.getString(</w:t>
      </w:r>
      <w:r>
        <w:rPr>
          <w:rFonts w:hint="default" w:ascii="JetBrains Mono" w:hAnsi="JetBrains Mono" w:eastAsia="JetBrains Mono" w:cs="JetBrains Mono"/>
          <w:color w:val="6A8759"/>
          <w:sz w:val="13"/>
          <w:szCs w:val="13"/>
          <w:shd w:val="clear" w:fill="2B2B2B"/>
        </w:rPr>
        <w:t>"T_AMOUNT"</w:t>
      </w:r>
      <w:r>
        <w:rPr>
          <w:rFonts w:hint="default" w:ascii="JetBrains Mono" w:hAnsi="JetBrains Mono" w:eastAsia="JetBrains Mono" w:cs="JetBrains Mono"/>
          <w:color w:val="A9B7C6"/>
          <w:sz w:val="13"/>
          <w:szCs w:val="13"/>
          <w:shd w:val="clear" w:fill="2B2B2B"/>
        </w:rPr>
        <w:t>)</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i/>
          <w:color w:val="9876AA"/>
          <w:sz w:val="13"/>
          <w:szCs w:val="13"/>
          <w:shd w:val="clear" w:fill="2B2B2B"/>
        </w:rPr>
        <w:t xml:space="preserve">_transferBalance </w:t>
      </w:r>
      <w:r>
        <w:rPr>
          <w:rFonts w:hint="default" w:ascii="JetBrains Mono" w:hAnsi="JetBrains Mono" w:eastAsia="JetBrains Mono" w:cs="JetBrains Mono"/>
          <w:color w:val="A9B7C6"/>
          <w:sz w:val="13"/>
          <w:szCs w:val="13"/>
          <w:shd w:val="clear" w:fill="2B2B2B"/>
        </w:rPr>
        <w:t>= rs.getString(</w:t>
      </w:r>
      <w:r>
        <w:rPr>
          <w:rFonts w:hint="default" w:ascii="JetBrains Mono" w:hAnsi="JetBrains Mono" w:eastAsia="JetBrains Mono" w:cs="JetBrains Mono"/>
          <w:color w:val="6A8759"/>
          <w:sz w:val="13"/>
          <w:szCs w:val="13"/>
          <w:shd w:val="clear" w:fill="2B2B2B"/>
        </w:rPr>
        <w:t>"T_BALANCE"</w:t>
      </w:r>
      <w:r>
        <w:rPr>
          <w:rFonts w:hint="default" w:ascii="JetBrains Mono" w:hAnsi="JetBrains Mono" w:eastAsia="JetBrains Mono" w:cs="JetBrains Mono"/>
          <w:color w:val="A9B7C6"/>
          <w:sz w:val="13"/>
          <w:szCs w:val="13"/>
          <w:shd w:val="clear" w:fill="2B2B2B"/>
        </w:rPr>
        <w:t>)</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i/>
          <w:color w:val="9876AA"/>
          <w:sz w:val="13"/>
          <w:szCs w:val="13"/>
          <w:shd w:val="clear" w:fill="2B2B2B"/>
        </w:rPr>
        <w:t xml:space="preserve">_transferDate </w:t>
      </w:r>
      <w:r>
        <w:rPr>
          <w:rFonts w:hint="default" w:ascii="JetBrains Mono" w:hAnsi="JetBrains Mono" w:eastAsia="JetBrains Mono" w:cs="JetBrains Mono"/>
          <w:color w:val="A9B7C6"/>
          <w:sz w:val="13"/>
          <w:szCs w:val="13"/>
          <w:shd w:val="clear" w:fill="2B2B2B"/>
        </w:rPr>
        <w:t>= rs.getString(</w:t>
      </w:r>
      <w:r>
        <w:rPr>
          <w:rFonts w:hint="default" w:ascii="JetBrains Mono" w:hAnsi="JetBrains Mono" w:eastAsia="JetBrains Mono" w:cs="JetBrains Mono"/>
          <w:color w:val="6A8759"/>
          <w:sz w:val="13"/>
          <w:szCs w:val="13"/>
          <w:shd w:val="clear" w:fill="2B2B2B"/>
        </w:rPr>
        <w:t>"T_DATE"</w:t>
      </w:r>
      <w:r>
        <w:rPr>
          <w:rFonts w:hint="default" w:ascii="JetBrains Mono" w:hAnsi="JetBrains Mono" w:eastAsia="JetBrains Mono" w:cs="JetBrains Mono"/>
          <w:color w:val="A9B7C6"/>
          <w:sz w:val="13"/>
          <w:szCs w:val="13"/>
          <w:shd w:val="clear" w:fill="2B2B2B"/>
        </w:rPr>
        <w:t>)</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i/>
          <w:color w:val="9876AA"/>
          <w:sz w:val="13"/>
          <w:szCs w:val="13"/>
          <w:shd w:val="clear" w:fill="2B2B2B"/>
        </w:rPr>
        <w:t xml:space="preserve">_transferTime </w:t>
      </w:r>
      <w:r>
        <w:rPr>
          <w:rFonts w:hint="default" w:ascii="JetBrains Mono" w:hAnsi="JetBrains Mono" w:eastAsia="JetBrains Mono" w:cs="JetBrains Mono"/>
          <w:color w:val="A9B7C6"/>
          <w:sz w:val="13"/>
          <w:szCs w:val="13"/>
          <w:shd w:val="clear" w:fill="2B2B2B"/>
        </w:rPr>
        <w:t>= rs.getString(</w:t>
      </w:r>
      <w:r>
        <w:rPr>
          <w:rFonts w:hint="default" w:ascii="JetBrains Mono" w:hAnsi="JetBrains Mono" w:eastAsia="JetBrains Mono" w:cs="JetBrains Mono"/>
          <w:color w:val="6A8759"/>
          <w:sz w:val="13"/>
          <w:szCs w:val="13"/>
          <w:shd w:val="clear" w:fill="2B2B2B"/>
        </w:rPr>
        <w:t>"T_TIME"</w:t>
      </w:r>
      <w:r>
        <w:rPr>
          <w:rFonts w:hint="default" w:ascii="JetBrains Mono" w:hAnsi="JetBrains Mono" w:eastAsia="JetBrains Mono" w:cs="JetBrains Mono"/>
          <w:color w:val="A9B7C6"/>
          <w:sz w:val="13"/>
          <w:szCs w:val="13"/>
          <w:shd w:val="clear" w:fill="2B2B2B"/>
        </w:rPr>
        <w:t>)</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A9B7C6"/>
          <w:sz w:val="13"/>
          <w:szCs w:val="13"/>
          <w:shd w:val="clear" w:fill="2B2B2B"/>
        </w:rPr>
        <w:t xml:space="preserve">String dep = </w:t>
      </w:r>
      <w:r>
        <w:rPr>
          <w:rFonts w:hint="default" w:ascii="JetBrains Mono" w:hAnsi="JetBrains Mono" w:eastAsia="JetBrains Mono" w:cs="JetBrains Mono"/>
          <w:color w:val="6A8759"/>
          <w:sz w:val="13"/>
          <w:szCs w:val="13"/>
          <w:shd w:val="clear" w:fill="2B2B2B"/>
        </w:rPr>
        <w:t xml:space="preserve">"Deposit: $" </w:t>
      </w:r>
      <w:r>
        <w:rPr>
          <w:rFonts w:hint="default" w:ascii="JetBrains Mono" w:hAnsi="JetBrains Mono" w:eastAsia="JetBrains Mono" w:cs="JetBrains Mono"/>
          <w:color w:val="A9B7C6"/>
          <w:sz w:val="13"/>
          <w:szCs w:val="13"/>
          <w:shd w:val="clear" w:fill="2B2B2B"/>
        </w:rPr>
        <w:t xml:space="preserve">+ </w:t>
      </w:r>
      <w:r>
        <w:rPr>
          <w:rFonts w:hint="default" w:ascii="JetBrains Mono" w:hAnsi="JetBrains Mono" w:eastAsia="JetBrains Mono" w:cs="JetBrains Mono"/>
          <w:i/>
          <w:color w:val="9876AA"/>
          <w:sz w:val="13"/>
          <w:szCs w:val="13"/>
          <w:shd w:val="clear" w:fill="2B2B2B"/>
        </w:rPr>
        <w:t xml:space="preserve">_deposit </w:t>
      </w:r>
      <w:r>
        <w:rPr>
          <w:rFonts w:hint="default" w:ascii="JetBrains Mono" w:hAnsi="JetBrains Mono" w:eastAsia="JetBrains Mono" w:cs="JetBrains Mono"/>
          <w:color w:val="A9B7C6"/>
          <w:sz w:val="13"/>
          <w:szCs w:val="13"/>
          <w:shd w:val="clear" w:fill="2B2B2B"/>
        </w:rPr>
        <w:t xml:space="preserve">+ </w:t>
      </w:r>
      <w:r>
        <w:rPr>
          <w:rFonts w:hint="default" w:ascii="JetBrains Mono" w:hAnsi="JetBrains Mono" w:eastAsia="JetBrains Mono" w:cs="JetBrains Mono"/>
          <w:color w:val="6A8759"/>
          <w:sz w:val="13"/>
          <w:szCs w:val="13"/>
          <w:shd w:val="clear" w:fill="2B2B2B"/>
        </w:rPr>
        <w:t xml:space="preserve">" </w:t>
      </w:r>
      <w:r>
        <w:rPr>
          <w:rFonts w:hint="default" w:ascii="JetBrains Mono" w:hAnsi="JetBrains Mono" w:eastAsia="JetBrains Mono" w:cs="JetBrains Mono"/>
          <w:color w:val="CC7832"/>
          <w:sz w:val="13"/>
          <w:szCs w:val="13"/>
          <w:shd w:val="clear" w:fill="2B2B2B"/>
        </w:rPr>
        <w:t>\t</w:t>
      </w:r>
      <w:r>
        <w:rPr>
          <w:rFonts w:hint="default" w:ascii="JetBrains Mono" w:hAnsi="JetBrains Mono" w:eastAsia="JetBrains Mono" w:cs="JetBrains Mono"/>
          <w:color w:val="6A8759"/>
          <w:sz w:val="13"/>
          <w:szCs w:val="13"/>
          <w:shd w:val="clear" w:fill="2B2B2B"/>
        </w:rPr>
        <w:t xml:space="preserve">date: " </w:t>
      </w:r>
      <w:r>
        <w:rPr>
          <w:rFonts w:hint="default" w:ascii="JetBrains Mono" w:hAnsi="JetBrains Mono" w:eastAsia="JetBrains Mono" w:cs="JetBrains Mono"/>
          <w:color w:val="A9B7C6"/>
          <w:sz w:val="13"/>
          <w:szCs w:val="13"/>
          <w:shd w:val="clear" w:fill="2B2B2B"/>
        </w:rPr>
        <w:t xml:space="preserve">+ </w:t>
      </w:r>
      <w:r>
        <w:rPr>
          <w:rFonts w:hint="default" w:ascii="JetBrains Mono" w:hAnsi="JetBrains Mono" w:eastAsia="JetBrains Mono" w:cs="JetBrains Mono"/>
          <w:i/>
          <w:color w:val="9876AA"/>
          <w:sz w:val="13"/>
          <w:szCs w:val="13"/>
          <w:shd w:val="clear" w:fill="2B2B2B"/>
        </w:rPr>
        <w:t xml:space="preserve">_depositDate </w:t>
      </w:r>
      <w:r>
        <w:rPr>
          <w:rFonts w:hint="default" w:ascii="JetBrains Mono" w:hAnsi="JetBrains Mono" w:eastAsia="JetBrains Mono" w:cs="JetBrains Mono"/>
          <w:color w:val="A9B7C6"/>
          <w:sz w:val="13"/>
          <w:szCs w:val="13"/>
          <w:shd w:val="clear" w:fill="2B2B2B"/>
        </w:rPr>
        <w:t xml:space="preserve">+ </w:t>
      </w:r>
      <w:r>
        <w:rPr>
          <w:rFonts w:hint="default" w:ascii="JetBrains Mono" w:hAnsi="JetBrains Mono" w:eastAsia="JetBrains Mono" w:cs="JetBrains Mono"/>
          <w:color w:val="6A8759"/>
          <w:sz w:val="13"/>
          <w:szCs w:val="13"/>
          <w:shd w:val="clear" w:fill="2B2B2B"/>
        </w:rPr>
        <w:t>"</w:t>
      </w:r>
      <w:r>
        <w:rPr>
          <w:rFonts w:hint="default" w:ascii="JetBrains Mono" w:hAnsi="JetBrains Mono" w:eastAsia="JetBrains Mono" w:cs="JetBrains Mono"/>
          <w:color w:val="CC7832"/>
          <w:sz w:val="13"/>
          <w:szCs w:val="13"/>
          <w:shd w:val="clear" w:fill="2B2B2B"/>
        </w:rPr>
        <w:t>\t</w:t>
      </w:r>
      <w:r>
        <w:rPr>
          <w:rFonts w:hint="default" w:ascii="JetBrains Mono" w:hAnsi="JetBrains Mono" w:eastAsia="JetBrains Mono" w:cs="JetBrains Mono"/>
          <w:color w:val="6A8759"/>
          <w:sz w:val="13"/>
          <w:szCs w:val="13"/>
          <w:shd w:val="clear" w:fill="2B2B2B"/>
        </w:rPr>
        <w:t xml:space="preserve">time: " </w:t>
      </w:r>
      <w:r>
        <w:rPr>
          <w:rFonts w:hint="default" w:ascii="JetBrains Mono" w:hAnsi="JetBrains Mono" w:eastAsia="JetBrains Mono" w:cs="JetBrains Mono"/>
          <w:color w:val="A9B7C6"/>
          <w:sz w:val="13"/>
          <w:szCs w:val="13"/>
          <w:shd w:val="clear" w:fill="2B2B2B"/>
        </w:rPr>
        <w:t xml:space="preserve">+ </w:t>
      </w:r>
      <w:r>
        <w:rPr>
          <w:rFonts w:hint="default" w:ascii="JetBrains Mono" w:hAnsi="JetBrains Mono" w:eastAsia="JetBrains Mono" w:cs="JetBrains Mono"/>
          <w:i/>
          <w:color w:val="9876AA"/>
          <w:sz w:val="13"/>
          <w:szCs w:val="13"/>
          <w:shd w:val="clear" w:fill="2B2B2B"/>
        </w:rPr>
        <w:t>_depositTime</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A9B7C6"/>
          <w:sz w:val="13"/>
          <w:szCs w:val="13"/>
          <w:shd w:val="clear" w:fill="2B2B2B"/>
        </w:rPr>
        <w:t xml:space="preserve">String with = </w:t>
      </w:r>
      <w:r>
        <w:rPr>
          <w:rFonts w:hint="default" w:ascii="JetBrains Mono" w:hAnsi="JetBrains Mono" w:eastAsia="JetBrains Mono" w:cs="JetBrains Mono"/>
          <w:color w:val="6A8759"/>
          <w:sz w:val="13"/>
          <w:szCs w:val="13"/>
          <w:shd w:val="clear" w:fill="2B2B2B"/>
        </w:rPr>
        <w:t xml:space="preserve">"Withdrawal: $" </w:t>
      </w:r>
      <w:r>
        <w:rPr>
          <w:rFonts w:hint="default" w:ascii="JetBrains Mono" w:hAnsi="JetBrains Mono" w:eastAsia="JetBrains Mono" w:cs="JetBrains Mono"/>
          <w:color w:val="A9B7C6"/>
          <w:sz w:val="13"/>
          <w:szCs w:val="13"/>
          <w:shd w:val="clear" w:fill="2B2B2B"/>
        </w:rPr>
        <w:t xml:space="preserve">+ </w:t>
      </w:r>
      <w:r>
        <w:rPr>
          <w:rFonts w:hint="default" w:ascii="JetBrains Mono" w:hAnsi="JetBrains Mono" w:eastAsia="JetBrains Mono" w:cs="JetBrains Mono"/>
          <w:i/>
          <w:color w:val="9876AA"/>
          <w:sz w:val="13"/>
          <w:szCs w:val="13"/>
          <w:shd w:val="clear" w:fill="2B2B2B"/>
        </w:rPr>
        <w:t xml:space="preserve">_withdrawal </w:t>
      </w:r>
      <w:r>
        <w:rPr>
          <w:rFonts w:hint="default" w:ascii="JetBrains Mono" w:hAnsi="JetBrains Mono" w:eastAsia="JetBrains Mono" w:cs="JetBrains Mono"/>
          <w:color w:val="A9B7C6"/>
          <w:sz w:val="13"/>
          <w:szCs w:val="13"/>
          <w:shd w:val="clear" w:fill="2B2B2B"/>
        </w:rPr>
        <w:t xml:space="preserve">+ </w:t>
      </w:r>
      <w:r>
        <w:rPr>
          <w:rFonts w:hint="default" w:ascii="JetBrains Mono" w:hAnsi="JetBrains Mono" w:eastAsia="JetBrains Mono" w:cs="JetBrains Mono"/>
          <w:color w:val="6A8759"/>
          <w:sz w:val="13"/>
          <w:szCs w:val="13"/>
          <w:shd w:val="clear" w:fill="2B2B2B"/>
        </w:rPr>
        <w:t xml:space="preserve">" </w:t>
      </w:r>
      <w:r>
        <w:rPr>
          <w:rFonts w:hint="default" w:ascii="JetBrains Mono" w:hAnsi="JetBrains Mono" w:eastAsia="JetBrains Mono" w:cs="JetBrains Mono"/>
          <w:color w:val="CC7832"/>
          <w:sz w:val="13"/>
          <w:szCs w:val="13"/>
          <w:shd w:val="clear" w:fill="2B2B2B"/>
        </w:rPr>
        <w:t>\t</w:t>
      </w:r>
      <w:r>
        <w:rPr>
          <w:rFonts w:hint="default" w:ascii="JetBrains Mono" w:hAnsi="JetBrains Mono" w:eastAsia="JetBrains Mono" w:cs="JetBrains Mono"/>
          <w:color w:val="6A8759"/>
          <w:sz w:val="13"/>
          <w:szCs w:val="13"/>
          <w:shd w:val="clear" w:fill="2B2B2B"/>
        </w:rPr>
        <w:t xml:space="preserve">date: " </w:t>
      </w:r>
      <w:r>
        <w:rPr>
          <w:rFonts w:hint="default" w:ascii="JetBrains Mono" w:hAnsi="JetBrains Mono" w:eastAsia="JetBrains Mono" w:cs="JetBrains Mono"/>
          <w:color w:val="A9B7C6"/>
          <w:sz w:val="13"/>
          <w:szCs w:val="13"/>
          <w:shd w:val="clear" w:fill="2B2B2B"/>
        </w:rPr>
        <w:t xml:space="preserve">+ </w:t>
      </w:r>
      <w:r>
        <w:rPr>
          <w:rFonts w:hint="default" w:ascii="JetBrains Mono" w:hAnsi="JetBrains Mono" w:eastAsia="JetBrains Mono" w:cs="JetBrains Mono"/>
          <w:i/>
          <w:color w:val="9876AA"/>
          <w:sz w:val="13"/>
          <w:szCs w:val="13"/>
          <w:shd w:val="clear" w:fill="2B2B2B"/>
        </w:rPr>
        <w:t xml:space="preserve">_withdrawalDate </w:t>
      </w:r>
      <w:r>
        <w:rPr>
          <w:rFonts w:hint="default" w:ascii="JetBrains Mono" w:hAnsi="JetBrains Mono" w:eastAsia="JetBrains Mono" w:cs="JetBrains Mono"/>
          <w:color w:val="A9B7C6"/>
          <w:sz w:val="13"/>
          <w:szCs w:val="13"/>
          <w:shd w:val="clear" w:fill="2B2B2B"/>
        </w:rPr>
        <w:t xml:space="preserve">+ </w:t>
      </w:r>
      <w:r>
        <w:rPr>
          <w:rFonts w:hint="default" w:ascii="JetBrains Mono" w:hAnsi="JetBrains Mono" w:eastAsia="JetBrains Mono" w:cs="JetBrains Mono"/>
          <w:color w:val="6A8759"/>
          <w:sz w:val="13"/>
          <w:szCs w:val="13"/>
          <w:shd w:val="clear" w:fill="2B2B2B"/>
        </w:rPr>
        <w:t>"</w:t>
      </w:r>
      <w:r>
        <w:rPr>
          <w:rFonts w:hint="default" w:ascii="JetBrains Mono" w:hAnsi="JetBrains Mono" w:eastAsia="JetBrains Mono" w:cs="JetBrains Mono"/>
          <w:color w:val="CC7832"/>
          <w:sz w:val="13"/>
          <w:szCs w:val="13"/>
          <w:shd w:val="clear" w:fill="2B2B2B"/>
        </w:rPr>
        <w:t>\t</w:t>
      </w:r>
      <w:r>
        <w:rPr>
          <w:rFonts w:hint="default" w:ascii="JetBrains Mono" w:hAnsi="JetBrains Mono" w:eastAsia="JetBrains Mono" w:cs="JetBrains Mono"/>
          <w:color w:val="6A8759"/>
          <w:sz w:val="13"/>
          <w:szCs w:val="13"/>
          <w:shd w:val="clear" w:fill="2B2B2B"/>
        </w:rPr>
        <w:t xml:space="preserve">time: " </w:t>
      </w:r>
      <w:r>
        <w:rPr>
          <w:rFonts w:hint="default" w:ascii="JetBrains Mono" w:hAnsi="JetBrains Mono" w:eastAsia="JetBrains Mono" w:cs="JetBrains Mono"/>
          <w:color w:val="A9B7C6"/>
          <w:sz w:val="13"/>
          <w:szCs w:val="13"/>
          <w:shd w:val="clear" w:fill="2B2B2B"/>
        </w:rPr>
        <w:t xml:space="preserve">+ </w:t>
      </w:r>
      <w:r>
        <w:rPr>
          <w:rFonts w:hint="default" w:ascii="JetBrains Mono" w:hAnsi="JetBrains Mono" w:eastAsia="JetBrains Mono" w:cs="JetBrains Mono"/>
          <w:i/>
          <w:color w:val="9876AA"/>
          <w:sz w:val="13"/>
          <w:szCs w:val="13"/>
          <w:shd w:val="clear" w:fill="2B2B2B"/>
        </w:rPr>
        <w:t>_withdrawalTime</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A9B7C6"/>
          <w:sz w:val="13"/>
          <w:szCs w:val="13"/>
          <w:shd w:val="clear" w:fill="2B2B2B"/>
        </w:rPr>
        <w:t xml:space="preserve">String trans = </w:t>
      </w:r>
      <w:r>
        <w:rPr>
          <w:rFonts w:hint="default" w:ascii="JetBrains Mono" w:hAnsi="JetBrains Mono" w:eastAsia="JetBrains Mono" w:cs="JetBrains Mono"/>
          <w:color w:val="6A8759"/>
          <w:sz w:val="13"/>
          <w:szCs w:val="13"/>
          <w:shd w:val="clear" w:fill="2B2B2B"/>
        </w:rPr>
        <w:t xml:space="preserve">"Transferred $" </w:t>
      </w:r>
      <w:r>
        <w:rPr>
          <w:rFonts w:hint="default" w:ascii="JetBrains Mono" w:hAnsi="JetBrains Mono" w:eastAsia="JetBrains Mono" w:cs="JetBrains Mono"/>
          <w:color w:val="A9B7C6"/>
          <w:sz w:val="13"/>
          <w:szCs w:val="13"/>
          <w:shd w:val="clear" w:fill="2B2B2B"/>
        </w:rPr>
        <w:t xml:space="preserve">+ </w:t>
      </w:r>
      <w:r>
        <w:rPr>
          <w:rFonts w:hint="default" w:ascii="JetBrains Mono" w:hAnsi="JetBrains Mono" w:eastAsia="JetBrains Mono" w:cs="JetBrains Mono"/>
          <w:i/>
          <w:color w:val="9876AA"/>
          <w:sz w:val="13"/>
          <w:szCs w:val="13"/>
          <w:shd w:val="clear" w:fill="2B2B2B"/>
        </w:rPr>
        <w:t xml:space="preserve">_transferAmount </w:t>
      </w:r>
      <w:r>
        <w:rPr>
          <w:rFonts w:hint="default" w:ascii="JetBrains Mono" w:hAnsi="JetBrains Mono" w:eastAsia="JetBrains Mono" w:cs="JetBrains Mono"/>
          <w:color w:val="A9B7C6"/>
          <w:sz w:val="13"/>
          <w:szCs w:val="13"/>
          <w:shd w:val="clear" w:fill="2B2B2B"/>
        </w:rPr>
        <w:t xml:space="preserve">+ </w:t>
      </w:r>
      <w:r>
        <w:rPr>
          <w:rFonts w:hint="default" w:ascii="JetBrains Mono" w:hAnsi="JetBrains Mono" w:eastAsia="JetBrains Mono" w:cs="JetBrains Mono"/>
          <w:color w:val="6A8759"/>
          <w:sz w:val="13"/>
          <w:szCs w:val="13"/>
          <w:shd w:val="clear" w:fill="2B2B2B"/>
        </w:rPr>
        <w:t xml:space="preserve">" to " </w:t>
      </w:r>
      <w:r>
        <w:rPr>
          <w:rFonts w:hint="default" w:ascii="JetBrains Mono" w:hAnsi="JetBrains Mono" w:eastAsia="JetBrains Mono" w:cs="JetBrains Mono"/>
          <w:color w:val="A9B7C6"/>
          <w:sz w:val="13"/>
          <w:szCs w:val="13"/>
          <w:shd w:val="clear" w:fill="2B2B2B"/>
        </w:rPr>
        <w:t xml:space="preserve">+ </w:t>
      </w:r>
      <w:r>
        <w:rPr>
          <w:rFonts w:hint="default" w:ascii="JetBrains Mono" w:hAnsi="JetBrains Mono" w:eastAsia="JetBrains Mono" w:cs="JetBrains Mono"/>
          <w:i/>
          <w:color w:val="9876AA"/>
          <w:sz w:val="13"/>
          <w:szCs w:val="13"/>
          <w:shd w:val="clear" w:fill="2B2B2B"/>
        </w:rPr>
        <w:t xml:space="preserve">_accountTo </w:t>
      </w:r>
      <w:r>
        <w:rPr>
          <w:rFonts w:hint="default" w:ascii="JetBrains Mono" w:hAnsi="JetBrains Mono" w:eastAsia="JetBrains Mono" w:cs="JetBrains Mono"/>
          <w:color w:val="A9B7C6"/>
          <w:sz w:val="13"/>
          <w:szCs w:val="13"/>
          <w:shd w:val="clear" w:fill="2B2B2B"/>
        </w:rPr>
        <w:t xml:space="preserve">+ </w:t>
      </w:r>
      <w:r>
        <w:rPr>
          <w:rFonts w:hint="default" w:ascii="JetBrains Mono" w:hAnsi="JetBrains Mono" w:eastAsia="JetBrains Mono" w:cs="JetBrains Mono"/>
          <w:color w:val="6A8759"/>
          <w:sz w:val="13"/>
          <w:szCs w:val="13"/>
          <w:shd w:val="clear" w:fill="2B2B2B"/>
        </w:rPr>
        <w:t xml:space="preserve">" . current balance: " </w:t>
      </w:r>
      <w:r>
        <w:rPr>
          <w:rFonts w:hint="default" w:ascii="JetBrains Mono" w:hAnsi="JetBrains Mono" w:eastAsia="JetBrains Mono" w:cs="JetBrains Mono"/>
          <w:color w:val="A9B7C6"/>
          <w:sz w:val="13"/>
          <w:szCs w:val="13"/>
          <w:shd w:val="clear" w:fill="2B2B2B"/>
        </w:rPr>
        <w:t xml:space="preserve">+ </w:t>
      </w:r>
      <w:r>
        <w:rPr>
          <w:rFonts w:hint="default" w:ascii="JetBrains Mono" w:hAnsi="JetBrains Mono" w:eastAsia="JetBrains Mono" w:cs="JetBrains Mono"/>
          <w:i/>
          <w:color w:val="9876AA"/>
          <w:sz w:val="13"/>
          <w:szCs w:val="13"/>
          <w:shd w:val="clear" w:fill="2B2B2B"/>
        </w:rPr>
        <w:t>_transferBalance</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                if </w:t>
      </w:r>
      <w:r>
        <w:rPr>
          <w:rFonts w:hint="default" w:ascii="JetBrains Mono" w:hAnsi="JetBrains Mono" w:eastAsia="JetBrains Mono" w:cs="JetBrains Mono"/>
          <w:color w:val="A9B7C6"/>
          <w:sz w:val="13"/>
          <w:szCs w:val="13"/>
          <w:shd w:val="clear" w:fill="2B2B2B"/>
        </w:rPr>
        <w:t>(</w:t>
      </w:r>
      <w:r>
        <w:rPr>
          <w:rFonts w:hint="default" w:ascii="JetBrains Mono" w:hAnsi="JetBrains Mono" w:eastAsia="JetBrains Mono" w:cs="JetBrains Mono"/>
          <w:i/>
          <w:color w:val="9876AA"/>
          <w:sz w:val="13"/>
          <w:szCs w:val="13"/>
          <w:shd w:val="clear" w:fill="2B2B2B"/>
        </w:rPr>
        <w:t xml:space="preserve">_deposit </w:t>
      </w:r>
      <w:r>
        <w:rPr>
          <w:rFonts w:hint="default" w:ascii="JetBrains Mono" w:hAnsi="JetBrains Mono" w:eastAsia="JetBrains Mono" w:cs="JetBrains Mono"/>
          <w:color w:val="A9B7C6"/>
          <w:sz w:val="13"/>
          <w:szCs w:val="13"/>
          <w:shd w:val="clear" w:fill="2B2B2B"/>
        </w:rPr>
        <w:t xml:space="preserve">!= </w:t>
      </w:r>
      <w:r>
        <w:rPr>
          <w:rFonts w:hint="default" w:ascii="JetBrains Mono" w:hAnsi="JetBrains Mono" w:eastAsia="JetBrains Mono" w:cs="JetBrains Mono"/>
          <w:color w:val="CC7832"/>
          <w:sz w:val="13"/>
          <w:szCs w:val="13"/>
          <w:shd w:val="clear" w:fill="2B2B2B"/>
        </w:rPr>
        <w:t>null</w:t>
      </w:r>
      <w:r>
        <w:rPr>
          <w:rFonts w:hint="default" w:ascii="JetBrains Mono" w:hAnsi="JetBrains Mono" w:eastAsia="JetBrains Mono" w:cs="JetBrains Mono"/>
          <w:color w:val="A9B7C6"/>
          <w:sz w:val="13"/>
          <w:szCs w:val="13"/>
          <w:shd w:val="clear" w:fill="2B2B2B"/>
        </w:rPr>
        <w:t>) {</w:t>
      </w:r>
      <w:r>
        <w:rPr>
          <w:rFonts w:hint="default" w:ascii="JetBrains Mono" w:hAnsi="JetBrains Mono" w:eastAsia="JetBrains Mono" w:cs="JetBrains Mono"/>
          <w:color w:val="A9B7C6"/>
          <w:sz w:val="13"/>
          <w:szCs w:val="13"/>
          <w:shd w:val="clear" w:fill="2B2B2B"/>
        </w:rPr>
        <w:br w:type="textWrapping"/>
      </w:r>
      <w:r>
        <w:rPr>
          <w:rFonts w:hint="default" w:ascii="JetBrains Mono" w:hAnsi="JetBrains Mono" w:eastAsia="JetBrains Mono" w:cs="JetBrains Mono"/>
          <w:color w:val="A9B7C6"/>
          <w:sz w:val="13"/>
          <w:szCs w:val="13"/>
          <w:shd w:val="clear" w:fill="2B2B2B"/>
        </w:rPr>
        <w:t xml:space="preserve">                    account_transactions.getItems().addAll( Collections.</w:t>
      </w:r>
      <w:r>
        <w:rPr>
          <w:rFonts w:hint="default" w:ascii="JetBrains Mono" w:hAnsi="JetBrains Mono" w:eastAsia="JetBrains Mono" w:cs="JetBrains Mono"/>
          <w:i/>
          <w:color w:val="A9B7C6"/>
          <w:sz w:val="13"/>
          <w:szCs w:val="13"/>
          <w:shd w:val="clear" w:fill="2B2B2B"/>
        </w:rPr>
        <w:t>singleton</w:t>
      </w:r>
      <w:r>
        <w:rPr>
          <w:rFonts w:hint="default" w:ascii="JetBrains Mono" w:hAnsi="JetBrains Mono" w:eastAsia="JetBrains Mono" w:cs="JetBrains Mono"/>
          <w:color w:val="A9B7C6"/>
          <w:sz w:val="13"/>
          <w:szCs w:val="13"/>
          <w:shd w:val="clear" w:fill="2B2B2B"/>
        </w:rPr>
        <w:t>(dep) )</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i/>
          <w:color w:val="9876AA"/>
          <w:sz w:val="13"/>
          <w:szCs w:val="13"/>
          <w:shd w:val="clear" w:fill="2B2B2B"/>
        </w:rPr>
        <w:t>HistoryList</w:t>
      </w:r>
      <w:r>
        <w:rPr>
          <w:rFonts w:hint="default" w:ascii="JetBrains Mono" w:hAnsi="JetBrains Mono" w:eastAsia="JetBrains Mono" w:cs="JetBrains Mono"/>
          <w:color w:val="A9B7C6"/>
          <w:sz w:val="13"/>
          <w:szCs w:val="13"/>
          <w:shd w:val="clear" w:fill="2B2B2B"/>
        </w:rPr>
        <w:t xml:space="preserve">.add ( </w:t>
      </w:r>
      <w:r>
        <w:rPr>
          <w:rFonts w:hint="default" w:ascii="JetBrains Mono" w:hAnsi="JetBrains Mono" w:eastAsia="JetBrains Mono" w:cs="JetBrains Mono"/>
          <w:color w:val="CC7832"/>
          <w:sz w:val="13"/>
          <w:szCs w:val="13"/>
          <w:shd w:val="clear" w:fill="2B2B2B"/>
        </w:rPr>
        <w:t xml:space="preserve">new </w:t>
      </w:r>
      <w:r>
        <w:rPr>
          <w:rFonts w:hint="default" w:ascii="JetBrains Mono" w:hAnsi="JetBrains Mono" w:eastAsia="JetBrains Mono" w:cs="JetBrains Mono"/>
          <w:color w:val="A9B7C6"/>
          <w:sz w:val="13"/>
          <w:szCs w:val="13"/>
          <w:shd w:val="clear" w:fill="2B2B2B"/>
        </w:rPr>
        <w:t xml:space="preserve">TransactionsHistory( </w:t>
      </w:r>
      <w:r>
        <w:rPr>
          <w:rFonts w:hint="default" w:ascii="JetBrains Mono" w:hAnsi="JetBrains Mono" w:eastAsia="JetBrains Mono" w:cs="JetBrains Mono"/>
          <w:i/>
          <w:color w:val="9876AA"/>
          <w:sz w:val="13"/>
          <w:szCs w:val="13"/>
          <w:shd w:val="clear" w:fill="2B2B2B"/>
        </w:rPr>
        <w:t>_depositID</w:t>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6A8759"/>
          <w:sz w:val="13"/>
          <w:szCs w:val="13"/>
          <w:shd w:val="clear" w:fill="2B2B2B"/>
        </w:rPr>
        <w:t>"Deposit"</w:t>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i/>
          <w:color w:val="9876AA"/>
          <w:sz w:val="13"/>
          <w:szCs w:val="13"/>
          <w:shd w:val="clear" w:fill="2B2B2B"/>
        </w:rPr>
        <w:t>_deposit</w:t>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i/>
          <w:color w:val="9876AA"/>
          <w:sz w:val="13"/>
          <w:szCs w:val="13"/>
          <w:shd w:val="clear" w:fill="2B2B2B"/>
        </w:rPr>
        <w:t>_depositBalance</w:t>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i/>
          <w:color w:val="9876AA"/>
          <w:sz w:val="13"/>
          <w:szCs w:val="13"/>
          <w:shd w:val="clear" w:fill="2B2B2B"/>
        </w:rPr>
        <w:t>_depositDate</w:t>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i/>
          <w:color w:val="9876AA"/>
          <w:sz w:val="13"/>
          <w:szCs w:val="13"/>
          <w:shd w:val="clear" w:fill="2B2B2B"/>
        </w:rPr>
        <w:t>_depositTime</w:t>
      </w:r>
      <w:r>
        <w:rPr>
          <w:rFonts w:hint="default" w:ascii="JetBrains Mono" w:hAnsi="JetBrains Mono" w:eastAsia="JetBrains Mono" w:cs="JetBrains Mono"/>
          <w:color w:val="A9B7C6"/>
          <w:sz w:val="13"/>
          <w:szCs w:val="13"/>
          <w:shd w:val="clear" w:fill="2B2B2B"/>
        </w:rPr>
        <w:t>) )</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A9B7C6"/>
          <w:sz w:val="13"/>
          <w:szCs w:val="13"/>
          <w:shd w:val="clear" w:fill="2B2B2B"/>
        </w:rPr>
        <w:t>}</w:t>
      </w:r>
      <w:r>
        <w:rPr>
          <w:rFonts w:hint="default" w:ascii="JetBrains Mono" w:hAnsi="JetBrains Mono" w:eastAsia="JetBrains Mono" w:cs="JetBrains Mono"/>
          <w:color w:val="A9B7C6"/>
          <w:sz w:val="13"/>
          <w:szCs w:val="13"/>
          <w:shd w:val="clear" w:fill="2B2B2B"/>
        </w:rPr>
        <w:br w:type="textWrapping"/>
      </w:r>
      <w:r>
        <w:rPr>
          <w:rFonts w:hint="default" w:ascii="JetBrains Mono" w:hAnsi="JetBrains Mono" w:eastAsia="JetBrains Mono" w:cs="JetBrains Mono"/>
          <w:color w:val="A9B7C6"/>
          <w:sz w:val="13"/>
          <w:szCs w:val="13"/>
          <w:shd w:val="clear" w:fill="2B2B2B"/>
        </w:rPr>
        <w:br w:type="textWrapping"/>
      </w:r>
      <w:r>
        <w:rPr>
          <w:rFonts w:hint="default" w:ascii="JetBrains Mono" w:hAnsi="JetBrains Mono" w:eastAsia="JetBrains Mono" w:cs="JetBrains Mono"/>
          <w:color w:val="A9B7C6"/>
          <w:sz w:val="13"/>
          <w:szCs w:val="13"/>
          <w:shd w:val="clear" w:fill="2B2B2B"/>
        </w:rPr>
        <w:t xml:space="preserve">                </w:t>
      </w:r>
      <w:r>
        <w:rPr>
          <w:rFonts w:hint="default" w:ascii="JetBrains Mono" w:hAnsi="JetBrains Mono" w:eastAsia="JetBrains Mono" w:cs="JetBrains Mono"/>
          <w:color w:val="CC7832"/>
          <w:sz w:val="13"/>
          <w:szCs w:val="13"/>
          <w:shd w:val="clear" w:fill="2B2B2B"/>
        </w:rPr>
        <w:t xml:space="preserve">if </w:t>
      </w:r>
      <w:r>
        <w:rPr>
          <w:rFonts w:hint="default" w:ascii="JetBrains Mono" w:hAnsi="JetBrains Mono" w:eastAsia="JetBrains Mono" w:cs="JetBrains Mono"/>
          <w:color w:val="A9B7C6"/>
          <w:sz w:val="13"/>
          <w:szCs w:val="13"/>
          <w:shd w:val="clear" w:fill="2B2B2B"/>
        </w:rPr>
        <w:t>(</w:t>
      </w:r>
      <w:r>
        <w:rPr>
          <w:rFonts w:hint="default" w:ascii="JetBrains Mono" w:hAnsi="JetBrains Mono" w:eastAsia="JetBrains Mono" w:cs="JetBrains Mono"/>
          <w:i/>
          <w:color w:val="9876AA"/>
          <w:sz w:val="13"/>
          <w:szCs w:val="13"/>
          <w:shd w:val="clear" w:fill="2B2B2B"/>
        </w:rPr>
        <w:t xml:space="preserve">_withdrawal </w:t>
      </w:r>
      <w:r>
        <w:rPr>
          <w:rFonts w:hint="default" w:ascii="JetBrains Mono" w:hAnsi="JetBrains Mono" w:eastAsia="JetBrains Mono" w:cs="JetBrains Mono"/>
          <w:color w:val="A9B7C6"/>
          <w:sz w:val="13"/>
          <w:szCs w:val="13"/>
          <w:shd w:val="clear" w:fill="2B2B2B"/>
        </w:rPr>
        <w:t xml:space="preserve">!= </w:t>
      </w:r>
      <w:r>
        <w:rPr>
          <w:rFonts w:hint="default" w:ascii="JetBrains Mono" w:hAnsi="JetBrains Mono" w:eastAsia="JetBrains Mono" w:cs="JetBrains Mono"/>
          <w:color w:val="CC7832"/>
          <w:sz w:val="13"/>
          <w:szCs w:val="13"/>
          <w:shd w:val="clear" w:fill="2B2B2B"/>
        </w:rPr>
        <w:t>null</w:t>
      </w:r>
      <w:r>
        <w:rPr>
          <w:rFonts w:hint="default" w:ascii="JetBrains Mono" w:hAnsi="JetBrains Mono" w:eastAsia="JetBrains Mono" w:cs="JetBrains Mono"/>
          <w:color w:val="A9B7C6"/>
          <w:sz w:val="13"/>
          <w:szCs w:val="13"/>
          <w:shd w:val="clear" w:fill="2B2B2B"/>
        </w:rPr>
        <w:t>) {</w:t>
      </w:r>
      <w:r>
        <w:rPr>
          <w:rFonts w:hint="default" w:ascii="JetBrains Mono" w:hAnsi="JetBrains Mono" w:eastAsia="JetBrains Mono" w:cs="JetBrains Mono"/>
          <w:color w:val="A9B7C6"/>
          <w:sz w:val="13"/>
          <w:szCs w:val="13"/>
          <w:shd w:val="clear" w:fill="2B2B2B"/>
        </w:rPr>
        <w:br w:type="textWrapping"/>
      </w:r>
      <w:r>
        <w:rPr>
          <w:rFonts w:hint="default" w:ascii="JetBrains Mono" w:hAnsi="JetBrains Mono" w:eastAsia="JetBrains Mono" w:cs="JetBrains Mono"/>
          <w:color w:val="A9B7C6"/>
          <w:sz w:val="13"/>
          <w:szCs w:val="13"/>
          <w:shd w:val="clear" w:fill="2B2B2B"/>
        </w:rPr>
        <w:t xml:space="preserve">                    account_transactions.getItems().addAll( Collections.</w:t>
      </w:r>
      <w:r>
        <w:rPr>
          <w:rFonts w:hint="default" w:ascii="JetBrains Mono" w:hAnsi="JetBrains Mono" w:eastAsia="JetBrains Mono" w:cs="JetBrains Mono"/>
          <w:i/>
          <w:color w:val="A9B7C6"/>
          <w:sz w:val="13"/>
          <w:szCs w:val="13"/>
          <w:shd w:val="clear" w:fill="2B2B2B"/>
        </w:rPr>
        <w:t>singleton</w:t>
      </w:r>
      <w:r>
        <w:rPr>
          <w:rFonts w:hint="default" w:ascii="JetBrains Mono" w:hAnsi="JetBrains Mono" w:eastAsia="JetBrains Mono" w:cs="JetBrains Mono"/>
          <w:color w:val="A9B7C6"/>
          <w:sz w:val="13"/>
          <w:szCs w:val="13"/>
          <w:shd w:val="clear" w:fill="2B2B2B"/>
        </w:rPr>
        <w:t>(with) )</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i/>
          <w:color w:val="9876AA"/>
          <w:sz w:val="13"/>
          <w:szCs w:val="13"/>
          <w:shd w:val="clear" w:fill="2B2B2B"/>
        </w:rPr>
        <w:t>HistoryList</w:t>
      </w:r>
      <w:r>
        <w:rPr>
          <w:rFonts w:hint="default" w:ascii="JetBrains Mono" w:hAnsi="JetBrains Mono" w:eastAsia="JetBrains Mono" w:cs="JetBrains Mono"/>
          <w:color w:val="A9B7C6"/>
          <w:sz w:val="13"/>
          <w:szCs w:val="13"/>
          <w:shd w:val="clear" w:fill="2B2B2B"/>
        </w:rPr>
        <w:t xml:space="preserve">.add ( </w:t>
      </w:r>
      <w:r>
        <w:rPr>
          <w:rFonts w:hint="default" w:ascii="JetBrains Mono" w:hAnsi="JetBrains Mono" w:eastAsia="JetBrains Mono" w:cs="JetBrains Mono"/>
          <w:color w:val="CC7832"/>
          <w:sz w:val="13"/>
          <w:szCs w:val="13"/>
          <w:shd w:val="clear" w:fill="2B2B2B"/>
        </w:rPr>
        <w:t xml:space="preserve">new </w:t>
      </w:r>
      <w:r>
        <w:rPr>
          <w:rFonts w:hint="default" w:ascii="JetBrains Mono" w:hAnsi="JetBrains Mono" w:eastAsia="JetBrains Mono" w:cs="JetBrains Mono"/>
          <w:color w:val="A9B7C6"/>
          <w:sz w:val="13"/>
          <w:szCs w:val="13"/>
          <w:shd w:val="clear" w:fill="2B2B2B"/>
        </w:rPr>
        <w:t xml:space="preserve">TransactionsHistory( </w:t>
      </w:r>
      <w:r>
        <w:rPr>
          <w:rFonts w:hint="default" w:ascii="JetBrains Mono" w:hAnsi="JetBrains Mono" w:eastAsia="JetBrains Mono" w:cs="JetBrains Mono"/>
          <w:i/>
          <w:color w:val="9876AA"/>
          <w:sz w:val="13"/>
          <w:szCs w:val="13"/>
          <w:shd w:val="clear" w:fill="2B2B2B"/>
        </w:rPr>
        <w:t>_withdrawalID</w:t>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6A8759"/>
          <w:sz w:val="13"/>
          <w:szCs w:val="13"/>
          <w:shd w:val="clear" w:fill="2B2B2B"/>
        </w:rPr>
        <w:t>"Withdrawal"</w:t>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i/>
          <w:color w:val="9876AA"/>
          <w:sz w:val="13"/>
          <w:szCs w:val="13"/>
          <w:shd w:val="clear" w:fill="2B2B2B"/>
        </w:rPr>
        <w:t>_withdrawal</w:t>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i/>
          <w:color w:val="9876AA"/>
          <w:sz w:val="13"/>
          <w:szCs w:val="13"/>
          <w:shd w:val="clear" w:fill="2B2B2B"/>
        </w:rPr>
        <w:t>_withdrawalBalance</w:t>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i/>
          <w:color w:val="9876AA"/>
          <w:sz w:val="13"/>
          <w:szCs w:val="13"/>
          <w:shd w:val="clear" w:fill="2B2B2B"/>
        </w:rPr>
        <w:t>_withdrawalDate</w:t>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i/>
          <w:color w:val="9876AA"/>
          <w:sz w:val="13"/>
          <w:szCs w:val="13"/>
          <w:shd w:val="clear" w:fill="2B2B2B"/>
        </w:rPr>
        <w:t>_withdrawalTime</w:t>
      </w:r>
      <w:r>
        <w:rPr>
          <w:rFonts w:hint="default" w:ascii="JetBrains Mono" w:hAnsi="JetBrains Mono" w:eastAsia="JetBrains Mono" w:cs="JetBrains Mono"/>
          <w:color w:val="A9B7C6"/>
          <w:sz w:val="13"/>
          <w:szCs w:val="13"/>
          <w:shd w:val="clear" w:fill="2B2B2B"/>
        </w:rPr>
        <w:t>) )</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A9B7C6"/>
          <w:sz w:val="13"/>
          <w:szCs w:val="13"/>
          <w:shd w:val="clear" w:fill="2B2B2B"/>
        </w:rPr>
        <w:t>}</w:t>
      </w:r>
      <w:r>
        <w:rPr>
          <w:rFonts w:hint="default" w:ascii="JetBrains Mono" w:hAnsi="JetBrains Mono" w:eastAsia="JetBrains Mono" w:cs="JetBrains Mono"/>
          <w:color w:val="A9B7C6"/>
          <w:sz w:val="13"/>
          <w:szCs w:val="13"/>
          <w:shd w:val="clear" w:fill="2B2B2B"/>
        </w:rPr>
        <w:br w:type="textWrapping"/>
      </w:r>
      <w:r>
        <w:rPr>
          <w:rFonts w:hint="default" w:ascii="JetBrains Mono" w:hAnsi="JetBrains Mono" w:eastAsia="JetBrains Mono" w:cs="JetBrains Mono"/>
          <w:color w:val="A9B7C6"/>
          <w:sz w:val="13"/>
          <w:szCs w:val="13"/>
          <w:shd w:val="clear" w:fill="2B2B2B"/>
        </w:rPr>
        <w:t xml:space="preserve">                </w:t>
      </w:r>
      <w:r>
        <w:rPr>
          <w:rFonts w:hint="default" w:ascii="JetBrains Mono" w:hAnsi="JetBrains Mono" w:eastAsia="JetBrains Mono" w:cs="JetBrains Mono"/>
          <w:color w:val="CC7832"/>
          <w:sz w:val="13"/>
          <w:szCs w:val="13"/>
          <w:shd w:val="clear" w:fill="2B2B2B"/>
        </w:rPr>
        <w:t xml:space="preserve">if </w:t>
      </w:r>
      <w:r>
        <w:rPr>
          <w:rFonts w:hint="default" w:ascii="JetBrains Mono" w:hAnsi="JetBrains Mono" w:eastAsia="JetBrains Mono" w:cs="JetBrains Mono"/>
          <w:color w:val="A9B7C6"/>
          <w:sz w:val="13"/>
          <w:szCs w:val="13"/>
          <w:shd w:val="clear" w:fill="2B2B2B"/>
        </w:rPr>
        <w:t>(</w:t>
      </w:r>
      <w:r>
        <w:rPr>
          <w:rFonts w:hint="default" w:ascii="JetBrains Mono" w:hAnsi="JetBrains Mono" w:eastAsia="JetBrains Mono" w:cs="JetBrains Mono"/>
          <w:i/>
          <w:color w:val="9876AA"/>
          <w:sz w:val="13"/>
          <w:szCs w:val="13"/>
          <w:shd w:val="clear" w:fill="2B2B2B"/>
        </w:rPr>
        <w:t xml:space="preserve">_transferAmount </w:t>
      </w:r>
      <w:r>
        <w:rPr>
          <w:rFonts w:hint="default" w:ascii="JetBrains Mono" w:hAnsi="JetBrains Mono" w:eastAsia="JetBrains Mono" w:cs="JetBrains Mono"/>
          <w:color w:val="A9B7C6"/>
          <w:sz w:val="13"/>
          <w:szCs w:val="13"/>
          <w:shd w:val="clear" w:fill="2B2B2B"/>
        </w:rPr>
        <w:t xml:space="preserve">!= </w:t>
      </w:r>
      <w:r>
        <w:rPr>
          <w:rFonts w:hint="default" w:ascii="JetBrains Mono" w:hAnsi="JetBrains Mono" w:eastAsia="JetBrains Mono" w:cs="JetBrains Mono"/>
          <w:color w:val="CC7832"/>
          <w:sz w:val="13"/>
          <w:szCs w:val="13"/>
          <w:shd w:val="clear" w:fill="2B2B2B"/>
        </w:rPr>
        <w:t>null</w:t>
      </w:r>
      <w:r>
        <w:rPr>
          <w:rFonts w:hint="default" w:ascii="JetBrains Mono" w:hAnsi="JetBrains Mono" w:eastAsia="JetBrains Mono" w:cs="JetBrains Mono"/>
          <w:color w:val="A9B7C6"/>
          <w:sz w:val="13"/>
          <w:szCs w:val="13"/>
          <w:shd w:val="clear" w:fill="2B2B2B"/>
        </w:rPr>
        <w:t>) {</w:t>
      </w:r>
      <w:r>
        <w:rPr>
          <w:rFonts w:hint="default" w:ascii="JetBrains Mono" w:hAnsi="JetBrains Mono" w:eastAsia="JetBrains Mono" w:cs="JetBrains Mono"/>
          <w:color w:val="A9B7C6"/>
          <w:sz w:val="13"/>
          <w:szCs w:val="13"/>
          <w:shd w:val="clear" w:fill="2B2B2B"/>
        </w:rPr>
        <w:br w:type="textWrapping"/>
      </w:r>
      <w:r>
        <w:rPr>
          <w:rFonts w:hint="default" w:ascii="JetBrains Mono" w:hAnsi="JetBrains Mono" w:eastAsia="JetBrains Mono" w:cs="JetBrains Mono"/>
          <w:color w:val="A9B7C6"/>
          <w:sz w:val="13"/>
          <w:szCs w:val="13"/>
          <w:shd w:val="clear" w:fill="2B2B2B"/>
        </w:rPr>
        <w:t xml:space="preserve">                    account_transactions.getItems().addAll( Collections.</w:t>
      </w:r>
      <w:r>
        <w:rPr>
          <w:rFonts w:hint="default" w:ascii="JetBrains Mono" w:hAnsi="JetBrains Mono" w:eastAsia="JetBrains Mono" w:cs="JetBrains Mono"/>
          <w:i/>
          <w:color w:val="A9B7C6"/>
          <w:sz w:val="13"/>
          <w:szCs w:val="13"/>
          <w:shd w:val="clear" w:fill="2B2B2B"/>
        </w:rPr>
        <w:t>singleton</w:t>
      </w:r>
      <w:r>
        <w:rPr>
          <w:rFonts w:hint="default" w:ascii="JetBrains Mono" w:hAnsi="JetBrains Mono" w:eastAsia="JetBrains Mono" w:cs="JetBrains Mono"/>
          <w:color w:val="A9B7C6"/>
          <w:sz w:val="13"/>
          <w:szCs w:val="13"/>
          <w:shd w:val="clear" w:fill="2B2B2B"/>
        </w:rPr>
        <w:t>(trans) )</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i/>
          <w:color w:val="9876AA"/>
          <w:sz w:val="13"/>
          <w:szCs w:val="13"/>
          <w:shd w:val="clear" w:fill="2B2B2B"/>
        </w:rPr>
        <w:t>HistoryList</w:t>
      </w:r>
      <w:r>
        <w:rPr>
          <w:rFonts w:hint="default" w:ascii="JetBrains Mono" w:hAnsi="JetBrains Mono" w:eastAsia="JetBrains Mono" w:cs="JetBrains Mono"/>
          <w:color w:val="A9B7C6"/>
          <w:sz w:val="13"/>
          <w:szCs w:val="13"/>
          <w:shd w:val="clear" w:fill="2B2B2B"/>
        </w:rPr>
        <w:t xml:space="preserve">.add ( </w:t>
      </w:r>
      <w:r>
        <w:rPr>
          <w:rFonts w:hint="default" w:ascii="JetBrains Mono" w:hAnsi="JetBrains Mono" w:eastAsia="JetBrains Mono" w:cs="JetBrains Mono"/>
          <w:color w:val="CC7832"/>
          <w:sz w:val="13"/>
          <w:szCs w:val="13"/>
          <w:shd w:val="clear" w:fill="2B2B2B"/>
        </w:rPr>
        <w:t xml:space="preserve">new </w:t>
      </w:r>
      <w:r>
        <w:rPr>
          <w:rFonts w:hint="default" w:ascii="JetBrains Mono" w:hAnsi="JetBrains Mono" w:eastAsia="JetBrains Mono" w:cs="JetBrains Mono"/>
          <w:color w:val="A9B7C6"/>
          <w:sz w:val="13"/>
          <w:szCs w:val="13"/>
          <w:shd w:val="clear" w:fill="2B2B2B"/>
        </w:rPr>
        <w:t xml:space="preserve">TransactionsHistory( </w:t>
      </w:r>
      <w:r>
        <w:rPr>
          <w:rFonts w:hint="default" w:ascii="JetBrains Mono" w:hAnsi="JetBrains Mono" w:eastAsia="JetBrains Mono" w:cs="JetBrains Mono"/>
          <w:i/>
          <w:color w:val="9876AA"/>
          <w:sz w:val="13"/>
          <w:szCs w:val="13"/>
          <w:shd w:val="clear" w:fill="2B2B2B"/>
        </w:rPr>
        <w:t>_transferID</w:t>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6A8759"/>
          <w:sz w:val="13"/>
          <w:szCs w:val="13"/>
          <w:shd w:val="clear" w:fill="2B2B2B"/>
        </w:rPr>
        <w:t>"Transfer"</w:t>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i/>
          <w:color w:val="9876AA"/>
          <w:sz w:val="13"/>
          <w:szCs w:val="13"/>
          <w:shd w:val="clear" w:fill="2B2B2B"/>
        </w:rPr>
        <w:t>_transferAmount</w:t>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i/>
          <w:color w:val="9876AA"/>
          <w:sz w:val="13"/>
          <w:szCs w:val="13"/>
          <w:shd w:val="clear" w:fill="2B2B2B"/>
        </w:rPr>
        <w:t>_transferBalance</w:t>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i/>
          <w:color w:val="9876AA"/>
          <w:sz w:val="13"/>
          <w:szCs w:val="13"/>
          <w:shd w:val="clear" w:fill="2B2B2B"/>
        </w:rPr>
        <w:t>_transferDate</w:t>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i/>
          <w:color w:val="9876AA"/>
          <w:sz w:val="13"/>
          <w:szCs w:val="13"/>
          <w:shd w:val="clear" w:fill="2B2B2B"/>
        </w:rPr>
        <w:t>_transferTime</w:t>
      </w:r>
      <w:r>
        <w:rPr>
          <w:rFonts w:hint="default" w:ascii="JetBrains Mono" w:hAnsi="JetBrains Mono" w:eastAsia="JetBrains Mono" w:cs="JetBrains Mono"/>
          <w:color w:val="A9B7C6"/>
          <w:sz w:val="13"/>
          <w:szCs w:val="13"/>
          <w:shd w:val="clear" w:fill="2B2B2B"/>
        </w:rPr>
        <w:t>) )</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A9B7C6"/>
          <w:sz w:val="13"/>
          <w:szCs w:val="13"/>
          <w:shd w:val="clear" w:fill="2B2B2B"/>
        </w:rPr>
        <w:t>}</w:t>
      </w:r>
      <w:r>
        <w:rPr>
          <w:rFonts w:hint="default" w:ascii="JetBrains Mono" w:hAnsi="JetBrains Mono" w:eastAsia="JetBrains Mono" w:cs="JetBrains Mono"/>
          <w:color w:val="A9B7C6"/>
          <w:sz w:val="13"/>
          <w:szCs w:val="13"/>
          <w:shd w:val="clear" w:fill="2B2B2B"/>
        </w:rPr>
        <w:br w:type="textWrapping"/>
      </w:r>
      <w:r>
        <w:rPr>
          <w:rFonts w:hint="default" w:ascii="JetBrains Mono" w:hAnsi="JetBrains Mono" w:eastAsia="JetBrains Mono" w:cs="JetBrains Mono"/>
          <w:color w:val="A9B7C6"/>
          <w:sz w:val="13"/>
          <w:szCs w:val="13"/>
          <w:shd w:val="clear" w:fill="2B2B2B"/>
        </w:rPr>
        <w:br w:type="textWrapping"/>
      </w:r>
      <w:r>
        <w:rPr>
          <w:rFonts w:hint="default" w:ascii="JetBrains Mono" w:hAnsi="JetBrains Mono" w:eastAsia="JetBrains Mono" w:cs="JetBrains Mono"/>
          <w:color w:val="A9B7C6"/>
          <w:sz w:val="13"/>
          <w:szCs w:val="13"/>
          <w:shd w:val="clear" w:fill="2B2B2B"/>
        </w:rPr>
        <w:t xml:space="preserve">            }</w:t>
      </w:r>
      <w:r>
        <w:rPr>
          <w:rFonts w:hint="default" w:ascii="JetBrains Mono" w:hAnsi="JetBrains Mono" w:eastAsia="JetBrains Mono" w:cs="JetBrains Mono"/>
          <w:color w:val="A9B7C6"/>
          <w:sz w:val="13"/>
          <w:szCs w:val="13"/>
          <w:shd w:val="clear" w:fill="2B2B2B"/>
        </w:rPr>
        <w:br w:type="textWrapping"/>
      </w:r>
      <w:r>
        <w:rPr>
          <w:rFonts w:hint="default" w:ascii="JetBrains Mono" w:hAnsi="JetBrains Mono" w:eastAsia="JetBrains Mono" w:cs="JetBrains Mono"/>
          <w:color w:val="A9B7C6"/>
          <w:sz w:val="13"/>
          <w:szCs w:val="13"/>
          <w:shd w:val="clear" w:fill="2B2B2B"/>
        </w:rPr>
        <w:br w:type="textWrapping"/>
      </w:r>
      <w:r>
        <w:rPr>
          <w:rFonts w:hint="default" w:ascii="JetBrains Mono" w:hAnsi="JetBrains Mono" w:eastAsia="JetBrains Mono" w:cs="JetBrains Mono"/>
          <w:color w:val="A9B7C6"/>
          <w:sz w:val="13"/>
          <w:szCs w:val="13"/>
          <w:shd w:val="clear" w:fill="2B2B2B"/>
        </w:rPr>
        <w:t xml:space="preserve">        }</w:t>
      </w:r>
      <w:r>
        <w:rPr>
          <w:rFonts w:hint="default" w:ascii="JetBrains Mono" w:hAnsi="JetBrains Mono" w:eastAsia="JetBrains Mono" w:cs="JetBrains Mono"/>
          <w:color w:val="A9B7C6"/>
          <w:sz w:val="13"/>
          <w:szCs w:val="13"/>
          <w:shd w:val="clear" w:fill="2B2B2B"/>
        </w:rPr>
        <w:br w:type="textWrapping"/>
      </w:r>
      <w:r>
        <w:rPr>
          <w:rFonts w:hint="default" w:ascii="JetBrains Mono" w:hAnsi="JetBrains Mono" w:eastAsia="JetBrains Mono" w:cs="JetBrains Mono"/>
          <w:color w:val="A9B7C6"/>
          <w:sz w:val="13"/>
          <w:szCs w:val="13"/>
          <w:shd w:val="clear" w:fill="2B2B2B"/>
        </w:rPr>
        <w:br w:type="textWrapping"/>
      </w:r>
      <w:r>
        <w:rPr>
          <w:rFonts w:hint="default" w:ascii="JetBrains Mono" w:hAnsi="JetBrains Mono" w:eastAsia="JetBrains Mono" w:cs="JetBrains Mono"/>
          <w:color w:val="A9B7C6"/>
          <w:sz w:val="13"/>
          <w:szCs w:val="13"/>
          <w:shd w:val="clear" w:fill="2B2B2B"/>
        </w:rPr>
        <w:t xml:space="preserve">    }</w:t>
      </w:r>
      <w:r>
        <w:rPr>
          <w:rFonts w:hint="default" w:ascii="JetBrains Mono" w:hAnsi="JetBrains Mono" w:eastAsia="JetBrains Mono" w:cs="JetBrains Mono"/>
          <w:color w:val="A9B7C6"/>
          <w:sz w:val="13"/>
          <w:szCs w:val="13"/>
          <w:shd w:val="clear" w:fill="2B2B2B"/>
        </w:rPr>
        <w:br w:type="textWrapping"/>
      </w:r>
      <w:r>
        <w:rPr>
          <w:rFonts w:hint="default" w:ascii="JetBrains Mono" w:hAnsi="JetBrains Mono" w:eastAsia="JetBrains Mono" w:cs="JetBrains Mono"/>
          <w:color w:val="A9B7C6"/>
          <w:sz w:val="13"/>
          <w:szCs w:val="13"/>
          <w:shd w:val="clear" w:fill="2B2B2B"/>
        </w:rPr>
        <w:t>}</w:t>
      </w:r>
    </w:p>
    <w:p>
      <w:pPr>
        <w:pStyle w:val="8"/>
        <w:keepNext w:val="0"/>
        <w:keepLines w:val="0"/>
        <w:widowControl/>
        <w:suppressLineNumbers w:val="0"/>
        <w:rPr>
          <w:rFonts w:hint="default" w:ascii="Times New Roman Bold Italic" w:hAnsi="Times New Roman Bold Italic" w:cs="Times New Roman Bold Italic"/>
          <w:b/>
          <w:bCs/>
          <w:i/>
          <w:iCs/>
          <w:kern w:val="2"/>
          <w:sz w:val="32"/>
          <w:szCs w:val="36"/>
          <w:lang w:eastAsia="zh-CN"/>
        </w:rPr>
      </w:pPr>
    </w:p>
    <w:p>
      <w:pPr>
        <w:pStyle w:val="8"/>
        <w:keepNext w:val="0"/>
        <w:keepLines w:val="0"/>
        <w:widowControl/>
        <w:suppressLineNumbers w:val="0"/>
        <w:rPr>
          <w:rFonts w:hint="default" w:ascii="Times New Roman Bold Italic" w:hAnsi="Times New Roman Bold Italic" w:cs="Times New Roman Bold Italic"/>
          <w:b/>
          <w:bCs/>
          <w:i/>
          <w:iCs/>
          <w:kern w:val="2"/>
          <w:sz w:val="32"/>
          <w:szCs w:val="36"/>
          <w:lang w:eastAsia="zh-CN"/>
        </w:rPr>
      </w:pPr>
      <w:r>
        <w:rPr>
          <w:rFonts w:hint="default" w:ascii="Times New Roman Bold Italic" w:hAnsi="Times New Roman Bold Italic" w:cs="Times New Roman Bold Italic"/>
          <w:b/>
          <w:bCs/>
          <w:i/>
          <w:iCs/>
          <w:kern w:val="2"/>
          <w:sz w:val="32"/>
          <w:szCs w:val="36"/>
          <w:lang w:eastAsia="zh-CN"/>
        </w:rPr>
        <w:t>LoginValidator Interface</w:t>
      </w:r>
    </w:p>
    <w:p>
      <w:pPr>
        <w:pStyle w:val="7"/>
        <w:keepNext w:val="0"/>
        <w:keepLines w:val="0"/>
        <w:widowControl/>
        <w:suppressLineNumbers w:val="0"/>
        <w:shd w:val="clear" w:fill="2B2B2B"/>
        <w:rPr>
          <w:rFonts w:ascii="JetBrains Mono" w:hAnsi="JetBrains Mono" w:eastAsia="JetBrains Mono" w:cs="JetBrains Mono"/>
          <w:color w:val="A9B7C6"/>
          <w:sz w:val="13"/>
          <w:szCs w:val="13"/>
        </w:rPr>
      </w:pPr>
      <w:r>
        <w:rPr>
          <w:rFonts w:hint="default" w:ascii="JetBrains Mono" w:hAnsi="JetBrains Mono" w:eastAsia="JetBrains Mono" w:cs="JetBrains Mono"/>
          <w:color w:val="CC7832"/>
          <w:sz w:val="13"/>
          <w:szCs w:val="13"/>
          <w:shd w:val="clear" w:fill="2B2B2B"/>
        </w:rPr>
        <w:t xml:space="preserve">package </w:t>
      </w:r>
      <w:r>
        <w:rPr>
          <w:rFonts w:hint="default" w:ascii="JetBrains Mono" w:hAnsi="JetBrains Mono" w:eastAsia="JetBrains Mono" w:cs="JetBrains Mono"/>
          <w:color w:val="A9B7C6"/>
          <w:sz w:val="13"/>
          <w:szCs w:val="13"/>
          <w:shd w:val="clear" w:fill="2B2B2B"/>
        </w:rPr>
        <w:t>Models</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import </w:t>
      </w:r>
      <w:r>
        <w:rPr>
          <w:rFonts w:hint="default" w:ascii="JetBrains Mono" w:hAnsi="JetBrains Mono" w:eastAsia="JetBrains Mono" w:cs="JetBrains Mono"/>
          <w:color w:val="A9B7C6"/>
          <w:sz w:val="13"/>
          <w:szCs w:val="13"/>
          <w:shd w:val="clear" w:fill="2B2B2B"/>
        </w:rPr>
        <w:t>javafx.scene.control.TextField</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import </w:t>
      </w:r>
      <w:r>
        <w:rPr>
          <w:rFonts w:hint="default" w:ascii="JetBrains Mono" w:hAnsi="JetBrains Mono" w:eastAsia="JetBrains Mono" w:cs="JetBrains Mono"/>
          <w:color w:val="A9B7C6"/>
          <w:sz w:val="13"/>
          <w:szCs w:val="13"/>
          <w:shd w:val="clear" w:fill="2B2B2B"/>
        </w:rPr>
        <w:t>javafx.scene.text.Text</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public interface </w:t>
      </w:r>
      <w:r>
        <w:rPr>
          <w:rFonts w:hint="default" w:ascii="JetBrains Mono" w:hAnsi="JetBrains Mono" w:eastAsia="JetBrains Mono" w:cs="JetBrains Mono"/>
          <w:color w:val="A9B7C6"/>
          <w:sz w:val="13"/>
          <w:szCs w:val="13"/>
          <w:shd w:val="clear" w:fill="2B2B2B"/>
        </w:rPr>
        <w:t>LoginValidator {</w:t>
      </w:r>
      <w:r>
        <w:rPr>
          <w:rFonts w:hint="default" w:ascii="JetBrains Mono" w:hAnsi="JetBrains Mono" w:eastAsia="JetBrains Mono" w:cs="JetBrains Mono"/>
          <w:color w:val="A9B7C6"/>
          <w:sz w:val="13"/>
          <w:szCs w:val="13"/>
          <w:shd w:val="clear" w:fill="2B2B2B"/>
        </w:rPr>
        <w:br w:type="textWrapping"/>
      </w:r>
      <w:r>
        <w:rPr>
          <w:rFonts w:hint="default" w:ascii="JetBrains Mono" w:hAnsi="JetBrains Mono" w:eastAsia="JetBrains Mono" w:cs="JetBrains Mono"/>
          <w:color w:val="A9B7C6"/>
          <w:sz w:val="13"/>
          <w:szCs w:val="13"/>
          <w:shd w:val="clear" w:fill="2B2B2B"/>
        </w:rPr>
        <w:br w:type="textWrapping"/>
      </w:r>
      <w:r>
        <w:rPr>
          <w:rFonts w:hint="default" w:ascii="JetBrains Mono" w:hAnsi="JetBrains Mono" w:eastAsia="JetBrains Mono" w:cs="JetBrains Mono"/>
          <w:color w:val="A9B7C6"/>
          <w:sz w:val="13"/>
          <w:szCs w:val="13"/>
          <w:shd w:val="clear" w:fill="2B2B2B"/>
        </w:rPr>
        <w:t xml:space="preserve">    </w:t>
      </w:r>
      <w:r>
        <w:rPr>
          <w:rFonts w:hint="default" w:ascii="JetBrains Mono" w:hAnsi="JetBrains Mono" w:eastAsia="JetBrains Mono" w:cs="JetBrains Mono"/>
          <w:color w:val="CC7832"/>
          <w:sz w:val="13"/>
          <w:szCs w:val="13"/>
          <w:shd w:val="clear" w:fill="2B2B2B"/>
        </w:rPr>
        <w:t xml:space="preserve">static void </w:t>
      </w:r>
      <w:r>
        <w:rPr>
          <w:rFonts w:hint="default" w:ascii="JetBrains Mono" w:hAnsi="JetBrains Mono" w:eastAsia="JetBrains Mono" w:cs="JetBrains Mono"/>
          <w:color w:val="FFC66D"/>
          <w:sz w:val="13"/>
          <w:szCs w:val="13"/>
          <w:shd w:val="clear" w:fill="2B2B2B"/>
        </w:rPr>
        <w:t xml:space="preserve">validate </w:t>
      </w:r>
      <w:r>
        <w:rPr>
          <w:rFonts w:hint="default" w:ascii="JetBrains Mono" w:hAnsi="JetBrains Mono" w:eastAsia="JetBrains Mono" w:cs="JetBrains Mono"/>
          <w:color w:val="A9B7C6"/>
          <w:sz w:val="13"/>
          <w:szCs w:val="13"/>
          <w:shd w:val="clear" w:fill="2B2B2B"/>
        </w:rPr>
        <w:t>(String uname</w:t>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A9B7C6"/>
          <w:sz w:val="13"/>
          <w:szCs w:val="13"/>
          <w:shd w:val="clear" w:fill="2B2B2B"/>
        </w:rPr>
        <w:t>String pass</w:t>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A9B7C6"/>
          <w:sz w:val="13"/>
          <w:szCs w:val="13"/>
          <w:shd w:val="clear" w:fill="2B2B2B"/>
        </w:rPr>
        <w:t>TextField username</w:t>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A9B7C6"/>
          <w:sz w:val="13"/>
          <w:szCs w:val="13"/>
          <w:shd w:val="clear" w:fill="2B2B2B"/>
        </w:rPr>
        <w:t>TextField password</w:t>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A9B7C6"/>
          <w:sz w:val="13"/>
          <w:szCs w:val="13"/>
          <w:shd w:val="clear" w:fill="2B2B2B"/>
        </w:rPr>
        <w:t>Text message_status) {</w:t>
      </w:r>
      <w:r>
        <w:rPr>
          <w:rFonts w:hint="default" w:ascii="JetBrains Mono" w:hAnsi="JetBrains Mono" w:eastAsia="JetBrains Mono" w:cs="JetBrains Mono"/>
          <w:color w:val="A9B7C6"/>
          <w:sz w:val="13"/>
          <w:szCs w:val="13"/>
          <w:shd w:val="clear" w:fill="2B2B2B"/>
        </w:rPr>
        <w:br w:type="textWrapping"/>
      </w:r>
      <w:r>
        <w:rPr>
          <w:rFonts w:hint="default" w:ascii="JetBrains Mono" w:hAnsi="JetBrains Mono" w:eastAsia="JetBrains Mono" w:cs="JetBrains Mono"/>
          <w:color w:val="A9B7C6"/>
          <w:sz w:val="13"/>
          <w:szCs w:val="13"/>
          <w:shd w:val="clear" w:fill="2B2B2B"/>
        </w:rPr>
        <w:br w:type="textWrapping"/>
      </w:r>
      <w:r>
        <w:rPr>
          <w:rFonts w:hint="default" w:ascii="JetBrains Mono" w:hAnsi="JetBrains Mono" w:eastAsia="JetBrains Mono" w:cs="JetBrains Mono"/>
          <w:color w:val="A9B7C6"/>
          <w:sz w:val="13"/>
          <w:szCs w:val="13"/>
          <w:shd w:val="clear" w:fill="2B2B2B"/>
        </w:rPr>
        <w:t xml:space="preserve">        </w:t>
      </w:r>
      <w:r>
        <w:rPr>
          <w:rFonts w:hint="default" w:ascii="JetBrains Mono" w:hAnsi="JetBrains Mono" w:eastAsia="JetBrains Mono" w:cs="JetBrains Mono"/>
          <w:color w:val="CC7832"/>
          <w:sz w:val="13"/>
          <w:szCs w:val="13"/>
          <w:shd w:val="clear" w:fill="2B2B2B"/>
        </w:rPr>
        <w:t xml:space="preserve">if </w:t>
      </w:r>
      <w:r>
        <w:rPr>
          <w:rFonts w:hint="default" w:ascii="JetBrains Mono" w:hAnsi="JetBrains Mono" w:eastAsia="JetBrains Mono" w:cs="JetBrains Mono"/>
          <w:color w:val="A9B7C6"/>
          <w:sz w:val="13"/>
          <w:szCs w:val="13"/>
          <w:shd w:val="clear" w:fill="2B2B2B"/>
        </w:rPr>
        <w:t xml:space="preserve">( uname.length() == </w:t>
      </w:r>
      <w:r>
        <w:rPr>
          <w:rFonts w:hint="default" w:ascii="JetBrains Mono" w:hAnsi="JetBrains Mono" w:eastAsia="JetBrains Mono" w:cs="JetBrains Mono"/>
          <w:color w:val="6897BB"/>
          <w:sz w:val="13"/>
          <w:szCs w:val="13"/>
          <w:shd w:val="clear" w:fill="2B2B2B"/>
        </w:rPr>
        <w:t xml:space="preserve">0 </w:t>
      </w:r>
      <w:r>
        <w:rPr>
          <w:rFonts w:hint="default" w:ascii="JetBrains Mono" w:hAnsi="JetBrains Mono" w:eastAsia="JetBrains Mono" w:cs="JetBrains Mono"/>
          <w:color w:val="A9B7C6"/>
          <w:sz w:val="13"/>
          <w:szCs w:val="13"/>
          <w:shd w:val="clear" w:fill="2B2B2B"/>
        </w:rPr>
        <w:t>) {</w:t>
      </w:r>
      <w:r>
        <w:rPr>
          <w:rFonts w:hint="default" w:ascii="JetBrains Mono" w:hAnsi="JetBrains Mono" w:eastAsia="JetBrains Mono" w:cs="JetBrains Mono"/>
          <w:color w:val="A9B7C6"/>
          <w:sz w:val="13"/>
          <w:szCs w:val="13"/>
          <w:shd w:val="clear" w:fill="2B2B2B"/>
        </w:rPr>
        <w:br w:type="textWrapping"/>
      </w:r>
      <w:r>
        <w:rPr>
          <w:rFonts w:hint="default" w:ascii="JetBrains Mono" w:hAnsi="JetBrains Mono" w:eastAsia="JetBrains Mono" w:cs="JetBrains Mono"/>
          <w:color w:val="A9B7C6"/>
          <w:sz w:val="13"/>
          <w:szCs w:val="13"/>
          <w:shd w:val="clear" w:fill="2B2B2B"/>
        </w:rPr>
        <w:t xml:space="preserve">            username.setStyle(</w:t>
      </w:r>
      <w:r>
        <w:rPr>
          <w:rFonts w:hint="default" w:ascii="JetBrains Mono" w:hAnsi="JetBrains Mono" w:eastAsia="JetBrains Mono" w:cs="JetBrains Mono"/>
          <w:color w:val="6A8759"/>
          <w:sz w:val="13"/>
          <w:szCs w:val="13"/>
          <w:shd w:val="clear" w:fill="2B2B2B"/>
        </w:rPr>
        <w:t>"</w:t>
      </w:r>
      <w:r>
        <w:rPr>
          <w:rFonts w:hint="default" w:ascii="JetBrains Mono" w:hAnsi="JetBrains Mono" w:eastAsia="JetBrains Mono" w:cs="JetBrains Mono"/>
          <w:color w:val="6A8759"/>
          <w:sz w:val="13"/>
          <w:szCs w:val="13"/>
          <w:shd w:val="clear" w:fill="364135"/>
        </w:rPr>
        <w:t>-fx-border-color: red; -fx-border-width: 2px</w:t>
      </w:r>
      <w:r>
        <w:rPr>
          <w:rFonts w:hint="default" w:ascii="JetBrains Mono" w:hAnsi="JetBrains Mono" w:eastAsia="JetBrains Mono" w:cs="JetBrains Mono"/>
          <w:color w:val="6A8759"/>
          <w:sz w:val="13"/>
          <w:szCs w:val="13"/>
          <w:shd w:val="clear" w:fill="2B2B2B"/>
        </w:rPr>
        <w:t>"</w:t>
      </w:r>
      <w:r>
        <w:rPr>
          <w:rFonts w:hint="default" w:ascii="JetBrains Mono" w:hAnsi="JetBrains Mono" w:eastAsia="JetBrains Mono" w:cs="JetBrains Mono"/>
          <w:color w:val="A9B7C6"/>
          <w:sz w:val="13"/>
          <w:szCs w:val="13"/>
          <w:shd w:val="clear" w:fill="2B2B2B"/>
        </w:rPr>
        <w:t>)</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A9B7C6"/>
          <w:sz w:val="13"/>
          <w:szCs w:val="13"/>
          <w:shd w:val="clear" w:fill="2B2B2B"/>
        </w:rPr>
        <w:t>message_status.setStyle(</w:t>
      </w:r>
      <w:r>
        <w:rPr>
          <w:rFonts w:hint="default" w:ascii="JetBrains Mono" w:hAnsi="JetBrains Mono" w:eastAsia="JetBrains Mono" w:cs="JetBrains Mono"/>
          <w:color w:val="6A8759"/>
          <w:sz w:val="13"/>
          <w:szCs w:val="13"/>
          <w:shd w:val="clear" w:fill="2B2B2B"/>
        </w:rPr>
        <w:t>"</w:t>
      </w:r>
      <w:r>
        <w:rPr>
          <w:rFonts w:hint="default" w:ascii="JetBrains Mono" w:hAnsi="JetBrains Mono" w:eastAsia="JetBrains Mono" w:cs="JetBrains Mono"/>
          <w:color w:val="6A8759"/>
          <w:sz w:val="13"/>
          <w:szCs w:val="13"/>
          <w:shd w:val="clear" w:fill="364135"/>
        </w:rPr>
        <w:t>-fx-fill: #f66262;</w:t>
      </w:r>
      <w:r>
        <w:rPr>
          <w:rFonts w:hint="default" w:ascii="JetBrains Mono" w:hAnsi="JetBrains Mono" w:eastAsia="JetBrains Mono" w:cs="JetBrains Mono"/>
          <w:color w:val="6A8759"/>
          <w:sz w:val="13"/>
          <w:szCs w:val="13"/>
          <w:shd w:val="clear" w:fill="2B2B2B"/>
        </w:rPr>
        <w:t>"</w:t>
      </w:r>
      <w:r>
        <w:rPr>
          <w:rFonts w:hint="default" w:ascii="JetBrains Mono" w:hAnsi="JetBrains Mono" w:eastAsia="JetBrains Mono" w:cs="JetBrains Mono"/>
          <w:color w:val="A9B7C6"/>
          <w:sz w:val="13"/>
          <w:szCs w:val="13"/>
          <w:shd w:val="clear" w:fill="2B2B2B"/>
        </w:rPr>
        <w:t>)</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A9B7C6"/>
          <w:sz w:val="13"/>
          <w:szCs w:val="13"/>
          <w:shd w:val="clear" w:fill="2B2B2B"/>
        </w:rPr>
        <w:t>message_status.setText(</w:t>
      </w:r>
      <w:r>
        <w:rPr>
          <w:rFonts w:hint="default" w:ascii="JetBrains Mono" w:hAnsi="JetBrains Mono" w:eastAsia="JetBrains Mono" w:cs="JetBrains Mono"/>
          <w:color w:val="6A8759"/>
          <w:sz w:val="13"/>
          <w:szCs w:val="13"/>
          <w:shd w:val="clear" w:fill="2B2B2B"/>
        </w:rPr>
        <w:t>"username is required!"</w:t>
      </w:r>
      <w:r>
        <w:rPr>
          <w:rFonts w:hint="default" w:ascii="JetBrains Mono" w:hAnsi="JetBrains Mono" w:eastAsia="JetBrains Mono" w:cs="JetBrains Mono"/>
          <w:color w:val="A9B7C6"/>
          <w:sz w:val="13"/>
          <w:szCs w:val="13"/>
          <w:shd w:val="clear" w:fill="2B2B2B"/>
        </w:rPr>
        <w:t>)</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A9B7C6"/>
          <w:sz w:val="13"/>
          <w:szCs w:val="13"/>
          <w:shd w:val="clear" w:fill="2B2B2B"/>
        </w:rPr>
        <w:t>RegistrationAlertMessage.</w:t>
      </w:r>
      <w:r>
        <w:rPr>
          <w:rFonts w:hint="default" w:ascii="JetBrains Mono" w:hAnsi="JetBrains Mono" w:eastAsia="JetBrains Mono" w:cs="JetBrains Mono"/>
          <w:i/>
          <w:color w:val="A9B7C6"/>
          <w:sz w:val="13"/>
          <w:szCs w:val="13"/>
          <w:shd w:val="clear" w:fill="2B2B2B"/>
        </w:rPr>
        <w:t>message</w:t>
      </w:r>
      <w:r>
        <w:rPr>
          <w:rFonts w:hint="default" w:ascii="JetBrains Mono" w:hAnsi="JetBrains Mono" w:eastAsia="JetBrains Mono" w:cs="JetBrains Mono"/>
          <w:color w:val="A9B7C6"/>
          <w:sz w:val="13"/>
          <w:szCs w:val="13"/>
          <w:shd w:val="clear" w:fill="2B2B2B"/>
        </w:rPr>
        <w:t>(message_status)</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A9B7C6"/>
          <w:sz w:val="13"/>
          <w:szCs w:val="13"/>
          <w:shd w:val="clear" w:fill="2B2B2B"/>
        </w:rPr>
        <w:t>}</w:t>
      </w:r>
      <w:r>
        <w:rPr>
          <w:rFonts w:hint="default" w:ascii="JetBrains Mono" w:hAnsi="JetBrains Mono" w:eastAsia="JetBrains Mono" w:cs="JetBrains Mono"/>
          <w:color w:val="A9B7C6"/>
          <w:sz w:val="13"/>
          <w:szCs w:val="13"/>
          <w:shd w:val="clear" w:fill="2B2B2B"/>
        </w:rPr>
        <w:br w:type="textWrapping"/>
      </w:r>
      <w:r>
        <w:rPr>
          <w:rFonts w:hint="default" w:ascii="JetBrains Mono" w:hAnsi="JetBrains Mono" w:eastAsia="JetBrains Mono" w:cs="JetBrains Mono"/>
          <w:color w:val="A9B7C6"/>
          <w:sz w:val="13"/>
          <w:szCs w:val="13"/>
          <w:shd w:val="clear" w:fill="2B2B2B"/>
        </w:rPr>
        <w:t xml:space="preserve">        </w:t>
      </w:r>
      <w:r>
        <w:rPr>
          <w:rFonts w:hint="default" w:ascii="JetBrains Mono" w:hAnsi="JetBrains Mono" w:eastAsia="JetBrains Mono" w:cs="JetBrains Mono"/>
          <w:color w:val="CC7832"/>
          <w:sz w:val="13"/>
          <w:szCs w:val="13"/>
          <w:shd w:val="clear" w:fill="2B2B2B"/>
        </w:rPr>
        <w:t xml:space="preserve">else </w:t>
      </w:r>
      <w:r>
        <w:rPr>
          <w:rFonts w:hint="default" w:ascii="JetBrains Mono" w:hAnsi="JetBrains Mono" w:eastAsia="JetBrains Mono" w:cs="JetBrains Mono"/>
          <w:color w:val="A9B7C6"/>
          <w:sz w:val="13"/>
          <w:szCs w:val="13"/>
          <w:shd w:val="clear" w:fill="2B2B2B"/>
        </w:rPr>
        <w:t>username.setStyle(</w:t>
      </w:r>
      <w:r>
        <w:rPr>
          <w:rFonts w:hint="default" w:ascii="JetBrains Mono" w:hAnsi="JetBrains Mono" w:eastAsia="JetBrains Mono" w:cs="JetBrains Mono"/>
          <w:color w:val="CC7832"/>
          <w:sz w:val="13"/>
          <w:szCs w:val="13"/>
          <w:shd w:val="clear" w:fill="2B2B2B"/>
        </w:rPr>
        <w:t>null</w:t>
      </w:r>
      <w:r>
        <w:rPr>
          <w:rFonts w:hint="default" w:ascii="JetBrains Mono" w:hAnsi="JetBrains Mono" w:eastAsia="JetBrains Mono" w:cs="JetBrains Mono"/>
          <w:color w:val="A9B7C6"/>
          <w:sz w:val="13"/>
          <w:szCs w:val="13"/>
          <w:shd w:val="clear" w:fill="2B2B2B"/>
        </w:rPr>
        <w:t>)</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        if </w:t>
      </w:r>
      <w:r>
        <w:rPr>
          <w:rFonts w:hint="default" w:ascii="JetBrains Mono" w:hAnsi="JetBrains Mono" w:eastAsia="JetBrains Mono" w:cs="JetBrains Mono"/>
          <w:color w:val="A9B7C6"/>
          <w:sz w:val="13"/>
          <w:szCs w:val="13"/>
          <w:shd w:val="clear" w:fill="2B2B2B"/>
        </w:rPr>
        <w:t xml:space="preserve">( pass.length() &lt; </w:t>
      </w:r>
      <w:r>
        <w:rPr>
          <w:rFonts w:hint="default" w:ascii="JetBrains Mono" w:hAnsi="JetBrains Mono" w:eastAsia="JetBrains Mono" w:cs="JetBrains Mono"/>
          <w:color w:val="6897BB"/>
          <w:sz w:val="13"/>
          <w:szCs w:val="13"/>
          <w:shd w:val="clear" w:fill="2B2B2B"/>
        </w:rPr>
        <w:t xml:space="preserve">3 </w:t>
      </w:r>
      <w:r>
        <w:rPr>
          <w:rFonts w:hint="default" w:ascii="JetBrains Mono" w:hAnsi="JetBrains Mono" w:eastAsia="JetBrains Mono" w:cs="JetBrains Mono"/>
          <w:color w:val="A9B7C6"/>
          <w:sz w:val="13"/>
          <w:szCs w:val="13"/>
          <w:shd w:val="clear" w:fill="2B2B2B"/>
        </w:rPr>
        <w:t>) {</w:t>
      </w:r>
      <w:r>
        <w:rPr>
          <w:rFonts w:hint="default" w:ascii="JetBrains Mono" w:hAnsi="JetBrains Mono" w:eastAsia="JetBrains Mono" w:cs="JetBrains Mono"/>
          <w:color w:val="A9B7C6"/>
          <w:sz w:val="13"/>
          <w:szCs w:val="13"/>
          <w:shd w:val="clear" w:fill="2B2B2B"/>
        </w:rPr>
        <w:br w:type="textWrapping"/>
      </w:r>
      <w:r>
        <w:rPr>
          <w:rFonts w:hint="default" w:ascii="JetBrains Mono" w:hAnsi="JetBrains Mono" w:eastAsia="JetBrains Mono" w:cs="JetBrains Mono"/>
          <w:color w:val="A9B7C6"/>
          <w:sz w:val="13"/>
          <w:szCs w:val="13"/>
          <w:shd w:val="clear" w:fill="2B2B2B"/>
        </w:rPr>
        <w:t xml:space="preserve">            password.setStyle(</w:t>
      </w:r>
      <w:r>
        <w:rPr>
          <w:rFonts w:hint="default" w:ascii="JetBrains Mono" w:hAnsi="JetBrains Mono" w:eastAsia="JetBrains Mono" w:cs="JetBrains Mono"/>
          <w:color w:val="6A8759"/>
          <w:sz w:val="13"/>
          <w:szCs w:val="13"/>
          <w:shd w:val="clear" w:fill="2B2B2B"/>
        </w:rPr>
        <w:t>"</w:t>
      </w:r>
      <w:r>
        <w:rPr>
          <w:rFonts w:hint="default" w:ascii="JetBrains Mono" w:hAnsi="JetBrains Mono" w:eastAsia="JetBrains Mono" w:cs="JetBrains Mono"/>
          <w:color w:val="6A8759"/>
          <w:sz w:val="13"/>
          <w:szCs w:val="13"/>
          <w:shd w:val="clear" w:fill="364135"/>
        </w:rPr>
        <w:t>-fx-border-color: red; -fx-border-width: 2px</w:t>
      </w:r>
      <w:r>
        <w:rPr>
          <w:rFonts w:hint="default" w:ascii="JetBrains Mono" w:hAnsi="JetBrains Mono" w:eastAsia="JetBrains Mono" w:cs="JetBrains Mono"/>
          <w:color w:val="6A8759"/>
          <w:sz w:val="13"/>
          <w:szCs w:val="13"/>
          <w:shd w:val="clear" w:fill="2B2B2B"/>
        </w:rPr>
        <w:t>"</w:t>
      </w:r>
      <w:r>
        <w:rPr>
          <w:rFonts w:hint="default" w:ascii="JetBrains Mono" w:hAnsi="JetBrains Mono" w:eastAsia="JetBrains Mono" w:cs="JetBrains Mono"/>
          <w:color w:val="A9B7C6"/>
          <w:sz w:val="13"/>
          <w:szCs w:val="13"/>
          <w:shd w:val="clear" w:fill="2B2B2B"/>
        </w:rPr>
        <w:t>)</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A9B7C6"/>
          <w:sz w:val="13"/>
          <w:szCs w:val="13"/>
          <w:shd w:val="clear" w:fill="2B2B2B"/>
        </w:rPr>
        <w:t>message_status.setStyle(</w:t>
      </w:r>
      <w:r>
        <w:rPr>
          <w:rFonts w:hint="default" w:ascii="JetBrains Mono" w:hAnsi="JetBrains Mono" w:eastAsia="JetBrains Mono" w:cs="JetBrains Mono"/>
          <w:color w:val="6A8759"/>
          <w:sz w:val="13"/>
          <w:szCs w:val="13"/>
          <w:shd w:val="clear" w:fill="2B2B2B"/>
        </w:rPr>
        <w:t>"</w:t>
      </w:r>
      <w:r>
        <w:rPr>
          <w:rFonts w:hint="default" w:ascii="JetBrains Mono" w:hAnsi="JetBrains Mono" w:eastAsia="JetBrains Mono" w:cs="JetBrains Mono"/>
          <w:color w:val="6A8759"/>
          <w:sz w:val="13"/>
          <w:szCs w:val="13"/>
          <w:shd w:val="clear" w:fill="364135"/>
        </w:rPr>
        <w:t>-fx-fill: #f66262;</w:t>
      </w:r>
      <w:r>
        <w:rPr>
          <w:rFonts w:hint="default" w:ascii="JetBrains Mono" w:hAnsi="JetBrains Mono" w:eastAsia="JetBrains Mono" w:cs="JetBrains Mono"/>
          <w:color w:val="6A8759"/>
          <w:sz w:val="13"/>
          <w:szCs w:val="13"/>
          <w:shd w:val="clear" w:fill="2B2B2B"/>
        </w:rPr>
        <w:t>"</w:t>
      </w:r>
      <w:r>
        <w:rPr>
          <w:rFonts w:hint="default" w:ascii="JetBrains Mono" w:hAnsi="JetBrains Mono" w:eastAsia="JetBrains Mono" w:cs="JetBrains Mono"/>
          <w:color w:val="A9B7C6"/>
          <w:sz w:val="13"/>
          <w:szCs w:val="13"/>
          <w:shd w:val="clear" w:fill="2B2B2B"/>
        </w:rPr>
        <w:t>)</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A9B7C6"/>
          <w:sz w:val="13"/>
          <w:szCs w:val="13"/>
          <w:shd w:val="clear" w:fill="2B2B2B"/>
        </w:rPr>
        <w:t>message_status.setText(</w:t>
      </w:r>
      <w:r>
        <w:rPr>
          <w:rFonts w:hint="default" w:ascii="JetBrains Mono" w:hAnsi="JetBrains Mono" w:eastAsia="JetBrains Mono" w:cs="JetBrains Mono"/>
          <w:color w:val="6A8759"/>
          <w:sz w:val="13"/>
          <w:szCs w:val="13"/>
          <w:shd w:val="clear" w:fill="2B2B2B"/>
        </w:rPr>
        <w:t>"password is required!"</w:t>
      </w:r>
      <w:r>
        <w:rPr>
          <w:rFonts w:hint="default" w:ascii="JetBrains Mono" w:hAnsi="JetBrains Mono" w:eastAsia="JetBrains Mono" w:cs="JetBrains Mono"/>
          <w:color w:val="A9B7C6"/>
          <w:sz w:val="13"/>
          <w:szCs w:val="13"/>
          <w:shd w:val="clear" w:fill="2B2B2B"/>
        </w:rPr>
        <w:t>)</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A9B7C6"/>
          <w:sz w:val="13"/>
          <w:szCs w:val="13"/>
          <w:shd w:val="clear" w:fill="2B2B2B"/>
        </w:rPr>
        <w:t>RegistrationAlertMessage.</w:t>
      </w:r>
      <w:r>
        <w:rPr>
          <w:rFonts w:hint="default" w:ascii="JetBrains Mono" w:hAnsi="JetBrains Mono" w:eastAsia="JetBrains Mono" w:cs="JetBrains Mono"/>
          <w:i/>
          <w:color w:val="A9B7C6"/>
          <w:sz w:val="13"/>
          <w:szCs w:val="13"/>
          <w:shd w:val="clear" w:fill="2B2B2B"/>
        </w:rPr>
        <w:t>message</w:t>
      </w:r>
      <w:r>
        <w:rPr>
          <w:rFonts w:hint="default" w:ascii="JetBrains Mono" w:hAnsi="JetBrains Mono" w:eastAsia="JetBrains Mono" w:cs="JetBrains Mono"/>
          <w:color w:val="A9B7C6"/>
          <w:sz w:val="13"/>
          <w:szCs w:val="13"/>
          <w:shd w:val="clear" w:fill="2B2B2B"/>
        </w:rPr>
        <w:t>(message_status)</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A9B7C6"/>
          <w:sz w:val="13"/>
          <w:szCs w:val="13"/>
          <w:shd w:val="clear" w:fill="2B2B2B"/>
        </w:rPr>
        <w:t>}</w:t>
      </w:r>
      <w:r>
        <w:rPr>
          <w:rFonts w:hint="default" w:ascii="JetBrains Mono" w:hAnsi="JetBrains Mono" w:eastAsia="JetBrains Mono" w:cs="JetBrains Mono"/>
          <w:color w:val="A9B7C6"/>
          <w:sz w:val="13"/>
          <w:szCs w:val="13"/>
          <w:shd w:val="clear" w:fill="2B2B2B"/>
        </w:rPr>
        <w:br w:type="textWrapping"/>
      </w:r>
      <w:r>
        <w:rPr>
          <w:rFonts w:hint="default" w:ascii="JetBrains Mono" w:hAnsi="JetBrains Mono" w:eastAsia="JetBrains Mono" w:cs="JetBrains Mono"/>
          <w:color w:val="A9B7C6"/>
          <w:sz w:val="13"/>
          <w:szCs w:val="13"/>
          <w:shd w:val="clear" w:fill="2B2B2B"/>
        </w:rPr>
        <w:t xml:space="preserve">        </w:t>
      </w:r>
      <w:r>
        <w:rPr>
          <w:rFonts w:hint="default" w:ascii="JetBrains Mono" w:hAnsi="JetBrains Mono" w:eastAsia="JetBrains Mono" w:cs="JetBrains Mono"/>
          <w:color w:val="CC7832"/>
          <w:sz w:val="13"/>
          <w:szCs w:val="13"/>
          <w:shd w:val="clear" w:fill="2B2B2B"/>
        </w:rPr>
        <w:t xml:space="preserve">else </w:t>
      </w:r>
      <w:r>
        <w:rPr>
          <w:rFonts w:hint="default" w:ascii="JetBrains Mono" w:hAnsi="JetBrains Mono" w:eastAsia="JetBrains Mono" w:cs="JetBrains Mono"/>
          <w:color w:val="A9B7C6"/>
          <w:sz w:val="13"/>
          <w:szCs w:val="13"/>
          <w:shd w:val="clear" w:fill="2B2B2B"/>
        </w:rPr>
        <w:t>password.setStyle(</w:t>
      </w:r>
      <w:r>
        <w:rPr>
          <w:rFonts w:hint="default" w:ascii="JetBrains Mono" w:hAnsi="JetBrains Mono" w:eastAsia="JetBrains Mono" w:cs="JetBrains Mono"/>
          <w:color w:val="CC7832"/>
          <w:sz w:val="13"/>
          <w:szCs w:val="13"/>
          <w:shd w:val="clear" w:fill="2B2B2B"/>
        </w:rPr>
        <w:t>null</w:t>
      </w:r>
      <w:r>
        <w:rPr>
          <w:rFonts w:hint="default" w:ascii="JetBrains Mono" w:hAnsi="JetBrains Mono" w:eastAsia="JetBrains Mono" w:cs="JetBrains Mono"/>
          <w:color w:val="A9B7C6"/>
          <w:sz w:val="13"/>
          <w:szCs w:val="13"/>
          <w:shd w:val="clear" w:fill="2B2B2B"/>
        </w:rPr>
        <w:t>)</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A9B7C6"/>
          <w:sz w:val="13"/>
          <w:szCs w:val="13"/>
          <w:shd w:val="clear" w:fill="2B2B2B"/>
        </w:rPr>
        <w:t>}</w:t>
      </w:r>
      <w:r>
        <w:rPr>
          <w:rFonts w:hint="default" w:ascii="JetBrains Mono" w:hAnsi="JetBrains Mono" w:eastAsia="JetBrains Mono" w:cs="JetBrains Mono"/>
          <w:color w:val="A9B7C6"/>
          <w:sz w:val="13"/>
          <w:szCs w:val="13"/>
          <w:shd w:val="clear" w:fill="2B2B2B"/>
        </w:rPr>
        <w:br w:type="textWrapping"/>
      </w:r>
      <w:r>
        <w:rPr>
          <w:rFonts w:hint="default" w:ascii="JetBrains Mono" w:hAnsi="JetBrains Mono" w:eastAsia="JetBrains Mono" w:cs="JetBrains Mono"/>
          <w:color w:val="A9B7C6"/>
          <w:sz w:val="13"/>
          <w:szCs w:val="13"/>
          <w:shd w:val="clear" w:fill="2B2B2B"/>
        </w:rPr>
        <w:t>}</w:t>
      </w:r>
    </w:p>
    <w:p>
      <w:pPr>
        <w:pStyle w:val="8"/>
        <w:keepNext w:val="0"/>
        <w:keepLines w:val="0"/>
        <w:widowControl/>
        <w:suppressLineNumbers w:val="0"/>
        <w:rPr>
          <w:rFonts w:hint="default" w:ascii="Times New Roman Bold Italic" w:hAnsi="Times New Roman Bold Italic" w:cs="Times New Roman Bold Italic"/>
          <w:b/>
          <w:bCs/>
          <w:i/>
          <w:iCs/>
          <w:kern w:val="2"/>
          <w:sz w:val="32"/>
          <w:szCs w:val="36"/>
          <w:lang w:eastAsia="zh-CN"/>
        </w:rPr>
      </w:pPr>
    </w:p>
    <w:p>
      <w:pPr>
        <w:pStyle w:val="8"/>
        <w:keepNext w:val="0"/>
        <w:keepLines w:val="0"/>
        <w:widowControl/>
        <w:suppressLineNumbers w:val="0"/>
        <w:rPr>
          <w:rFonts w:hint="default" w:ascii="Times New Roman Bold Italic" w:hAnsi="Times New Roman Bold Italic" w:cs="Times New Roman Bold Italic"/>
          <w:b/>
          <w:bCs/>
          <w:i/>
          <w:iCs/>
          <w:kern w:val="2"/>
          <w:sz w:val="32"/>
          <w:szCs w:val="36"/>
          <w:lang w:eastAsia="zh-CN"/>
        </w:rPr>
      </w:pPr>
      <w:r>
        <w:rPr>
          <w:rFonts w:hint="default" w:ascii="Times New Roman Bold Italic" w:hAnsi="Times New Roman Bold Italic" w:cs="Times New Roman Bold Italic"/>
          <w:b/>
          <w:bCs/>
          <w:i/>
          <w:iCs/>
          <w:kern w:val="2"/>
          <w:sz w:val="32"/>
          <w:szCs w:val="36"/>
          <w:lang w:eastAsia="zh-CN"/>
        </w:rPr>
        <w:t>RegisterValidator Interface</w:t>
      </w:r>
    </w:p>
    <w:p>
      <w:pPr>
        <w:pStyle w:val="7"/>
        <w:keepNext w:val="0"/>
        <w:keepLines w:val="0"/>
        <w:widowControl/>
        <w:suppressLineNumbers w:val="0"/>
        <w:shd w:val="clear" w:fill="2B2B2B"/>
        <w:rPr>
          <w:rFonts w:ascii="JetBrains Mono" w:hAnsi="JetBrains Mono" w:eastAsia="JetBrains Mono" w:cs="JetBrains Mono"/>
          <w:color w:val="A9B7C6"/>
          <w:sz w:val="13"/>
          <w:szCs w:val="13"/>
        </w:rPr>
      </w:pPr>
      <w:r>
        <w:rPr>
          <w:rFonts w:hint="default" w:ascii="JetBrains Mono" w:hAnsi="JetBrains Mono" w:eastAsia="JetBrains Mono" w:cs="JetBrains Mono"/>
          <w:color w:val="CC7832"/>
          <w:sz w:val="13"/>
          <w:szCs w:val="13"/>
          <w:shd w:val="clear" w:fill="2B2B2B"/>
        </w:rPr>
        <w:t xml:space="preserve">package </w:t>
      </w:r>
      <w:r>
        <w:rPr>
          <w:rFonts w:hint="default" w:ascii="JetBrains Mono" w:hAnsi="JetBrains Mono" w:eastAsia="JetBrains Mono" w:cs="JetBrains Mono"/>
          <w:color w:val="A9B7C6"/>
          <w:sz w:val="13"/>
          <w:szCs w:val="13"/>
          <w:shd w:val="clear" w:fill="2B2B2B"/>
        </w:rPr>
        <w:t>Models</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import </w:t>
      </w:r>
      <w:r>
        <w:rPr>
          <w:rFonts w:hint="default" w:ascii="JetBrains Mono" w:hAnsi="JetBrains Mono" w:eastAsia="JetBrains Mono" w:cs="JetBrains Mono"/>
          <w:color w:val="A9B7C6"/>
          <w:sz w:val="13"/>
          <w:szCs w:val="13"/>
          <w:shd w:val="clear" w:fill="2B2B2B"/>
        </w:rPr>
        <w:t>javafx.scene.control.TextField</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import </w:t>
      </w:r>
      <w:r>
        <w:rPr>
          <w:rFonts w:hint="default" w:ascii="JetBrains Mono" w:hAnsi="JetBrains Mono" w:eastAsia="JetBrains Mono" w:cs="JetBrains Mono"/>
          <w:color w:val="A9B7C6"/>
          <w:sz w:val="13"/>
          <w:szCs w:val="13"/>
          <w:shd w:val="clear" w:fill="2B2B2B"/>
        </w:rPr>
        <w:t>javafx.scene.text.Text</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public interface </w:t>
      </w:r>
      <w:r>
        <w:rPr>
          <w:rFonts w:hint="default" w:ascii="JetBrains Mono" w:hAnsi="JetBrains Mono" w:eastAsia="JetBrains Mono" w:cs="JetBrains Mono"/>
          <w:color w:val="A9B7C6"/>
          <w:sz w:val="13"/>
          <w:szCs w:val="13"/>
          <w:shd w:val="clear" w:fill="2B2B2B"/>
        </w:rPr>
        <w:t>RegisterValidator {</w:t>
      </w:r>
      <w:r>
        <w:rPr>
          <w:rFonts w:hint="default" w:ascii="JetBrains Mono" w:hAnsi="JetBrains Mono" w:eastAsia="JetBrains Mono" w:cs="JetBrains Mono"/>
          <w:color w:val="A9B7C6"/>
          <w:sz w:val="13"/>
          <w:szCs w:val="13"/>
          <w:shd w:val="clear" w:fill="2B2B2B"/>
        </w:rPr>
        <w:br w:type="textWrapping"/>
      </w:r>
      <w:r>
        <w:rPr>
          <w:rFonts w:hint="default" w:ascii="JetBrains Mono" w:hAnsi="JetBrains Mono" w:eastAsia="JetBrains Mono" w:cs="JetBrains Mono"/>
          <w:color w:val="A9B7C6"/>
          <w:sz w:val="13"/>
          <w:szCs w:val="13"/>
          <w:shd w:val="clear" w:fill="2B2B2B"/>
        </w:rPr>
        <w:br w:type="textWrapping"/>
      </w:r>
      <w:r>
        <w:rPr>
          <w:rFonts w:hint="default" w:ascii="JetBrains Mono" w:hAnsi="JetBrains Mono" w:eastAsia="JetBrains Mono" w:cs="JetBrains Mono"/>
          <w:color w:val="A9B7C6"/>
          <w:sz w:val="13"/>
          <w:szCs w:val="13"/>
          <w:shd w:val="clear" w:fill="2B2B2B"/>
        </w:rPr>
        <w:t xml:space="preserve">    </w:t>
      </w:r>
      <w:r>
        <w:rPr>
          <w:rFonts w:hint="default" w:ascii="JetBrains Mono" w:hAnsi="JetBrains Mono" w:eastAsia="JetBrains Mono" w:cs="JetBrains Mono"/>
          <w:color w:val="CC7832"/>
          <w:sz w:val="13"/>
          <w:szCs w:val="13"/>
          <w:shd w:val="clear" w:fill="2B2B2B"/>
        </w:rPr>
        <w:t xml:space="preserve">static void </w:t>
      </w:r>
      <w:r>
        <w:rPr>
          <w:rFonts w:hint="default" w:ascii="JetBrains Mono" w:hAnsi="JetBrains Mono" w:eastAsia="JetBrains Mono" w:cs="JetBrains Mono"/>
          <w:color w:val="FFC66D"/>
          <w:sz w:val="13"/>
          <w:szCs w:val="13"/>
          <w:shd w:val="clear" w:fill="2B2B2B"/>
        </w:rPr>
        <w:t xml:space="preserve">validate </w:t>
      </w:r>
      <w:r>
        <w:rPr>
          <w:rFonts w:hint="default" w:ascii="JetBrains Mono" w:hAnsi="JetBrains Mono" w:eastAsia="JetBrains Mono" w:cs="JetBrains Mono"/>
          <w:color w:val="A9B7C6"/>
          <w:sz w:val="13"/>
          <w:szCs w:val="13"/>
          <w:shd w:val="clear" w:fill="2B2B2B"/>
        </w:rPr>
        <w:t>(String fname</w:t>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A9B7C6"/>
          <w:sz w:val="13"/>
          <w:szCs w:val="13"/>
          <w:shd w:val="clear" w:fill="2B2B2B"/>
        </w:rPr>
        <w:t>String lname</w:t>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A9B7C6"/>
          <w:sz w:val="13"/>
          <w:szCs w:val="13"/>
          <w:shd w:val="clear" w:fill="2B2B2B"/>
        </w:rPr>
        <w:t>String pass</w:t>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A9B7C6"/>
          <w:sz w:val="13"/>
          <w:szCs w:val="13"/>
          <w:shd w:val="clear" w:fill="2B2B2B"/>
        </w:rPr>
        <w:t>String cty</w:t>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A9B7C6"/>
          <w:sz w:val="13"/>
          <w:szCs w:val="13"/>
          <w:shd w:val="clear" w:fill="2B2B2B"/>
        </w:rPr>
        <w:t>String contct</w:t>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A9B7C6"/>
          <w:sz w:val="13"/>
          <w:szCs w:val="13"/>
          <w:shd w:val="clear" w:fill="2B2B2B"/>
        </w:rPr>
        <w:t>TextField firstname</w:t>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A9B7C6"/>
          <w:sz w:val="13"/>
          <w:szCs w:val="13"/>
          <w:shd w:val="clear" w:fill="2B2B2B"/>
        </w:rPr>
        <w:t>TextField lastname</w:t>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A9B7C6"/>
          <w:sz w:val="13"/>
          <w:szCs w:val="13"/>
          <w:shd w:val="clear" w:fill="2B2B2B"/>
        </w:rPr>
        <w:t>TextField password</w:t>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A9B7C6"/>
          <w:sz w:val="13"/>
          <w:szCs w:val="13"/>
          <w:shd w:val="clear" w:fill="2B2B2B"/>
        </w:rPr>
        <w:t>TextField city</w:t>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A9B7C6"/>
          <w:sz w:val="13"/>
          <w:szCs w:val="13"/>
          <w:shd w:val="clear" w:fill="2B2B2B"/>
        </w:rPr>
        <w:t>TextField contact</w:t>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A9B7C6"/>
          <w:sz w:val="13"/>
          <w:szCs w:val="13"/>
          <w:shd w:val="clear" w:fill="2B2B2B"/>
        </w:rPr>
        <w:t>Text message_status) {</w:t>
      </w:r>
      <w:r>
        <w:rPr>
          <w:rFonts w:hint="default" w:ascii="JetBrains Mono" w:hAnsi="JetBrains Mono" w:eastAsia="JetBrains Mono" w:cs="JetBrains Mono"/>
          <w:color w:val="A9B7C6"/>
          <w:sz w:val="13"/>
          <w:szCs w:val="13"/>
          <w:shd w:val="clear" w:fill="2B2B2B"/>
        </w:rPr>
        <w:br w:type="textWrapping"/>
      </w:r>
      <w:r>
        <w:rPr>
          <w:rFonts w:hint="default" w:ascii="JetBrains Mono" w:hAnsi="JetBrains Mono" w:eastAsia="JetBrains Mono" w:cs="JetBrains Mono"/>
          <w:color w:val="A9B7C6"/>
          <w:sz w:val="13"/>
          <w:szCs w:val="13"/>
          <w:shd w:val="clear" w:fill="2B2B2B"/>
        </w:rPr>
        <w:br w:type="textWrapping"/>
      </w:r>
      <w:r>
        <w:rPr>
          <w:rFonts w:hint="default" w:ascii="JetBrains Mono" w:hAnsi="JetBrains Mono" w:eastAsia="JetBrains Mono" w:cs="JetBrains Mono"/>
          <w:color w:val="A9B7C6"/>
          <w:sz w:val="13"/>
          <w:szCs w:val="13"/>
          <w:shd w:val="clear" w:fill="2B2B2B"/>
        </w:rPr>
        <w:t xml:space="preserve">        </w:t>
      </w:r>
      <w:r>
        <w:rPr>
          <w:rFonts w:hint="default" w:ascii="JetBrains Mono" w:hAnsi="JetBrains Mono" w:eastAsia="JetBrains Mono" w:cs="JetBrains Mono"/>
          <w:i/>
          <w:color w:val="A9B7C6"/>
          <w:sz w:val="13"/>
          <w:szCs w:val="13"/>
          <w:shd w:val="clear" w:fill="2B2B2B"/>
        </w:rPr>
        <w:t>fname</w:t>
      </w:r>
      <w:r>
        <w:rPr>
          <w:rFonts w:hint="default" w:ascii="JetBrains Mono" w:hAnsi="JetBrains Mono" w:eastAsia="JetBrains Mono" w:cs="JetBrains Mono"/>
          <w:color w:val="A9B7C6"/>
          <w:sz w:val="13"/>
          <w:szCs w:val="13"/>
          <w:shd w:val="clear" w:fill="2B2B2B"/>
        </w:rPr>
        <w:t>(fname</w:t>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A9B7C6"/>
          <w:sz w:val="13"/>
          <w:szCs w:val="13"/>
          <w:shd w:val="clear" w:fill="2B2B2B"/>
        </w:rPr>
        <w:t>lname</w:t>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A9B7C6"/>
          <w:sz w:val="13"/>
          <w:szCs w:val="13"/>
          <w:shd w:val="clear" w:fill="2B2B2B"/>
        </w:rPr>
        <w:t>firstname</w:t>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A9B7C6"/>
          <w:sz w:val="13"/>
          <w:szCs w:val="13"/>
          <w:shd w:val="clear" w:fill="2B2B2B"/>
        </w:rPr>
        <w:t>lastname</w:t>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A9B7C6"/>
          <w:sz w:val="13"/>
          <w:szCs w:val="13"/>
          <w:shd w:val="clear" w:fill="2B2B2B"/>
        </w:rPr>
        <w:t>message_status)</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        if </w:t>
      </w:r>
      <w:r>
        <w:rPr>
          <w:rFonts w:hint="default" w:ascii="JetBrains Mono" w:hAnsi="JetBrains Mono" w:eastAsia="JetBrains Mono" w:cs="JetBrains Mono"/>
          <w:color w:val="A9B7C6"/>
          <w:sz w:val="13"/>
          <w:szCs w:val="13"/>
          <w:shd w:val="clear" w:fill="2B2B2B"/>
        </w:rPr>
        <w:t xml:space="preserve">( pass.length() &lt; </w:t>
      </w:r>
      <w:r>
        <w:rPr>
          <w:rFonts w:hint="default" w:ascii="JetBrains Mono" w:hAnsi="JetBrains Mono" w:eastAsia="JetBrains Mono" w:cs="JetBrains Mono"/>
          <w:color w:val="6897BB"/>
          <w:sz w:val="13"/>
          <w:szCs w:val="13"/>
          <w:shd w:val="clear" w:fill="2B2B2B"/>
        </w:rPr>
        <w:t xml:space="preserve">8 </w:t>
      </w:r>
      <w:r>
        <w:rPr>
          <w:rFonts w:hint="default" w:ascii="JetBrains Mono" w:hAnsi="JetBrains Mono" w:eastAsia="JetBrains Mono" w:cs="JetBrains Mono"/>
          <w:color w:val="A9B7C6"/>
          <w:sz w:val="13"/>
          <w:szCs w:val="13"/>
          <w:shd w:val="clear" w:fill="2B2B2B"/>
        </w:rPr>
        <w:t>) {</w:t>
      </w:r>
      <w:r>
        <w:rPr>
          <w:rFonts w:hint="default" w:ascii="JetBrains Mono" w:hAnsi="JetBrains Mono" w:eastAsia="JetBrains Mono" w:cs="JetBrains Mono"/>
          <w:color w:val="A9B7C6"/>
          <w:sz w:val="13"/>
          <w:szCs w:val="13"/>
          <w:shd w:val="clear" w:fill="2B2B2B"/>
        </w:rPr>
        <w:br w:type="textWrapping"/>
      </w:r>
      <w:r>
        <w:rPr>
          <w:rFonts w:hint="default" w:ascii="JetBrains Mono" w:hAnsi="JetBrains Mono" w:eastAsia="JetBrains Mono" w:cs="JetBrains Mono"/>
          <w:color w:val="A9B7C6"/>
          <w:sz w:val="13"/>
          <w:szCs w:val="13"/>
          <w:shd w:val="clear" w:fill="2B2B2B"/>
        </w:rPr>
        <w:br w:type="textWrapping"/>
      </w:r>
      <w:r>
        <w:rPr>
          <w:rFonts w:hint="default" w:ascii="JetBrains Mono" w:hAnsi="JetBrains Mono" w:eastAsia="JetBrains Mono" w:cs="JetBrains Mono"/>
          <w:color w:val="A9B7C6"/>
          <w:sz w:val="13"/>
          <w:szCs w:val="13"/>
          <w:shd w:val="clear" w:fill="2B2B2B"/>
        </w:rPr>
        <w:t xml:space="preserve">            </w:t>
      </w:r>
      <w:r>
        <w:rPr>
          <w:rFonts w:hint="default" w:ascii="JetBrains Mono" w:hAnsi="JetBrains Mono" w:eastAsia="JetBrains Mono" w:cs="JetBrains Mono"/>
          <w:color w:val="CC7832"/>
          <w:sz w:val="13"/>
          <w:szCs w:val="13"/>
          <w:shd w:val="clear" w:fill="2B2B2B"/>
        </w:rPr>
        <w:t xml:space="preserve">if </w:t>
      </w:r>
      <w:r>
        <w:rPr>
          <w:rFonts w:hint="default" w:ascii="JetBrains Mono" w:hAnsi="JetBrains Mono" w:eastAsia="JetBrains Mono" w:cs="JetBrains Mono"/>
          <w:color w:val="A9B7C6"/>
          <w:sz w:val="13"/>
          <w:szCs w:val="13"/>
          <w:shd w:val="clear" w:fill="2B2B2B"/>
        </w:rPr>
        <w:t xml:space="preserve">( pass.length() == </w:t>
      </w:r>
      <w:r>
        <w:rPr>
          <w:rFonts w:hint="default" w:ascii="JetBrains Mono" w:hAnsi="JetBrains Mono" w:eastAsia="JetBrains Mono" w:cs="JetBrains Mono"/>
          <w:color w:val="6897BB"/>
          <w:sz w:val="13"/>
          <w:szCs w:val="13"/>
          <w:shd w:val="clear" w:fill="2B2B2B"/>
        </w:rPr>
        <w:t xml:space="preserve">0 </w:t>
      </w:r>
      <w:r>
        <w:rPr>
          <w:rFonts w:hint="default" w:ascii="JetBrains Mono" w:hAnsi="JetBrains Mono" w:eastAsia="JetBrains Mono" w:cs="JetBrains Mono"/>
          <w:color w:val="A9B7C6"/>
          <w:sz w:val="13"/>
          <w:szCs w:val="13"/>
          <w:shd w:val="clear" w:fill="2B2B2B"/>
        </w:rPr>
        <w:t>) {</w:t>
      </w:r>
      <w:r>
        <w:rPr>
          <w:rFonts w:hint="default" w:ascii="JetBrains Mono" w:hAnsi="JetBrains Mono" w:eastAsia="JetBrains Mono" w:cs="JetBrains Mono"/>
          <w:color w:val="A9B7C6"/>
          <w:sz w:val="13"/>
          <w:szCs w:val="13"/>
          <w:shd w:val="clear" w:fill="2B2B2B"/>
        </w:rPr>
        <w:br w:type="textWrapping"/>
      </w:r>
      <w:r>
        <w:rPr>
          <w:rFonts w:hint="default" w:ascii="JetBrains Mono" w:hAnsi="JetBrains Mono" w:eastAsia="JetBrains Mono" w:cs="JetBrains Mono"/>
          <w:color w:val="A9B7C6"/>
          <w:sz w:val="13"/>
          <w:szCs w:val="13"/>
          <w:shd w:val="clear" w:fill="2B2B2B"/>
        </w:rPr>
        <w:t xml:space="preserve">                password.setStyle(</w:t>
      </w:r>
      <w:r>
        <w:rPr>
          <w:rFonts w:hint="default" w:ascii="JetBrains Mono" w:hAnsi="JetBrains Mono" w:eastAsia="JetBrains Mono" w:cs="JetBrains Mono"/>
          <w:color w:val="6A8759"/>
          <w:sz w:val="13"/>
          <w:szCs w:val="13"/>
          <w:shd w:val="clear" w:fill="2B2B2B"/>
        </w:rPr>
        <w:t>"</w:t>
      </w:r>
      <w:r>
        <w:rPr>
          <w:rFonts w:hint="default" w:ascii="JetBrains Mono" w:hAnsi="JetBrains Mono" w:eastAsia="JetBrains Mono" w:cs="JetBrains Mono"/>
          <w:color w:val="6A8759"/>
          <w:sz w:val="13"/>
          <w:szCs w:val="13"/>
          <w:shd w:val="clear" w:fill="364135"/>
        </w:rPr>
        <w:t>-fx-border-color: red; -fx-border-width: 2px</w:t>
      </w:r>
      <w:r>
        <w:rPr>
          <w:rFonts w:hint="default" w:ascii="JetBrains Mono" w:hAnsi="JetBrains Mono" w:eastAsia="JetBrains Mono" w:cs="JetBrains Mono"/>
          <w:color w:val="6A8759"/>
          <w:sz w:val="13"/>
          <w:szCs w:val="13"/>
          <w:shd w:val="clear" w:fill="2B2B2B"/>
        </w:rPr>
        <w:t>"</w:t>
      </w:r>
      <w:r>
        <w:rPr>
          <w:rFonts w:hint="default" w:ascii="JetBrains Mono" w:hAnsi="JetBrains Mono" w:eastAsia="JetBrains Mono" w:cs="JetBrains Mono"/>
          <w:color w:val="A9B7C6"/>
          <w:sz w:val="13"/>
          <w:szCs w:val="13"/>
          <w:shd w:val="clear" w:fill="2B2B2B"/>
        </w:rPr>
        <w:t>)</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A9B7C6"/>
          <w:sz w:val="13"/>
          <w:szCs w:val="13"/>
          <w:shd w:val="clear" w:fill="2B2B2B"/>
        </w:rPr>
        <w:t>message_status.setStyle(</w:t>
      </w:r>
      <w:r>
        <w:rPr>
          <w:rFonts w:hint="default" w:ascii="JetBrains Mono" w:hAnsi="JetBrains Mono" w:eastAsia="JetBrains Mono" w:cs="JetBrains Mono"/>
          <w:color w:val="6A8759"/>
          <w:sz w:val="13"/>
          <w:szCs w:val="13"/>
          <w:shd w:val="clear" w:fill="2B2B2B"/>
        </w:rPr>
        <w:t>"</w:t>
      </w:r>
      <w:r>
        <w:rPr>
          <w:rFonts w:hint="default" w:ascii="JetBrains Mono" w:hAnsi="JetBrains Mono" w:eastAsia="JetBrains Mono" w:cs="JetBrains Mono"/>
          <w:color w:val="6A8759"/>
          <w:sz w:val="13"/>
          <w:szCs w:val="13"/>
          <w:shd w:val="clear" w:fill="364135"/>
        </w:rPr>
        <w:t>-fx-fill: #f66262;</w:t>
      </w:r>
      <w:r>
        <w:rPr>
          <w:rFonts w:hint="default" w:ascii="JetBrains Mono" w:hAnsi="JetBrains Mono" w:eastAsia="JetBrains Mono" w:cs="JetBrains Mono"/>
          <w:color w:val="6A8759"/>
          <w:sz w:val="13"/>
          <w:szCs w:val="13"/>
          <w:shd w:val="clear" w:fill="2B2B2B"/>
        </w:rPr>
        <w:t>"</w:t>
      </w:r>
      <w:r>
        <w:rPr>
          <w:rFonts w:hint="default" w:ascii="JetBrains Mono" w:hAnsi="JetBrains Mono" w:eastAsia="JetBrains Mono" w:cs="JetBrains Mono"/>
          <w:color w:val="A9B7C6"/>
          <w:sz w:val="13"/>
          <w:szCs w:val="13"/>
          <w:shd w:val="clear" w:fill="2B2B2B"/>
        </w:rPr>
        <w:t>)</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A9B7C6"/>
          <w:sz w:val="13"/>
          <w:szCs w:val="13"/>
          <w:shd w:val="clear" w:fill="2B2B2B"/>
        </w:rPr>
        <w:t>message_status.setText(</w:t>
      </w:r>
      <w:r>
        <w:rPr>
          <w:rFonts w:hint="default" w:ascii="JetBrains Mono" w:hAnsi="JetBrains Mono" w:eastAsia="JetBrains Mono" w:cs="JetBrains Mono"/>
          <w:color w:val="6A8759"/>
          <w:sz w:val="13"/>
          <w:szCs w:val="13"/>
          <w:shd w:val="clear" w:fill="2B2B2B"/>
        </w:rPr>
        <w:t>"field cannot be empty."</w:t>
      </w:r>
      <w:r>
        <w:rPr>
          <w:rFonts w:hint="default" w:ascii="JetBrains Mono" w:hAnsi="JetBrains Mono" w:eastAsia="JetBrains Mono" w:cs="JetBrains Mono"/>
          <w:color w:val="A9B7C6"/>
          <w:sz w:val="13"/>
          <w:szCs w:val="13"/>
          <w:shd w:val="clear" w:fill="2B2B2B"/>
        </w:rPr>
        <w:t>)</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A9B7C6"/>
          <w:sz w:val="13"/>
          <w:szCs w:val="13"/>
          <w:shd w:val="clear" w:fill="2B2B2B"/>
        </w:rPr>
        <w:t>AlertMessage.</w:t>
      </w:r>
      <w:r>
        <w:rPr>
          <w:rFonts w:hint="default" w:ascii="JetBrains Mono" w:hAnsi="JetBrains Mono" w:eastAsia="JetBrains Mono" w:cs="JetBrains Mono"/>
          <w:i/>
          <w:color w:val="A9B7C6"/>
          <w:sz w:val="13"/>
          <w:szCs w:val="13"/>
          <w:shd w:val="clear" w:fill="2B2B2B"/>
        </w:rPr>
        <w:t>message</w:t>
      </w:r>
      <w:r>
        <w:rPr>
          <w:rFonts w:hint="default" w:ascii="JetBrains Mono" w:hAnsi="JetBrains Mono" w:eastAsia="JetBrains Mono" w:cs="JetBrains Mono"/>
          <w:color w:val="A9B7C6"/>
          <w:sz w:val="13"/>
          <w:szCs w:val="13"/>
          <w:shd w:val="clear" w:fill="2B2B2B"/>
        </w:rPr>
        <w:t>(message_status)</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A9B7C6"/>
          <w:sz w:val="13"/>
          <w:szCs w:val="13"/>
          <w:shd w:val="clear" w:fill="2B2B2B"/>
        </w:rPr>
        <w:t>}</w:t>
      </w:r>
      <w:r>
        <w:rPr>
          <w:rFonts w:hint="default" w:ascii="JetBrains Mono" w:hAnsi="JetBrains Mono" w:eastAsia="JetBrains Mono" w:cs="JetBrains Mono"/>
          <w:color w:val="A9B7C6"/>
          <w:sz w:val="13"/>
          <w:szCs w:val="13"/>
          <w:shd w:val="clear" w:fill="2B2B2B"/>
        </w:rPr>
        <w:br w:type="textWrapping"/>
      </w:r>
      <w:r>
        <w:rPr>
          <w:rFonts w:hint="default" w:ascii="JetBrains Mono" w:hAnsi="JetBrains Mono" w:eastAsia="JetBrains Mono" w:cs="JetBrains Mono"/>
          <w:color w:val="A9B7C6"/>
          <w:sz w:val="13"/>
          <w:szCs w:val="13"/>
          <w:shd w:val="clear" w:fill="2B2B2B"/>
        </w:rPr>
        <w:t xml:space="preserve">            </w:t>
      </w:r>
      <w:r>
        <w:rPr>
          <w:rFonts w:hint="default" w:ascii="JetBrains Mono" w:hAnsi="JetBrains Mono" w:eastAsia="JetBrains Mono" w:cs="JetBrains Mono"/>
          <w:color w:val="CC7832"/>
          <w:sz w:val="13"/>
          <w:szCs w:val="13"/>
          <w:shd w:val="clear" w:fill="2B2B2B"/>
        </w:rPr>
        <w:t xml:space="preserve">else </w:t>
      </w:r>
      <w:r>
        <w:rPr>
          <w:rFonts w:hint="default" w:ascii="JetBrains Mono" w:hAnsi="JetBrains Mono" w:eastAsia="JetBrains Mono" w:cs="JetBrains Mono"/>
          <w:color w:val="A9B7C6"/>
          <w:sz w:val="13"/>
          <w:szCs w:val="13"/>
          <w:shd w:val="clear" w:fill="2B2B2B"/>
        </w:rPr>
        <w:t>password.setStyle(</w:t>
      </w:r>
      <w:r>
        <w:rPr>
          <w:rFonts w:hint="default" w:ascii="JetBrains Mono" w:hAnsi="JetBrains Mono" w:eastAsia="JetBrains Mono" w:cs="JetBrains Mono"/>
          <w:color w:val="CC7832"/>
          <w:sz w:val="13"/>
          <w:szCs w:val="13"/>
          <w:shd w:val="clear" w:fill="2B2B2B"/>
        </w:rPr>
        <w:t>null</w:t>
      </w:r>
      <w:r>
        <w:rPr>
          <w:rFonts w:hint="default" w:ascii="JetBrains Mono" w:hAnsi="JetBrains Mono" w:eastAsia="JetBrains Mono" w:cs="JetBrains Mono"/>
          <w:color w:val="A9B7C6"/>
          <w:sz w:val="13"/>
          <w:szCs w:val="13"/>
          <w:shd w:val="clear" w:fill="2B2B2B"/>
        </w:rPr>
        <w:t>)</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A9B7C6"/>
          <w:sz w:val="13"/>
          <w:szCs w:val="13"/>
          <w:shd w:val="clear" w:fill="2B2B2B"/>
        </w:rPr>
        <w:t>password.setStyle(</w:t>
      </w:r>
      <w:r>
        <w:rPr>
          <w:rFonts w:hint="default" w:ascii="JetBrains Mono" w:hAnsi="JetBrains Mono" w:eastAsia="JetBrains Mono" w:cs="JetBrains Mono"/>
          <w:color w:val="6A8759"/>
          <w:sz w:val="13"/>
          <w:szCs w:val="13"/>
          <w:shd w:val="clear" w:fill="2B2B2B"/>
        </w:rPr>
        <w:t>"</w:t>
      </w:r>
      <w:r>
        <w:rPr>
          <w:rFonts w:hint="default" w:ascii="JetBrains Mono" w:hAnsi="JetBrains Mono" w:eastAsia="JetBrains Mono" w:cs="JetBrains Mono"/>
          <w:color w:val="6A8759"/>
          <w:sz w:val="13"/>
          <w:szCs w:val="13"/>
          <w:shd w:val="clear" w:fill="364135"/>
        </w:rPr>
        <w:t>-fx-border-color: red; -fx-border-width: 2px</w:t>
      </w:r>
      <w:r>
        <w:rPr>
          <w:rFonts w:hint="default" w:ascii="JetBrains Mono" w:hAnsi="JetBrains Mono" w:eastAsia="JetBrains Mono" w:cs="JetBrains Mono"/>
          <w:color w:val="6A8759"/>
          <w:sz w:val="13"/>
          <w:szCs w:val="13"/>
          <w:shd w:val="clear" w:fill="2B2B2B"/>
        </w:rPr>
        <w:t>"</w:t>
      </w:r>
      <w:r>
        <w:rPr>
          <w:rFonts w:hint="default" w:ascii="JetBrains Mono" w:hAnsi="JetBrains Mono" w:eastAsia="JetBrains Mono" w:cs="JetBrains Mono"/>
          <w:color w:val="A9B7C6"/>
          <w:sz w:val="13"/>
          <w:szCs w:val="13"/>
          <w:shd w:val="clear" w:fill="2B2B2B"/>
        </w:rPr>
        <w:t>)</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A9B7C6"/>
          <w:sz w:val="13"/>
          <w:szCs w:val="13"/>
          <w:shd w:val="clear" w:fill="2B2B2B"/>
        </w:rPr>
        <w:t>message_status.setStyle(</w:t>
      </w:r>
      <w:r>
        <w:rPr>
          <w:rFonts w:hint="default" w:ascii="JetBrains Mono" w:hAnsi="JetBrains Mono" w:eastAsia="JetBrains Mono" w:cs="JetBrains Mono"/>
          <w:color w:val="6A8759"/>
          <w:sz w:val="13"/>
          <w:szCs w:val="13"/>
          <w:shd w:val="clear" w:fill="2B2B2B"/>
        </w:rPr>
        <w:t>"</w:t>
      </w:r>
      <w:r>
        <w:rPr>
          <w:rFonts w:hint="default" w:ascii="JetBrains Mono" w:hAnsi="JetBrains Mono" w:eastAsia="JetBrains Mono" w:cs="JetBrains Mono"/>
          <w:color w:val="6A8759"/>
          <w:sz w:val="13"/>
          <w:szCs w:val="13"/>
          <w:shd w:val="clear" w:fill="364135"/>
        </w:rPr>
        <w:t>-fx-fill: #f66262;</w:t>
      </w:r>
      <w:r>
        <w:rPr>
          <w:rFonts w:hint="default" w:ascii="JetBrains Mono" w:hAnsi="JetBrains Mono" w:eastAsia="JetBrains Mono" w:cs="JetBrains Mono"/>
          <w:color w:val="6A8759"/>
          <w:sz w:val="13"/>
          <w:szCs w:val="13"/>
          <w:shd w:val="clear" w:fill="2B2B2B"/>
        </w:rPr>
        <w:t>"</w:t>
      </w:r>
      <w:r>
        <w:rPr>
          <w:rFonts w:hint="default" w:ascii="JetBrains Mono" w:hAnsi="JetBrains Mono" w:eastAsia="JetBrains Mono" w:cs="JetBrains Mono"/>
          <w:color w:val="A9B7C6"/>
          <w:sz w:val="13"/>
          <w:szCs w:val="13"/>
          <w:shd w:val="clear" w:fill="2B2B2B"/>
        </w:rPr>
        <w:t>)</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A9B7C6"/>
          <w:sz w:val="13"/>
          <w:szCs w:val="13"/>
          <w:shd w:val="clear" w:fill="2B2B2B"/>
        </w:rPr>
        <w:t>message_status.setText(</w:t>
      </w:r>
      <w:r>
        <w:rPr>
          <w:rFonts w:hint="default" w:ascii="JetBrains Mono" w:hAnsi="JetBrains Mono" w:eastAsia="JetBrains Mono" w:cs="JetBrains Mono"/>
          <w:color w:val="6A8759"/>
          <w:sz w:val="13"/>
          <w:szCs w:val="13"/>
          <w:shd w:val="clear" w:fill="2B2B2B"/>
        </w:rPr>
        <w:t>"password must be more than 8 characters."</w:t>
      </w:r>
      <w:r>
        <w:rPr>
          <w:rFonts w:hint="default" w:ascii="JetBrains Mono" w:hAnsi="JetBrains Mono" w:eastAsia="JetBrains Mono" w:cs="JetBrains Mono"/>
          <w:color w:val="A9B7C6"/>
          <w:sz w:val="13"/>
          <w:szCs w:val="13"/>
          <w:shd w:val="clear" w:fill="2B2B2B"/>
        </w:rPr>
        <w:t>)</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A9B7C6"/>
          <w:sz w:val="13"/>
          <w:szCs w:val="13"/>
          <w:shd w:val="clear" w:fill="2B2B2B"/>
        </w:rPr>
        <w:t>AlertMessage.</w:t>
      </w:r>
      <w:r>
        <w:rPr>
          <w:rFonts w:hint="default" w:ascii="JetBrains Mono" w:hAnsi="JetBrains Mono" w:eastAsia="JetBrains Mono" w:cs="JetBrains Mono"/>
          <w:i/>
          <w:color w:val="A9B7C6"/>
          <w:sz w:val="13"/>
          <w:szCs w:val="13"/>
          <w:shd w:val="clear" w:fill="2B2B2B"/>
        </w:rPr>
        <w:t>message</w:t>
      </w:r>
      <w:r>
        <w:rPr>
          <w:rFonts w:hint="default" w:ascii="JetBrains Mono" w:hAnsi="JetBrains Mono" w:eastAsia="JetBrains Mono" w:cs="JetBrains Mono"/>
          <w:color w:val="A9B7C6"/>
          <w:sz w:val="13"/>
          <w:szCs w:val="13"/>
          <w:shd w:val="clear" w:fill="2B2B2B"/>
        </w:rPr>
        <w:t>(message_status)</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A9B7C6"/>
          <w:sz w:val="13"/>
          <w:szCs w:val="13"/>
          <w:shd w:val="clear" w:fill="2B2B2B"/>
        </w:rPr>
        <w:t>}</w:t>
      </w:r>
      <w:r>
        <w:rPr>
          <w:rFonts w:hint="default" w:ascii="JetBrains Mono" w:hAnsi="JetBrains Mono" w:eastAsia="JetBrains Mono" w:cs="JetBrains Mono"/>
          <w:color w:val="A9B7C6"/>
          <w:sz w:val="13"/>
          <w:szCs w:val="13"/>
          <w:shd w:val="clear" w:fill="2B2B2B"/>
        </w:rPr>
        <w:br w:type="textWrapping"/>
      </w:r>
      <w:r>
        <w:rPr>
          <w:rFonts w:hint="default" w:ascii="JetBrains Mono" w:hAnsi="JetBrains Mono" w:eastAsia="JetBrains Mono" w:cs="JetBrains Mono"/>
          <w:color w:val="A9B7C6"/>
          <w:sz w:val="13"/>
          <w:szCs w:val="13"/>
          <w:shd w:val="clear" w:fill="2B2B2B"/>
        </w:rPr>
        <w:t xml:space="preserve">        </w:t>
      </w:r>
      <w:r>
        <w:rPr>
          <w:rFonts w:hint="default" w:ascii="JetBrains Mono" w:hAnsi="JetBrains Mono" w:eastAsia="JetBrains Mono" w:cs="JetBrains Mono"/>
          <w:color w:val="CC7832"/>
          <w:sz w:val="13"/>
          <w:szCs w:val="13"/>
          <w:shd w:val="clear" w:fill="2B2B2B"/>
        </w:rPr>
        <w:t xml:space="preserve">else </w:t>
      </w:r>
      <w:r>
        <w:rPr>
          <w:rFonts w:hint="default" w:ascii="JetBrains Mono" w:hAnsi="JetBrains Mono" w:eastAsia="JetBrains Mono" w:cs="JetBrains Mono"/>
          <w:color w:val="A9B7C6"/>
          <w:sz w:val="13"/>
          <w:szCs w:val="13"/>
          <w:shd w:val="clear" w:fill="2B2B2B"/>
        </w:rPr>
        <w:t>password.setStyle(</w:t>
      </w:r>
      <w:r>
        <w:rPr>
          <w:rFonts w:hint="default" w:ascii="JetBrains Mono" w:hAnsi="JetBrains Mono" w:eastAsia="JetBrains Mono" w:cs="JetBrains Mono"/>
          <w:color w:val="CC7832"/>
          <w:sz w:val="13"/>
          <w:szCs w:val="13"/>
          <w:shd w:val="clear" w:fill="2B2B2B"/>
        </w:rPr>
        <w:t>null</w:t>
      </w:r>
      <w:r>
        <w:rPr>
          <w:rFonts w:hint="default" w:ascii="JetBrains Mono" w:hAnsi="JetBrains Mono" w:eastAsia="JetBrains Mono" w:cs="JetBrains Mono"/>
          <w:color w:val="A9B7C6"/>
          <w:sz w:val="13"/>
          <w:szCs w:val="13"/>
          <w:shd w:val="clear" w:fill="2B2B2B"/>
        </w:rPr>
        <w:t>)</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i/>
          <w:color w:val="A9B7C6"/>
          <w:sz w:val="13"/>
          <w:szCs w:val="13"/>
          <w:shd w:val="clear" w:fill="2B2B2B"/>
        </w:rPr>
        <w:t>fname</w:t>
      </w:r>
      <w:r>
        <w:rPr>
          <w:rFonts w:hint="default" w:ascii="JetBrains Mono" w:hAnsi="JetBrains Mono" w:eastAsia="JetBrains Mono" w:cs="JetBrains Mono"/>
          <w:color w:val="A9B7C6"/>
          <w:sz w:val="13"/>
          <w:szCs w:val="13"/>
          <w:shd w:val="clear" w:fill="2B2B2B"/>
        </w:rPr>
        <w:t>(cty</w:t>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A9B7C6"/>
          <w:sz w:val="13"/>
          <w:szCs w:val="13"/>
          <w:shd w:val="clear" w:fill="2B2B2B"/>
        </w:rPr>
        <w:t>contct</w:t>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A9B7C6"/>
          <w:sz w:val="13"/>
          <w:szCs w:val="13"/>
          <w:shd w:val="clear" w:fill="2B2B2B"/>
        </w:rPr>
        <w:t>city</w:t>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A9B7C6"/>
          <w:sz w:val="13"/>
          <w:szCs w:val="13"/>
          <w:shd w:val="clear" w:fill="2B2B2B"/>
        </w:rPr>
        <w:t>contact</w:t>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A9B7C6"/>
          <w:sz w:val="13"/>
          <w:szCs w:val="13"/>
          <w:shd w:val="clear" w:fill="2B2B2B"/>
        </w:rPr>
        <w:t>message_status)</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A9B7C6"/>
          <w:sz w:val="13"/>
          <w:szCs w:val="13"/>
          <w:shd w:val="clear" w:fill="2B2B2B"/>
        </w:rPr>
        <w:t>}</w:t>
      </w:r>
      <w:r>
        <w:rPr>
          <w:rFonts w:hint="default" w:ascii="JetBrains Mono" w:hAnsi="JetBrains Mono" w:eastAsia="JetBrains Mono" w:cs="JetBrains Mono"/>
          <w:color w:val="A9B7C6"/>
          <w:sz w:val="13"/>
          <w:szCs w:val="13"/>
          <w:shd w:val="clear" w:fill="2B2B2B"/>
        </w:rPr>
        <w:br w:type="textWrapping"/>
      </w:r>
      <w:r>
        <w:rPr>
          <w:rFonts w:hint="default" w:ascii="JetBrains Mono" w:hAnsi="JetBrains Mono" w:eastAsia="JetBrains Mono" w:cs="JetBrains Mono"/>
          <w:color w:val="A9B7C6"/>
          <w:sz w:val="13"/>
          <w:szCs w:val="13"/>
          <w:shd w:val="clear" w:fill="2B2B2B"/>
        </w:rPr>
        <w:br w:type="textWrapping"/>
      </w:r>
      <w:r>
        <w:rPr>
          <w:rFonts w:hint="default" w:ascii="JetBrains Mono" w:hAnsi="JetBrains Mono" w:eastAsia="JetBrains Mono" w:cs="JetBrains Mono"/>
          <w:color w:val="A9B7C6"/>
          <w:sz w:val="13"/>
          <w:szCs w:val="13"/>
          <w:shd w:val="clear" w:fill="2B2B2B"/>
        </w:rPr>
        <w:t xml:space="preserve">    </w:t>
      </w:r>
      <w:r>
        <w:rPr>
          <w:rFonts w:hint="default" w:ascii="JetBrains Mono" w:hAnsi="JetBrains Mono" w:eastAsia="JetBrains Mono" w:cs="JetBrains Mono"/>
          <w:color w:val="CC7832"/>
          <w:sz w:val="13"/>
          <w:szCs w:val="13"/>
          <w:shd w:val="clear" w:fill="2B2B2B"/>
        </w:rPr>
        <w:t xml:space="preserve">private static void </w:t>
      </w:r>
      <w:r>
        <w:rPr>
          <w:rFonts w:hint="default" w:ascii="JetBrains Mono" w:hAnsi="JetBrains Mono" w:eastAsia="JetBrains Mono" w:cs="JetBrains Mono"/>
          <w:color w:val="FFC66D"/>
          <w:sz w:val="13"/>
          <w:szCs w:val="13"/>
          <w:shd w:val="clear" w:fill="2B2B2B"/>
        </w:rPr>
        <w:t xml:space="preserve">fname </w:t>
      </w:r>
      <w:r>
        <w:rPr>
          <w:rFonts w:hint="default" w:ascii="JetBrains Mono" w:hAnsi="JetBrains Mono" w:eastAsia="JetBrains Mono" w:cs="JetBrains Mono"/>
          <w:color w:val="A9B7C6"/>
          <w:sz w:val="13"/>
          <w:szCs w:val="13"/>
          <w:shd w:val="clear" w:fill="2B2B2B"/>
        </w:rPr>
        <w:t>(String fname</w:t>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A9B7C6"/>
          <w:sz w:val="13"/>
          <w:szCs w:val="13"/>
          <w:shd w:val="clear" w:fill="2B2B2B"/>
        </w:rPr>
        <w:t>String lname</w:t>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A9B7C6"/>
          <w:sz w:val="13"/>
          <w:szCs w:val="13"/>
          <w:shd w:val="clear" w:fill="2B2B2B"/>
        </w:rPr>
        <w:t>TextField firstname</w:t>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A9B7C6"/>
          <w:sz w:val="13"/>
          <w:szCs w:val="13"/>
          <w:shd w:val="clear" w:fill="2B2B2B"/>
        </w:rPr>
        <w:t>TextField lastname</w:t>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A9B7C6"/>
          <w:sz w:val="13"/>
          <w:szCs w:val="13"/>
          <w:shd w:val="clear" w:fill="2B2B2B"/>
        </w:rPr>
        <w:t>Text message_status) {</w:t>
      </w:r>
      <w:r>
        <w:rPr>
          <w:rFonts w:hint="default" w:ascii="JetBrains Mono" w:hAnsi="JetBrains Mono" w:eastAsia="JetBrains Mono" w:cs="JetBrains Mono"/>
          <w:color w:val="A9B7C6"/>
          <w:sz w:val="13"/>
          <w:szCs w:val="13"/>
          <w:shd w:val="clear" w:fill="2B2B2B"/>
        </w:rPr>
        <w:br w:type="textWrapping"/>
      </w:r>
      <w:r>
        <w:rPr>
          <w:rFonts w:hint="default" w:ascii="JetBrains Mono" w:hAnsi="JetBrains Mono" w:eastAsia="JetBrains Mono" w:cs="JetBrains Mono"/>
          <w:color w:val="A9B7C6"/>
          <w:sz w:val="13"/>
          <w:szCs w:val="13"/>
          <w:shd w:val="clear" w:fill="2B2B2B"/>
        </w:rPr>
        <w:t xml:space="preserve">        </w:t>
      </w:r>
      <w:r>
        <w:rPr>
          <w:rFonts w:hint="default" w:ascii="JetBrains Mono" w:hAnsi="JetBrains Mono" w:eastAsia="JetBrains Mono" w:cs="JetBrains Mono"/>
          <w:color w:val="CC7832"/>
          <w:sz w:val="13"/>
          <w:szCs w:val="13"/>
          <w:shd w:val="clear" w:fill="2B2B2B"/>
        </w:rPr>
        <w:t xml:space="preserve">if </w:t>
      </w:r>
      <w:r>
        <w:rPr>
          <w:rFonts w:hint="default" w:ascii="JetBrains Mono" w:hAnsi="JetBrains Mono" w:eastAsia="JetBrains Mono" w:cs="JetBrains Mono"/>
          <w:color w:val="A9B7C6"/>
          <w:sz w:val="13"/>
          <w:szCs w:val="13"/>
          <w:shd w:val="clear" w:fill="2B2B2B"/>
        </w:rPr>
        <w:t xml:space="preserve">( fname.length() == </w:t>
      </w:r>
      <w:r>
        <w:rPr>
          <w:rFonts w:hint="default" w:ascii="JetBrains Mono" w:hAnsi="JetBrains Mono" w:eastAsia="JetBrains Mono" w:cs="JetBrains Mono"/>
          <w:color w:val="6897BB"/>
          <w:sz w:val="13"/>
          <w:szCs w:val="13"/>
          <w:shd w:val="clear" w:fill="2B2B2B"/>
        </w:rPr>
        <w:t xml:space="preserve">0 </w:t>
      </w:r>
      <w:r>
        <w:rPr>
          <w:rFonts w:hint="default" w:ascii="JetBrains Mono" w:hAnsi="JetBrains Mono" w:eastAsia="JetBrains Mono" w:cs="JetBrains Mono"/>
          <w:color w:val="A9B7C6"/>
          <w:sz w:val="13"/>
          <w:szCs w:val="13"/>
          <w:shd w:val="clear" w:fill="2B2B2B"/>
        </w:rPr>
        <w:t>) {</w:t>
      </w:r>
      <w:r>
        <w:rPr>
          <w:rFonts w:hint="default" w:ascii="JetBrains Mono" w:hAnsi="JetBrains Mono" w:eastAsia="JetBrains Mono" w:cs="JetBrains Mono"/>
          <w:color w:val="A9B7C6"/>
          <w:sz w:val="13"/>
          <w:szCs w:val="13"/>
          <w:shd w:val="clear" w:fill="2B2B2B"/>
        </w:rPr>
        <w:br w:type="textWrapping"/>
      </w:r>
      <w:r>
        <w:rPr>
          <w:rFonts w:hint="default" w:ascii="JetBrains Mono" w:hAnsi="JetBrains Mono" w:eastAsia="JetBrains Mono" w:cs="JetBrains Mono"/>
          <w:color w:val="A9B7C6"/>
          <w:sz w:val="13"/>
          <w:szCs w:val="13"/>
          <w:shd w:val="clear" w:fill="2B2B2B"/>
        </w:rPr>
        <w:t xml:space="preserve">            firstname.setStyle(</w:t>
      </w:r>
      <w:r>
        <w:rPr>
          <w:rFonts w:hint="default" w:ascii="JetBrains Mono" w:hAnsi="JetBrains Mono" w:eastAsia="JetBrains Mono" w:cs="JetBrains Mono"/>
          <w:color w:val="6A8759"/>
          <w:sz w:val="13"/>
          <w:szCs w:val="13"/>
          <w:shd w:val="clear" w:fill="2B2B2B"/>
        </w:rPr>
        <w:t>"</w:t>
      </w:r>
      <w:r>
        <w:rPr>
          <w:rFonts w:hint="default" w:ascii="JetBrains Mono" w:hAnsi="JetBrains Mono" w:eastAsia="JetBrains Mono" w:cs="JetBrains Mono"/>
          <w:color w:val="6A8759"/>
          <w:sz w:val="13"/>
          <w:szCs w:val="13"/>
          <w:shd w:val="clear" w:fill="364135"/>
        </w:rPr>
        <w:t>-fx-border-color: red; -fx-border-width: 2px</w:t>
      </w:r>
      <w:r>
        <w:rPr>
          <w:rFonts w:hint="default" w:ascii="JetBrains Mono" w:hAnsi="JetBrains Mono" w:eastAsia="JetBrains Mono" w:cs="JetBrains Mono"/>
          <w:color w:val="6A8759"/>
          <w:sz w:val="13"/>
          <w:szCs w:val="13"/>
          <w:shd w:val="clear" w:fill="2B2B2B"/>
        </w:rPr>
        <w:t>"</w:t>
      </w:r>
      <w:r>
        <w:rPr>
          <w:rFonts w:hint="default" w:ascii="JetBrains Mono" w:hAnsi="JetBrains Mono" w:eastAsia="JetBrains Mono" w:cs="JetBrains Mono"/>
          <w:color w:val="A9B7C6"/>
          <w:sz w:val="13"/>
          <w:szCs w:val="13"/>
          <w:shd w:val="clear" w:fill="2B2B2B"/>
        </w:rPr>
        <w:t>)</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A9B7C6"/>
          <w:sz w:val="13"/>
          <w:szCs w:val="13"/>
          <w:shd w:val="clear" w:fill="2B2B2B"/>
        </w:rPr>
        <w:t>message_status.setStyle(</w:t>
      </w:r>
      <w:r>
        <w:rPr>
          <w:rFonts w:hint="default" w:ascii="JetBrains Mono" w:hAnsi="JetBrains Mono" w:eastAsia="JetBrains Mono" w:cs="JetBrains Mono"/>
          <w:color w:val="6A8759"/>
          <w:sz w:val="13"/>
          <w:szCs w:val="13"/>
          <w:shd w:val="clear" w:fill="2B2B2B"/>
        </w:rPr>
        <w:t>"</w:t>
      </w:r>
      <w:r>
        <w:rPr>
          <w:rFonts w:hint="default" w:ascii="JetBrains Mono" w:hAnsi="JetBrains Mono" w:eastAsia="JetBrains Mono" w:cs="JetBrains Mono"/>
          <w:color w:val="6A8759"/>
          <w:sz w:val="13"/>
          <w:szCs w:val="13"/>
          <w:shd w:val="clear" w:fill="364135"/>
        </w:rPr>
        <w:t>-fx-fill: #f66262;</w:t>
      </w:r>
      <w:r>
        <w:rPr>
          <w:rFonts w:hint="default" w:ascii="JetBrains Mono" w:hAnsi="JetBrains Mono" w:eastAsia="JetBrains Mono" w:cs="JetBrains Mono"/>
          <w:color w:val="6A8759"/>
          <w:sz w:val="13"/>
          <w:szCs w:val="13"/>
          <w:shd w:val="clear" w:fill="2B2B2B"/>
        </w:rPr>
        <w:t>"</w:t>
      </w:r>
      <w:r>
        <w:rPr>
          <w:rFonts w:hint="default" w:ascii="JetBrains Mono" w:hAnsi="JetBrains Mono" w:eastAsia="JetBrains Mono" w:cs="JetBrains Mono"/>
          <w:color w:val="A9B7C6"/>
          <w:sz w:val="13"/>
          <w:szCs w:val="13"/>
          <w:shd w:val="clear" w:fill="2B2B2B"/>
        </w:rPr>
        <w:t>)</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A9B7C6"/>
          <w:sz w:val="13"/>
          <w:szCs w:val="13"/>
          <w:shd w:val="clear" w:fill="2B2B2B"/>
        </w:rPr>
        <w:t>message_status.setText(</w:t>
      </w:r>
      <w:r>
        <w:rPr>
          <w:rFonts w:hint="default" w:ascii="JetBrains Mono" w:hAnsi="JetBrains Mono" w:eastAsia="JetBrains Mono" w:cs="JetBrains Mono"/>
          <w:color w:val="6A8759"/>
          <w:sz w:val="13"/>
          <w:szCs w:val="13"/>
          <w:shd w:val="clear" w:fill="2B2B2B"/>
        </w:rPr>
        <w:t>"field cannot be empty."</w:t>
      </w:r>
      <w:r>
        <w:rPr>
          <w:rFonts w:hint="default" w:ascii="JetBrains Mono" w:hAnsi="JetBrains Mono" w:eastAsia="JetBrains Mono" w:cs="JetBrains Mono"/>
          <w:color w:val="A9B7C6"/>
          <w:sz w:val="13"/>
          <w:szCs w:val="13"/>
          <w:shd w:val="clear" w:fill="2B2B2B"/>
        </w:rPr>
        <w:t>)</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A9B7C6"/>
          <w:sz w:val="13"/>
          <w:szCs w:val="13"/>
          <w:shd w:val="clear" w:fill="2B2B2B"/>
        </w:rPr>
        <w:t>AlertMessage.</w:t>
      </w:r>
      <w:r>
        <w:rPr>
          <w:rFonts w:hint="default" w:ascii="JetBrains Mono" w:hAnsi="JetBrains Mono" w:eastAsia="JetBrains Mono" w:cs="JetBrains Mono"/>
          <w:i/>
          <w:color w:val="A9B7C6"/>
          <w:sz w:val="13"/>
          <w:szCs w:val="13"/>
          <w:shd w:val="clear" w:fill="2B2B2B"/>
        </w:rPr>
        <w:t>message</w:t>
      </w:r>
      <w:r>
        <w:rPr>
          <w:rFonts w:hint="default" w:ascii="JetBrains Mono" w:hAnsi="JetBrains Mono" w:eastAsia="JetBrains Mono" w:cs="JetBrains Mono"/>
          <w:color w:val="A9B7C6"/>
          <w:sz w:val="13"/>
          <w:szCs w:val="13"/>
          <w:shd w:val="clear" w:fill="2B2B2B"/>
        </w:rPr>
        <w:t>(message_status)</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A9B7C6"/>
          <w:sz w:val="13"/>
          <w:szCs w:val="13"/>
          <w:shd w:val="clear" w:fill="2B2B2B"/>
        </w:rPr>
        <w:t>}</w:t>
      </w:r>
      <w:r>
        <w:rPr>
          <w:rFonts w:hint="default" w:ascii="JetBrains Mono" w:hAnsi="JetBrains Mono" w:eastAsia="JetBrains Mono" w:cs="JetBrains Mono"/>
          <w:color w:val="A9B7C6"/>
          <w:sz w:val="13"/>
          <w:szCs w:val="13"/>
          <w:shd w:val="clear" w:fill="2B2B2B"/>
        </w:rPr>
        <w:br w:type="textWrapping"/>
      </w:r>
      <w:r>
        <w:rPr>
          <w:rFonts w:hint="default" w:ascii="JetBrains Mono" w:hAnsi="JetBrains Mono" w:eastAsia="JetBrains Mono" w:cs="JetBrains Mono"/>
          <w:color w:val="A9B7C6"/>
          <w:sz w:val="13"/>
          <w:szCs w:val="13"/>
          <w:shd w:val="clear" w:fill="2B2B2B"/>
        </w:rPr>
        <w:t xml:space="preserve">        </w:t>
      </w:r>
      <w:r>
        <w:rPr>
          <w:rFonts w:hint="default" w:ascii="JetBrains Mono" w:hAnsi="JetBrains Mono" w:eastAsia="JetBrains Mono" w:cs="JetBrains Mono"/>
          <w:color w:val="CC7832"/>
          <w:sz w:val="13"/>
          <w:szCs w:val="13"/>
          <w:shd w:val="clear" w:fill="2B2B2B"/>
        </w:rPr>
        <w:t xml:space="preserve">else </w:t>
      </w:r>
      <w:r>
        <w:rPr>
          <w:rFonts w:hint="default" w:ascii="JetBrains Mono" w:hAnsi="JetBrains Mono" w:eastAsia="JetBrains Mono" w:cs="JetBrains Mono"/>
          <w:color w:val="A9B7C6"/>
          <w:sz w:val="13"/>
          <w:szCs w:val="13"/>
          <w:shd w:val="clear" w:fill="2B2B2B"/>
        </w:rPr>
        <w:t>firstname.setStyle(</w:t>
      </w:r>
      <w:r>
        <w:rPr>
          <w:rFonts w:hint="default" w:ascii="JetBrains Mono" w:hAnsi="JetBrains Mono" w:eastAsia="JetBrains Mono" w:cs="JetBrains Mono"/>
          <w:color w:val="CC7832"/>
          <w:sz w:val="13"/>
          <w:szCs w:val="13"/>
          <w:shd w:val="clear" w:fill="2B2B2B"/>
        </w:rPr>
        <w:t>null</w:t>
      </w:r>
      <w:r>
        <w:rPr>
          <w:rFonts w:hint="default" w:ascii="JetBrains Mono" w:hAnsi="JetBrains Mono" w:eastAsia="JetBrains Mono" w:cs="JetBrains Mono"/>
          <w:color w:val="A9B7C6"/>
          <w:sz w:val="13"/>
          <w:szCs w:val="13"/>
          <w:shd w:val="clear" w:fill="2B2B2B"/>
        </w:rPr>
        <w:t>)</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        if </w:t>
      </w:r>
      <w:r>
        <w:rPr>
          <w:rFonts w:hint="default" w:ascii="JetBrains Mono" w:hAnsi="JetBrains Mono" w:eastAsia="JetBrains Mono" w:cs="JetBrains Mono"/>
          <w:color w:val="A9B7C6"/>
          <w:sz w:val="13"/>
          <w:szCs w:val="13"/>
          <w:shd w:val="clear" w:fill="2B2B2B"/>
        </w:rPr>
        <w:t xml:space="preserve">( lname.length() == </w:t>
      </w:r>
      <w:r>
        <w:rPr>
          <w:rFonts w:hint="default" w:ascii="JetBrains Mono" w:hAnsi="JetBrains Mono" w:eastAsia="JetBrains Mono" w:cs="JetBrains Mono"/>
          <w:color w:val="6897BB"/>
          <w:sz w:val="13"/>
          <w:szCs w:val="13"/>
          <w:shd w:val="clear" w:fill="2B2B2B"/>
        </w:rPr>
        <w:t xml:space="preserve">0 </w:t>
      </w:r>
      <w:r>
        <w:rPr>
          <w:rFonts w:hint="default" w:ascii="JetBrains Mono" w:hAnsi="JetBrains Mono" w:eastAsia="JetBrains Mono" w:cs="JetBrains Mono"/>
          <w:color w:val="A9B7C6"/>
          <w:sz w:val="13"/>
          <w:szCs w:val="13"/>
          <w:shd w:val="clear" w:fill="2B2B2B"/>
        </w:rPr>
        <w:t>) {</w:t>
      </w:r>
      <w:r>
        <w:rPr>
          <w:rFonts w:hint="default" w:ascii="JetBrains Mono" w:hAnsi="JetBrains Mono" w:eastAsia="JetBrains Mono" w:cs="JetBrains Mono"/>
          <w:color w:val="A9B7C6"/>
          <w:sz w:val="13"/>
          <w:szCs w:val="13"/>
          <w:shd w:val="clear" w:fill="2B2B2B"/>
        </w:rPr>
        <w:br w:type="textWrapping"/>
      </w:r>
      <w:r>
        <w:rPr>
          <w:rFonts w:hint="default" w:ascii="JetBrains Mono" w:hAnsi="JetBrains Mono" w:eastAsia="JetBrains Mono" w:cs="JetBrains Mono"/>
          <w:color w:val="A9B7C6"/>
          <w:sz w:val="13"/>
          <w:szCs w:val="13"/>
          <w:shd w:val="clear" w:fill="2B2B2B"/>
        </w:rPr>
        <w:t xml:space="preserve">            lastname.setStyle(</w:t>
      </w:r>
      <w:r>
        <w:rPr>
          <w:rFonts w:hint="default" w:ascii="JetBrains Mono" w:hAnsi="JetBrains Mono" w:eastAsia="JetBrains Mono" w:cs="JetBrains Mono"/>
          <w:color w:val="6A8759"/>
          <w:sz w:val="13"/>
          <w:szCs w:val="13"/>
          <w:shd w:val="clear" w:fill="2B2B2B"/>
        </w:rPr>
        <w:t>"</w:t>
      </w:r>
      <w:r>
        <w:rPr>
          <w:rFonts w:hint="default" w:ascii="JetBrains Mono" w:hAnsi="JetBrains Mono" w:eastAsia="JetBrains Mono" w:cs="JetBrains Mono"/>
          <w:color w:val="6A8759"/>
          <w:sz w:val="13"/>
          <w:szCs w:val="13"/>
          <w:shd w:val="clear" w:fill="364135"/>
        </w:rPr>
        <w:t>-fx-border-color: red; -fx-border-width: 2px</w:t>
      </w:r>
      <w:r>
        <w:rPr>
          <w:rFonts w:hint="default" w:ascii="JetBrains Mono" w:hAnsi="JetBrains Mono" w:eastAsia="JetBrains Mono" w:cs="JetBrains Mono"/>
          <w:color w:val="6A8759"/>
          <w:sz w:val="13"/>
          <w:szCs w:val="13"/>
          <w:shd w:val="clear" w:fill="2B2B2B"/>
        </w:rPr>
        <w:t>"</w:t>
      </w:r>
      <w:r>
        <w:rPr>
          <w:rFonts w:hint="default" w:ascii="JetBrains Mono" w:hAnsi="JetBrains Mono" w:eastAsia="JetBrains Mono" w:cs="JetBrains Mono"/>
          <w:color w:val="A9B7C6"/>
          <w:sz w:val="13"/>
          <w:szCs w:val="13"/>
          <w:shd w:val="clear" w:fill="2B2B2B"/>
        </w:rPr>
        <w:t>)</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A9B7C6"/>
          <w:sz w:val="13"/>
          <w:szCs w:val="13"/>
          <w:shd w:val="clear" w:fill="2B2B2B"/>
        </w:rPr>
        <w:t>message_status.setStyle(</w:t>
      </w:r>
      <w:r>
        <w:rPr>
          <w:rFonts w:hint="default" w:ascii="JetBrains Mono" w:hAnsi="JetBrains Mono" w:eastAsia="JetBrains Mono" w:cs="JetBrains Mono"/>
          <w:color w:val="6A8759"/>
          <w:sz w:val="13"/>
          <w:szCs w:val="13"/>
          <w:shd w:val="clear" w:fill="2B2B2B"/>
        </w:rPr>
        <w:t>"</w:t>
      </w:r>
      <w:r>
        <w:rPr>
          <w:rFonts w:hint="default" w:ascii="JetBrains Mono" w:hAnsi="JetBrains Mono" w:eastAsia="JetBrains Mono" w:cs="JetBrains Mono"/>
          <w:color w:val="6A8759"/>
          <w:sz w:val="13"/>
          <w:szCs w:val="13"/>
          <w:shd w:val="clear" w:fill="364135"/>
        </w:rPr>
        <w:t>-fx-fill: #f66262;</w:t>
      </w:r>
      <w:r>
        <w:rPr>
          <w:rFonts w:hint="default" w:ascii="JetBrains Mono" w:hAnsi="JetBrains Mono" w:eastAsia="JetBrains Mono" w:cs="JetBrains Mono"/>
          <w:color w:val="6A8759"/>
          <w:sz w:val="13"/>
          <w:szCs w:val="13"/>
          <w:shd w:val="clear" w:fill="2B2B2B"/>
        </w:rPr>
        <w:t>"</w:t>
      </w:r>
      <w:r>
        <w:rPr>
          <w:rFonts w:hint="default" w:ascii="JetBrains Mono" w:hAnsi="JetBrains Mono" w:eastAsia="JetBrains Mono" w:cs="JetBrains Mono"/>
          <w:color w:val="A9B7C6"/>
          <w:sz w:val="13"/>
          <w:szCs w:val="13"/>
          <w:shd w:val="clear" w:fill="2B2B2B"/>
        </w:rPr>
        <w:t>)</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A9B7C6"/>
          <w:sz w:val="13"/>
          <w:szCs w:val="13"/>
          <w:shd w:val="clear" w:fill="2B2B2B"/>
        </w:rPr>
        <w:t>message_status.setText(</w:t>
      </w:r>
      <w:r>
        <w:rPr>
          <w:rFonts w:hint="default" w:ascii="JetBrains Mono" w:hAnsi="JetBrains Mono" w:eastAsia="JetBrains Mono" w:cs="JetBrains Mono"/>
          <w:color w:val="6A8759"/>
          <w:sz w:val="13"/>
          <w:szCs w:val="13"/>
          <w:shd w:val="clear" w:fill="2B2B2B"/>
        </w:rPr>
        <w:t>"field cannot be empty."</w:t>
      </w:r>
      <w:r>
        <w:rPr>
          <w:rFonts w:hint="default" w:ascii="JetBrains Mono" w:hAnsi="JetBrains Mono" w:eastAsia="JetBrains Mono" w:cs="JetBrains Mono"/>
          <w:color w:val="A9B7C6"/>
          <w:sz w:val="13"/>
          <w:szCs w:val="13"/>
          <w:shd w:val="clear" w:fill="2B2B2B"/>
        </w:rPr>
        <w:t>)</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A9B7C6"/>
          <w:sz w:val="13"/>
          <w:szCs w:val="13"/>
          <w:shd w:val="clear" w:fill="2B2B2B"/>
        </w:rPr>
        <w:t>RegistrationAlertMessage.</w:t>
      </w:r>
      <w:r>
        <w:rPr>
          <w:rFonts w:hint="default" w:ascii="JetBrains Mono" w:hAnsi="JetBrains Mono" w:eastAsia="JetBrains Mono" w:cs="JetBrains Mono"/>
          <w:i/>
          <w:color w:val="A9B7C6"/>
          <w:sz w:val="13"/>
          <w:szCs w:val="13"/>
          <w:shd w:val="clear" w:fill="2B2B2B"/>
        </w:rPr>
        <w:t>message</w:t>
      </w:r>
      <w:r>
        <w:rPr>
          <w:rFonts w:hint="default" w:ascii="JetBrains Mono" w:hAnsi="JetBrains Mono" w:eastAsia="JetBrains Mono" w:cs="JetBrains Mono"/>
          <w:color w:val="A9B7C6"/>
          <w:sz w:val="13"/>
          <w:szCs w:val="13"/>
          <w:shd w:val="clear" w:fill="2B2B2B"/>
        </w:rPr>
        <w:t>(message_status)</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A9B7C6"/>
          <w:sz w:val="13"/>
          <w:szCs w:val="13"/>
          <w:shd w:val="clear" w:fill="2B2B2B"/>
        </w:rPr>
        <w:t>}</w:t>
      </w:r>
      <w:r>
        <w:rPr>
          <w:rFonts w:hint="default" w:ascii="JetBrains Mono" w:hAnsi="JetBrains Mono" w:eastAsia="JetBrains Mono" w:cs="JetBrains Mono"/>
          <w:color w:val="A9B7C6"/>
          <w:sz w:val="13"/>
          <w:szCs w:val="13"/>
          <w:shd w:val="clear" w:fill="2B2B2B"/>
        </w:rPr>
        <w:br w:type="textWrapping"/>
      </w:r>
      <w:r>
        <w:rPr>
          <w:rFonts w:hint="default" w:ascii="JetBrains Mono" w:hAnsi="JetBrains Mono" w:eastAsia="JetBrains Mono" w:cs="JetBrains Mono"/>
          <w:color w:val="A9B7C6"/>
          <w:sz w:val="13"/>
          <w:szCs w:val="13"/>
          <w:shd w:val="clear" w:fill="2B2B2B"/>
        </w:rPr>
        <w:t xml:space="preserve">        </w:t>
      </w:r>
      <w:r>
        <w:rPr>
          <w:rFonts w:hint="default" w:ascii="JetBrains Mono" w:hAnsi="JetBrains Mono" w:eastAsia="JetBrains Mono" w:cs="JetBrains Mono"/>
          <w:color w:val="CC7832"/>
          <w:sz w:val="13"/>
          <w:szCs w:val="13"/>
          <w:shd w:val="clear" w:fill="2B2B2B"/>
        </w:rPr>
        <w:t xml:space="preserve">else </w:t>
      </w:r>
      <w:r>
        <w:rPr>
          <w:rFonts w:hint="default" w:ascii="JetBrains Mono" w:hAnsi="JetBrains Mono" w:eastAsia="JetBrains Mono" w:cs="JetBrains Mono"/>
          <w:color w:val="A9B7C6"/>
          <w:sz w:val="13"/>
          <w:szCs w:val="13"/>
          <w:shd w:val="clear" w:fill="2B2B2B"/>
        </w:rPr>
        <w:t>lastname.setStyle(</w:t>
      </w:r>
      <w:r>
        <w:rPr>
          <w:rFonts w:hint="default" w:ascii="JetBrains Mono" w:hAnsi="JetBrains Mono" w:eastAsia="JetBrains Mono" w:cs="JetBrains Mono"/>
          <w:color w:val="CC7832"/>
          <w:sz w:val="13"/>
          <w:szCs w:val="13"/>
          <w:shd w:val="clear" w:fill="2B2B2B"/>
        </w:rPr>
        <w:t>null</w:t>
      </w:r>
      <w:r>
        <w:rPr>
          <w:rFonts w:hint="default" w:ascii="JetBrains Mono" w:hAnsi="JetBrains Mono" w:eastAsia="JetBrains Mono" w:cs="JetBrains Mono"/>
          <w:color w:val="A9B7C6"/>
          <w:sz w:val="13"/>
          <w:szCs w:val="13"/>
          <w:shd w:val="clear" w:fill="2B2B2B"/>
        </w:rPr>
        <w:t>)</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A9B7C6"/>
          <w:sz w:val="13"/>
          <w:szCs w:val="13"/>
          <w:shd w:val="clear" w:fill="2B2B2B"/>
        </w:rPr>
        <w:t>}</w:t>
      </w:r>
      <w:r>
        <w:rPr>
          <w:rFonts w:hint="default" w:ascii="JetBrains Mono" w:hAnsi="JetBrains Mono" w:eastAsia="JetBrains Mono" w:cs="JetBrains Mono"/>
          <w:color w:val="A9B7C6"/>
          <w:sz w:val="13"/>
          <w:szCs w:val="13"/>
          <w:shd w:val="clear" w:fill="2B2B2B"/>
        </w:rPr>
        <w:br w:type="textWrapping"/>
      </w:r>
      <w:r>
        <w:rPr>
          <w:rFonts w:hint="default" w:ascii="JetBrains Mono" w:hAnsi="JetBrains Mono" w:eastAsia="JetBrains Mono" w:cs="JetBrains Mono"/>
          <w:color w:val="A9B7C6"/>
          <w:sz w:val="13"/>
          <w:szCs w:val="13"/>
          <w:shd w:val="clear" w:fill="2B2B2B"/>
        </w:rPr>
        <w:br w:type="textWrapping"/>
      </w:r>
      <w:r>
        <w:rPr>
          <w:rFonts w:hint="default" w:ascii="JetBrains Mono" w:hAnsi="JetBrains Mono" w:eastAsia="JetBrains Mono" w:cs="JetBrains Mono"/>
          <w:color w:val="A9B7C6"/>
          <w:sz w:val="13"/>
          <w:szCs w:val="13"/>
          <w:shd w:val="clear" w:fill="2B2B2B"/>
        </w:rPr>
        <w:t>}</w:t>
      </w:r>
    </w:p>
    <w:p>
      <w:pPr>
        <w:pStyle w:val="8"/>
        <w:keepNext w:val="0"/>
        <w:keepLines w:val="0"/>
        <w:widowControl/>
        <w:suppressLineNumbers w:val="0"/>
        <w:rPr>
          <w:rFonts w:hint="default" w:ascii="Times New Roman Bold Italic" w:hAnsi="Times New Roman Bold Italic" w:cs="Times New Roman Bold Italic"/>
          <w:b/>
          <w:bCs/>
          <w:i/>
          <w:iCs/>
          <w:kern w:val="2"/>
          <w:sz w:val="32"/>
          <w:szCs w:val="36"/>
          <w:lang w:eastAsia="zh-CN"/>
        </w:rPr>
      </w:pPr>
    </w:p>
    <w:p>
      <w:pPr>
        <w:pStyle w:val="8"/>
        <w:keepNext w:val="0"/>
        <w:keepLines w:val="0"/>
        <w:widowControl/>
        <w:suppressLineNumbers w:val="0"/>
        <w:rPr>
          <w:rFonts w:hint="default" w:ascii="Times New Roman Bold Italic" w:hAnsi="Times New Roman Bold Italic" w:cs="Times New Roman Bold Italic"/>
          <w:b/>
          <w:bCs/>
          <w:i/>
          <w:iCs/>
          <w:kern w:val="2"/>
          <w:sz w:val="32"/>
          <w:szCs w:val="36"/>
          <w:lang w:eastAsia="zh-CN"/>
        </w:rPr>
      </w:pPr>
    </w:p>
    <w:p>
      <w:pPr>
        <w:pStyle w:val="8"/>
        <w:keepNext w:val="0"/>
        <w:keepLines w:val="0"/>
        <w:widowControl/>
        <w:suppressLineNumbers w:val="0"/>
        <w:rPr>
          <w:rFonts w:hint="default" w:ascii="Times New Roman Bold Italic" w:hAnsi="Times New Roman Bold Italic" w:cs="Times New Roman Bold Italic"/>
          <w:b/>
          <w:bCs/>
          <w:i/>
          <w:iCs/>
          <w:kern w:val="2"/>
          <w:sz w:val="32"/>
          <w:szCs w:val="36"/>
          <w:lang w:eastAsia="zh-CN"/>
        </w:rPr>
      </w:pPr>
    </w:p>
    <w:p>
      <w:pPr>
        <w:pStyle w:val="8"/>
        <w:keepNext w:val="0"/>
        <w:keepLines w:val="0"/>
        <w:widowControl/>
        <w:suppressLineNumbers w:val="0"/>
        <w:rPr>
          <w:rFonts w:hint="default" w:ascii="Times New Roman Bold Italic" w:hAnsi="Times New Roman Bold Italic" w:cs="Times New Roman Bold Italic"/>
          <w:b/>
          <w:bCs/>
          <w:i/>
          <w:iCs/>
          <w:kern w:val="2"/>
          <w:sz w:val="32"/>
          <w:szCs w:val="36"/>
          <w:lang w:eastAsia="zh-CN"/>
        </w:rPr>
      </w:pPr>
      <w:r>
        <w:rPr>
          <w:rFonts w:hint="default" w:ascii="Times New Roman Bold Italic" w:hAnsi="Times New Roman Bold Italic" w:cs="Times New Roman Bold Italic"/>
          <w:b/>
          <w:bCs/>
          <w:i/>
          <w:iCs/>
          <w:kern w:val="2"/>
          <w:sz w:val="32"/>
          <w:szCs w:val="36"/>
          <w:lang w:eastAsia="zh-CN"/>
        </w:rPr>
        <w:t>RegistrationAlertMessage Class</w:t>
      </w:r>
    </w:p>
    <w:p>
      <w:pPr>
        <w:pStyle w:val="7"/>
        <w:keepNext w:val="0"/>
        <w:keepLines w:val="0"/>
        <w:widowControl/>
        <w:suppressLineNumbers w:val="0"/>
        <w:shd w:val="clear" w:fill="2B2B2B"/>
        <w:rPr>
          <w:rFonts w:ascii="JetBrains Mono" w:hAnsi="JetBrains Mono" w:eastAsia="JetBrains Mono" w:cs="JetBrains Mono"/>
          <w:color w:val="A9B7C6"/>
          <w:sz w:val="13"/>
          <w:szCs w:val="13"/>
        </w:rPr>
      </w:pPr>
      <w:r>
        <w:rPr>
          <w:rFonts w:hint="default" w:ascii="JetBrains Mono" w:hAnsi="JetBrains Mono" w:eastAsia="JetBrains Mono" w:cs="JetBrains Mono"/>
          <w:color w:val="CC7832"/>
          <w:sz w:val="13"/>
          <w:szCs w:val="13"/>
          <w:shd w:val="clear" w:fill="2B2B2B"/>
        </w:rPr>
        <w:t xml:space="preserve">package </w:t>
      </w:r>
      <w:r>
        <w:rPr>
          <w:rFonts w:hint="default" w:ascii="JetBrains Mono" w:hAnsi="JetBrains Mono" w:eastAsia="JetBrains Mono" w:cs="JetBrains Mono"/>
          <w:color w:val="A9B7C6"/>
          <w:sz w:val="13"/>
          <w:szCs w:val="13"/>
          <w:shd w:val="clear" w:fill="2B2B2B"/>
        </w:rPr>
        <w:t>Models</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import </w:t>
      </w:r>
      <w:r>
        <w:rPr>
          <w:rFonts w:hint="default" w:ascii="JetBrains Mono" w:hAnsi="JetBrains Mono" w:eastAsia="JetBrains Mono" w:cs="JetBrains Mono"/>
          <w:color w:val="A9B7C6"/>
          <w:sz w:val="13"/>
          <w:szCs w:val="13"/>
          <w:shd w:val="clear" w:fill="2B2B2B"/>
        </w:rPr>
        <w:t>javafx.animation.KeyFrame</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import </w:t>
      </w:r>
      <w:r>
        <w:rPr>
          <w:rFonts w:hint="default" w:ascii="JetBrains Mono" w:hAnsi="JetBrains Mono" w:eastAsia="JetBrains Mono" w:cs="JetBrains Mono"/>
          <w:color w:val="A9B7C6"/>
          <w:sz w:val="13"/>
          <w:szCs w:val="13"/>
          <w:shd w:val="clear" w:fill="2B2B2B"/>
        </w:rPr>
        <w:t>javafx.animation.KeyValue</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import </w:t>
      </w:r>
      <w:r>
        <w:rPr>
          <w:rFonts w:hint="default" w:ascii="JetBrains Mono" w:hAnsi="JetBrains Mono" w:eastAsia="JetBrains Mono" w:cs="JetBrains Mono"/>
          <w:color w:val="A9B7C6"/>
          <w:sz w:val="13"/>
          <w:szCs w:val="13"/>
          <w:shd w:val="clear" w:fill="2B2B2B"/>
        </w:rPr>
        <w:t>javafx.animation.Timeline</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import </w:t>
      </w:r>
      <w:r>
        <w:rPr>
          <w:rFonts w:hint="default" w:ascii="JetBrains Mono" w:hAnsi="JetBrains Mono" w:eastAsia="JetBrains Mono" w:cs="JetBrains Mono"/>
          <w:color w:val="A9B7C6"/>
          <w:sz w:val="13"/>
          <w:szCs w:val="13"/>
          <w:shd w:val="clear" w:fill="2B2B2B"/>
        </w:rPr>
        <w:t>javafx.beans.property.DoubleProperty</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import </w:t>
      </w:r>
      <w:r>
        <w:rPr>
          <w:rFonts w:hint="default" w:ascii="JetBrains Mono" w:hAnsi="JetBrains Mono" w:eastAsia="JetBrains Mono" w:cs="JetBrains Mono"/>
          <w:color w:val="A9B7C6"/>
          <w:sz w:val="13"/>
          <w:szCs w:val="13"/>
          <w:shd w:val="clear" w:fill="2B2B2B"/>
        </w:rPr>
        <w:t>javafx.scene.text.Text</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import </w:t>
      </w:r>
      <w:r>
        <w:rPr>
          <w:rFonts w:hint="default" w:ascii="JetBrains Mono" w:hAnsi="JetBrains Mono" w:eastAsia="JetBrains Mono" w:cs="JetBrains Mono"/>
          <w:color w:val="A9B7C6"/>
          <w:sz w:val="13"/>
          <w:szCs w:val="13"/>
          <w:shd w:val="clear" w:fill="2B2B2B"/>
        </w:rPr>
        <w:t>javafx.util.Duration</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import </w:t>
      </w:r>
      <w:r>
        <w:rPr>
          <w:rFonts w:hint="default" w:ascii="JetBrains Mono" w:hAnsi="JetBrains Mono" w:eastAsia="JetBrains Mono" w:cs="JetBrains Mono"/>
          <w:color w:val="A9B7C6"/>
          <w:sz w:val="13"/>
          <w:szCs w:val="13"/>
          <w:shd w:val="clear" w:fill="2B2B2B"/>
        </w:rPr>
        <w:t>org.jetbrains.annotations.</w:t>
      </w:r>
      <w:r>
        <w:rPr>
          <w:rFonts w:hint="default" w:ascii="JetBrains Mono" w:hAnsi="JetBrains Mono" w:eastAsia="JetBrains Mono" w:cs="JetBrains Mono"/>
          <w:color w:val="BBB529"/>
          <w:sz w:val="13"/>
          <w:szCs w:val="13"/>
          <w:shd w:val="clear" w:fill="2B2B2B"/>
        </w:rPr>
        <w:t>NotNull</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public class </w:t>
      </w:r>
      <w:r>
        <w:rPr>
          <w:rFonts w:hint="default" w:ascii="JetBrains Mono" w:hAnsi="JetBrains Mono" w:eastAsia="JetBrains Mono" w:cs="JetBrains Mono"/>
          <w:color w:val="A9B7C6"/>
          <w:sz w:val="13"/>
          <w:szCs w:val="13"/>
          <w:shd w:val="clear" w:fill="2B2B2B"/>
        </w:rPr>
        <w:t>RegistrationAlertMessage {</w:t>
      </w:r>
      <w:r>
        <w:rPr>
          <w:rFonts w:hint="default" w:ascii="JetBrains Mono" w:hAnsi="JetBrains Mono" w:eastAsia="JetBrains Mono" w:cs="JetBrains Mono"/>
          <w:color w:val="A9B7C6"/>
          <w:sz w:val="13"/>
          <w:szCs w:val="13"/>
          <w:shd w:val="clear" w:fill="2B2B2B"/>
        </w:rPr>
        <w:br w:type="textWrapping"/>
      </w:r>
      <w:r>
        <w:rPr>
          <w:rFonts w:hint="default" w:ascii="JetBrains Mono" w:hAnsi="JetBrains Mono" w:eastAsia="JetBrains Mono" w:cs="JetBrains Mono"/>
          <w:color w:val="A9B7C6"/>
          <w:sz w:val="13"/>
          <w:szCs w:val="13"/>
          <w:shd w:val="clear" w:fill="2B2B2B"/>
        </w:rPr>
        <w:br w:type="textWrapping"/>
      </w:r>
      <w:r>
        <w:rPr>
          <w:rFonts w:hint="default" w:ascii="JetBrains Mono" w:hAnsi="JetBrains Mono" w:eastAsia="JetBrains Mono" w:cs="JetBrains Mono"/>
          <w:color w:val="A9B7C6"/>
          <w:sz w:val="13"/>
          <w:szCs w:val="13"/>
          <w:shd w:val="clear" w:fill="2B2B2B"/>
        </w:rPr>
        <w:t xml:space="preserve">    </w:t>
      </w:r>
      <w:r>
        <w:rPr>
          <w:rFonts w:hint="default" w:ascii="JetBrains Mono" w:hAnsi="JetBrains Mono" w:eastAsia="JetBrains Mono" w:cs="JetBrains Mono"/>
          <w:color w:val="CC7832"/>
          <w:sz w:val="13"/>
          <w:szCs w:val="13"/>
          <w:shd w:val="clear" w:fill="2B2B2B"/>
        </w:rPr>
        <w:t xml:space="preserve">public static void </w:t>
      </w:r>
      <w:r>
        <w:rPr>
          <w:rFonts w:hint="default" w:ascii="JetBrains Mono" w:hAnsi="JetBrains Mono" w:eastAsia="JetBrains Mono" w:cs="JetBrains Mono"/>
          <w:color w:val="FFC66D"/>
          <w:sz w:val="13"/>
          <w:szCs w:val="13"/>
          <w:shd w:val="clear" w:fill="2B2B2B"/>
        </w:rPr>
        <w:t xml:space="preserve">message </w:t>
      </w:r>
      <w:r>
        <w:rPr>
          <w:rFonts w:hint="default" w:ascii="JetBrains Mono" w:hAnsi="JetBrains Mono" w:eastAsia="JetBrains Mono" w:cs="JetBrains Mono"/>
          <w:color w:val="A9B7C6"/>
          <w:sz w:val="13"/>
          <w:szCs w:val="13"/>
          <w:shd w:val="clear" w:fill="2B2B2B"/>
        </w:rPr>
        <w:t>(</w:t>
      </w:r>
      <w:r>
        <w:rPr>
          <w:rFonts w:hint="default" w:ascii="JetBrains Mono" w:hAnsi="JetBrains Mono" w:eastAsia="JetBrains Mono" w:cs="JetBrains Mono"/>
          <w:color w:val="BBB529"/>
          <w:sz w:val="13"/>
          <w:szCs w:val="13"/>
          <w:shd w:val="clear" w:fill="2B2B2B"/>
        </w:rPr>
        <w:t xml:space="preserve">@NotNull </w:t>
      </w:r>
      <w:r>
        <w:rPr>
          <w:rFonts w:hint="default" w:ascii="JetBrains Mono" w:hAnsi="JetBrains Mono" w:eastAsia="JetBrains Mono" w:cs="JetBrains Mono"/>
          <w:color w:val="A9B7C6"/>
          <w:sz w:val="13"/>
          <w:szCs w:val="13"/>
          <w:shd w:val="clear" w:fill="2B2B2B"/>
        </w:rPr>
        <w:t>Text message_status) {</w:t>
      </w:r>
      <w:r>
        <w:rPr>
          <w:rFonts w:hint="default" w:ascii="JetBrains Mono" w:hAnsi="JetBrains Mono" w:eastAsia="JetBrains Mono" w:cs="JetBrains Mono"/>
          <w:color w:val="A9B7C6"/>
          <w:sz w:val="13"/>
          <w:szCs w:val="13"/>
          <w:shd w:val="clear" w:fill="2B2B2B"/>
        </w:rPr>
        <w:br w:type="textWrapping"/>
      </w:r>
      <w:r>
        <w:rPr>
          <w:rFonts w:hint="default" w:ascii="JetBrains Mono" w:hAnsi="JetBrains Mono" w:eastAsia="JetBrains Mono" w:cs="JetBrains Mono"/>
          <w:color w:val="A9B7C6"/>
          <w:sz w:val="13"/>
          <w:szCs w:val="13"/>
          <w:shd w:val="clear" w:fill="2B2B2B"/>
        </w:rPr>
        <w:t xml:space="preserve">        DoubleProperty opacity = message_status.opacityProperty()</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A9B7C6"/>
          <w:sz w:val="13"/>
          <w:szCs w:val="13"/>
          <w:shd w:val="clear" w:fill="2B2B2B"/>
        </w:rPr>
        <w:t>Timeline fadeOut =</w:t>
      </w:r>
      <w:r>
        <w:rPr>
          <w:rFonts w:hint="default" w:ascii="JetBrains Mono" w:hAnsi="JetBrains Mono" w:eastAsia="JetBrains Mono" w:cs="JetBrains Mono"/>
          <w:color w:val="A9B7C6"/>
          <w:sz w:val="13"/>
          <w:szCs w:val="13"/>
          <w:shd w:val="clear" w:fill="2B2B2B"/>
        </w:rPr>
        <w:br w:type="textWrapping"/>
      </w:r>
      <w:r>
        <w:rPr>
          <w:rFonts w:hint="default" w:ascii="JetBrains Mono" w:hAnsi="JetBrains Mono" w:eastAsia="JetBrains Mono" w:cs="JetBrains Mono"/>
          <w:color w:val="A9B7C6"/>
          <w:sz w:val="13"/>
          <w:szCs w:val="13"/>
          <w:shd w:val="clear" w:fill="2B2B2B"/>
        </w:rPr>
        <w:t xml:space="preserve">                </w:t>
      </w:r>
      <w:r>
        <w:rPr>
          <w:rFonts w:hint="default" w:ascii="JetBrains Mono" w:hAnsi="JetBrains Mono" w:eastAsia="JetBrains Mono" w:cs="JetBrains Mono"/>
          <w:color w:val="CC7832"/>
          <w:sz w:val="13"/>
          <w:szCs w:val="13"/>
          <w:shd w:val="clear" w:fill="2B2B2B"/>
        </w:rPr>
        <w:t xml:space="preserve">new </w:t>
      </w:r>
      <w:r>
        <w:rPr>
          <w:rFonts w:hint="default" w:ascii="JetBrains Mono" w:hAnsi="JetBrains Mono" w:eastAsia="JetBrains Mono" w:cs="JetBrains Mono"/>
          <w:color w:val="A9B7C6"/>
          <w:sz w:val="13"/>
          <w:szCs w:val="13"/>
          <w:shd w:val="clear" w:fill="2B2B2B"/>
        </w:rPr>
        <w:t>Timeline (</w:t>
      </w:r>
      <w:r>
        <w:rPr>
          <w:rFonts w:hint="default" w:ascii="JetBrains Mono" w:hAnsi="JetBrains Mono" w:eastAsia="JetBrains Mono" w:cs="JetBrains Mono"/>
          <w:color w:val="A9B7C6"/>
          <w:sz w:val="13"/>
          <w:szCs w:val="13"/>
          <w:shd w:val="clear" w:fill="2B2B2B"/>
        </w:rPr>
        <w:br w:type="textWrapping"/>
      </w:r>
      <w:r>
        <w:rPr>
          <w:rFonts w:hint="default" w:ascii="JetBrains Mono" w:hAnsi="JetBrains Mono" w:eastAsia="JetBrains Mono" w:cs="JetBrains Mono"/>
          <w:color w:val="A9B7C6"/>
          <w:sz w:val="13"/>
          <w:szCs w:val="13"/>
          <w:shd w:val="clear" w:fill="2B2B2B"/>
        </w:rPr>
        <w:t xml:space="preserve">                        </w:t>
      </w:r>
      <w:r>
        <w:rPr>
          <w:rFonts w:hint="default" w:ascii="JetBrains Mono" w:hAnsi="JetBrains Mono" w:eastAsia="JetBrains Mono" w:cs="JetBrains Mono"/>
          <w:color w:val="CC7832"/>
          <w:sz w:val="13"/>
          <w:szCs w:val="13"/>
          <w:shd w:val="clear" w:fill="2B2B2B"/>
        </w:rPr>
        <w:t xml:space="preserve">new </w:t>
      </w:r>
      <w:r>
        <w:rPr>
          <w:rFonts w:hint="default" w:ascii="JetBrains Mono" w:hAnsi="JetBrains Mono" w:eastAsia="JetBrains Mono" w:cs="JetBrains Mono"/>
          <w:color w:val="A9B7C6"/>
          <w:sz w:val="13"/>
          <w:szCs w:val="13"/>
          <w:shd w:val="clear" w:fill="2B2B2B"/>
        </w:rPr>
        <w:t>KeyFrame( Duration.</w:t>
      </w:r>
      <w:r>
        <w:rPr>
          <w:rFonts w:hint="default" w:ascii="JetBrains Mono" w:hAnsi="JetBrains Mono" w:eastAsia="JetBrains Mono" w:cs="JetBrains Mono"/>
          <w:i/>
          <w:color w:val="9876AA"/>
          <w:sz w:val="13"/>
          <w:szCs w:val="13"/>
          <w:shd w:val="clear" w:fill="2B2B2B"/>
        </w:rPr>
        <w:t>ZERO</w:t>
      </w:r>
      <w:r>
        <w:rPr>
          <w:rFonts w:hint="default" w:ascii="JetBrains Mono" w:hAnsi="JetBrains Mono" w:eastAsia="JetBrains Mono" w:cs="JetBrains Mono"/>
          <w:color w:val="CC7832"/>
          <w:sz w:val="13"/>
          <w:szCs w:val="13"/>
          <w:shd w:val="clear" w:fill="2B2B2B"/>
        </w:rPr>
        <w:t xml:space="preserve">, new </w:t>
      </w:r>
      <w:r>
        <w:rPr>
          <w:rFonts w:hint="default" w:ascii="JetBrains Mono" w:hAnsi="JetBrains Mono" w:eastAsia="JetBrains Mono" w:cs="JetBrains Mono"/>
          <w:color w:val="A9B7C6"/>
          <w:sz w:val="13"/>
          <w:szCs w:val="13"/>
          <w:shd w:val="clear" w:fill="2B2B2B"/>
        </w:rPr>
        <w:t>KeyValue(opacity</w:t>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6897BB"/>
          <w:sz w:val="13"/>
          <w:szCs w:val="13"/>
          <w:shd w:val="clear" w:fill="2B2B2B"/>
        </w:rPr>
        <w:t>1</w:t>
      </w:r>
      <w:r>
        <w:rPr>
          <w:rFonts w:hint="default" w:ascii="JetBrains Mono" w:hAnsi="JetBrains Mono" w:eastAsia="JetBrains Mono" w:cs="JetBrains Mono"/>
          <w:color w:val="A9B7C6"/>
          <w:sz w:val="13"/>
          <w:szCs w:val="13"/>
          <w:shd w:val="clear" w:fill="2B2B2B"/>
        </w:rPr>
        <w:t>) )</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                        new </w:t>
      </w:r>
      <w:r>
        <w:rPr>
          <w:rFonts w:hint="default" w:ascii="JetBrains Mono" w:hAnsi="JetBrains Mono" w:eastAsia="JetBrains Mono" w:cs="JetBrains Mono"/>
          <w:color w:val="A9B7C6"/>
          <w:sz w:val="13"/>
          <w:szCs w:val="13"/>
          <w:shd w:val="clear" w:fill="2B2B2B"/>
        </w:rPr>
        <w:t>KeyFrame ( Duration.</w:t>
      </w:r>
      <w:r>
        <w:rPr>
          <w:rFonts w:hint="default" w:ascii="JetBrains Mono" w:hAnsi="JetBrains Mono" w:eastAsia="JetBrains Mono" w:cs="JetBrains Mono"/>
          <w:i/>
          <w:color w:val="A9B7C6"/>
          <w:sz w:val="13"/>
          <w:szCs w:val="13"/>
          <w:shd w:val="clear" w:fill="2B2B2B"/>
        </w:rPr>
        <w:t>seconds</w:t>
      </w:r>
      <w:r>
        <w:rPr>
          <w:rFonts w:hint="default" w:ascii="JetBrains Mono" w:hAnsi="JetBrains Mono" w:eastAsia="JetBrains Mono" w:cs="JetBrains Mono"/>
          <w:color w:val="A9B7C6"/>
          <w:sz w:val="13"/>
          <w:szCs w:val="13"/>
          <w:shd w:val="clear" w:fill="2B2B2B"/>
        </w:rPr>
        <w:t>(</w:t>
      </w:r>
      <w:r>
        <w:rPr>
          <w:rFonts w:hint="default" w:ascii="JetBrains Mono" w:hAnsi="JetBrains Mono" w:eastAsia="JetBrains Mono" w:cs="JetBrains Mono"/>
          <w:color w:val="6897BB"/>
          <w:sz w:val="13"/>
          <w:szCs w:val="13"/>
          <w:shd w:val="clear" w:fill="2B2B2B"/>
        </w:rPr>
        <w:t>15</w:t>
      </w:r>
      <w:r>
        <w:rPr>
          <w:rFonts w:hint="default" w:ascii="JetBrains Mono" w:hAnsi="JetBrains Mono" w:eastAsia="JetBrains Mono" w:cs="JetBrains Mono"/>
          <w:color w:val="A9B7C6"/>
          <w:sz w:val="13"/>
          <w:szCs w:val="13"/>
          <w:shd w:val="clear" w:fill="2B2B2B"/>
        </w:rPr>
        <w:t>)</w:t>
      </w:r>
      <w:r>
        <w:rPr>
          <w:rFonts w:hint="default" w:ascii="JetBrains Mono" w:hAnsi="JetBrains Mono" w:eastAsia="JetBrains Mono" w:cs="JetBrains Mono"/>
          <w:color w:val="CC7832"/>
          <w:sz w:val="13"/>
          <w:szCs w:val="13"/>
          <w:shd w:val="clear" w:fill="2B2B2B"/>
        </w:rPr>
        <w:t xml:space="preserve">, new </w:t>
      </w:r>
      <w:r>
        <w:rPr>
          <w:rFonts w:hint="default" w:ascii="JetBrains Mono" w:hAnsi="JetBrains Mono" w:eastAsia="JetBrains Mono" w:cs="JetBrains Mono"/>
          <w:color w:val="A9B7C6"/>
          <w:sz w:val="13"/>
          <w:szCs w:val="13"/>
          <w:shd w:val="clear" w:fill="2B2B2B"/>
        </w:rPr>
        <w:t>KeyValue(opacity</w:t>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6897BB"/>
          <w:sz w:val="13"/>
          <w:szCs w:val="13"/>
          <w:shd w:val="clear" w:fill="2B2B2B"/>
        </w:rPr>
        <w:t>0</w:t>
      </w:r>
      <w:r>
        <w:rPr>
          <w:rFonts w:hint="default" w:ascii="JetBrains Mono" w:hAnsi="JetBrains Mono" w:eastAsia="JetBrains Mono" w:cs="JetBrains Mono"/>
          <w:color w:val="A9B7C6"/>
          <w:sz w:val="13"/>
          <w:szCs w:val="13"/>
          <w:shd w:val="clear" w:fill="2B2B2B"/>
        </w:rPr>
        <w:t>) )</w:t>
      </w:r>
      <w:r>
        <w:rPr>
          <w:rFonts w:hint="default" w:ascii="JetBrains Mono" w:hAnsi="JetBrains Mono" w:eastAsia="JetBrains Mono" w:cs="JetBrains Mono"/>
          <w:color w:val="A9B7C6"/>
          <w:sz w:val="13"/>
          <w:szCs w:val="13"/>
          <w:shd w:val="clear" w:fill="2B2B2B"/>
        </w:rPr>
        <w:br w:type="textWrapping"/>
      </w:r>
      <w:r>
        <w:rPr>
          <w:rFonts w:hint="default" w:ascii="JetBrains Mono" w:hAnsi="JetBrains Mono" w:eastAsia="JetBrains Mono" w:cs="JetBrains Mono"/>
          <w:color w:val="A9B7C6"/>
          <w:sz w:val="13"/>
          <w:szCs w:val="13"/>
          <w:shd w:val="clear" w:fill="2B2B2B"/>
        </w:rPr>
        <w:t xml:space="preserve">                )</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A9B7C6"/>
          <w:sz w:val="13"/>
          <w:szCs w:val="13"/>
          <w:shd w:val="clear" w:fill="2B2B2B"/>
        </w:rPr>
        <w:t>fadeOut.play()</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A9B7C6"/>
          <w:sz w:val="13"/>
          <w:szCs w:val="13"/>
          <w:shd w:val="clear" w:fill="2B2B2B"/>
        </w:rPr>
        <w:t>}</w:t>
      </w:r>
      <w:r>
        <w:rPr>
          <w:rFonts w:hint="default" w:ascii="JetBrains Mono" w:hAnsi="JetBrains Mono" w:eastAsia="JetBrains Mono" w:cs="JetBrains Mono"/>
          <w:color w:val="A9B7C6"/>
          <w:sz w:val="13"/>
          <w:szCs w:val="13"/>
          <w:shd w:val="clear" w:fill="2B2B2B"/>
        </w:rPr>
        <w:br w:type="textWrapping"/>
      </w:r>
      <w:r>
        <w:rPr>
          <w:rFonts w:hint="default" w:ascii="JetBrains Mono" w:hAnsi="JetBrains Mono" w:eastAsia="JetBrains Mono" w:cs="JetBrains Mono"/>
          <w:color w:val="A9B7C6"/>
          <w:sz w:val="13"/>
          <w:szCs w:val="13"/>
          <w:shd w:val="clear" w:fill="2B2B2B"/>
        </w:rPr>
        <w:t>}</w:t>
      </w:r>
    </w:p>
    <w:p>
      <w:pPr>
        <w:pStyle w:val="8"/>
        <w:keepNext w:val="0"/>
        <w:keepLines w:val="0"/>
        <w:widowControl/>
        <w:suppressLineNumbers w:val="0"/>
        <w:rPr>
          <w:rFonts w:hint="default" w:ascii="Times New Roman Bold Italic" w:hAnsi="Times New Roman Bold Italic" w:cs="Times New Roman Bold Italic"/>
          <w:b/>
          <w:bCs/>
          <w:i/>
          <w:iCs/>
          <w:kern w:val="2"/>
          <w:sz w:val="32"/>
          <w:szCs w:val="36"/>
          <w:lang w:eastAsia="zh-CN"/>
        </w:rPr>
      </w:pPr>
    </w:p>
    <w:p>
      <w:pPr>
        <w:pStyle w:val="8"/>
        <w:keepNext w:val="0"/>
        <w:keepLines w:val="0"/>
        <w:widowControl/>
        <w:suppressLineNumbers w:val="0"/>
        <w:rPr>
          <w:rFonts w:hint="default" w:ascii="Times New Roman Bold Italic" w:hAnsi="Times New Roman Bold Italic" w:cs="Times New Roman Bold Italic"/>
          <w:b/>
          <w:bCs/>
          <w:i/>
          <w:iCs/>
          <w:kern w:val="2"/>
          <w:sz w:val="32"/>
          <w:szCs w:val="36"/>
          <w:lang w:eastAsia="zh-CN"/>
        </w:rPr>
      </w:pPr>
      <w:r>
        <w:rPr>
          <w:rFonts w:hint="default" w:ascii="Times New Roman Bold Italic" w:hAnsi="Times New Roman Bold Italic" w:cs="Times New Roman Bold Italic"/>
          <w:b/>
          <w:bCs/>
          <w:i/>
          <w:iCs/>
          <w:kern w:val="2"/>
          <w:sz w:val="32"/>
          <w:szCs w:val="36"/>
          <w:lang w:eastAsia="zh-CN"/>
        </w:rPr>
        <w:t>ScreenTransition Interface</w:t>
      </w:r>
    </w:p>
    <w:p>
      <w:pPr>
        <w:pStyle w:val="7"/>
        <w:keepNext w:val="0"/>
        <w:keepLines w:val="0"/>
        <w:widowControl/>
        <w:suppressLineNumbers w:val="0"/>
        <w:shd w:val="clear" w:fill="2B2B2B"/>
        <w:rPr>
          <w:rFonts w:ascii="JetBrains Mono" w:hAnsi="JetBrains Mono" w:eastAsia="JetBrains Mono" w:cs="JetBrains Mono"/>
          <w:color w:val="A9B7C6"/>
          <w:sz w:val="13"/>
          <w:szCs w:val="13"/>
        </w:rPr>
      </w:pPr>
      <w:r>
        <w:rPr>
          <w:rFonts w:hint="default" w:ascii="JetBrains Mono" w:hAnsi="JetBrains Mono" w:eastAsia="JetBrains Mono" w:cs="JetBrains Mono"/>
          <w:color w:val="CC7832"/>
          <w:sz w:val="13"/>
          <w:szCs w:val="13"/>
          <w:shd w:val="clear" w:fill="2B2B2B"/>
        </w:rPr>
        <w:t xml:space="preserve">package </w:t>
      </w:r>
      <w:r>
        <w:rPr>
          <w:rFonts w:hint="default" w:ascii="JetBrains Mono" w:hAnsi="JetBrains Mono" w:eastAsia="JetBrains Mono" w:cs="JetBrains Mono"/>
          <w:color w:val="A9B7C6"/>
          <w:sz w:val="13"/>
          <w:szCs w:val="13"/>
          <w:shd w:val="clear" w:fill="2B2B2B"/>
        </w:rPr>
        <w:t>Models</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import </w:t>
      </w:r>
      <w:r>
        <w:rPr>
          <w:rFonts w:hint="default" w:ascii="JetBrains Mono" w:hAnsi="JetBrains Mono" w:eastAsia="JetBrains Mono" w:cs="JetBrains Mono"/>
          <w:color w:val="A9B7C6"/>
          <w:sz w:val="13"/>
          <w:szCs w:val="13"/>
          <w:shd w:val="clear" w:fill="2B2B2B"/>
        </w:rPr>
        <w:t>javafx.animation.KeyFrame</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import </w:t>
      </w:r>
      <w:r>
        <w:rPr>
          <w:rFonts w:hint="default" w:ascii="JetBrains Mono" w:hAnsi="JetBrains Mono" w:eastAsia="JetBrains Mono" w:cs="JetBrains Mono"/>
          <w:color w:val="A9B7C6"/>
          <w:sz w:val="13"/>
          <w:szCs w:val="13"/>
          <w:shd w:val="clear" w:fill="2B2B2B"/>
        </w:rPr>
        <w:t>javafx.animation.KeyValue</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import </w:t>
      </w:r>
      <w:r>
        <w:rPr>
          <w:rFonts w:hint="default" w:ascii="JetBrains Mono" w:hAnsi="JetBrains Mono" w:eastAsia="JetBrains Mono" w:cs="JetBrains Mono"/>
          <w:color w:val="A9B7C6"/>
          <w:sz w:val="13"/>
          <w:szCs w:val="13"/>
          <w:shd w:val="clear" w:fill="2B2B2B"/>
        </w:rPr>
        <w:t>javafx.animation.Timeline</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import </w:t>
      </w:r>
      <w:r>
        <w:rPr>
          <w:rFonts w:hint="default" w:ascii="JetBrains Mono" w:hAnsi="JetBrains Mono" w:eastAsia="JetBrains Mono" w:cs="JetBrains Mono"/>
          <w:color w:val="A9B7C6"/>
          <w:sz w:val="13"/>
          <w:szCs w:val="13"/>
          <w:shd w:val="clear" w:fill="2B2B2B"/>
        </w:rPr>
        <w:t>javafx.beans.property.DoubleProperty</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import </w:t>
      </w:r>
      <w:r>
        <w:rPr>
          <w:rFonts w:hint="default" w:ascii="JetBrains Mono" w:hAnsi="JetBrains Mono" w:eastAsia="JetBrains Mono" w:cs="JetBrains Mono"/>
          <w:color w:val="A9B7C6"/>
          <w:sz w:val="13"/>
          <w:szCs w:val="13"/>
          <w:shd w:val="clear" w:fill="2B2B2B"/>
        </w:rPr>
        <w:t>javafx.scene.layout.Pane</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import </w:t>
      </w:r>
      <w:r>
        <w:rPr>
          <w:rFonts w:hint="default" w:ascii="JetBrains Mono" w:hAnsi="JetBrains Mono" w:eastAsia="JetBrains Mono" w:cs="JetBrains Mono"/>
          <w:color w:val="A9B7C6"/>
          <w:sz w:val="13"/>
          <w:szCs w:val="13"/>
          <w:shd w:val="clear" w:fill="2B2B2B"/>
        </w:rPr>
        <w:t>javafx.util.Duration</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import </w:t>
      </w:r>
      <w:r>
        <w:rPr>
          <w:rFonts w:hint="default" w:ascii="JetBrains Mono" w:hAnsi="JetBrains Mono" w:eastAsia="JetBrains Mono" w:cs="JetBrains Mono"/>
          <w:color w:val="A9B7C6"/>
          <w:sz w:val="13"/>
          <w:szCs w:val="13"/>
          <w:shd w:val="clear" w:fill="2B2B2B"/>
        </w:rPr>
        <w:t>org.jetbrains.annotations.</w:t>
      </w:r>
      <w:r>
        <w:rPr>
          <w:rFonts w:hint="default" w:ascii="JetBrains Mono" w:hAnsi="JetBrains Mono" w:eastAsia="JetBrains Mono" w:cs="JetBrains Mono"/>
          <w:color w:val="BBB529"/>
          <w:sz w:val="13"/>
          <w:szCs w:val="13"/>
          <w:shd w:val="clear" w:fill="2B2B2B"/>
        </w:rPr>
        <w:t>NotNull</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public interface </w:t>
      </w:r>
      <w:r>
        <w:rPr>
          <w:rFonts w:hint="default" w:ascii="JetBrains Mono" w:hAnsi="JetBrains Mono" w:eastAsia="JetBrains Mono" w:cs="JetBrains Mono"/>
          <w:color w:val="A9B7C6"/>
          <w:sz w:val="13"/>
          <w:szCs w:val="13"/>
          <w:shd w:val="clear" w:fill="2B2B2B"/>
        </w:rPr>
        <w:t>ScreenTransition {</w:t>
      </w:r>
      <w:r>
        <w:rPr>
          <w:rFonts w:hint="default" w:ascii="JetBrains Mono" w:hAnsi="JetBrains Mono" w:eastAsia="JetBrains Mono" w:cs="JetBrains Mono"/>
          <w:color w:val="A9B7C6"/>
          <w:sz w:val="13"/>
          <w:szCs w:val="13"/>
          <w:shd w:val="clear" w:fill="2B2B2B"/>
        </w:rPr>
        <w:br w:type="textWrapping"/>
      </w:r>
      <w:r>
        <w:rPr>
          <w:rFonts w:hint="default" w:ascii="JetBrains Mono" w:hAnsi="JetBrains Mono" w:eastAsia="JetBrains Mono" w:cs="JetBrains Mono"/>
          <w:color w:val="A9B7C6"/>
          <w:sz w:val="13"/>
          <w:szCs w:val="13"/>
          <w:shd w:val="clear" w:fill="2B2B2B"/>
        </w:rPr>
        <w:t xml:space="preserve">    </w:t>
      </w:r>
      <w:r>
        <w:rPr>
          <w:rFonts w:hint="default" w:ascii="JetBrains Mono" w:hAnsi="JetBrains Mono" w:eastAsia="JetBrains Mono" w:cs="JetBrains Mono"/>
          <w:color w:val="CC7832"/>
          <w:sz w:val="13"/>
          <w:szCs w:val="13"/>
          <w:shd w:val="clear" w:fill="2B2B2B"/>
        </w:rPr>
        <w:t xml:space="preserve">static void </w:t>
      </w:r>
      <w:r>
        <w:rPr>
          <w:rFonts w:hint="default" w:ascii="JetBrains Mono" w:hAnsi="JetBrains Mono" w:eastAsia="JetBrains Mono" w:cs="JetBrains Mono"/>
          <w:color w:val="FFC66D"/>
          <w:sz w:val="13"/>
          <w:szCs w:val="13"/>
          <w:shd w:val="clear" w:fill="2B2B2B"/>
        </w:rPr>
        <w:t xml:space="preserve">fadeIn </w:t>
      </w:r>
      <w:r>
        <w:rPr>
          <w:rFonts w:hint="default" w:ascii="JetBrains Mono" w:hAnsi="JetBrains Mono" w:eastAsia="JetBrains Mono" w:cs="JetBrains Mono"/>
          <w:color w:val="A9B7C6"/>
          <w:sz w:val="13"/>
          <w:szCs w:val="13"/>
          <w:shd w:val="clear" w:fill="2B2B2B"/>
        </w:rPr>
        <w:t>(</w:t>
      </w:r>
      <w:r>
        <w:rPr>
          <w:rFonts w:hint="default" w:ascii="JetBrains Mono" w:hAnsi="JetBrains Mono" w:eastAsia="JetBrains Mono" w:cs="JetBrains Mono"/>
          <w:color w:val="BBB529"/>
          <w:sz w:val="13"/>
          <w:szCs w:val="13"/>
          <w:shd w:val="clear" w:fill="2B2B2B"/>
        </w:rPr>
        <w:t xml:space="preserve">@NotNull </w:t>
      </w:r>
      <w:r>
        <w:rPr>
          <w:rFonts w:hint="default" w:ascii="JetBrains Mono" w:hAnsi="JetBrains Mono" w:eastAsia="JetBrains Mono" w:cs="JetBrains Mono"/>
          <w:color w:val="A9B7C6"/>
          <w:sz w:val="13"/>
          <w:szCs w:val="13"/>
          <w:shd w:val="clear" w:fill="2B2B2B"/>
        </w:rPr>
        <w:t>Pane root) {</w:t>
      </w:r>
      <w:r>
        <w:rPr>
          <w:rFonts w:hint="default" w:ascii="JetBrains Mono" w:hAnsi="JetBrains Mono" w:eastAsia="JetBrains Mono" w:cs="JetBrains Mono"/>
          <w:color w:val="A9B7C6"/>
          <w:sz w:val="13"/>
          <w:szCs w:val="13"/>
          <w:shd w:val="clear" w:fill="2B2B2B"/>
        </w:rPr>
        <w:br w:type="textWrapping"/>
      </w:r>
      <w:r>
        <w:rPr>
          <w:rFonts w:hint="default" w:ascii="JetBrains Mono" w:hAnsi="JetBrains Mono" w:eastAsia="JetBrains Mono" w:cs="JetBrains Mono"/>
          <w:color w:val="A9B7C6"/>
          <w:sz w:val="13"/>
          <w:szCs w:val="13"/>
          <w:shd w:val="clear" w:fill="2B2B2B"/>
        </w:rPr>
        <w:t xml:space="preserve">        DoubleProperty opacity = root.opacityProperty()</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A9B7C6"/>
          <w:sz w:val="13"/>
          <w:szCs w:val="13"/>
          <w:shd w:val="clear" w:fill="2B2B2B"/>
        </w:rPr>
        <w:t>Timeline fadeIn =</w:t>
      </w:r>
      <w:r>
        <w:rPr>
          <w:rFonts w:hint="default" w:ascii="JetBrains Mono" w:hAnsi="JetBrains Mono" w:eastAsia="JetBrains Mono" w:cs="JetBrains Mono"/>
          <w:color w:val="A9B7C6"/>
          <w:sz w:val="13"/>
          <w:szCs w:val="13"/>
          <w:shd w:val="clear" w:fill="2B2B2B"/>
        </w:rPr>
        <w:br w:type="textWrapping"/>
      </w:r>
      <w:r>
        <w:rPr>
          <w:rFonts w:hint="default" w:ascii="JetBrains Mono" w:hAnsi="JetBrains Mono" w:eastAsia="JetBrains Mono" w:cs="JetBrains Mono"/>
          <w:color w:val="A9B7C6"/>
          <w:sz w:val="13"/>
          <w:szCs w:val="13"/>
          <w:shd w:val="clear" w:fill="2B2B2B"/>
        </w:rPr>
        <w:t xml:space="preserve">            </w:t>
      </w:r>
      <w:r>
        <w:rPr>
          <w:rFonts w:hint="default" w:ascii="JetBrains Mono" w:hAnsi="JetBrains Mono" w:eastAsia="JetBrains Mono" w:cs="JetBrains Mono"/>
          <w:color w:val="CC7832"/>
          <w:sz w:val="13"/>
          <w:szCs w:val="13"/>
          <w:shd w:val="clear" w:fill="2B2B2B"/>
        </w:rPr>
        <w:t xml:space="preserve">new </w:t>
      </w:r>
      <w:r>
        <w:rPr>
          <w:rFonts w:hint="default" w:ascii="JetBrains Mono" w:hAnsi="JetBrains Mono" w:eastAsia="JetBrains Mono" w:cs="JetBrains Mono"/>
          <w:color w:val="A9B7C6"/>
          <w:sz w:val="13"/>
          <w:szCs w:val="13"/>
          <w:shd w:val="clear" w:fill="2B2B2B"/>
        </w:rPr>
        <w:t>Timeline (</w:t>
      </w:r>
      <w:r>
        <w:rPr>
          <w:rFonts w:hint="default" w:ascii="JetBrains Mono" w:hAnsi="JetBrains Mono" w:eastAsia="JetBrains Mono" w:cs="JetBrains Mono"/>
          <w:color w:val="A9B7C6"/>
          <w:sz w:val="13"/>
          <w:szCs w:val="13"/>
          <w:shd w:val="clear" w:fill="2B2B2B"/>
        </w:rPr>
        <w:br w:type="textWrapping"/>
      </w:r>
      <w:r>
        <w:rPr>
          <w:rFonts w:hint="default" w:ascii="JetBrains Mono" w:hAnsi="JetBrains Mono" w:eastAsia="JetBrains Mono" w:cs="JetBrains Mono"/>
          <w:color w:val="A9B7C6"/>
          <w:sz w:val="13"/>
          <w:szCs w:val="13"/>
          <w:shd w:val="clear" w:fill="2B2B2B"/>
        </w:rPr>
        <w:t xml:space="preserve">                </w:t>
      </w:r>
      <w:r>
        <w:rPr>
          <w:rFonts w:hint="default" w:ascii="JetBrains Mono" w:hAnsi="JetBrains Mono" w:eastAsia="JetBrains Mono" w:cs="JetBrains Mono"/>
          <w:color w:val="CC7832"/>
          <w:sz w:val="13"/>
          <w:szCs w:val="13"/>
          <w:shd w:val="clear" w:fill="2B2B2B"/>
        </w:rPr>
        <w:t xml:space="preserve">new </w:t>
      </w:r>
      <w:r>
        <w:rPr>
          <w:rFonts w:hint="default" w:ascii="JetBrains Mono" w:hAnsi="JetBrains Mono" w:eastAsia="JetBrains Mono" w:cs="JetBrains Mono"/>
          <w:color w:val="A9B7C6"/>
          <w:sz w:val="13"/>
          <w:szCs w:val="13"/>
          <w:shd w:val="clear" w:fill="2B2B2B"/>
        </w:rPr>
        <w:t>KeyFrame ( Duration.</w:t>
      </w:r>
      <w:r>
        <w:rPr>
          <w:rFonts w:hint="default" w:ascii="JetBrains Mono" w:hAnsi="JetBrains Mono" w:eastAsia="JetBrains Mono" w:cs="JetBrains Mono"/>
          <w:i/>
          <w:color w:val="9876AA"/>
          <w:sz w:val="13"/>
          <w:szCs w:val="13"/>
          <w:shd w:val="clear" w:fill="2B2B2B"/>
        </w:rPr>
        <w:t>ZERO</w:t>
      </w:r>
      <w:r>
        <w:rPr>
          <w:rFonts w:hint="default" w:ascii="JetBrains Mono" w:hAnsi="JetBrains Mono" w:eastAsia="JetBrains Mono" w:cs="JetBrains Mono"/>
          <w:color w:val="CC7832"/>
          <w:sz w:val="13"/>
          <w:szCs w:val="13"/>
          <w:shd w:val="clear" w:fill="2B2B2B"/>
        </w:rPr>
        <w:t xml:space="preserve">, new </w:t>
      </w:r>
      <w:r>
        <w:rPr>
          <w:rFonts w:hint="default" w:ascii="JetBrains Mono" w:hAnsi="JetBrains Mono" w:eastAsia="JetBrains Mono" w:cs="JetBrains Mono"/>
          <w:color w:val="A9B7C6"/>
          <w:sz w:val="13"/>
          <w:szCs w:val="13"/>
          <w:shd w:val="clear" w:fill="2B2B2B"/>
        </w:rPr>
        <w:t>KeyValue(opacity</w:t>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6897BB"/>
          <w:sz w:val="13"/>
          <w:szCs w:val="13"/>
          <w:shd w:val="clear" w:fill="2B2B2B"/>
        </w:rPr>
        <w:t>0.8</w:t>
      </w:r>
      <w:r>
        <w:rPr>
          <w:rFonts w:hint="default" w:ascii="JetBrains Mono" w:hAnsi="JetBrains Mono" w:eastAsia="JetBrains Mono" w:cs="JetBrains Mono"/>
          <w:color w:val="A9B7C6"/>
          <w:sz w:val="13"/>
          <w:szCs w:val="13"/>
          <w:shd w:val="clear" w:fill="2B2B2B"/>
        </w:rPr>
        <w:t>) )</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                new </w:t>
      </w:r>
      <w:r>
        <w:rPr>
          <w:rFonts w:hint="default" w:ascii="JetBrains Mono" w:hAnsi="JetBrains Mono" w:eastAsia="JetBrains Mono" w:cs="JetBrains Mono"/>
          <w:color w:val="A9B7C6"/>
          <w:sz w:val="13"/>
          <w:szCs w:val="13"/>
          <w:shd w:val="clear" w:fill="2B2B2B"/>
        </w:rPr>
        <w:t xml:space="preserve">KeyFrame ( </w:t>
      </w:r>
      <w:r>
        <w:rPr>
          <w:rFonts w:hint="default" w:ascii="JetBrains Mono" w:hAnsi="JetBrains Mono" w:eastAsia="JetBrains Mono" w:cs="JetBrains Mono"/>
          <w:color w:val="CC7832"/>
          <w:sz w:val="13"/>
          <w:szCs w:val="13"/>
          <w:shd w:val="clear" w:fill="2B2B2B"/>
        </w:rPr>
        <w:t xml:space="preserve">new </w:t>
      </w:r>
      <w:r>
        <w:rPr>
          <w:rFonts w:hint="default" w:ascii="JetBrains Mono" w:hAnsi="JetBrains Mono" w:eastAsia="JetBrains Mono" w:cs="JetBrains Mono"/>
          <w:color w:val="A9B7C6"/>
          <w:sz w:val="13"/>
          <w:szCs w:val="13"/>
          <w:shd w:val="clear" w:fill="2B2B2B"/>
        </w:rPr>
        <w:t>Duration(</w:t>
      </w:r>
      <w:r>
        <w:rPr>
          <w:rFonts w:hint="default" w:ascii="JetBrains Mono" w:hAnsi="JetBrains Mono" w:eastAsia="JetBrains Mono" w:cs="JetBrains Mono"/>
          <w:color w:val="6897BB"/>
          <w:sz w:val="13"/>
          <w:szCs w:val="13"/>
          <w:shd w:val="clear" w:fill="2B2B2B"/>
        </w:rPr>
        <w:t>800</w:t>
      </w:r>
      <w:r>
        <w:rPr>
          <w:rFonts w:hint="default" w:ascii="JetBrains Mono" w:hAnsi="JetBrains Mono" w:eastAsia="JetBrains Mono" w:cs="JetBrains Mono"/>
          <w:color w:val="A9B7C6"/>
          <w:sz w:val="13"/>
          <w:szCs w:val="13"/>
          <w:shd w:val="clear" w:fill="2B2B2B"/>
        </w:rPr>
        <w:t>)</w:t>
      </w:r>
      <w:r>
        <w:rPr>
          <w:rFonts w:hint="default" w:ascii="JetBrains Mono" w:hAnsi="JetBrains Mono" w:eastAsia="JetBrains Mono" w:cs="JetBrains Mono"/>
          <w:color w:val="CC7832"/>
          <w:sz w:val="13"/>
          <w:szCs w:val="13"/>
          <w:shd w:val="clear" w:fill="2B2B2B"/>
        </w:rPr>
        <w:t xml:space="preserve">, new </w:t>
      </w:r>
      <w:r>
        <w:rPr>
          <w:rFonts w:hint="default" w:ascii="JetBrains Mono" w:hAnsi="JetBrains Mono" w:eastAsia="JetBrains Mono" w:cs="JetBrains Mono"/>
          <w:color w:val="A9B7C6"/>
          <w:sz w:val="13"/>
          <w:szCs w:val="13"/>
          <w:shd w:val="clear" w:fill="2B2B2B"/>
        </w:rPr>
        <w:t>KeyValue(opacity</w:t>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6897BB"/>
          <w:sz w:val="13"/>
          <w:szCs w:val="13"/>
          <w:shd w:val="clear" w:fill="2B2B2B"/>
        </w:rPr>
        <w:t>1.0</w:t>
      </w:r>
      <w:r>
        <w:rPr>
          <w:rFonts w:hint="default" w:ascii="JetBrains Mono" w:hAnsi="JetBrains Mono" w:eastAsia="JetBrains Mono" w:cs="JetBrains Mono"/>
          <w:color w:val="A9B7C6"/>
          <w:sz w:val="13"/>
          <w:szCs w:val="13"/>
          <w:shd w:val="clear" w:fill="2B2B2B"/>
        </w:rPr>
        <w:t>) )</w:t>
      </w:r>
      <w:r>
        <w:rPr>
          <w:rFonts w:hint="default" w:ascii="JetBrains Mono" w:hAnsi="JetBrains Mono" w:eastAsia="JetBrains Mono" w:cs="JetBrains Mono"/>
          <w:color w:val="A9B7C6"/>
          <w:sz w:val="13"/>
          <w:szCs w:val="13"/>
          <w:shd w:val="clear" w:fill="2B2B2B"/>
        </w:rPr>
        <w:br w:type="textWrapping"/>
      </w:r>
      <w:r>
        <w:rPr>
          <w:rFonts w:hint="default" w:ascii="JetBrains Mono" w:hAnsi="JetBrains Mono" w:eastAsia="JetBrains Mono" w:cs="JetBrains Mono"/>
          <w:color w:val="A9B7C6"/>
          <w:sz w:val="13"/>
          <w:szCs w:val="13"/>
          <w:shd w:val="clear" w:fill="2B2B2B"/>
        </w:rPr>
        <w:t xml:space="preserve">            )</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A9B7C6"/>
          <w:sz w:val="13"/>
          <w:szCs w:val="13"/>
          <w:shd w:val="clear" w:fill="2B2B2B"/>
        </w:rPr>
        <w:t>fadeIn.play()</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A9B7C6"/>
          <w:sz w:val="13"/>
          <w:szCs w:val="13"/>
          <w:shd w:val="clear" w:fill="2B2B2B"/>
        </w:rPr>
        <w:t>}</w:t>
      </w:r>
      <w:r>
        <w:rPr>
          <w:rFonts w:hint="default" w:ascii="JetBrains Mono" w:hAnsi="JetBrains Mono" w:eastAsia="JetBrains Mono" w:cs="JetBrains Mono"/>
          <w:color w:val="A9B7C6"/>
          <w:sz w:val="13"/>
          <w:szCs w:val="13"/>
          <w:shd w:val="clear" w:fill="2B2B2B"/>
        </w:rPr>
        <w:br w:type="textWrapping"/>
      </w:r>
      <w:r>
        <w:rPr>
          <w:rFonts w:hint="default" w:ascii="JetBrains Mono" w:hAnsi="JetBrains Mono" w:eastAsia="JetBrains Mono" w:cs="JetBrains Mono"/>
          <w:color w:val="A9B7C6"/>
          <w:sz w:val="13"/>
          <w:szCs w:val="13"/>
          <w:shd w:val="clear" w:fill="2B2B2B"/>
        </w:rPr>
        <w:t>}</w:t>
      </w:r>
    </w:p>
    <w:p>
      <w:pPr>
        <w:pStyle w:val="8"/>
        <w:keepNext w:val="0"/>
        <w:keepLines w:val="0"/>
        <w:widowControl/>
        <w:suppressLineNumbers w:val="0"/>
        <w:rPr>
          <w:rFonts w:hint="default" w:ascii="Times New Roman Bold Italic" w:hAnsi="Times New Roman Bold Italic" w:cs="Times New Roman Bold Italic"/>
          <w:b/>
          <w:bCs/>
          <w:i/>
          <w:iCs/>
          <w:kern w:val="2"/>
          <w:sz w:val="32"/>
          <w:szCs w:val="36"/>
          <w:lang w:eastAsia="zh-CN"/>
        </w:rPr>
      </w:pPr>
    </w:p>
    <w:p>
      <w:pPr>
        <w:pStyle w:val="8"/>
        <w:keepNext w:val="0"/>
        <w:keepLines w:val="0"/>
        <w:widowControl/>
        <w:suppressLineNumbers w:val="0"/>
        <w:rPr>
          <w:rFonts w:hint="default" w:ascii="Times New Roman Bold Italic" w:hAnsi="Times New Roman Bold Italic" w:cs="Times New Roman Bold Italic"/>
          <w:b/>
          <w:bCs/>
          <w:i/>
          <w:iCs/>
          <w:kern w:val="2"/>
          <w:sz w:val="32"/>
          <w:szCs w:val="36"/>
          <w:lang w:eastAsia="zh-CN"/>
        </w:rPr>
      </w:pPr>
      <w:r>
        <w:rPr>
          <w:rFonts w:hint="default" w:ascii="Times New Roman Bold Italic" w:hAnsi="Times New Roman Bold Italic" w:cs="Times New Roman Bold Italic"/>
          <w:b/>
          <w:bCs/>
          <w:i/>
          <w:iCs/>
          <w:kern w:val="2"/>
          <w:sz w:val="32"/>
          <w:szCs w:val="36"/>
          <w:lang w:eastAsia="zh-CN"/>
        </w:rPr>
        <w:t>TabViewHelper Class</w:t>
      </w:r>
    </w:p>
    <w:p>
      <w:pPr>
        <w:pStyle w:val="7"/>
        <w:keepNext w:val="0"/>
        <w:keepLines w:val="0"/>
        <w:widowControl/>
        <w:suppressLineNumbers w:val="0"/>
        <w:shd w:val="clear" w:fill="2B2B2B"/>
        <w:rPr>
          <w:rFonts w:ascii="JetBrains Mono" w:hAnsi="JetBrains Mono" w:eastAsia="JetBrains Mono" w:cs="JetBrains Mono"/>
          <w:color w:val="A9B7C6"/>
          <w:sz w:val="13"/>
          <w:szCs w:val="13"/>
        </w:rPr>
      </w:pPr>
      <w:r>
        <w:rPr>
          <w:rFonts w:hint="default" w:ascii="JetBrains Mono" w:hAnsi="JetBrains Mono" w:eastAsia="JetBrains Mono" w:cs="JetBrains Mono"/>
          <w:color w:val="CC7832"/>
          <w:sz w:val="13"/>
          <w:szCs w:val="13"/>
          <w:shd w:val="clear" w:fill="2B2B2B"/>
        </w:rPr>
        <w:t xml:space="preserve">package </w:t>
      </w:r>
      <w:r>
        <w:rPr>
          <w:rFonts w:hint="default" w:ascii="JetBrains Mono" w:hAnsi="JetBrains Mono" w:eastAsia="JetBrains Mono" w:cs="JetBrains Mono"/>
          <w:color w:val="A9B7C6"/>
          <w:sz w:val="13"/>
          <w:szCs w:val="13"/>
          <w:shd w:val="clear" w:fill="2B2B2B"/>
        </w:rPr>
        <w:t>Models</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import </w:t>
      </w:r>
      <w:r>
        <w:rPr>
          <w:rFonts w:hint="default" w:ascii="JetBrains Mono" w:hAnsi="JetBrains Mono" w:eastAsia="JetBrains Mono" w:cs="JetBrains Mono"/>
          <w:color w:val="A9B7C6"/>
          <w:sz w:val="13"/>
          <w:szCs w:val="13"/>
          <w:shd w:val="clear" w:fill="2B2B2B"/>
        </w:rPr>
        <w:t>Controllers.Login</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import </w:t>
      </w:r>
      <w:r>
        <w:rPr>
          <w:rFonts w:hint="default" w:ascii="JetBrains Mono" w:hAnsi="JetBrains Mono" w:eastAsia="JetBrains Mono" w:cs="JetBrains Mono"/>
          <w:color w:val="A9B7C6"/>
          <w:sz w:val="13"/>
          <w:szCs w:val="13"/>
          <w:shd w:val="clear" w:fill="2B2B2B"/>
        </w:rPr>
        <w:t>Database.Connect</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import </w:t>
      </w:r>
      <w:r>
        <w:rPr>
          <w:rFonts w:hint="default" w:ascii="JetBrains Mono" w:hAnsi="JetBrains Mono" w:eastAsia="JetBrains Mono" w:cs="JetBrains Mono"/>
          <w:color w:val="A9B7C6"/>
          <w:sz w:val="13"/>
          <w:szCs w:val="13"/>
          <w:shd w:val="clear" w:fill="2B2B2B"/>
        </w:rPr>
        <w:t>javafx.collections.transformation.FilteredList</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import </w:t>
      </w:r>
      <w:r>
        <w:rPr>
          <w:rFonts w:hint="default" w:ascii="JetBrains Mono" w:hAnsi="JetBrains Mono" w:eastAsia="JetBrains Mono" w:cs="JetBrains Mono"/>
          <w:color w:val="A9B7C6"/>
          <w:sz w:val="13"/>
          <w:szCs w:val="13"/>
          <w:shd w:val="clear" w:fill="2B2B2B"/>
        </w:rPr>
        <w:t>javafx.collections.transformation.SortedList</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import </w:t>
      </w:r>
      <w:r>
        <w:rPr>
          <w:rFonts w:hint="default" w:ascii="JetBrains Mono" w:hAnsi="JetBrains Mono" w:eastAsia="JetBrains Mono" w:cs="JetBrains Mono"/>
          <w:color w:val="A9B7C6"/>
          <w:sz w:val="13"/>
          <w:szCs w:val="13"/>
          <w:shd w:val="clear" w:fill="2B2B2B"/>
        </w:rPr>
        <w:t>javafx.scene.control.TableView</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import </w:t>
      </w:r>
      <w:r>
        <w:rPr>
          <w:rFonts w:hint="default" w:ascii="JetBrains Mono" w:hAnsi="JetBrains Mono" w:eastAsia="JetBrains Mono" w:cs="JetBrains Mono"/>
          <w:color w:val="A9B7C6"/>
          <w:sz w:val="13"/>
          <w:szCs w:val="13"/>
          <w:shd w:val="clear" w:fill="2B2B2B"/>
        </w:rPr>
        <w:t>javafx.scene.control.TextField</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import </w:t>
      </w:r>
      <w:r>
        <w:rPr>
          <w:rFonts w:hint="default" w:ascii="JetBrains Mono" w:hAnsi="JetBrains Mono" w:eastAsia="JetBrains Mono" w:cs="JetBrains Mono"/>
          <w:color w:val="A9B7C6"/>
          <w:sz w:val="13"/>
          <w:szCs w:val="13"/>
          <w:shd w:val="clear" w:fill="2B2B2B"/>
        </w:rPr>
        <w:t>java.sql.*</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import static </w:t>
      </w:r>
      <w:r>
        <w:rPr>
          <w:rFonts w:hint="default" w:ascii="JetBrains Mono" w:hAnsi="JetBrains Mono" w:eastAsia="JetBrains Mono" w:cs="JetBrains Mono"/>
          <w:color w:val="A9B7C6"/>
          <w:sz w:val="13"/>
          <w:szCs w:val="13"/>
          <w:shd w:val="clear" w:fill="2B2B2B"/>
        </w:rPr>
        <w:t>Models.Initializer.</w:t>
      </w:r>
      <w:r>
        <w:rPr>
          <w:rFonts w:hint="default" w:ascii="JetBrains Mono" w:hAnsi="JetBrains Mono" w:eastAsia="JetBrains Mono" w:cs="JetBrains Mono"/>
          <w:i/>
          <w:color w:val="9876AA"/>
          <w:sz w:val="13"/>
          <w:szCs w:val="13"/>
          <w:shd w:val="clear" w:fill="2B2B2B"/>
        </w:rPr>
        <w:t>HistoryList</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public abstract class </w:t>
      </w:r>
      <w:r>
        <w:rPr>
          <w:rFonts w:hint="default" w:ascii="JetBrains Mono" w:hAnsi="JetBrains Mono" w:eastAsia="JetBrains Mono" w:cs="JetBrains Mono"/>
          <w:color w:val="A9B7C6"/>
          <w:sz w:val="13"/>
          <w:szCs w:val="13"/>
          <w:shd w:val="clear" w:fill="2B2B2B"/>
        </w:rPr>
        <w:t xml:space="preserve">TabViewHelper </w:t>
      </w:r>
      <w:r>
        <w:rPr>
          <w:rFonts w:hint="default" w:ascii="JetBrains Mono" w:hAnsi="JetBrains Mono" w:eastAsia="JetBrains Mono" w:cs="JetBrains Mono"/>
          <w:color w:val="CC7832"/>
          <w:sz w:val="13"/>
          <w:szCs w:val="13"/>
          <w:shd w:val="clear" w:fill="2B2B2B"/>
        </w:rPr>
        <w:t xml:space="preserve">extends </w:t>
      </w:r>
      <w:r>
        <w:rPr>
          <w:rFonts w:hint="default" w:ascii="JetBrains Mono" w:hAnsi="JetBrains Mono" w:eastAsia="JetBrains Mono" w:cs="JetBrains Mono"/>
          <w:color w:val="A9B7C6"/>
          <w:sz w:val="13"/>
          <w:szCs w:val="13"/>
          <w:shd w:val="clear" w:fill="2B2B2B"/>
        </w:rPr>
        <w:t>Login {</w:t>
      </w:r>
      <w:r>
        <w:rPr>
          <w:rFonts w:hint="default" w:ascii="JetBrains Mono" w:hAnsi="JetBrains Mono" w:eastAsia="JetBrains Mono" w:cs="JetBrains Mono"/>
          <w:color w:val="A9B7C6"/>
          <w:sz w:val="13"/>
          <w:szCs w:val="13"/>
          <w:shd w:val="clear" w:fill="2B2B2B"/>
        </w:rPr>
        <w:br w:type="textWrapping"/>
      </w:r>
      <w:r>
        <w:rPr>
          <w:rFonts w:hint="default" w:ascii="JetBrains Mono" w:hAnsi="JetBrains Mono" w:eastAsia="JetBrains Mono" w:cs="JetBrains Mono"/>
          <w:color w:val="A9B7C6"/>
          <w:sz w:val="13"/>
          <w:szCs w:val="13"/>
          <w:shd w:val="clear" w:fill="2B2B2B"/>
        </w:rPr>
        <w:br w:type="textWrapping"/>
      </w:r>
      <w:r>
        <w:rPr>
          <w:rFonts w:hint="default" w:ascii="JetBrains Mono" w:hAnsi="JetBrains Mono" w:eastAsia="JetBrains Mono" w:cs="JetBrains Mono"/>
          <w:color w:val="A9B7C6"/>
          <w:sz w:val="13"/>
          <w:szCs w:val="13"/>
          <w:shd w:val="clear" w:fill="2B2B2B"/>
        </w:rPr>
        <w:t xml:space="preserve">    </w:t>
      </w:r>
      <w:r>
        <w:rPr>
          <w:rFonts w:hint="default" w:ascii="JetBrains Mono" w:hAnsi="JetBrains Mono" w:eastAsia="JetBrains Mono" w:cs="JetBrains Mono"/>
          <w:color w:val="CC7832"/>
          <w:sz w:val="13"/>
          <w:szCs w:val="13"/>
          <w:shd w:val="clear" w:fill="2B2B2B"/>
        </w:rPr>
        <w:t xml:space="preserve">public static void </w:t>
      </w:r>
      <w:r>
        <w:rPr>
          <w:rFonts w:hint="default" w:ascii="JetBrains Mono" w:hAnsi="JetBrains Mono" w:eastAsia="JetBrains Mono" w:cs="JetBrains Mono"/>
          <w:color w:val="FFC66D"/>
          <w:sz w:val="13"/>
          <w:szCs w:val="13"/>
          <w:shd w:val="clear" w:fill="2B2B2B"/>
        </w:rPr>
        <w:t xml:space="preserve">table_view </w:t>
      </w:r>
      <w:r>
        <w:rPr>
          <w:rFonts w:hint="default" w:ascii="JetBrains Mono" w:hAnsi="JetBrains Mono" w:eastAsia="JetBrains Mono" w:cs="JetBrains Mono"/>
          <w:color w:val="A9B7C6"/>
          <w:sz w:val="13"/>
          <w:szCs w:val="13"/>
          <w:shd w:val="clear" w:fill="2B2B2B"/>
        </w:rPr>
        <w:t>(TableView&lt;TransactionsHistory&gt; transactions_view) { transactions_view.setItems(</w:t>
      </w:r>
      <w:r>
        <w:rPr>
          <w:rFonts w:hint="default" w:ascii="JetBrains Mono" w:hAnsi="JetBrains Mono" w:eastAsia="JetBrains Mono" w:cs="JetBrains Mono"/>
          <w:i/>
          <w:color w:val="9876AA"/>
          <w:sz w:val="13"/>
          <w:szCs w:val="13"/>
          <w:shd w:val="clear" w:fill="2B2B2B"/>
        </w:rPr>
        <w:t>HistoryList</w:t>
      </w:r>
      <w:r>
        <w:rPr>
          <w:rFonts w:hint="default" w:ascii="JetBrains Mono" w:hAnsi="JetBrains Mono" w:eastAsia="JetBrains Mono" w:cs="JetBrains Mono"/>
          <w:color w:val="A9B7C6"/>
          <w:sz w:val="13"/>
          <w:szCs w:val="13"/>
          <w:shd w:val="clear" w:fill="2B2B2B"/>
        </w:rPr>
        <w:t>)</w:t>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A9B7C6"/>
          <w:sz w:val="13"/>
          <w:szCs w:val="13"/>
          <w:shd w:val="clear" w:fill="2B2B2B"/>
        </w:rPr>
        <w:t>}</w:t>
      </w:r>
      <w:r>
        <w:rPr>
          <w:rFonts w:hint="default" w:ascii="JetBrains Mono" w:hAnsi="JetBrains Mono" w:eastAsia="JetBrains Mono" w:cs="JetBrains Mono"/>
          <w:color w:val="A9B7C6"/>
          <w:sz w:val="13"/>
          <w:szCs w:val="13"/>
          <w:shd w:val="clear" w:fill="2B2B2B"/>
        </w:rPr>
        <w:br w:type="textWrapping"/>
      </w:r>
      <w:r>
        <w:rPr>
          <w:rFonts w:hint="default" w:ascii="JetBrains Mono" w:hAnsi="JetBrains Mono" w:eastAsia="JetBrains Mono" w:cs="JetBrains Mono"/>
          <w:color w:val="A9B7C6"/>
          <w:sz w:val="13"/>
          <w:szCs w:val="13"/>
          <w:shd w:val="clear" w:fill="2B2B2B"/>
        </w:rPr>
        <w:br w:type="textWrapping"/>
      </w:r>
      <w:r>
        <w:rPr>
          <w:rFonts w:hint="default" w:ascii="JetBrains Mono" w:hAnsi="JetBrains Mono" w:eastAsia="JetBrains Mono" w:cs="JetBrains Mono"/>
          <w:color w:val="A9B7C6"/>
          <w:sz w:val="13"/>
          <w:szCs w:val="13"/>
          <w:shd w:val="clear" w:fill="2B2B2B"/>
        </w:rPr>
        <w:t xml:space="preserve">    </w:t>
      </w:r>
      <w:r>
        <w:rPr>
          <w:rFonts w:hint="default" w:ascii="JetBrains Mono" w:hAnsi="JetBrains Mono" w:eastAsia="JetBrains Mono" w:cs="JetBrains Mono"/>
          <w:color w:val="CC7832"/>
          <w:sz w:val="13"/>
          <w:szCs w:val="13"/>
          <w:shd w:val="clear" w:fill="2B2B2B"/>
        </w:rPr>
        <w:t xml:space="preserve">public static void </w:t>
      </w:r>
      <w:r>
        <w:rPr>
          <w:rFonts w:hint="default" w:ascii="JetBrains Mono" w:hAnsi="JetBrains Mono" w:eastAsia="JetBrains Mono" w:cs="JetBrains Mono"/>
          <w:color w:val="FFC66D"/>
          <w:sz w:val="13"/>
          <w:szCs w:val="13"/>
          <w:shd w:val="clear" w:fill="2B2B2B"/>
        </w:rPr>
        <w:t xml:space="preserve">table_refresh </w:t>
      </w:r>
      <w:r>
        <w:rPr>
          <w:rFonts w:hint="default" w:ascii="JetBrains Mono" w:hAnsi="JetBrains Mono" w:eastAsia="JetBrains Mono" w:cs="JetBrains Mono"/>
          <w:color w:val="A9B7C6"/>
          <w:sz w:val="13"/>
          <w:szCs w:val="13"/>
          <w:shd w:val="clear" w:fill="2B2B2B"/>
        </w:rPr>
        <w:t xml:space="preserve">(TableView&lt;TransactionsHistory&gt; transactions_view) </w:t>
      </w:r>
      <w:r>
        <w:rPr>
          <w:rFonts w:hint="default" w:ascii="JetBrains Mono" w:hAnsi="JetBrains Mono" w:eastAsia="JetBrains Mono" w:cs="JetBrains Mono"/>
          <w:color w:val="CC7832"/>
          <w:sz w:val="13"/>
          <w:szCs w:val="13"/>
          <w:shd w:val="clear" w:fill="2B2B2B"/>
        </w:rPr>
        <w:t xml:space="preserve">throws </w:t>
      </w:r>
      <w:r>
        <w:rPr>
          <w:rFonts w:hint="default" w:ascii="JetBrains Mono" w:hAnsi="JetBrains Mono" w:eastAsia="JetBrains Mono" w:cs="JetBrains Mono"/>
          <w:color w:val="A9B7C6"/>
          <w:sz w:val="13"/>
          <w:szCs w:val="13"/>
          <w:shd w:val="clear" w:fill="2B2B2B"/>
        </w:rPr>
        <w:t>SQLException {</w:t>
      </w:r>
      <w:r>
        <w:rPr>
          <w:rFonts w:hint="default" w:ascii="JetBrains Mono" w:hAnsi="JetBrains Mono" w:eastAsia="JetBrains Mono" w:cs="JetBrains Mono"/>
          <w:color w:val="A9B7C6"/>
          <w:sz w:val="13"/>
          <w:szCs w:val="13"/>
          <w:shd w:val="clear" w:fill="2B2B2B"/>
        </w:rPr>
        <w:br w:type="textWrapping"/>
      </w:r>
      <w:r>
        <w:rPr>
          <w:rFonts w:hint="default" w:ascii="JetBrains Mono" w:hAnsi="JetBrains Mono" w:eastAsia="JetBrains Mono" w:cs="JetBrains Mono"/>
          <w:color w:val="A9B7C6"/>
          <w:sz w:val="13"/>
          <w:szCs w:val="13"/>
          <w:shd w:val="clear" w:fill="2B2B2B"/>
        </w:rPr>
        <w:br w:type="textWrapping"/>
      </w:r>
      <w:r>
        <w:rPr>
          <w:rFonts w:hint="default" w:ascii="JetBrains Mono" w:hAnsi="JetBrains Mono" w:eastAsia="JetBrains Mono" w:cs="JetBrains Mono"/>
          <w:color w:val="A9B7C6"/>
          <w:sz w:val="13"/>
          <w:szCs w:val="13"/>
          <w:shd w:val="clear" w:fill="2B2B2B"/>
        </w:rPr>
        <w:t xml:space="preserve">        </w:t>
      </w:r>
      <w:r>
        <w:rPr>
          <w:rFonts w:hint="default" w:ascii="JetBrains Mono" w:hAnsi="JetBrains Mono" w:eastAsia="JetBrains Mono" w:cs="JetBrains Mono"/>
          <w:color w:val="CC7832"/>
          <w:sz w:val="13"/>
          <w:szCs w:val="13"/>
          <w:shd w:val="clear" w:fill="2B2B2B"/>
        </w:rPr>
        <w:t xml:space="preserve">final </w:t>
      </w:r>
      <w:r>
        <w:rPr>
          <w:rFonts w:hint="default" w:ascii="JetBrains Mono" w:hAnsi="JetBrains Mono" w:eastAsia="JetBrains Mono" w:cs="JetBrains Mono"/>
          <w:color w:val="A9B7C6"/>
          <w:sz w:val="13"/>
          <w:szCs w:val="13"/>
          <w:shd w:val="clear" w:fill="2B2B2B"/>
        </w:rPr>
        <w:t xml:space="preserve">String _SQL = </w:t>
      </w:r>
      <w:r>
        <w:rPr>
          <w:rFonts w:hint="default" w:ascii="JetBrains Mono" w:hAnsi="JetBrains Mono" w:eastAsia="JetBrains Mono" w:cs="JetBrains Mono"/>
          <w:color w:val="6A8759"/>
          <w:sz w:val="13"/>
          <w:szCs w:val="13"/>
          <w:shd w:val="clear" w:fill="2B2B2B"/>
        </w:rPr>
        <w:t>"</w:t>
      </w:r>
      <w:r>
        <w:rPr>
          <w:rFonts w:hint="default" w:ascii="JetBrains Mono" w:hAnsi="JetBrains Mono" w:eastAsia="JetBrains Mono" w:cs="JetBrains Mono"/>
          <w:color w:val="6A8759"/>
          <w:sz w:val="13"/>
          <w:szCs w:val="13"/>
          <w:shd w:val="clear" w:fill="364135"/>
        </w:rPr>
        <w:t xml:space="preserve">SELECT d.transac_id DEP_ID, d.deposit DEP, d.balance DEP_BALANCE, d.date DEP_DATE, d.time DEP_TIME, w.transac_id WITH_ID, </w:t>
      </w:r>
      <w:r>
        <w:rPr>
          <w:rFonts w:hint="default" w:ascii="JetBrains Mono" w:hAnsi="JetBrains Mono" w:eastAsia="JetBrains Mono" w:cs="JetBrains Mono"/>
          <w:color w:val="6A8759"/>
          <w:sz w:val="13"/>
          <w:szCs w:val="13"/>
          <w:shd w:val="clear" w:fill="2B2B2B"/>
        </w:rPr>
        <w:t xml:space="preserve">" </w:t>
      </w:r>
      <w:r>
        <w:rPr>
          <w:rFonts w:hint="default" w:ascii="JetBrains Mono" w:hAnsi="JetBrains Mono" w:eastAsia="JetBrains Mono" w:cs="JetBrains Mono"/>
          <w:color w:val="A9B7C6"/>
          <w:sz w:val="13"/>
          <w:szCs w:val="13"/>
          <w:shd w:val="clear" w:fill="2B2B2B"/>
        </w:rPr>
        <w:t>+</w:t>
      </w:r>
      <w:r>
        <w:rPr>
          <w:rFonts w:hint="default" w:ascii="JetBrains Mono" w:hAnsi="JetBrains Mono" w:eastAsia="JetBrains Mono" w:cs="JetBrains Mono"/>
          <w:color w:val="A9B7C6"/>
          <w:sz w:val="13"/>
          <w:szCs w:val="13"/>
          <w:shd w:val="clear" w:fill="2B2B2B"/>
        </w:rPr>
        <w:br w:type="textWrapping"/>
      </w:r>
      <w:r>
        <w:rPr>
          <w:rFonts w:hint="default" w:ascii="JetBrains Mono" w:hAnsi="JetBrains Mono" w:eastAsia="JetBrains Mono" w:cs="JetBrains Mono"/>
          <w:color w:val="A9B7C6"/>
          <w:sz w:val="13"/>
          <w:szCs w:val="13"/>
          <w:shd w:val="clear" w:fill="2B2B2B"/>
        </w:rPr>
        <w:t xml:space="preserve">                </w:t>
      </w:r>
      <w:r>
        <w:rPr>
          <w:rFonts w:hint="default" w:ascii="JetBrains Mono" w:hAnsi="JetBrains Mono" w:eastAsia="JetBrains Mono" w:cs="JetBrains Mono"/>
          <w:color w:val="6A8759"/>
          <w:sz w:val="13"/>
          <w:szCs w:val="13"/>
          <w:shd w:val="clear" w:fill="2B2B2B"/>
        </w:rPr>
        <w:t>"</w:t>
      </w:r>
      <w:r>
        <w:rPr>
          <w:rFonts w:hint="default" w:ascii="JetBrains Mono" w:hAnsi="JetBrains Mono" w:eastAsia="JetBrains Mono" w:cs="JetBrains Mono"/>
          <w:color w:val="6A8759"/>
          <w:sz w:val="13"/>
          <w:szCs w:val="13"/>
          <w:shd w:val="clear" w:fill="364135"/>
        </w:rPr>
        <w:t>w.withdrawal WITHD, w.balance WITH_BALANCE, w.date WITH_DATE, w.time WITH_TIME, t.transfer_id TRANS_ID, t.amount TRANS_AMOUNT,</w:t>
      </w:r>
      <w:r>
        <w:rPr>
          <w:rFonts w:hint="default" w:ascii="JetBrains Mono" w:hAnsi="JetBrains Mono" w:eastAsia="JetBrains Mono" w:cs="JetBrains Mono"/>
          <w:color w:val="6A8759"/>
          <w:sz w:val="13"/>
          <w:szCs w:val="13"/>
          <w:shd w:val="clear" w:fill="2B2B2B"/>
        </w:rPr>
        <w:t xml:space="preserve">" </w:t>
      </w:r>
      <w:r>
        <w:rPr>
          <w:rFonts w:hint="default" w:ascii="JetBrains Mono" w:hAnsi="JetBrains Mono" w:eastAsia="JetBrains Mono" w:cs="JetBrains Mono"/>
          <w:color w:val="A9B7C6"/>
          <w:sz w:val="13"/>
          <w:szCs w:val="13"/>
          <w:shd w:val="clear" w:fill="2B2B2B"/>
        </w:rPr>
        <w:t>+</w:t>
      </w:r>
      <w:r>
        <w:rPr>
          <w:rFonts w:hint="default" w:ascii="JetBrains Mono" w:hAnsi="JetBrains Mono" w:eastAsia="JetBrains Mono" w:cs="JetBrains Mono"/>
          <w:color w:val="A9B7C6"/>
          <w:sz w:val="13"/>
          <w:szCs w:val="13"/>
          <w:shd w:val="clear" w:fill="2B2B2B"/>
        </w:rPr>
        <w:br w:type="textWrapping"/>
      </w:r>
      <w:r>
        <w:rPr>
          <w:rFonts w:hint="default" w:ascii="JetBrains Mono" w:hAnsi="JetBrains Mono" w:eastAsia="JetBrains Mono" w:cs="JetBrains Mono"/>
          <w:color w:val="A9B7C6"/>
          <w:sz w:val="13"/>
          <w:szCs w:val="13"/>
          <w:shd w:val="clear" w:fill="2B2B2B"/>
        </w:rPr>
        <w:t xml:space="preserve">                </w:t>
      </w:r>
      <w:r>
        <w:rPr>
          <w:rFonts w:hint="default" w:ascii="JetBrains Mono" w:hAnsi="JetBrains Mono" w:eastAsia="JetBrains Mono" w:cs="JetBrains Mono"/>
          <w:color w:val="6A8759"/>
          <w:sz w:val="13"/>
          <w:szCs w:val="13"/>
          <w:shd w:val="clear" w:fill="2B2B2B"/>
        </w:rPr>
        <w:t>"</w:t>
      </w:r>
      <w:r>
        <w:rPr>
          <w:rFonts w:hint="default" w:ascii="JetBrains Mono" w:hAnsi="JetBrains Mono" w:eastAsia="JetBrains Mono" w:cs="JetBrains Mono"/>
          <w:color w:val="6A8759"/>
          <w:sz w:val="13"/>
          <w:szCs w:val="13"/>
          <w:shd w:val="clear" w:fill="364135"/>
        </w:rPr>
        <w:t xml:space="preserve">t.balance TRANS_BALANCE, t.date TRANS_DATE, t.time TRANS_TIME FROM deposits d FULL JOIN withdrawals w ON d.acc_id = w.acc_id </w:t>
      </w:r>
      <w:r>
        <w:rPr>
          <w:rFonts w:hint="default" w:ascii="JetBrains Mono" w:hAnsi="JetBrains Mono" w:eastAsia="JetBrains Mono" w:cs="JetBrains Mono"/>
          <w:color w:val="6A8759"/>
          <w:sz w:val="13"/>
          <w:szCs w:val="13"/>
          <w:shd w:val="clear" w:fill="2B2B2B"/>
        </w:rPr>
        <w:t xml:space="preserve">" </w:t>
      </w:r>
      <w:r>
        <w:rPr>
          <w:rFonts w:hint="default" w:ascii="JetBrains Mono" w:hAnsi="JetBrains Mono" w:eastAsia="JetBrains Mono" w:cs="JetBrains Mono"/>
          <w:color w:val="A9B7C6"/>
          <w:sz w:val="13"/>
          <w:szCs w:val="13"/>
          <w:shd w:val="clear" w:fill="2B2B2B"/>
        </w:rPr>
        <w:t>+</w:t>
      </w:r>
      <w:r>
        <w:rPr>
          <w:rFonts w:hint="default" w:ascii="JetBrains Mono" w:hAnsi="JetBrains Mono" w:eastAsia="JetBrains Mono" w:cs="JetBrains Mono"/>
          <w:color w:val="A9B7C6"/>
          <w:sz w:val="13"/>
          <w:szCs w:val="13"/>
          <w:shd w:val="clear" w:fill="2B2B2B"/>
        </w:rPr>
        <w:br w:type="textWrapping"/>
      </w:r>
      <w:r>
        <w:rPr>
          <w:rFonts w:hint="default" w:ascii="JetBrains Mono" w:hAnsi="JetBrains Mono" w:eastAsia="JetBrains Mono" w:cs="JetBrains Mono"/>
          <w:color w:val="A9B7C6"/>
          <w:sz w:val="13"/>
          <w:szCs w:val="13"/>
          <w:shd w:val="clear" w:fill="2B2B2B"/>
        </w:rPr>
        <w:t xml:space="preserve">                </w:t>
      </w:r>
      <w:r>
        <w:rPr>
          <w:rFonts w:hint="default" w:ascii="JetBrains Mono" w:hAnsi="JetBrains Mono" w:eastAsia="JetBrains Mono" w:cs="JetBrains Mono"/>
          <w:color w:val="6A8759"/>
          <w:sz w:val="13"/>
          <w:szCs w:val="13"/>
          <w:shd w:val="clear" w:fill="2B2B2B"/>
        </w:rPr>
        <w:t>"</w:t>
      </w:r>
      <w:r>
        <w:rPr>
          <w:rFonts w:hint="default" w:ascii="JetBrains Mono" w:hAnsi="JetBrains Mono" w:eastAsia="JetBrains Mono" w:cs="JetBrains Mono"/>
          <w:color w:val="6A8759"/>
          <w:sz w:val="13"/>
          <w:szCs w:val="13"/>
          <w:shd w:val="clear" w:fill="364135"/>
        </w:rPr>
        <w:t>FULL JOIN transfers t on d.acc_id = t.acc_from WHERE d.acc_id = '</w:t>
      </w:r>
      <w:r>
        <w:rPr>
          <w:rFonts w:hint="default" w:ascii="JetBrains Mono" w:hAnsi="JetBrains Mono" w:eastAsia="JetBrains Mono" w:cs="JetBrains Mono"/>
          <w:color w:val="6A8759"/>
          <w:sz w:val="13"/>
          <w:szCs w:val="13"/>
          <w:shd w:val="clear" w:fill="2B2B2B"/>
        </w:rPr>
        <w:t xml:space="preserve">" </w:t>
      </w:r>
      <w:r>
        <w:rPr>
          <w:rFonts w:hint="default" w:ascii="JetBrains Mono" w:hAnsi="JetBrains Mono" w:eastAsia="JetBrains Mono" w:cs="JetBrains Mono"/>
          <w:color w:val="A9B7C6"/>
          <w:sz w:val="13"/>
          <w:szCs w:val="13"/>
          <w:shd w:val="clear" w:fill="2B2B2B"/>
        </w:rPr>
        <w:t xml:space="preserve">+ </w:t>
      </w:r>
      <w:r>
        <w:rPr>
          <w:rFonts w:hint="default" w:ascii="JetBrains Mono" w:hAnsi="JetBrains Mono" w:eastAsia="JetBrains Mono" w:cs="JetBrains Mono"/>
          <w:i/>
          <w:color w:val="9876AA"/>
          <w:sz w:val="13"/>
          <w:szCs w:val="13"/>
          <w:shd w:val="clear" w:fill="2B2B2B"/>
        </w:rPr>
        <w:t xml:space="preserve">_accountID </w:t>
      </w:r>
      <w:r>
        <w:rPr>
          <w:rFonts w:hint="default" w:ascii="JetBrains Mono" w:hAnsi="JetBrains Mono" w:eastAsia="JetBrains Mono" w:cs="JetBrains Mono"/>
          <w:color w:val="A9B7C6"/>
          <w:sz w:val="13"/>
          <w:szCs w:val="13"/>
          <w:shd w:val="clear" w:fill="2B2B2B"/>
        </w:rPr>
        <w:t xml:space="preserve">+ </w:t>
      </w:r>
      <w:r>
        <w:rPr>
          <w:rFonts w:hint="default" w:ascii="JetBrains Mono" w:hAnsi="JetBrains Mono" w:eastAsia="JetBrains Mono" w:cs="JetBrains Mono"/>
          <w:color w:val="6A8759"/>
          <w:sz w:val="13"/>
          <w:szCs w:val="13"/>
          <w:shd w:val="clear" w:fill="2B2B2B"/>
        </w:rPr>
        <w:t>"</w:t>
      </w:r>
      <w:r>
        <w:rPr>
          <w:rFonts w:hint="default" w:ascii="JetBrains Mono" w:hAnsi="JetBrains Mono" w:eastAsia="JetBrains Mono" w:cs="JetBrains Mono"/>
          <w:color w:val="6A8759"/>
          <w:sz w:val="13"/>
          <w:szCs w:val="13"/>
          <w:shd w:val="clear" w:fill="364135"/>
        </w:rPr>
        <w:t>'</w:t>
      </w:r>
      <w:r>
        <w:rPr>
          <w:rFonts w:hint="default" w:ascii="JetBrains Mono" w:hAnsi="JetBrains Mono" w:eastAsia="JetBrains Mono" w:cs="JetBrains Mono"/>
          <w:color w:val="6A8759"/>
          <w:sz w:val="13"/>
          <w:szCs w:val="13"/>
          <w:shd w:val="clear" w:fill="2B2B2B"/>
        </w:rPr>
        <w:t>"</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A9B7C6"/>
          <w:sz w:val="13"/>
          <w:szCs w:val="13"/>
          <w:shd w:val="clear" w:fill="2B2B2B"/>
        </w:rPr>
        <w:t xml:space="preserve">Connection conn = </w:t>
      </w:r>
      <w:r>
        <w:rPr>
          <w:rFonts w:hint="default" w:ascii="JetBrains Mono" w:hAnsi="JetBrains Mono" w:eastAsia="JetBrains Mono" w:cs="JetBrains Mono"/>
          <w:color w:val="CC7832"/>
          <w:sz w:val="13"/>
          <w:szCs w:val="13"/>
          <w:shd w:val="clear" w:fill="2B2B2B"/>
        </w:rPr>
        <w:t xml:space="preserve">new </w:t>
      </w:r>
      <w:r>
        <w:rPr>
          <w:rFonts w:hint="default" w:ascii="JetBrains Mono" w:hAnsi="JetBrains Mono" w:eastAsia="JetBrains Mono" w:cs="JetBrains Mono"/>
          <w:color w:val="A9B7C6"/>
          <w:sz w:val="13"/>
          <w:szCs w:val="13"/>
          <w:shd w:val="clear" w:fill="2B2B2B"/>
        </w:rPr>
        <w:t>Connect().connect()</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        try </w:t>
      </w:r>
      <w:r>
        <w:rPr>
          <w:rFonts w:hint="default" w:ascii="JetBrains Mono" w:hAnsi="JetBrains Mono" w:eastAsia="JetBrains Mono" w:cs="JetBrains Mono"/>
          <w:color w:val="A9B7C6"/>
          <w:sz w:val="13"/>
          <w:szCs w:val="13"/>
          <w:shd w:val="clear" w:fill="2B2B2B"/>
        </w:rPr>
        <w:t>(PreparedStatement _stmt = conn.prepareStatement(_SQL)</w:t>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A9B7C6"/>
          <w:sz w:val="13"/>
          <w:szCs w:val="13"/>
          <w:shd w:val="clear" w:fill="2B2B2B"/>
        </w:rPr>
        <w:t>ResultSet rs = _stmt.executeQuery() ) {</w:t>
      </w:r>
      <w:r>
        <w:rPr>
          <w:rFonts w:hint="default" w:ascii="JetBrains Mono" w:hAnsi="JetBrains Mono" w:eastAsia="JetBrains Mono" w:cs="JetBrains Mono"/>
          <w:color w:val="A9B7C6"/>
          <w:sz w:val="13"/>
          <w:szCs w:val="13"/>
          <w:shd w:val="clear" w:fill="2B2B2B"/>
        </w:rPr>
        <w:br w:type="textWrapping"/>
      </w:r>
      <w:r>
        <w:rPr>
          <w:rFonts w:hint="default" w:ascii="JetBrains Mono" w:hAnsi="JetBrains Mono" w:eastAsia="JetBrains Mono" w:cs="JetBrains Mono"/>
          <w:color w:val="A9B7C6"/>
          <w:sz w:val="13"/>
          <w:szCs w:val="13"/>
          <w:shd w:val="clear" w:fill="2B2B2B"/>
        </w:rPr>
        <w:t xml:space="preserve">            </w:t>
      </w:r>
      <w:r>
        <w:rPr>
          <w:rFonts w:hint="default" w:ascii="JetBrains Mono" w:hAnsi="JetBrains Mono" w:eastAsia="JetBrains Mono" w:cs="JetBrains Mono"/>
          <w:i/>
          <w:color w:val="9876AA"/>
          <w:sz w:val="13"/>
          <w:szCs w:val="13"/>
          <w:shd w:val="clear" w:fill="2B2B2B"/>
        </w:rPr>
        <w:t>HistoryList</w:t>
      </w:r>
      <w:r>
        <w:rPr>
          <w:rFonts w:hint="default" w:ascii="JetBrains Mono" w:hAnsi="JetBrains Mono" w:eastAsia="JetBrains Mono" w:cs="JetBrains Mono"/>
          <w:color w:val="A9B7C6"/>
          <w:sz w:val="13"/>
          <w:szCs w:val="13"/>
          <w:shd w:val="clear" w:fill="2B2B2B"/>
        </w:rPr>
        <w:t>.clear()</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            while </w:t>
      </w:r>
      <w:r>
        <w:rPr>
          <w:rFonts w:hint="default" w:ascii="JetBrains Mono" w:hAnsi="JetBrains Mono" w:eastAsia="JetBrains Mono" w:cs="JetBrains Mono"/>
          <w:color w:val="A9B7C6"/>
          <w:sz w:val="13"/>
          <w:szCs w:val="13"/>
          <w:shd w:val="clear" w:fill="2B2B2B"/>
        </w:rPr>
        <w:t>( rs.next() ) {</w:t>
      </w:r>
      <w:r>
        <w:rPr>
          <w:rFonts w:hint="default" w:ascii="JetBrains Mono" w:hAnsi="JetBrains Mono" w:eastAsia="JetBrains Mono" w:cs="JetBrains Mono"/>
          <w:color w:val="A9B7C6"/>
          <w:sz w:val="13"/>
          <w:szCs w:val="13"/>
          <w:shd w:val="clear" w:fill="2B2B2B"/>
        </w:rPr>
        <w:br w:type="textWrapping"/>
      </w:r>
      <w:r>
        <w:rPr>
          <w:rFonts w:hint="default" w:ascii="JetBrains Mono" w:hAnsi="JetBrains Mono" w:eastAsia="JetBrains Mono" w:cs="JetBrains Mono"/>
          <w:color w:val="A9B7C6"/>
          <w:sz w:val="13"/>
          <w:szCs w:val="13"/>
          <w:shd w:val="clear" w:fill="2B2B2B"/>
        </w:rPr>
        <w:br w:type="textWrapping"/>
      </w:r>
      <w:r>
        <w:rPr>
          <w:rFonts w:hint="default" w:ascii="JetBrains Mono" w:hAnsi="JetBrains Mono" w:eastAsia="JetBrains Mono" w:cs="JetBrains Mono"/>
          <w:color w:val="A9B7C6"/>
          <w:sz w:val="13"/>
          <w:szCs w:val="13"/>
          <w:shd w:val="clear" w:fill="2B2B2B"/>
        </w:rPr>
        <w:t xml:space="preserve">                </w:t>
      </w:r>
      <w:r>
        <w:rPr>
          <w:rFonts w:hint="default" w:ascii="JetBrains Mono" w:hAnsi="JetBrains Mono" w:eastAsia="JetBrains Mono" w:cs="JetBrains Mono"/>
          <w:color w:val="CC7832"/>
          <w:sz w:val="13"/>
          <w:szCs w:val="13"/>
          <w:shd w:val="clear" w:fill="2B2B2B"/>
        </w:rPr>
        <w:t xml:space="preserve">if </w:t>
      </w:r>
      <w:r>
        <w:rPr>
          <w:rFonts w:hint="default" w:ascii="JetBrains Mono" w:hAnsi="JetBrains Mono" w:eastAsia="JetBrains Mono" w:cs="JetBrains Mono"/>
          <w:color w:val="A9B7C6"/>
          <w:sz w:val="13"/>
          <w:szCs w:val="13"/>
          <w:shd w:val="clear" w:fill="2B2B2B"/>
        </w:rPr>
        <w:t>( rs.getString(</w:t>
      </w:r>
      <w:r>
        <w:rPr>
          <w:rFonts w:hint="default" w:ascii="JetBrains Mono" w:hAnsi="JetBrains Mono" w:eastAsia="JetBrains Mono" w:cs="JetBrains Mono"/>
          <w:color w:val="6A8759"/>
          <w:sz w:val="13"/>
          <w:szCs w:val="13"/>
          <w:shd w:val="clear" w:fill="2B2B2B"/>
        </w:rPr>
        <w:t>"DEP"</w:t>
      </w:r>
      <w:r>
        <w:rPr>
          <w:rFonts w:hint="default" w:ascii="JetBrains Mono" w:hAnsi="JetBrains Mono" w:eastAsia="JetBrains Mono" w:cs="JetBrains Mono"/>
          <w:color w:val="A9B7C6"/>
          <w:sz w:val="13"/>
          <w:szCs w:val="13"/>
          <w:shd w:val="clear" w:fill="2B2B2B"/>
        </w:rPr>
        <w:t xml:space="preserve">) != </w:t>
      </w:r>
      <w:r>
        <w:rPr>
          <w:rFonts w:hint="default" w:ascii="JetBrains Mono" w:hAnsi="JetBrains Mono" w:eastAsia="JetBrains Mono" w:cs="JetBrains Mono"/>
          <w:color w:val="CC7832"/>
          <w:sz w:val="13"/>
          <w:szCs w:val="13"/>
          <w:shd w:val="clear" w:fill="2B2B2B"/>
        </w:rPr>
        <w:t>null</w:t>
      </w:r>
      <w:r>
        <w:rPr>
          <w:rFonts w:hint="default" w:ascii="JetBrains Mono" w:hAnsi="JetBrains Mono" w:eastAsia="JetBrains Mono" w:cs="JetBrains Mono"/>
          <w:color w:val="A9B7C6"/>
          <w:sz w:val="13"/>
          <w:szCs w:val="13"/>
          <w:shd w:val="clear" w:fill="2B2B2B"/>
        </w:rPr>
        <w:t>) {</w:t>
      </w:r>
      <w:r>
        <w:rPr>
          <w:rFonts w:hint="default" w:ascii="JetBrains Mono" w:hAnsi="JetBrains Mono" w:eastAsia="JetBrains Mono" w:cs="JetBrains Mono"/>
          <w:color w:val="A9B7C6"/>
          <w:sz w:val="13"/>
          <w:szCs w:val="13"/>
          <w:shd w:val="clear" w:fill="2B2B2B"/>
        </w:rPr>
        <w:br w:type="textWrapping"/>
      </w:r>
      <w:r>
        <w:rPr>
          <w:rFonts w:hint="default" w:ascii="JetBrains Mono" w:hAnsi="JetBrains Mono" w:eastAsia="JetBrains Mono" w:cs="JetBrains Mono"/>
          <w:color w:val="A9B7C6"/>
          <w:sz w:val="13"/>
          <w:szCs w:val="13"/>
          <w:shd w:val="clear" w:fill="2B2B2B"/>
        </w:rPr>
        <w:t xml:space="preserve">                    </w:t>
      </w:r>
      <w:r>
        <w:rPr>
          <w:rFonts w:hint="default" w:ascii="JetBrains Mono" w:hAnsi="JetBrains Mono" w:eastAsia="JetBrains Mono" w:cs="JetBrains Mono"/>
          <w:i/>
          <w:color w:val="9876AA"/>
          <w:sz w:val="13"/>
          <w:szCs w:val="13"/>
          <w:shd w:val="clear" w:fill="2B2B2B"/>
        </w:rPr>
        <w:t>HistoryList</w:t>
      </w:r>
      <w:r>
        <w:rPr>
          <w:rFonts w:hint="default" w:ascii="JetBrains Mono" w:hAnsi="JetBrains Mono" w:eastAsia="JetBrains Mono" w:cs="JetBrains Mono"/>
          <w:color w:val="A9B7C6"/>
          <w:sz w:val="13"/>
          <w:szCs w:val="13"/>
          <w:shd w:val="clear" w:fill="2B2B2B"/>
        </w:rPr>
        <w:t>.add (</w:t>
      </w:r>
      <w:r>
        <w:rPr>
          <w:rFonts w:hint="default" w:ascii="JetBrains Mono" w:hAnsi="JetBrains Mono" w:eastAsia="JetBrains Mono" w:cs="JetBrains Mono"/>
          <w:color w:val="A9B7C6"/>
          <w:sz w:val="13"/>
          <w:szCs w:val="13"/>
          <w:shd w:val="clear" w:fill="2B2B2B"/>
        </w:rPr>
        <w:br w:type="textWrapping"/>
      </w:r>
      <w:r>
        <w:rPr>
          <w:rFonts w:hint="default" w:ascii="JetBrains Mono" w:hAnsi="JetBrains Mono" w:eastAsia="JetBrains Mono" w:cs="JetBrains Mono"/>
          <w:color w:val="A9B7C6"/>
          <w:sz w:val="13"/>
          <w:szCs w:val="13"/>
          <w:shd w:val="clear" w:fill="2B2B2B"/>
        </w:rPr>
        <w:t xml:space="preserve">                            </w:t>
      </w:r>
      <w:r>
        <w:rPr>
          <w:rFonts w:hint="default" w:ascii="JetBrains Mono" w:hAnsi="JetBrains Mono" w:eastAsia="JetBrains Mono" w:cs="JetBrains Mono"/>
          <w:color w:val="CC7832"/>
          <w:sz w:val="13"/>
          <w:szCs w:val="13"/>
          <w:shd w:val="clear" w:fill="2B2B2B"/>
        </w:rPr>
        <w:t xml:space="preserve">new </w:t>
      </w:r>
      <w:r>
        <w:rPr>
          <w:rFonts w:hint="default" w:ascii="JetBrains Mono" w:hAnsi="JetBrains Mono" w:eastAsia="JetBrains Mono" w:cs="JetBrains Mono"/>
          <w:color w:val="A9B7C6"/>
          <w:sz w:val="13"/>
          <w:szCs w:val="13"/>
          <w:shd w:val="clear" w:fill="2B2B2B"/>
        </w:rPr>
        <w:t>TransactionsHistory (</w:t>
      </w:r>
      <w:r>
        <w:rPr>
          <w:rFonts w:hint="default" w:ascii="JetBrains Mono" w:hAnsi="JetBrains Mono" w:eastAsia="JetBrains Mono" w:cs="JetBrains Mono"/>
          <w:color w:val="A9B7C6"/>
          <w:sz w:val="13"/>
          <w:szCs w:val="13"/>
          <w:shd w:val="clear" w:fill="2B2B2B"/>
        </w:rPr>
        <w:br w:type="textWrapping"/>
      </w:r>
      <w:r>
        <w:rPr>
          <w:rFonts w:hint="default" w:ascii="JetBrains Mono" w:hAnsi="JetBrains Mono" w:eastAsia="JetBrains Mono" w:cs="JetBrains Mono"/>
          <w:color w:val="A9B7C6"/>
          <w:sz w:val="13"/>
          <w:szCs w:val="13"/>
          <w:shd w:val="clear" w:fill="2B2B2B"/>
        </w:rPr>
        <w:t xml:space="preserve">                                rs.getString(</w:t>
      </w:r>
      <w:r>
        <w:rPr>
          <w:rFonts w:hint="default" w:ascii="JetBrains Mono" w:hAnsi="JetBrains Mono" w:eastAsia="JetBrains Mono" w:cs="JetBrains Mono"/>
          <w:color w:val="6A8759"/>
          <w:sz w:val="13"/>
          <w:szCs w:val="13"/>
          <w:shd w:val="clear" w:fill="2B2B2B"/>
        </w:rPr>
        <w:t>"DEP_ID"</w:t>
      </w:r>
      <w:r>
        <w:rPr>
          <w:rFonts w:hint="default" w:ascii="JetBrains Mono" w:hAnsi="JetBrains Mono" w:eastAsia="JetBrains Mono" w:cs="JetBrains Mono"/>
          <w:color w:val="A9B7C6"/>
          <w:sz w:val="13"/>
          <w:szCs w:val="13"/>
          <w:shd w:val="clear" w:fill="2B2B2B"/>
        </w:rPr>
        <w:t>)</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6A8759"/>
          <w:sz w:val="13"/>
          <w:szCs w:val="13"/>
          <w:shd w:val="clear" w:fill="2B2B2B"/>
        </w:rPr>
        <w:t>"Deposit"</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A9B7C6"/>
          <w:sz w:val="13"/>
          <w:szCs w:val="13"/>
          <w:shd w:val="clear" w:fill="2B2B2B"/>
        </w:rPr>
        <w:t>rs.getString(</w:t>
      </w:r>
      <w:r>
        <w:rPr>
          <w:rFonts w:hint="default" w:ascii="JetBrains Mono" w:hAnsi="JetBrains Mono" w:eastAsia="JetBrains Mono" w:cs="JetBrains Mono"/>
          <w:color w:val="6A8759"/>
          <w:sz w:val="13"/>
          <w:szCs w:val="13"/>
          <w:shd w:val="clear" w:fill="2B2B2B"/>
        </w:rPr>
        <w:t>"DEP"</w:t>
      </w:r>
      <w:r>
        <w:rPr>
          <w:rFonts w:hint="default" w:ascii="JetBrains Mono" w:hAnsi="JetBrains Mono" w:eastAsia="JetBrains Mono" w:cs="JetBrains Mono"/>
          <w:color w:val="A9B7C6"/>
          <w:sz w:val="13"/>
          <w:szCs w:val="13"/>
          <w:shd w:val="clear" w:fill="2B2B2B"/>
        </w:rPr>
        <w:t>)</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A9B7C6"/>
          <w:sz w:val="13"/>
          <w:szCs w:val="13"/>
          <w:shd w:val="clear" w:fill="2B2B2B"/>
        </w:rPr>
        <w:t>rs.getString(</w:t>
      </w:r>
      <w:r>
        <w:rPr>
          <w:rFonts w:hint="default" w:ascii="JetBrains Mono" w:hAnsi="JetBrains Mono" w:eastAsia="JetBrains Mono" w:cs="JetBrains Mono"/>
          <w:color w:val="6A8759"/>
          <w:sz w:val="13"/>
          <w:szCs w:val="13"/>
          <w:shd w:val="clear" w:fill="2B2B2B"/>
        </w:rPr>
        <w:t>"DEP_BALANCE"</w:t>
      </w:r>
      <w:r>
        <w:rPr>
          <w:rFonts w:hint="default" w:ascii="JetBrains Mono" w:hAnsi="JetBrains Mono" w:eastAsia="JetBrains Mono" w:cs="JetBrains Mono"/>
          <w:color w:val="A9B7C6"/>
          <w:sz w:val="13"/>
          <w:szCs w:val="13"/>
          <w:shd w:val="clear" w:fill="2B2B2B"/>
        </w:rPr>
        <w:t>)</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A9B7C6"/>
          <w:sz w:val="13"/>
          <w:szCs w:val="13"/>
          <w:shd w:val="clear" w:fill="2B2B2B"/>
        </w:rPr>
        <w:t>rs.getString(</w:t>
      </w:r>
      <w:r>
        <w:rPr>
          <w:rFonts w:hint="default" w:ascii="JetBrains Mono" w:hAnsi="JetBrains Mono" w:eastAsia="JetBrains Mono" w:cs="JetBrains Mono"/>
          <w:color w:val="6A8759"/>
          <w:sz w:val="13"/>
          <w:szCs w:val="13"/>
          <w:shd w:val="clear" w:fill="2B2B2B"/>
        </w:rPr>
        <w:t>"DEP_DATE"</w:t>
      </w:r>
      <w:r>
        <w:rPr>
          <w:rFonts w:hint="default" w:ascii="JetBrains Mono" w:hAnsi="JetBrains Mono" w:eastAsia="JetBrains Mono" w:cs="JetBrains Mono"/>
          <w:color w:val="A9B7C6"/>
          <w:sz w:val="13"/>
          <w:szCs w:val="13"/>
          <w:shd w:val="clear" w:fill="2B2B2B"/>
        </w:rPr>
        <w:t>)</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A9B7C6"/>
          <w:sz w:val="13"/>
          <w:szCs w:val="13"/>
          <w:shd w:val="clear" w:fill="2B2B2B"/>
        </w:rPr>
        <w:t>rs.getString(</w:t>
      </w:r>
      <w:r>
        <w:rPr>
          <w:rFonts w:hint="default" w:ascii="JetBrains Mono" w:hAnsi="JetBrains Mono" w:eastAsia="JetBrains Mono" w:cs="JetBrains Mono"/>
          <w:color w:val="6A8759"/>
          <w:sz w:val="13"/>
          <w:szCs w:val="13"/>
          <w:shd w:val="clear" w:fill="2B2B2B"/>
        </w:rPr>
        <w:t>"DEP_TIME"</w:t>
      </w:r>
      <w:r>
        <w:rPr>
          <w:rFonts w:hint="default" w:ascii="JetBrains Mono" w:hAnsi="JetBrains Mono" w:eastAsia="JetBrains Mono" w:cs="JetBrains Mono"/>
          <w:color w:val="A9B7C6"/>
          <w:sz w:val="13"/>
          <w:szCs w:val="13"/>
          <w:shd w:val="clear" w:fill="2B2B2B"/>
        </w:rPr>
        <w:t>)</w:t>
      </w:r>
      <w:r>
        <w:rPr>
          <w:rFonts w:hint="default" w:ascii="JetBrains Mono" w:hAnsi="JetBrains Mono" w:eastAsia="JetBrains Mono" w:cs="JetBrains Mono"/>
          <w:color w:val="A9B7C6"/>
          <w:sz w:val="13"/>
          <w:szCs w:val="13"/>
          <w:shd w:val="clear" w:fill="2B2B2B"/>
        </w:rPr>
        <w:br w:type="textWrapping"/>
      </w:r>
      <w:r>
        <w:rPr>
          <w:rFonts w:hint="default" w:ascii="JetBrains Mono" w:hAnsi="JetBrains Mono" w:eastAsia="JetBrains Mono" w:cs="JetBrains Mono"/>
          <w:color w:val="A9B7C6"/>
          <w:sz w:val="13"/>
          <w:szCs w:val="13"/>
          <w:shd w:val="clear" w:fill="2B2B2B"/>
        </w:rPr>
        <w:t xml:space="preserve">                            )</w:t>
      </w:r>
      <w:r>
        <w:rPr>
          <w:rFonts w:hint="default" w:ascii="JetBrains Mono" w:hAnsi="JetBrains Mono" w:eastAsia="JetBrains Mono" w:cs="JetBrains Mono"/>
          <w:color w:val="A9B7C6"/>
          <w:sz w:val="13"/>
          <w:szCs w:val="13"/>
          <w:shd w:val="clear" w:fill="2B2B2B"/>
        </w:rPr>
        <w:br w:type="textWrapping"/>
      </w:r>
      <w:r>
        <w:rPr>
          <w:rFonts w:hint="default" w:ascii="JetBrains Mono" w:hAnsi="JetBrains Mono" w:eastAsia="JetBrains Mono" w:cs="JetBrains Mono"/>
          <w:color w:val="A9B7C6"/>
          <w:sz w:val="13"/>
          <w:szCs w:val="13"/>
          <w:shd w:val="clear" w:fill="2B2B2B"/>
        </w:rPr>
        <w:t xml:space="preserve">                    )</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A9B7C6"/>
          <w:sz w:val="13"/>
          <w:szCs w:val="13"/>
          <w:shd w:val="clear" w:fill="2B2B2B"/>
        </w:rPr>
        <w:t>transactions_view.setItems(</w:t>
      </w:r>
      <w:r>
        <w:rPr>
          <w:rFonts w:hint="default" w:ascii="JetBrains Mono" w:hAnsi="JetBrains Mono" w:eastAsia="JetBrains Mono" w:cs="JetBrains Mono"/>
          <w:i/>
          <w:color w:val="9876AA"/>
          <w:sz w:val="13"/>
          <w:szCs w:val="13"/>
          <w:shd w:val="clear" w:fill="2B2B2B"/>
        </w:rPr>
        <w:t>HistoryList</w:t>
      </w:r>
      <w:r>
        <w:rPr>
          <w:rFonts w:hint="default" w:ascii="JetBrains Mono" w:hAnsi="JetBrains Mono" w:eastAsia="JetBrains Mono" w:cs="JetBrains Mono"/>
          <w:color w:val="A9B7C6"/>
          <w:sz w:val="13"/>
          <w:szCs w:val="13"/>
          <w:shd w:val="clear" w:fill="2B2B2B"/>
        </w:rPr>
        <w:t>)</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A9B7C6"/>
          <w:sz w:val="13"/>
          <w:szCs w:val="13"/>
          <w:shd w:val="clear" w:fill="2B2B2B"/>
        </w:rPr>
        <w:t>}</w:t>
      </w:r>
      <w:r>
        <w:rPr>
          <w:rFonts w:hint="default" w:ascii="JetBrains Mono" w:hAnsi="JetBrains Mono" w:eastAsia="JetBrains Mono" w:cs="JetBrains Mono"/>
          <w:color w:val="A9B7C6"/>
          <w:sz w:val="13"/>
          <w:szCs w:val="13"/>
          <w:shd w:val="clear" w:fill="2B2B2B"/>
        </w:rPr>
        <w:br w:type="textWrapping"/>
      </w:r>
      <w:r>
        <w:rPr>
          <w:rFonts w:hint="default" w:ascii="JetBrains Mono" w:hAnsi="JetBrains Mono" w:eastAsia="JetBrains Mono" w:cs="JetBrains Mono"/>
          <w:color w:val="A9B7C6"/>
          <w:sz w:val="13"/>
          <w:szCs w:val="13"/>
          <w:shd w:val="clear" w:fill="2B2B2B"/>
        </w:rPr>
        <w:br w:type="textWrapping"/>
      </w:r>
      <w:r>
        <w:rPr>
          <w:rFonts w:hint="default" w:ascii="JetBrains Mono" w:hAnsi="JetBrains Mono" w:eastAsia="JetBrains Mono" w:cs="JetBrains Mono"/>
          <w:color w:val="A9B7C6"/>
          <w:sz w:val="13"/>
          <w:szCs w:val="13"/>
          <w:shd w:val="clear" w:fill="2B2B2B"/>
        </w:rPr>
        <w:t xml:space="preserve">                </w:t>
      </w:r>
      <w:r>
        <w:rPr>
          <w:rFonts w:hint="default" w:ascii="JetBrains Mono" w:hAnsi="JetBrains Mono" w:eastAsia="JetBrains Mono" w:cs="JetBrains Mono"/>
          <w:color w:val="CC7832"/>
          <w:sz w:val="13"/>
          <w:szCs w:val="13"/>
          <w:shd w:val="clear" w:fill="2B2B2B"/>
        </w:rPr>
        <w:t xml:space="preserve">if </w:t>
      </w:r>
      <w:r>
        <w:rPr>
          <w:rFonts w:hint="default" w:ascii="JetBrains Mono" w:hAnsi="JetBrains Mono" w:eastAsia="JetBrains Mono" w:cs="JetBrains Mono"/>
          <w:color w:val="A9B7C6"/>
          <w:sz w:val="13"/>
          <w:szCs w:val="13"/>
          <w:shd w:val="clear" w:fill="2B2B2B"/>
        </w:rPr>
        <w:t>( rs.getString(</w:t>
      </w:r>
      <w:r>
        <w:rPr>
          <w:rFonts w:hint="default" w:ascii="JetBrains Mono" w:hAnsi="JetBrains Mono" w:eastAsia="JetBrains Mono" w:cs="JetBrains Mono"/>
          <w:color w:val="6A8759"/>
          <w:sz w:val="13"/>
          <w:szCs w:val="13"/>
          <w:shd w:val="clear" w:fill="2B2B2B"/>
        </w:rPr>
        <w:t>"WITHD"</w:t>
      </w:r>
      <w:r>
        <w:rPr>
          <w:rFonts w:hint="default" w:ascii="JetBrains Mono" w:hAnsi="JetBrains Mono" w:eastAsia="JetBrains Mono" w:cs="JetBrains Mono"/>
          <w:color w:val="A9B7C6"/>
          <w:sz w:val="13"/>
          <w:szCs w:val="13"/>
          <w:shd w:val="clear" w:fill="2B2B2B"/>
        </w:rPr>
        <w:t xml:space="preserve">) != </w:t>
      </w:r>
      <w:r>
        <w:rPr>
          <w:rFonts w:hint="default" w:ascii="JetBrains Mono" w:hAnsi="JetBrains Mono" w:eastAsia="JetBrains Mono" w:cs="JetBrains Mono"/>
          <w:color w:val="CC7832"/>
          <w:sz w:val="13"/>
          <w:szCs w:val="13"/>
          <w:shd w:val="clear" w:fill="2B2B2B"/>
        </w:rPr>
        <w:t>null</w:t>
      </w:r>
      <w:r>
        <w:rPr>
          <w:rFonts w:hint="default" w:ascii="JetBrains Mono" w:hAnsi="JetBrains Mono" w:eastAsia="JetBrains Mono" w:cs="JetBrains Mono"/>
          <w:color w:val="A9B7C6"/>
          <w:sz w:val="13"/>
          <w:szCs w:val="13"/>
          <w:shd w:val="clear" w:fill="2B2B2B"/>
        </w:rPr>
        <w:t>) {</w:t>
      </w:r>
      <w:r>
        <w:rPr>
          <w:rFonts w:hint="default" w:ascii="JetBrains Mono" w:hAnsi="JetBrains Mono" w:eastAsia="JetBrains Mono" w:cs="JetBrains Mono"/>
          <w:color w:val="A9B7C6"/>
          <w:sz w:val="13"/>
          <w:szCs w:val="13"/>
          <w:shd w:val="clear" w:fill="2B2B2B"/>
        </w:rPr>
        <w:br w:type="textWrapping"/>
      </w:r>
      <w:r>
        <w:rPr>
          <w:rFonts w:hint="default" w:ascii="JetBrains Mono" w:hAnsi="JetBrains Mono" w:eastAsia="JetBrains Mono" w:cs="JetBrains Mono"/>
          <w:color w:val="A9B7C6"/>
          <w:sz w:val="13"/>
          <w:szCs w:val="13"/>
          <w:shd w:val="clear" w:fill="2B2B2B"/>
        </w:rPr>
        <w:t xml:space="preserve">                    </w:t>
      </w:r>
      <w:r>
        <w:rPr>
          <w:rFonts w:hint="default" w:ascii="JetBrains Mono" w:hAnsi="JetBrains Mono" w:eastAsia="JetBrains Mono" w:cs="JetBrains Mono"/>
          <w:i/>
          <w:color w:val="9876AA"/>
          <w:sz w:val="13"/>
          <w:szCs w:val="13"/>
          <w:shd w:val="clear" w:fill="2B2B2B"/>
        </w:rPr>
        <w:t>HistoryList</w:t>
      </w:r>
      <w:r>
        <w:rPr>
          <w:rFonts w:hint="default" w:ascii="JetBrains Mono" w:hAnsi="JetBrains Mono" w:eastAsia="JetBrains Mono" w:cs="JetBrains Mono"/>
          <w:color w:val="A9B7C6"/>
          <w:sz w:val="13"/>
          <w:szCs w:val="13"/>
          <w:shd w:val="clear" w:fill="2B2B2B"/>
        </w:rPr>
        <w:t>.add (</w:t>
      </w:r>
      <w:r>
        <w:rPr>
          <w:rFonts w:hint="default" w:ascii="JetBrains Mono" w:hAnsi="JetBrains Mono" w:eastAsia="JetBrains Mono" w:cs="JetBrains Mono"/>
          <w:color w:val="A9B7C6"/>
          <w:sz w:val="13"/>
          <w:szCs w:val="13"/>
          <w:shd w:val="clear" w:fill="2B2B2B"/>
        </w:rPr>
        <w:br w:type="textWrapping"/>
      </w:r>
      <w:r>
        <w:rPr>
          <w:rFonts w:hint="default" w:ascii="JetBrains Mono" w:hAnsi="JetBrains Mono" w:eastAsia="JetBrains Mono" w:cs="JetBrains Mono"/>
          <w:color w:val="A9B7C6"/>
          <w:sz w:val="13"/>
          <w:szCs w:val="13"/>
          <w:shd w:val="clear" w:fill="2B2B2B"/>
        </w:rPr>
        <w:t xml:space="preserve">                            </w:t>
      </w:r>
      <w:r>
        <w:rPr>
          <w:rFonts w:hint="default" w:ascii="JetBrains Mono" w:hAnsi="JetBrains Mono" w:eastAsia="JetBrains Mono" w:cs="JetBrains Mono"/>
          <w:color w:val="CC7832"/>
          <w:sz w:val="13"/>
          <w:szCs w:val="13"/>
          <w:shd w:val="clear" w:fill="2B2B2B"/>
        </w:rPr>
        <w:t xml:space="preserve">new </w:t>
      </w:r>
      <w:r>
        <w:rPr>
          <w:rFonts w:hint="default" w:ascii="JetBrains Mono" w:hAnsi="JetBrains Mono" w:eastAsia="JetBrains Mono" w:cs="JetBrains Mono"/>
          <w:color w:val="A9B7C6"/>
          <w:sz w:val="13"/>
          <w:szCs w:val="13"/>
          <w:shd w:val="clear" w:fill="2B2B2B"/>
        </w:rPr>
        <w:t>TransactionsHistory (</w:t>
      </w:r>
      <w:r>
        <w:rPr>
          <w:rFonts w:hint="default" w:ascii="JetBrains Mono" w:hAnsi="JetBrains Mono" w:eastAsia="JetBrains Mono" w:cs="JetBrains Mono"/>
          <w:color w:val="A9B7C6"/>
          <w:sz w:val="13"/>
          <w:szCs w:val="13"/>
          <w:shd w:val="clear" w:fill="2B2B2B"/>
        </w:rPr>
        <w:br w:type="textWrapping"/>
      </w:r>
      <w:r>
        <w:rPr>
          <w:rFonts w:hint="default" w:ascii="JetBrains Mono" w:hAnsi="JetBrains Mono" w:eastAsia="JetBrains Mono" w:cs="JetBrains Mono"/>
          <w:color w:val="A9B7C6"/>
          <w:sz w:val="13"/>
          <w:szCs w:val="13"/>
          <w:shd w:val="clear" w:fill="2B2B2B"/>
        </w:rPr>
        <w:t xml:space="preserve">                                    rs.getString(</w:t>
      </w:r>
      <w:r>
        <w:rPr>
          <w:rFonts w:hint="default" w:ascii="JetBrains Mono" w:hAnsi="JetBrains Mono" w:eastAsia="JetBrains Mono" w:cs="JetBrains Mono"/>
          <w:color w:val="6A8759"/>
          <w:sz w:val="13"/>
          <w:szCs w:val="13"/>
          <w:shd w:val="clear" w:fill="2B2B2B"/>
        </w:rPr>
        <w:t>"WITH_ID"</w:t>
      </w:r>
      <w:r>
        <w:rPr>
          <w:rFonts w:hint="default" w:ascii="JetBrains Mono" w:hAnsi="JetBrains Mono" w:eastAsia="JetBrains Mono" w:cs="JetBrains Mono"/>
          <w:color w:val="A9B7C6"/>
          <w:sz w:val="13"/>
          <w:szCs w:val="13"/>
          <w:shd w:val="clear" w:fill="2B2B2B"/>
        </w:rPr>
        <w:t>)</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6A8759"/>
          <w:sz w:val="13"/>
          <w:szCs w:val="13"/>
          <w:shd w:val="clear" w:fill="2B2B2B"/>
        </w:rPr>
        <w:t>"Withdawal"</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A9B7C6"/>
          <w:sz w:val="13"/>
          <w:szCs w:val="13"/>
          <w:shd w:val="clear" w:fill="2B2B2B"/>
        </w:rPr>
        <w:t>rs.getString(</w:t>
      </w:r>
      <w:r>
        <w:rPr>
          <w:rFonts w:hint="default" w:ascii="JetBrains Mono" w:hAnsi="JetBrains Mono" w:eastAsia="JetBrains Mono" w:cs="JetBrains Mono"/>
          <w:color w:val="6A8759"/>
          <w:sz w:val="13"/>
          <w:szCs w:val="13"/>
          <w:shd w:val="clear" w:fill="2B2B2B"/>
        </w:rPr>
        <w:t>"WITHD"</w:t>
      </w:r>
      <w:r>
        <w:rPr>
          <w:rFonts w:hint="default" w:ascii="JetBrains Mono" w:hAnsi="JetBrains Mono" w:eastAsia="JetBrains Mono" w:cs="JetBrains Mono"/>
          <w:color w:val="A9B7C6"/>
          <w:sz w:val="13"/>
          <w:szCs w:val="13"/>
          <w:shd w:val="clear" w:fill="2B2B2B"/>
        </w:rPr>
        <w:t>)</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A9B7C6"/>
          <w:sz w:val="13"/>
          <w:szCs w:val="13"/>
          <w:shd w:val="clear" w:fill="2B2B2B"/>
        </w:rPr>
        <w:t>rs.getString(</w:t>
      </w:r>
      <w:r>
        <w:rPr>
          <w:rFonts w:hint="default" w:ascii="JetBrains Mono" w:hAnsi="JetBrains Mono" w:eastAsia="JetBrains Mono" w:cs="JetBrains Mono"/>
          <w:color w:val="6A8759"/>
          <w:sz w:val="13"/>
          <w:szCs w:val="13"/>
          <w:shd w:val="clear" w:fill="2B2B2B"/>
        </w:rPr>
        <w:t>"WITH_BALANCE"</w:t>
      </w:r>
      <w:r>
        <w:rPr>
          <w:rFonts w:hint="default" w:ascii="JetBrains Mono" w:hAnsi="JetBrains Mono" w:eastAsia="JetBrains Mono" w:cs="JetBrains Mono"/>
          <w:color w:val="A9B7C6"/>
          <w:sz w:val="13"/>
          <w:szCs w:val="13"/>
          <w:shd w:val="clear" w:fill="2B2B2B"/>
        </w:rPr>
        <w:t>)</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A9B7C6"/>
          <w:sz w:val="13"/>
          <w:szCs w:val="13"/>
          <w:shd w:val="clear" w:fill="2B2B2B"/>
        </w:rPr>
        <w:t>rs.getString(</w:t>
      </w:r>
      <w:r>
        <w:rPr>
          <w:rFonts w:hint="default" w:ascii="JetBrains Mono" w:hAnsi="JetBrains Mono" w:eastAsia="JetBrains Mono" w:cs="JetBrains Mono"/>
          <w:color w:val="6A8759"/>
          <w:sz w:val="13"/>
          <w:szCs w:val="13"/>
          <w:shd w:val="clear" w:fill="2B2B2B"/>
        </w:rPr>
        <w:t>"WITH_DATE"</w:t>
      </w:r>
      <w:r>
        <w:rPr>
          <w:rFonts w:hint="default" w:ascii="JetBrains Mono" w:hAnsi="JetBrains Mono" w:eastAsia="JetBrains Mono" w:cs="JetBrains Mono"/>
          <w:color w:val="A9B7C6"/>
          <w:sz w:val="13"/>
          <w:szCs w:val="13"/>
          <w:shd w:val="clear" w:fill="2B2B2B"/>
        </w:rPr>
        <w:t>)</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A9B7C6"/>
          <w:sz w:val="13"/>
          <w:szCs w:val="13"/>
          <w:shd w:val="clear" w:fill="2B2B2B"/>
        </w:rPr>
        <w:t>rs.getString(</w:t>
      </w:r>
      <w:r>
        <w:rPr>
          <w:rFonts w:hint="default" w:ascii="JetBrains Mono" w:hAnsi="JetBrains Mono" w:eastAsia="JetBrains Mono" w:cs="JetBrains Mono"/>
          <w:color w:val="6A8759"/>
          <w:sz w:val="13"/>
          <w:szCs w:val="13"/>
          <w:shd w:val="clear" w:fill="2B2B2B"/>
        </w:rPr>
        <w:t>"WITH_TIME"</w:t>
      </w:r>
      <w:r>
        <w:rPr>
          <w:rFonts w:hint="default" w:ascii="JetBrains Mono" w:hAnsi="JetBrains Mono" w:eastAsia="JetBrains Mono" w:cs="JetBrains Mono"/>
          <w:color w:val="A9B7C6"/>
          <w:sz w:val="13"/>
          <w:szCs w:val="13"/>
          <w:shd w:val="clear" w:fill="2B2B2B"/>
        </w:rPr>
        <w:t>)</w:t>
      </w:r>
      <w:r>
        <w:rPr>
          <w:rFonts w:hint="default" w:ascii="JetBrains Mono" w:hAnsi="JetBrains Mono" w:eastAsia="JetBrains Mono" w:cs="JetBrains Mono"/>
          <w:color w:val="A9B7C6"/>
          <w:sz w:val="13"/>
          <w:szCs w:val="13"/>
          <w:shd w:val="clear" w:fill="2B2B2B"/>
        </w:rPr>
        <w:br w:type="textWrapping"/>
      </w:r>
      <w:r>
        <w:rPr>
          <w:rFonts w:hint="default" w:ascii="JetBrains Mono" w:hAnsi="JetBrains Mono" w:eastAsia="JetBrains Mono" w:cs="JetBrains Mono"/>
          <w:color w:val="A9B7C6"/>
          <w:sz w:val="13"/>
          <w:szCs w:val="13"/>
          <w:shd w:val="clear" w:fill="2B2B2B"/>
        </w:rPr>
        <w:t xml:space="preserve">                            )</w:t>
      </w:r>
      <w:r>
        <w:rPr>
          <w:rFonts w:hint="default" w:ascii="JetBrains Mono" w:hAnsi="JetBrains Mono" w:eastAsia="JetBrains Mono" w:cs="JetBrains Mono"/>
          <w:color w:val="A9B7C6"/>
          <w:sz w:val="13"/>
          <w:szCs w:val="13"/>
          <w:shd w:val="clear" w:fill="2B2B2B"/>
        </w:rPr>
        <w:br w:type="textWrapping"/>
      </w:r>
      <w:r>
        <w:rPr>
          <w:rFonts w:hint="default" w:ascii="JetBrains Mono" w:hAnsi="JetBrains Mono" w:eastAsia="JetBrains Mono" w:cs="JetBrains Mono"/>
          <w:color w:val="A9B7C6"/>
          <w:sz w:val="13"/>
          <w:szCs w:val="13"/>
          <w:shd w:val="clear" w:fill="2B2B2B"/>
        </w:rPr>
        <w:t xml:space="preserve">                    )</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A9B7C6"/>
          <w:sz w:val="13"/>
          <w:szCs w:val="13"/>
          <w:shd w:val="clear" w:fill="2B2B2B"/>
        </w:rPr>
        <w:t>transactions_view.setItems(</w:t>
      </w:r>
      <w:r>
        <w:rPr>
          <w:rFonts w:hint="default" w:ascii="JetBrains Mono" w:hAnsi="JetBrains Mono" w:eastAsia="JetBrains Mono" w:cs="JetBrains Mono"/>
          <w:i/>
          <w:color w:val="9876AA"/>
          <w:sz w:val="13"/>
          <w:szCs w:val="13"/>
          <w:shd w:val="clear" w:fill="2B2B2B"/>
        </w:rPr>
        <w:t>HistoryList</w:t>
      </w:r>
      <w:r>
        <w:rPr>
          <w:rFonts w:hint="default" w:ascii="JetBrains Mono" w:hAnsi="JetBrains Mono" w:eastAsia="JetBrains Mono" w:cs="JetBrains Mono"/>
          <w:color w:val="A9B7C6"/>
          <w:sz w:val="13"/>
          <w:szCs w:val="13"/>
          <w:shd w:val="clear" w:fill="2B2B2B"/>
        </w:rPr>
        <w:t>)</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A9B7C6"/>
          <w:sz w:val="13"/>
          <w:szCs w:val="13"/>
          <w:shd w:val="clear" w:fill="2B2B2B"/>
        </w:rPr>
        <w:t>}</w:t>
      </w:r>
      <w:r>
        <w:rPr>
          <w:rFonts w:hint="default" w:ascii="JetBrains Mono" w:hAnsi="JetBrains Mono" w:eastAsia="JetBrains Mono" w:cs="JetBrains Mono"/>
          <w:color w:val="A9B7C6"/>
          <w:sz w:val="13"/>
          <w:szCs w:val="13"/>
          <w:shd w:val="clear" w:fill="2B2B2B"/>
        </w:rPr>
        <w:br w:type="textWrapping"/>
      </w:r>
      <w:r>
        <w:rPr>
          <w:rFonts w:hint="default" w:ascii="JetBrains Mono" w:hAnsi="JetBrains Mono" w:eastAsia="JetBrains Mono" w:cs="JetBrains Mono"/>
          <w:color w:val="A9B7C6"/>
          <w:sz w:val="13"/>
          <w:szCs w:val="13"/>
          <w:shd w:val="clear" w:fill="2B2B2B"/>
        </w:rPr>
        <w:br w:type="textWrapping"/>
      </w:r>
      <w:r>
        <w:rPr>
          <w:rFonts w:hint="default" w:ascii="JetBrains Mono" w:hAnsi="JetBrains Mono" w:eastAsia="JetBrains Mono" w:cs="JetBrains Mono"/>
          <w:color w:val="A9B7C6"/>
          <w:sz w:val="13"/>
          <w:szCs w:val="13"/>
          <w:shd w:val="clear" w:fill="2B2B2B"/>
        </w:rPr>
        <w:t xml:space="preserve">                </w:t>
      </w:r>
      <w:r>
        <w:rPr>
          <w:rFonts w:hint="default" w:ascii="JetBrains Mono" w:hAnsi="JetBrains Mono" w:eastAsia="JetBrains Mono" w:cs="JetBrains Mono"/>
          <w:color w:val="CC7832"/>
          <w:sz w:val="13"/>
          <w:szCs w:val="13"/>
          <w:shd w:val="clear" w:fill="2B2B2B"/>
        </w:rPr>
        <w:t xml:space="preserve">if </w:t>
      </w:r>
      <w:r>
        <w:rPr>
          <w:rFonts w:hint="default" w:ascii="JetBrains Mono" w:hAnsi="JetBrains Mono" w:eastAsia="JetBrains Mono" w:cs="JetBrains Mono"/>
          <w:color w:val="A9B7C6"/>
          <w:sz w:val="13"/>
          <w:szCs w:val="13"/>
          <w:shd w:val="clear" w:fill="2B2B2B"/>
        </w:rPr>
        <w:t>( rs.getString(</w:t>
      </w:r>
      <w:r>
        <w:rPr>
          <w:rFonts w:hint="default" w:ascii="JetBrains Mono" w:hAnsi="JetBrains Mono" w:eastAsia="JetBrains Mono" w:cs="JetBrains Mono"/>
          <w:color w:val="6A8759"/>
          <w:sz w:val="13"/>
          <w:szCs w:val="13"/>
          <w:shd w:val="clear" w:fill="2B2B2B"/>
        </w:rPr>
        <w:t>"TRANS_AMOUNT"</w:t>
      </w:r>
      <w:r>
        <w:rPr>
          <w:rFonts w:hint="default" w:ascii="JetBrains Mono" w:hAnsi="JetBrains Mono" w:eastAsia="JetBrains Mono" w:cs="JetBrains Mono"/>
          <w:color w:val="A9B7C6"/>
          <w:sz w:val="13"/>
          <w:szCs w:val="13"/>
          <w:shd w:val="clear" w:fill="2B2B2B"/>
        </w:rPr>
        <w:t xml:space="preserve">) != </w:t>
      </w:r>
      <w:r>
        <w:rPr>
          <w:rFonts w:hint="default" w:ascii="JetBrains Mono" w:hAnsi="JetBrains Mono" w:eastAsia="JetBrains Mono" w:cs="JetBrains Mono"/>
          <w:color w:val="CC7832"/>
          <w:sz w:val="13"/>
          <w:szCs w:val="13"/>
          <w:shd w:val="clear" w:fill="2B2B2B"/>
        </w:rPr>
        <w:t>null</w:t>
      </w:r>
      <w:r>
        <w:rPr>
          <w:rFonts w:hint="default" w:ascii="JetBrains Mono" w:hAnsi="JetBrains Mono" w:eastAsia="JetBrains Mono" w:cs="JetBrains Mono"/>
          <w:color w:val="A9B7C6"/>
          <w:sz w:val="13"/>
          <w:szCs w:val="13"/>
          <w:shd w:val="clear" w:fill="2B2B2B"/>
        </w:rPr>
        <w:t>) {</w:t>
      </w:r>
      <w:r>
        <w:rPr>
          <w:rFonts w:hint="default" w:ascii="JetBrains Mono" w:hAnsi="JetBrains Mono" w:eastAsia="JetBrains Mono" w:cs="JetBrains Mono"/>
          <w:color w:val="A9B7C6"/>
          <w:sz w:val="13"/>
          <w:szCs w:val="13"/>
          <w:shd w:val="clear" w:fill="2B2B2B"/>
        </w:rPr>
        <w:br w:type="textWrapping"/>
      </w:r>
      <w:r>
        <w:rPr>
          <w:rFonts w:hint="default" w:ascii="JetBrains Mono" w:hAnsi="JetBrains Mono" w:eastAsia="JetBrains Mono" w:cs="JetBrains Mono"/>
          <w:color w:val="A9B7C6"/>
          <w:sz w:val="13"/>
          <w:szCs w:val="13"/>
          <w:shd w:val="clear" w:fill="2B2B2B"/>
        </w:rPr>
        <w:t xml:space="preserve">                    </w:t>
      </w:r>
      <w:r>
        <w:rPr>
          <w:rFonts w:hint="default" w:ascii="JetBrains Mono" w:hAnsi="JetBrains Mono" w:eastAsia="JetBrains Mono" w:cs="JetBrains Mono"/>
          <w:i/>
          <w:color w:val="9876AA"/>
          <w:sz w:val="13"/>
          <w:szCs w:val="13"/>
          <w:shd w:val="clear" w:fill="2B2B2B"/>
        </w:rPr>
        <w:t>HistoryList</w:t>
      </w:r>
      <w:r>
        <w:rPr>
          <w:rFonts w:hint="default" w:ascii="JetBrains Mono" w:hAnsi="JetBrains Mono" w:eastAsia="JetBrains Mono" w:cs="JetBrains Mono"/>
          <w:color w:val="A9B7C6"/>
          <w:sz w:val="13"/>
          <w:szCs w:val="13"/>
          <w:shd w:val="clear" w:fill="2B2B2B"/>
        </w:rPr>
        <w:t>.add (</w:t>
      </w:r>
      <w:r>
        <w:rPr>
          <w:rFonts w:hint="default" w:ascii="JetBrains Mono" w:hAnsi="JetBrains Mono" w:eastAsia="JetBrains Mono" w:cs="JetBrains Mono"/>
          <w:color w:val="A9B7C6"/>
          <w:sz w:val="13"/>
          <w:szCs w:val="13"/>
          <w:shd w:val="clear" w:fill="2B2B2B"/>
        </w:rPr>
        <w:br w:type="textWrapping"/>
      </w:r>
      <w:r>
        <w:rPr>
          <w:rFonts w:hint="default" w:ascii="JetBrains Mono" w:hAnsi="JetBrains Mono" w:eastAsia="JetBrains Mono" w:cs="JetBrains Mono"/>
          <w:color w:val="A9B7C6"/>
          <w:sz w:val="13"/>
          <w:szCs w:val="13"/>
          <w:shd w:val="clear" w:fill="2B2B2B"/>
        </w:rPr>
        <w:t xml:space="preserve">                            </w:t>
      </w:r>
      <w:r>
        <w:rPr>
          <w:rFonts w:hint="default" w:ascii="JetBrains Mono" w:hAnsi="JetBrains Mono" w:eastAsia="JetBrains Mono" w:cs="JetBrains Mono"/>
          <w:color w:val="CC7832"/>
          <w:sz w:val="13"/>
          <w:szCs w:val="13"/>
          <w:shd w:val="clear" w:fill="2B2B2B"/>
        </w:rPr>
        <w:t xml:space="preserve">new </w:t>
      </w:r>
      <w:r>
        <w:rPr>
          <w:rFonts w:hint="default" w:ascii="JetBrains Mono" w:hAnsi="JetBrains Mono" w:eastAsia="JetBrains Mono" w:cs="JetBrains Mono"/>
          <w:color w:val="A9B7C6"/>
          <w:sz w:val="13"/>
          <w:szCs w:val="13"/>
          <w:shd w:val="clear" w:fill="2B2B2B"/>
        </w:rPr>
        <w:t>TransactionsHistory (</w:t>
      </w:r>
      <w:r>
        <w:rPr>
          <w:rFonts w:hint="default" w:ascii="JetBrains Mono" w:hAnsi="JetBrains Mono" w:eastAsia="JetBrains Mono" w:cs="JetBrains Mono"/>
          <w:color w:val="A9B7C6"/>
          <w:sz w:val="13"/>
          <w:szCs w:val="13"/>
          <w:shd w:val="clear" w:fill="2B2B2B"/>
        </w:rPr>
        <w:br w:type="textWrapping"/>
      </w:r>
      <w:r>
        <w:rPr>
          <w:rFonts w:hint="default" w:ascii="JetBrains Mono" w:hAnsi="JetBrains Mono" w:eastAsia="JetBrains Mono" w:cs="JetBrains Mono"/>
          <w:color w:val="A9B7C6"/>
          <w:sz w:val="13"/>
          <w:szCs w:val="13"/>
          <w:shd w:val="clear" w:fill="2B2B2B"/>
        </w:rPr>
        <w:t xml:space="preserve">                                    rs.getString(</w:t>
      </w:r>
      <w:r>
        <w:rPr>
          <w:rFonts w:hint="default" w:ascii="JetBrains Mono" w:hAnsi="JetBrains Mono" w:eastAsia="JetBrains Mono" w:cs="JetBrains Mono"/>
          <w:color w:val="6A8759"/>
          <w:sz w:val="13"/>
          <w:szCs w:val="13"/>
          <w:shd w:val="clear" w:fill="2B2B2B"/>
        </w:rPr>
        <w:t>"TRANS_ID"</w:t>
      </w:r>
      <w:r>
        <w:rPr>
          <w:rFonts w:hint="default" w:ascii="JetBrains Mono" w:hAnsi="JetBrains Mono" w:eastAsia="JetBrains Mono" w:cs="JetBrains Mono"/>
          <w:color w:val="A9B7C6"/>
          <w:sz w:val="13"/>
          <w:szCs w:val="13"/>
          <w:shd w:val="clear" w:fill="2B2B2B"/>
        </w:rPr>
        <w:t>)</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6A8759"/>
          <w:sz w:val="13"/>
          <w:szCs w:val="13"/>
          <w:shd w:val="clear" w:fill="2B2B2B"/>
        </w:rPr>
        <w:t>"Transfer"</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A9B7C6"/>
          <w:sz w:val="13"/>
          <w:szCs w:val="13"/>
          <w:shd w:val="clear" w:fill="2B2B2B"/>
        </w:rPr>
        <w:t>rs.getString(</w:t>
      </w:r>
      <w:r>
        <w:rPr>
          <w:rFonts w:hint="default" w:ascii="JetBrains Mono" w:hAnsi="JetBrains Mono" w:eastAsia="JetBrains Mono" w:cs="JetBrains Mono"/>
          <w:color w:val="6A8759"/>
          <w:sz w:val="13"/>
          <w:szCs w:val="13"/>
          <w:shd w:val="clear" w:fill="2B2B2B"/>
        </w:rPr>
        <w:t>"TRANS_AMOUNT"</w:t>
      </w:r>
      <w:r>
        <w:rPr>
          <w:rFonts w:hint="default" w:ascii="JetBrains Mono" w:hAnsi="JetBrains Mono" w:eastAsia="JetBrains Mono" w:cs="JetBrains Mono"/>
          <w:color w:val="A9B7C6"/>
          <w:sz w:val="13"/>
          <w:szCs w:val="13"/>
          <w:shd w:val="clear" w:fill="2B2B2B"/>
        </w:rPr>
        <w:t>)</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A9B7C6"/>
          <w:sz w:val="13"/>
          <w:szCs w:val="13"/>
          <w:shd w:val="clear" w:fill="2B2B2B"/>
        </w:rPr>
        <w:t>rs.getString(</w:t>
      </w:r>
      <w:r>
        <w:rPr>
          <w:rFonts w:hint="default" w:ascii="JetBrains Mono" w:hAnsi="JetBrains Mono" w:eastAsia="JetBrains Mono" w:cs="JetBrains Mono"/>
          <w:color w:val="6A8759"/>
          <w:sz w:val="13"/>
          <w:szCs w:val="13"/>
          <w:shd w:val="clear" w:fill="2B2B2B"/>
        </w:rPr>
        <w:t>"TRANS_BALANCE"</w:t>
      </w:r>
      <w:r>
        <w:rPr>
          <w:rFonts w:hint="default" w:ascii="JetBrains Mono" w:hAnsi="JetBrains Mono" w:eastAsia="JetBrains Mono" w:cs="JetBrains Mono"/>
          <w:color w:val="A9B7C6"/>
          <w:sz w:val="13"/>
          <w:szCs w:val="13"/>
          <w:shd w:val="clear" w:fill="2B2B2B"/>
        </w:rPr>
        <w:t>)</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A9B7C6"/>
          <w:sz w:val="13"/>
          <w:szCs w:val="13"/>
          <w:shd w:val="clear" w:fill="2B2B2B"/>
        </w:rPr>
        <w:t>rs.getString(</w:t>
      </w:r>
      <w:r>
        <w:rPr>
          <w:rFonts w:hint="default" w:ascii="JetBrains Mono" w:hAnsi="JetBrains Mono" w:eastAsia="JetBrains Mono" w:cs="JetBrains Mono"/>
          <w:color w:val="6A8759"/>
          <w:sz w:val="13"/>
          <w:szCs w:val="13"/>
          <w:shd w:val="clear" w:fill="2B2B2B"/>
        </w:rPr>
        <w:t>"TRANS_DATE"</w:t>
      </w:r>
      <w:r>
        <w:rPr>
          <w:rFonts w:hint="default" w:ascii="JetBrains Mono" w:hAnsi="JetBrains Mono" w:eastAsia="JetBrains Mono" w:cs="JetBrains Mono"/>
          <w:color w:val="A9B7C6"/>
          <w:sz w:val="13"/>
          <w:szCs w:val="13"/>
          <w:shd w:val="clear" w:fill="2B2B2B"/>
        </w:rPr>
        <w:t>)</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A9B7C6"/>
          <w:sz w:val="13"/>
          <w:szCs w:val="13"/>
          <w:shd w:val="clear" w:fill="2B2B2B"/>
        </w:rPr>
        <w:t>rs.getString(</w:t>
      </w:r>
      <w:r>
        <w:rPr>
          <w:rFonts w:hint="default" w:ascii="JetBrains Mono" w:hAnsi="JetBrains Mono" w:eastAsia="JetBrains Mono" w:cs="JetBrains Mono"/>
          <w:color w:val="6A8759"/>
          <w:sz w:val="13"/>
          <w:szCs w:val="13"/>
          <w:shd w:val="clear" w:fill="2B2B2B"/>
        </w:rPr>
        <w:t>"TRANS_TIME"</w:t>
      </w:r>
      <w:r>
        <w:rPr>
          <w:rFonts w:hint="default" w:ascii="JetBrains Mono" w:hAnsi="JetBrains Mono" w:eastAsia="JetBrains Mono" w:cs="JetBrains Mono"/>
          <w:color w:val="A9B7C6"/>
          <w:sz w:val="13"/>
          <w:szCs w:val="13"/>
          <w:shd w:val="clear" w:fill="2B2B2B"/>
        </w:rPr>
        <w:t>)</w:t>
      </w:r>
      <w:r>
        <w:rPr>
          <w:rFonts w:hint="default" w:ascii="JetBrains Mono" w:hAnsi="JetBrains Mono" w:eastAsia="JetBrains Mono" w:cs="JetBrains Mono"/>
          <w:color w:val="A9B7C6"/>
          <w:sz w:val="13"/>
          <w:szCs w:val="13"/>
          <w:shd w:val="clear" w:fill="2B2B2B"/>
        </w:rPr>
        <w:br w:type="textWrapping"/>
      </w:r>
      <w:r>
        <w:rPr>
          <w:rFonts w:hint="default" w:ascii="JetBrains Mono" w:hAnsi="JetBrains Mono" w:eastAsia="JetBrains Mono" w:cs="JetBrains Mono"/>
          <w:color w:val="A9B7C6"/>
          <w:sz w:val="13"/>
          <w:szCs w:val="13"/>
          <w:shd w:val="clear" w:fill="2B2B2B"/>
        </w:rPr>
        <w:t xml:space="preserve">                            )</w:t>
      </w:r>
      <w:r>
        <w:rPr>
          <w:rFonts w:hint="default" w:ascii="JetBrains Mono" w:hAnsi="JetBrains Mono" w:eastAsia="JetBrains Mono" w:cs="JetBrains Mono"/>
          <w:color w:val="A9B7C6"/>
          <w:sz w:val="13"/>
          <w:szCs w:val="13"/>
          <w:shd w:val="clear" w:fill="2B2B2B"/>
        </w:rPr>
        <w:br w:type="textWrapping"/>
      </w:r>
      <w:r>
        <w:rPr>
          <w:rFonts w:hint="default" w:ascii="JetBrains Mono" w:hAnsi="JetBrains Mono" w:eastAsia="JetBrains Mono" w:cs="JetBrains Mono"/>
          <w:color w:val="A9B7C6"/>
          <w:sz w:val="13"/>
          <w:szCs w:val="13"/>
          <w:shd w:val="clear" w:fill="2B2B2B"/>
        </w:rPr>
        <w:t xml:space="preserve">                    )</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A9B7C6"/>
          <w:sz w:val="13"/>
          <w:szCs w:val="13"/>
          <w:shd w:val="clear" w:fill="2B2B2B"/>
        </w:rPr>
        <w:t>transactions_view.setItems(</w:t>
      </w:r>
      <w:r>
        <w:rPr>
          <w:rFonts w:hint="default" w:ascii="JetBrains Mono" w:hAnsi="JetBrains Mono" w:eastAsia="JetBrains Mono" w:cs="JetBrains Mono"/>
          <w:i/>
          <w:color w:val="9876AA"/>
          <w:sz w:val="13"/>
          <w:szCs w:val="13"/>
          <w:shd w:val="clear" w:fill="2B2B2B"/>
        </w:rPr>
        <w:t>HistoryList</w:t>
      </w:r>
      <w:r>
        <w:rPr>
          <w:rFonts w:hint="default" w:ascii="JetBrains Mono" w:hAnsi="JetBrains Mono" w:eastAsia="JetBrains Mono" w:cs="JetBrains Mono"/>
          <w:color w:val="A9B7C6"/>
          <w:sz w:val="13"/>
          <w:szCs w:val="13"/>
          <w:shd w:val="clear" w:fill="2B2B2B"/>
        </w:rPr>
        <w:t>)</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A9B7C6"/>
          <w:sz w:val="13"/>
          <w:szCs w:val="13"/>
          <w:shd w:val="clear" w:fill="2B2B2B"/>
        </w:rPr>
        <w:t>}</w:t>
      </w:r>
      <w:r>
        <w:rPr>
          <w:rFonts w:hint="default" w:ascii="JetBrains Mono" w:hAnsi="JetBrains Mono" w:eastAsia="JetBrains Mono" w:cs="JetBrains Mono"/>
          <w:color w:val="A9B7C6"/>
          <w:sz w:val="13"/>
          <w:szCs w:val="13"/>
          <w:shd w:val="clear" w:fill="2B2B2B"/>
        </w:rPr>
        <w:br w:type="textWrapping"/>
      </w:r>
      <w:r>
        <w:rPr>
          <w:rFonts w:hint="default" w:ascii="JetBrains Mono" w:hAnsi="JetBrains Mono" w:eastAsia="JetBrains Mono" w:cs="JetBrains Mono"/>
          <w:color w:val="A9B7C6"/>
          <w:sz w:val="13"/>
          <w:szCs w:val="13"/>
          <w:shd w:val="clear" w:fill="2B2B2B"/>
        </w:rPr>
        <w:br w:type="textWrapping"/>
      </w:r>
      <w:r>
        <w:rPr>
          <w:rFonts w:hint="default" w:ascii="JetBrains Mono" w:hAnsi="JetBrains Mono" w:eastAsia="JetBrains Mono" w:cs="JetBrains Mono"/>
          <w:color w:val="A9B7C6"/>
          <w:sz w:val="13"/>
          <w:szCs w:val="13"/>
          <w:shd w:val="clear" w:fill="2B2B2B"/>
        </w:rPr>
        <w:t xml:space="preserve">            }</w:t>
      </w:r>
      <w:r>
        <w:rPr>
          <w:rFonts w:hint="default" w:ascii="JetBrains Mono" w:hAnsi="JetBrains Mono" w:eastAsia="JetBrains Mono" w:cs="JetBrains Mono"/>
          <w:color w:val="A9B7C6"/>
          <w:sz w:val="13"/>
          <w:szCs w:val="13"/>
          <w:shd w:val="clear" w:fill="2B2B2B"/>
        </w:rPr>
        <w:br w:type="textWrapping"/>
      </w:r>
      <w:r>
        <w:rPr>
          <w:rFonts w:hint="default" w:ascii="JetBrains Mono" w:hAnsi="JetBrains Mono" w:eastAsia="JetBrains Mono" w:cs="JetBrains Mono"/>
          <w:color w:val="A9B7C6"/>
          <w:sz w:val="13"/>
          <w:szCs w:val="13"/>
          <w:shd w:val="clear" w:fill="2B2B2B"/>
        </w:rPr>
        <w:br w:type="textWrapping"/>
      </w:r>
      <w:r>
        <w:rPr>
          <w:rFonts w:hint="default" w:ascii="JetBrains Mono" w:hAnsi="JetBrains Mono" w:eastAsia="JetBrains Mono" w:cs="JetBrains Mono"/>
          <w:color w:val="A9B7C6"/>
          <w:sz w:val="13"/>
          <w:szCs w:val="13"/>
          <w:shd w:val="clear" w:fill="2B2B2B"/>
        </w:rPr>
        <w:t xml:space="preserve">            </w:t>
      </w:r>
      <w:r>
        <w:rPr>
          <w:rFonts w:hint="default" w:ascii="JetBrains Mono" w:hAnsi="JetBrains Mono" w:eastAsia="JetBrains Mono" w:cs="JetBrains Mono"/>
          <w:color w:val="808080"/>
          <w:sz w:val="13"/>
          <w:szCs w:val="13"/>
          <w:shd w:val="clear" w:fill="2B2B2B"/>
        </w:rPr>
        <w:t>// add refresh table-view fade out</w:t>
      </w:r>
      <w:r>
        <w:rPr>
          <w:rFonts w:hint="default" w:ascii="JetBrains Mono" w:hAnsi="JetBrains Mono" w:eastAsia="JetBrains Mono" w:cs="JetBrains Mono"/>
          <w:color w:val="808080"/>
          <w:sz w:val="13"/>
          <w:szCs w:val="13"/>
          <w:shd w:val="clear" w:fill="2B2B2B"/>
        </w:rPr>
        <w:br w:type="textWrapping"/>
      </w:r>
      <w:r>
        <w:rPr>
          <w:rFonts w:hint="default" w:ascii="JetBrains Mono" w:hAnsi="JetBrains Mono" w:eastAsia="JetBrains Mono" w:cs="JetBrains Mono"/>
          <w:color w:val="808080"/>
          <w:sz w:val="13"/>
          <w:szCs w:val="13"/>
          <w:shd w:val="clear" w:fill="2B2B2B"/>
        </w:rPr>
        <w:t xml:space="preserve">        </w:t>
      </w:r>
      <w:r>
        <w:rPr>
          <w:rFonts w:hint="default" w:ascii="JetBrains Mono" w:hAnsi="JetBrains Mono" w:eastAsia="JetBrains Mono" w:cs="JetBrains Mono"/>
          <w:color w:val="A9B7C6"/>
          <w:sz w:val="13"/>
          <w:szCs w:val="13"/>
          <w:shd w:val="clear" w:fill="2B2B2B"/>
        </w:rPr>
        <w:t>}</w:t>
      </w:r>
      <w:r>
        <w:rPr>
          <w:rFonts w:hint="default" w:ascii="JetBrains Mono" w:hAnsi="JetBrains Mono" w:eastAsia="JetBrains Mono" w:cs="JetBrains Mono"/>
          <w:color w:val="A9B7C6"/>
          <w:sz w:val="13"/>
          <w:szCs w:val="13"/>
          <w:shd w:val="clear" w:fill="2B2B2B"/>
        </w:rPr>
        <w:br w:type="textWrapping"/>
      </w:r>
      <w:r>
        <w:rPr>
          <w:rFonts w:hint="default" w:ascii="JetBrains Mono" w:hAnsi="JetBrains Mono" w:eastAsia="JetBrains Mono" w:cs="JetBrains Mono"/>
          <w:color w:val="A9B7C6"/>
          <w:sz w:val="13"/>
          <w:szCs w:val="13"/>
          <w:shd w:val="clear" w:fill="2B2B2B"/>
        </w:rPr>
        <w:t xml:space="preserve">    }</w:t>
      </w:r>
      <w:r>
        <w:rPr>
          <w:rFonts w:hint="default" w:ascii="JetBrains Mono" w:hAnsi="JetBrains Mono" w:eastAsia="JetBrains Mono" w:cs="JetBrains Mono"/>
          <w:color w:val="A9B7C6"/>
          <w:sz w:val="13"/>
          <w:szCs w:val="13"/>
          <w:shd w:val="clear" w:fill="2B2B2B"/>
        </w:rPr>
        <w:br w:type="textWrapping"/>
      </w:r>
      <w:r>
        <w:rPr>
          <w:rFonts w:hint="default" w:ascii="JetBrains Mono" w:hAnsi="JetBrains Mono" w:eastAsia="JetBrains Mono" w:cs="JetBrains Mono"/>
          <w:color w:val="A9B7C6"/>
          <w:sz w:val="13"/>
          <w:szCs w:val="13"/>
          <w:shd w:val="clear" w:fill="2B2B2B"/>
        </w:rPr>
        <w:br w:type="textWrapping"/>
      </w:r>
      <w:r>
        <w:rPr>
          <w:rFonts w:hint="default" w:ascii="JetBrains Mono" w:hAnsi="JetBrains Mono" w:eastAsia="JetBrains Mono" w:cs="JetBrains Mono"/>
          <w:color w:val="A9B7C6"/>
          <w:sz w:val="13"/>
          <w:szCs w:val="13"/>
          <w:shd w:val="clear" w:fill="2B2B2B"/>
        </w:rPr>
        <w:t xml:space="preserve">    </w:t>
      </w:r>
      <w:r>
        <w:rPr>
          <w:rFonts w:hint="default" w:ascii="JetBrains Mono" w:hAnsi="JetBrains Mono" w:eastAsia="JetBrains Mono" w:cs="JetBrains Mono"/>
          <w:color w:val="CC7832"/>
          <w:sz w:val="13"/>
          <w:szCs w:val="13"/>
          <w:shd w:val="clear" w:fill="2B2B2B"/>
        </w:rPr>
        <w:t xml:space="preserve">public static void </w:t>
      </w:r>
      <w:r>
        <w:rPr>
          <w:rFonts w:hint="default" w:ascii="JetBrains Mono" w:hAnsi="JetBrains Mono" w:eastAsia="JetBrains Mono" w:cs="JetBrains Mono"/>
          <w:color w:val="FFC66D"/>
          <w:sz w:val="13"/>
          <w:szCs w:val="13"/>
          <w:shd w:val="clear" w:fill="2B2B2B"/>
        </w:rPr>
        <w:t xml:space="preserve">table_search </w:t>
      </w:r>
      <w:r>
        <w:rPr>
          <w:rFonts w:hint="default" w:ascii="JetBrains Mono" w:hAnsi="JetBrains Mono" w:eastAsia="JetBrains Mono" w:cs="JetBrains Mono"/>
          <w:color w:val="A9B7C6"/>
          <w:sz w:val="13"/>
          <w:szCs w:val="13"/>
          <w:shd w:val="clear" w:fill="2B2B2B"/>
        </w:rPr>
        <w:t>(TableView&lt;TransactionsHistory&gt; transactions_view</w:t>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A9B7C6"/>
          <w:sz w:val="13"/>
          <w:szCs w:val="13"/>
          <w:shd w:val="clear" w:fill="2B2B2B"/>
        </w:rPr>
        <w:t>TextField searching) {</w:t>
      </w:r>
      <w:r>
        <w:rPr>
          <w:rFonts w:hint="default" w:ascii="JetBrains Mono" w:hAnsi="JetBrains Mono" w:eastAsia="JetBrains Mono" w:cs="JetBrains Mono"/>
          <w:color w:val="A9B7C6"/>
          <w:sz w:val="13"/>
          <w:szCs w:val="13"/>
          <w:shd w:val="clear" w:fill="2B2B2B"/>
        </w:rPr>
        <w:br w:type="textWrapping"/>
      </w:r>
      <w:r>
        <w:rPr>
          <w:rFonts w:hint="default" w:ascii="JetBrains Mono" w:hAnsi="JetBrains Mono" w:eastAsia="JetBrains Mono" w:cs="JetBrains Mono"/>
          <w:color w:val="A9B7C6"/>
          <w:sz w:val="13"/>
          <w:szCs w:val="13"/>
          <w:shd w:val="clear" w:fill="2B2B2B"/>
        </w:rPr>
        <w:t xml:space="preserve">        FilteredList&lt;TransactionsHistory&gt; filteredData = </w:t>
      </w:r>
      <w:r>
        <w:rPr>
          <w:rFonts w:hint="default" w:ascii="JetBrains Mono" w:hAnsi="JetBrains Mono" w:eastAsia="JetBrains Mono" w:cs="JetBrains Mono"/>
          <w:color w:val="CC7832"/>
          <w:sz w:val="13"/>
          <w:szCs w:val="13"/>
          <w:shd w:val="clear" w:fill="2B2B2B"/>
        </w:rPr>
        <w:t xml:space="preserve">new </w:t>
      </w:r>
      <w:r>
        <w:rPr>
          <w:rFonts w:hint="default" w:ascii="JetBrains Mono" w:hAnsi="JetBrains Mono" w:eastAsia="JetBrains Mono" w:cs="JetBrains Mono"/>
          <w:color w:val="A9B7C6"/>
          <w:sz w:val="13"/>
          <w:szCs w:val="13"/>
          <w:shd w:val="clear" w:fill="2B2B2B"/>
        </w:rPr>
        <w:t>FilteredList&lt;&gt;(</w:t>
      </w:r>
      <w:r>
        <w:rPr>
          <w:rFonts w:hint="default" w:ascii="JetBrains Mono" w:hAnsi="JetBrains Mono" w:eastAsia="JetBrains Mono" w:cs="JetBrains Mono"/>
          <w:i/>
          <w:color w:val="9876AA"/>
          <w:sz w:val="13"/>
          <w:szCs w:val="13"/>
          <w:shd w:val="clear" w:fill="2B2B2B"/>
        </w:rPr>
        <w:t>HistoryList</w:t>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A9B7C6"/>
          <w:sz w:val="13"/>
          <w:szCs w:val="13"/>
          <w:shd w:val="clear" w:fill="2B2B2B"/>
        </w:rPr>
        <w:t xml:space="preserve">b -&gt; </w:t>
      </w:r>
      <w:r>
        <w:rPr>
          <w:rFonts w:hint="default" w:ascii="JetBrains Mono" w:hAnsi="JetBrains Mono" w:eastAsia="JetBrains Mono" w:cs="JetBrains Mono"/>
          <w:color w:val="CC7832"/>
          <w:sz w:val="13"/>
          <w:szCs w:val="13"/>
          <w:shd w:val="clear" w:fill="2B2B2B"/>
        </w:rPr>
        <w:t>true</w:t>
      </w:r>
      <w:r>
        <w:rPr>
          <w:rFonts w:hint="default" w:ascii="JetBrains Mono" w:hAnsi="JetBrains Mono" w:eastAsia="JetBrains Mono" w:cs="JetBrains Mono"/>
          <w:color w:val="A9B7C6"/>
          <w:sz w:val="13"/>
          <w:szCs w:val="13"/>
          <w:shd w:val="clear" w:fill="2B2B2B"/>
        </w:rPr>
        <w:t>)</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A9B7C6"/>
          <w:sz w:val="13"/>
          <w:szCs w:val="13"/>
          <w:shd w:val="clear" w:fill="2B2B2B"/>
        </w:rPr>
        <w:t>searching.textProperty().addListener(</w:t>
      </w:r>
      <w:r>
        <w:rPr>
          <w:rFonts w:hint="default" w:ascii="JetBrains Mono" w:hAnsi="JetBrains Mono" w:eastAsia="JetBrains Mono" w:cs="JetBrains Mono"/>
          <w:color w:val="A9B7C6"/>
          <w:sz w:val="13"/>
          <w:szCs w:val="13"/>
          <w:shd w:val="clear" w:fill="2B2B2B"/>
        </w:rPr>
        <w:br w:type="textWrapping"/>
      </w:r>
      <w:r>
        <w:rPr>
          <w:rFonts w:hint="default" w:ascii="JetBrains Mono" w:hAnsi="JetBrains Mono" w:eastAsia="JetBrains Mono" w:cs="JetBrains Mono"/>
          <w:color w:val="A9B7C6"/>
          <w:sz w:val="13"/>
          <w:szCs w:val="13"/>
          <w:shd w:val="clear" w:fill="2B2B2B"/>
        </w:rPr>
        <w:t xml:space="preserve">            ( (observableValue</w:t>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A9B7C6"/>
          <w:sz w:val="13"/>
          <w:szCs w:val="13"/>
          <w:shd w:val="clear" w:fill="2B2B2B"/>
        </w:rPr>
        <w:t>oldValue</w:t>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A9B7C6"/>
          <w:sz w:val="13"/>
          <w:szCs w:val="13"/>
          <w:shd w:val="clear" w:fill="2B2B2B"/>
        </w:rPr>
        <w:t>newValue) -&gt;</w:t>
      </w:r>
      <w:r>
        <w:rPr>
          <w:rFonts w:hint="default" w:ascii="JetBrains Mono" w:hAnsi="JetBrains Mono" w:eastAsia="JetBrains Mono" w:cs="JetBrains Mono"/>
          <w:color w:val="A9B7C6"/>
          <w:sz w:val="13"/>
          <w:szCs w:val="13"/>
          <w:shd w:val="clear" w:fill="2B2B2B"/>
        </w:rPr>
        <w:br w:type="textWrapping"/>
      </w:r>
      <w:r>
        <w:rPr>
          <w:rFonts w:hint="default" w:ascii="JetBrains Mono" w:hAnsi="JetBrains Mono" w:eastAsia="JetBrains Mono" w:cs="JetBrains Mono"/>
          <w:color w:val="A9B7C6"/>
          <w:sz w:val="13"/>
          <w:szCs w:val="13"/>
          <w:shd w:val="clear" w:fill="2B2B2B"/>
        </w:rPr>
        <w:t xml:space="preserve">                </w:t>
      </w:r>
      <w:r>
        <w:rPr>
          <w:rFonts w:hint="default" w:ascii="JetBrains Mono" w:hAnsi="JetBrains Mono" w:eastAsia="JetBrains Mono" w:cs="JetBrains Mono"/>
          <w:color w:val="B389C5"/>
          <w:sz w:val="13"/>
          <w:szCs w:val="13"/>
          <w:shd w:val="clear" w:fill="2B2B2B"/>
        </w:rPr>
        <w:t>filteredData</w:t>
      </w:r>
      <w:r>
        <w:rPr>
          <w:rFonts w:hint="default" w:ascii="JetBrains Mono" w:hAnsi="JetBrains Mono" w:eastAsia="JetBrains Mono" w:cs="JetBrains Mono"/>
          <w:color w:val="A9B7C6"/>
          <w:sz w:val="13"/>
          <w:szCs w:val="13"/>
          <w:shd w:val="clear" w:fill="2B2B2B"/>
        </w:rPr>
        <w:t>.setPredicate( TransactionsHistory -&gt;</w:t>
      </w:r>
      <w:r>
        <w:rPr>
          <w:rFonts w:hint="default" w:ascii="JetBrains Mono" w:hAnsi="JetBrains Mono" w:eastAsia="JetBrains Mono" w:cs="JetBrains Mono"/>
          <w:color w:val="A9B7C6"/>
          <w:sz w:val="13"/>
          <w:szCs w:val="13"/>
          <w:shd w:val="clear" w:fill="2B2B2B"/>
        </w:rPr>
        <w:br w:type="textWrapping"/>
      </w:r>
      <w:r>
        <w:rPr>
          <w:rFonts w:hint="default" w:ascii="JetBrains Mono" w:hAnsi="JetBrains Mono" w:eastAsia="JetBrains Mono" w:cs="JetBrains Mono"/>
          <w:color w:val="A9B7C6"/>
          <w:sz w:val="13"/>
          <w:szCs w:val="13"/>
          <w:shd w:val="clear" w:fill="2B2B2B"/>
        </w:rPr>
        <w:t xml:space="preserve">                    {</w:t>
      </w:r>
      <w:r>
        <w:rPr>
          <w:rFonts w:hint="default" w:ascii="JetBrains Mono" w:hAnsi="JetBrains Mono" w:eastAsia="JetBrains Mono" w:cs="JetBrains Mono"/>
          <w:color w:val="A9B7C6"/>
          <w:sz w:val="13"/>
          <w:szCs w:val="13"/>
          <w:shd w:val="clear" w:fill="2B2B2B"/>
        </w:rPr>
        <w:br w:type="textWrapping"/>
      </w:r>
      <w:r>
        <w:rPr>
          <w:rFonts w:hint="default" w:ascii="JetBrains Mono" w:hAnsi="JetBrains Mono" w:eastAsia="JetBrains Mono" w:cs="JetBrains Mono"/>
          <w:color w:val="A9B7C6"/>
          <w:sz w:val="13"/>
          <w:szCs w:val="13"/>
          <w:shd w:val="clear" w:fill="2B2B2B"/>
        </w:rPr>
        <w:t xml:space="preserve">                        </w:t>
      </w:r>
      <w:r>
        <w:rPr>
          <w:rFonts w:hint="default" w:ascii="JetBrains Mono" w:hAnsi="JetBrains Mono" w:eastAsia="JetBrains Mono" w:cs="JetBrains Mono"/>
          <w:color w:val="CC7832"/>
          <w:sz w:val="13"/>
          <w:szCs w:val="13"/>
          <w:shd w:val="clear" w:fill="2B2B2B"/>
        </w:rPr>
        <w:t xml:space="preserve">if </w:t>
      </w:r>
      <w:r>
        <w:rPr>
          <w:rFonts w:hint="default" w:ascii="JetBrains Mono" w:hAnsi="JetBrains Mono" w:eastAsia="JetBrains Mono" w:cs="JetBrains Mono"/>
          <w:color w:val="A9B7C6"/>
          <w:sz w:val="13"/>
          <w:szCs w:val="13"/>
          <w:shd w:val="clear" w:fill="2B2B2B"/>
        </w:rPr>
        <w:t xml:space="preserve">( </w:t>
      </w:r>
      <w:r>
        <w:rPr>
          <w:rFonts w:hint="default" w:ascii="JetBrains Mono" w:hAnsi="JetBrains Mono" w:eastAsia="JetBrains Mono" w:cs="JetBrains Mono"/>
          <w:color w:val="B389C5"/>
          <w:sz w:val="13"/>
          <w:szCs w:val="13"/>
          <w:shd w:val="clear" w:fill="2B2B2B"/>
        </w:rPr>
        <w:t>newValue</w:t>
      </w:r>
      <w:r>
        <w:rPr>
          <w:rFonts w:hint="default" w:ascii="JetBrains Mono" w:hAnsi="JetBrains Mono" w:eastAsia="JetBrains Mono" w:cs="JetBrains Mono"/>
          <w:color w:val="A9B7C6"/>
          <w:sz w:val="13"/>
          <w:szCs w:val="13"/>
          <w:shd w:val="clear" w:fill="2B2B2B"/>
        </w:rPr>
        <w:t xml:space="preserve">.isEmpty() || </w:t>
      </w:r>
      <w:r>
        <w:rPr>
          <w:rFonts w:hint="default" w:ascii="JetBrains Mono" w:hAnsi="JetBrains Mono" w:eastAsia="JetBrains Mono" w:cs="JetBrains Mono"/>
          <w:color w:val="B389C5"/>
          <w:sz w:val="13"/>
          <w:szCs w:val="13"/>
          <w:shd w:val="clear" w:fill="2B2B2B"/>
        </w:rPr>
        <w:t>newValue</w:t>
      </w:r>
      <w:r>
        <w:rPr>
          <w:rFonts w:hint="default" w:ascii="JetBrains Mono" w:hAnsi="JetBrains Mono" w:eastAsia="JetBrains Mono" w:cs="JetBrains Mono"/>
          <w:color w:val="A9B7C6"/>
          <w:sz w:val="13"/>
          <w:szCs w:val="13"/>
          <w:shd w:val="clear" w:fill="2B2B2B"/>
        </w:rPr>
        <w:t xml:space="preserve">.isBlank() ) </w:t>
      </w:r>
      <w:r>
        <w:rPr>
          <w:rFonts w:hint="default" w:ascii="JetBrains Mono" w:hAnsi="JetBrains Mono" w:eastAsia="JetBrains Mono" w:cs="JetBrains Mono"/>
          <w:color w:val="CC7832"/>
          <w:sz w:val="13"/>
          <w:szCs w:val="13"/>
          <w:shd w:val="clear" w:fill="2B2B2B"/>
        </w:rPr>
        <w:t>return true;</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A9B7C6"/>
          <w:sz w:val="13"/>
          <w:szCs w:val="13"/>
          <w:shd w:val="clear" w:fill="2B2B2B"/>
        </w:rPr>
        <w:t xml:space="preserve">String searchKeyword = </w:t>
      </w:r>
      <w:r>
        <w:rPr>
          <w:rFonts w:hint="default" w:ascii="JetBrains Mono" w:hAnsi="JetBrains Mono" w:eastAsia="JetBrains Mono" w:cs="JetBrains Mono"/>
          <w:color w:val="B389C5"/>
          <w:sz w:val="13"/>
          <w:szCs w:val="13"/>
          <w:shd w:val="clear" w:fill="2B2B2B"/>
        </w:rPr>
        <w:t>newValue</w:t>
      </w:r>
      <w:r>
        <w:rPr>
          <w:rFonts w:hint="default" w:ascii="JetBrains Mono" w:hAnsi="JetBrains Mono" w:eastAsia="JetBrains Mono" w:cs="JetBrains Mono"/>
          <w:color w:val="A9B7C6"/>
          <w:sz w:val="13"/>
          <w:szCs w:val="13"/>
          <w:shd w:val="clear" w:fill="2B2B2B"/>
        </w:rPr>
        <w:t>.toLowerCase()</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                        if </w:t>
      </w:r>
      <w:r>
        <w:rPr>
          <w:rFonts w:hint="default" w:ascii="JetBrains Mono" w:hAnsi="JetBrains Mono" w:eastAsia="JetBrains Mono" w:cs="JetBrains Mono"/>
          <w:color w:val="A9B7C6"/>
          <w:sz w:val="13"/>
          <w:szCs w:val="13"/>
          <w:shd w:val="clear" w:fill="2B2B2B"/>
        </w:rPr>
        <w:t xml:space="preserve">( TransactionsHistory.getTrans_id().toLowerCase().contains(searchKeyword) ) </w:t>
      </w:r>
      <w:r>
        <w:rPr>
          <w:rFonts w:hint="default" w:ascii="JetBrains Mono" w:hAnsi="JetBrains Mono" w:eastAsia="JetBrains Mono" w:cs="JetBrains Mono"/>
          <w:color w:val="CC7832"/>
          <w:sz w:val="13"/>
          <w:szCs w:val="13"/>
          <w:shd w:val="clear" w:fill="2B2B2B"/>
        </w:rPr>
        <w:t>return true;</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                        else if </w:t>
      </w:r>
      <w:r>
        <w:rPr>
          <w:rFonts w:hint="default" w:ascii="JetBrains Mono" w:hAnsi="JetBrains Mono" w:eastAsia="JetBrains Mono" w:cs="JetBrains Mono"/>
          <w:color w:val="A9B7C6"/>
          <w:sz w:val="13"/>
          <w:szCs w:val="13"/>
          <w:shd w:val="clear" w:fill="2B2B2B"/>
        </w:rPr>
        <w:t xml:space="preserve">( TransactionsHistory.getTrans_type().toLowerCase().contains(searchKeyword) ) </w:t>
      </w:r>
      <w:r>
        <w:rPr>
          <w:rFonts w:hint="default" w:ascii="JetBrains Mono" w:hAnsi="JetBrains Mono" w:eastAsia="JetBrains Mono" w:cs="JetBrains Mono"/>
          <w:color w:val="CC7832"/>
          <w:sz w:val="13"/>
          <w:szCs w:val="13"/>
          <w:shd w:val="clear" w:fill="2B2B2B"/>
        </w:rPr>
        <w:t>return true;</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                        else if </w:t>
      </w:r>
      <w:r>
        <w:rPr>
          <w:rFonts w:hint="default" w:ascii="JetBrains Mono" w:hAnsi="JetBrains Mono" w:eastAsia="JetBrains Mono" w:cs="JetBrains Mono"/>
          <w:color w:val="A9B7C6"/>
          <w:sz w:val="13"/>
          <w:szCs w:val="13"/>
          <w:shd w:val="clear" w:fill="2B2B2B"/>
        </w:rPr>
        <w:t xml:space="preserve">( TransactionsHistory.getTrans_amount().toLowerCase().contains(searchKeyword) ) </w:t>
      </w:r>
      <w:r>
        <w:rPr>
          <w:rFonts w:hint="default" w:ascii="JetBrains Mono" w:hAnsi="JetBrains Mono" w:eastAsia="JetBrains Mono" w:cs="JetBrains Mono"/>
          <w:color w:val="CC7832"/>
          <w:sz w:val="13"/>
          <w:szCs w:val="13"/>
          <w:shd w:val="clear" w:fill="2B2B2B"/>
        </w:rPr>
        <w:t>return true;</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                        else if </w:t>
      </w:r>
      <w:r>
        <w:rPr>
          <w:rFonts w:hint="default" w:ascii="JetBrains Mono" w:hAnsi="JetBrains Mono" w:eastAsia="JetBrains Mono" w:cs="JetBrains Mono"/>
          <w:color w:val="A9B7C6"/>
          <w:sz w:val="13"/>
          <w:szCs w:val="13"/>
          <w:shd w:val="clear" w:fill="2B2B2B"/>
        </w:rPr>
        <w:t xml:space="preserve">( TransactionsHistory.getTrans_balance().toLowerCase().contains(searchKeyword) ) </w:t>
      </w:r>
      <w:r>
        <w:rPr>
          <w:rFonts w:hint="default" w:ascii="JetBrains Mono" w:hAnsi="JetBrains Mono" w:eastAsia="JetBrains Mono" w:cs="JetBrains Mono"/>
          <w:color w:val="CC7832"/>
          <w:sz w:val="13"/>
          <w:szCs w:val="13"/>
          <w:shd w:val="clear" w:fill="2B2B2B"/>
        </w:rPr>
        <w:t>return true;</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                        else if </w:t>
      </w:r>
      <w:r>
        <w:rPr>
          <w:rFonts w:hint="default" w:ascii="JetBrains Mono" w:hAnsi="JetBrains Mono" w:eastAsia="JetBrains Mono" w:cs="JetBrains Mono"/>
          <w:color w:val="A9B7C6"/>
          <w:sz w:val="13"/>
          <w:szCs w:val="13"/>
          <w:shd w:val="clear" w:fill="2B2B2B"/>
        </w:rPr>
        <w:t xml:space="preserve">( TransactionsHistory.getTrans_date().toLowerCase().contains(searchKeyword) ) </w:t>
      </w:r>
      <w:r>
        <w:rPr>
          <w:rFonts w:hint="default" w:ascii="JetBrains Mono" w:hAnsi="JetBrains Mono" w:eastAsia="JetBrains Mono" w:cs="JetBrains Mono"/>
          <w:color w:val="CC7832"/>
          <w:sz w:val="13"/>
          <w:szCs w:val="13"/>
          <w:shd w:val="clear" w:fill="2B2B2B"/>
        </w:rPr>
        <w:t>return true;</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                        else return </w:t>
      </w:r>
      <w:r>
        <w:rPr>
          <w:rFonts w:hint="default" w:ascii="JetBrains Mono" w:hAnsi="JetBrains Mono" w:eastAsia="JetBrains Mono" w:cs="JetBrains Mono"/>
          <w:color w:val="A9B7C6"/>
          <w:sz w:val="13"/>
          <w:szCs w:val="13"/>
          <w:shd w:val="clear" w:fill="2B2B2B"/>
        </w:rPr>
        <w:t>TransactionsHistory.getTrans_time().toLowerCase().contains(searchKeyword)</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A9B7C6"/>
          <w:sz w:val="13"/>
          <w:szCs w:val="13"/>
          <w:shd w:val="clear" w:fill="2B2B2B"/>
        </w:rPr>
        <w:t>}</w:t>
      </w:r>
      <w:r>
        <w:rPr>
          <w:rFonts w:hint="default" w:ascii="JetBrains Mono" w:hAnsi="JetBrains Mono" w:eastAsia="JetBrains Mono" w:cs="JetBrains Mono"/>
          <w:color w:val="A9B7C6"/>
          <w:sz w:val="13"/>
          <w:szCs w:val="13"/>
          <w:shd w:val="clear" w:fill="2B2B2B"/>
        </w:rPr>
        <w:br w:type="textWrapping"/>
      </w:r>
      <w:r>
        <w:rPr>
          <w:rFonts w:hint="default" w:ascii="JetBrains Mono" w:hAnsi="JetBrains Mono" w:eastAsia="JetBrains Mono" w:cs="JetBrains Mono"/>
          <w:color w:val="A9B7C6"/>
          <w:sz w:val="13"/>
          <w:szCs w:val="13"/>
          <w:shd w:val="clear" w:fill="2B2B2B"/>
        </w:rPr>
        <w:t xml:space="preserve">                )</w:t>
      </w:r>
      <w:r>
        <w:rPr>
          <w:rFonts w:hint="default" w:ascii="JetBrains Mono" w:hAnsi="JetBrains Mono" w:eastAsia="JetBrains Mono" w:cs="JetBrains Mono"/>
          <w:color w:val="A9B7C6"/>
          <w:sz w:val="13"/>
          <w:szCs w:val="13"/>
          <w:shd w:val="clear" w:fill="2B2B2B"/>
        </w:rPr>
        <w:br w:type="textWrapping"/>
      </w:r>
      <w:r>
        <w:rPr>
          <w:rFonts w:hint="default" w:ascii="JetBrains Mono" w:hAnsi="JetBrains Mono" w:eastAsia="JetBrains Mono" w:cs="JetBrains Mono"/>
          <w:color w:val="A9B7C6"/>
          <w:sz w:val="13"/>
          <w:szCs w:val="13"/>
          <w:shd w:val="clear" w:fill="2B2B2B"/>
        </w:rPr>
        <w:t xml:space="preserve">            )</w:t>
      </w:r>
      <w:r>
        <w:rPr>
          <w:rFonts w:hint="default" w:ascii="JetBrains Mono" w:hAnsi="JetBrains Mono" w:eastAsia="JetBrains Mono" w:cs="JetBrains Mono"/>
          <w:color w:val="A9B7C6"/>
          <w:sz w:val="13"/>
          <w:szCs w:val="13"/>
          <w:shd w:val="clear" w:fill="2B2B2B"/>
        </w:rPr>
        <w:br w:type="textWrapping"/>
      </w:r>
      <w:r>
        <w:rPr>
          <w:rFonts w:hint="default" w:ascii="JetBrains Mono" w:hAnsi="JetBrains Mono" w:eastAsia="JetBrains Mono" w:cs="JetBrains Mono"/>
          <w:color w:val="A9B7C6"/>
          <w:sz w:val="13"/>
          <w:szCs w:val="13"/>
          <w:shd w:val="clear" w:fill="2B2B2B"/>
        </w:rPr>
        <w:t xml:space="preserve">        )</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A9B7C6"/>
          <w:sz w:val="13"/>
          <w:szCs w:val="13"/>
          <w:shd w:val="clear" w:fill="2B2B2B"/>
        </w:rPr>
        <w:t xml:space="preserve">SortedList&lt;TransactionsHistory&gt; sortData = </w:t>
      </w:r>
      <w:r>
        <w:rPr>
          <w:rFonts w:hint="default" w:ascii="JetBrains Mono" w:hAnsi="JetBrains Mono" w:eastAsia="JetBrains Mono" w:cs="JetBrains Mono"/>
          <w:color w:val="CC7832"/>
          <w:sz w:val="13"/>
          <w:szCs w:val="13"/>
          <w:shd w:val="clear" w:fill="2B2B2B"/>
        </w:rPr>
        <w:t xml:space="preserve">new </w:t>
      </w:r>
      <w:r>
        <w:rPr>
          <w:rFonts w:hint="default" w:ascii="JetBrains Mono" w:hAnsi="JetBrains Mono" w:eastAsia="JetBrains Mono" w:cs="JetBrains Mono"/>
          <w:color w:val="A9B7C6"/>
          <w:sz w:val="13"/>
          <w:szCs w:val="13"/>
          <w:shd w:val="clear" w:fill="2B2B2B"/>
        </w:rPr>
        <w:t>SortedList&lt;&gt;(filteredData)</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A9B7C6"/>
          <w:sz w:val="13"/>
          <w:szCs w:val="13"/>
          <w:shd w:val="clear" w:fill="2B2B2B"/>
        </w:rPr>
        <w:t>sortData.comparatorProperty().bind( transactions_view.comparatorProperty() )</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A9B7C6"/>
          <w:sz w:val="13"/>
          <w:szCs w:val="13"/>
          <w:shd w:val="clear" w:fill="2B2B2B"/>
        </w:rPr>
        <w:t>transactions_view.setItems(sortData)</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A9B7C6"/>
          <w:sz w:val="13"/>
          <w:szCs w:val="13"/>
          <w:shd w:val="clear" w:fill="2B2B2B"/>
        </w:rPr>
        <w:t>}</w:t>
      </w:r>
      <w:r>
        <w:rPr>
          <w:rFonts w:hint="default" w:ascii="JetBrains Mono" w:hAnsi="JetBrains Mono" w:eastAsia="JetBrains Mono" w:cs="JetBrains Mono"/>
          <w:color w:val="A9B7C6"/>
          <w:sz w:val="13"/>
          <w:szCs w:val="13"/>
          <w:shd w:val="clear" w:fill="2B2B2B"/>
        </w:rPr>
        <w:br w:type="textWrapping"/>
      </w:r>
      <w:r>
        <w:rPr>
          <w:rFonts w:hint="default" w:ascii="JetBrains Mono" w:hAnsi="JetBrains Mono" w:eastAsia="JetBrains Mono" w:cs="JetBrains Mono"/>
          <w:color w:val="A9B7C6"/>
          <w:sz w:val="13"/>
          <w:szCs w:val="13"/>
          <w:shd w:val="clear" w:fill="2B2B2B"/>
        </w:rPr>
        <w:br w:type="textWrapping"/>
      </w:r>
      <w:r>
        <w:rPr>
          <w:rFonts w:hint="default" w:ascii="JetBrains Mono" w:hAnsi="JetBrains Mono" w:eastAsia="JetBrains Mono" w:cs="JetBrains Mono"/>
          <w:color w:val="A9B7C6"/>
          <w:sz w:val="13"/>
          <w:szCs w:val="13"/>
          <w:shd w:val="clear" w:fill="2B2B2B"/>
        </w:rPr>
        <w:t>}</w:t>
      </w:r>
    </w:p>
    <w:p>
      <w:pPr>
        <w:pStyle w:val="8"/>
        <w:keepNext w:val="0"/>
        <w:keepLines w:val="0"/>
        <w:widowControl/>
        <w:suppressLineNumbers w:val="0"/>
        <w:rPr>
          <w:rFonts w:hint="default" w:ascii="Times New Roman Bold Italic" w:hAnsi="Times New Roman Bold Italic" w:cs="Times New Roman Bold Italic"/>
          <w:b/>
          <w:bCs/>
          <w:i/>
          <w:iCs/>
          <w:kern w:val="2"/>
          <w:sz w:val="32"/>
          <w:szCs w:val="36"/>
          <w:lang w:eastAsia="zh-CN"/>
        </w:rPr>
      </w:pPr>
    </w:p>
    <w:p>
      <w:pPr>
        <w:pStyle w:val="8"/>
        <w:keepNext w:val="0"/>
        <w:keepLines w:val="0"/>
        <w:widowControl/>
        <w:suppressLineNumbers w:val="0"/>
        <w:rPr>
          <w:rFonts w:hint="default" w:ascii="Times New Roman Bold Italic" w:hAnsi="Times New Roman Bold Italic" w:cs="Times New Roman Bold Italic"/>
          <w:b/>
          <w:bCs/>
          <w:i/>
          <w:iCs/>
          <w:kern w:val="2"/>
          <w:sz w:val="32"/>
          <w:szCs w:val="36"/>
          <w:lang w:eastAsia="zh-CN"/>
        </w:rPr>
      </w:pPr>
    </w:p>
    <w:p>
      <w:pPr>
        <w:pStyle w:val="8"/>
        <w:keepNext w:val="0"/>
        <w:keepLines w:val="0"/>
        <w:widowControl/>
        <w:suppressLineNumbers w:val="0"/>
        <w:rPr>
          <w:rFonts w:hint="default" w:ascii="Times New Roman Bold Italic" w:hAnsi="Times New Roman Bold Italic" w:cs="Times New Roman Bold Italic"/>
          <w:b/>
          <w:bCs/>
          <w:i/>
          <w:iCs/>
          <w:kern w:val="2"/>
          <w:sz w:val="32"/>
          <w:szCs w:val="36"/>
          <w:lang w:eastAsia="zh-CN"/>
        </w:rPr>
      </w:pPr>
      <w:r>
        <w:rPr>
          <w:rFonts w:hint="default" w:ascii="Times New Roman Bold Italic" w:hAnsi="Times New Roman Bold Italic" w:cs="Times New Roman Bold Italic"/>
          <w:b/>
          <w:bCs/>
          <w:i/>
          <w:iCs/>
          <w:kern w:val="2"/>
          <w:sz w:val="32"/>
          <w:szCs w:val="36"/>
          <w:lang w:eastAsia="zh-CN"/>
        </w:rPr>
        <w:t>TransactionsHistory Class</w:t>
      </w:r>
    </w:p>
    <w:p>
      <w:pPr>
        <w:pStyle w:val="7"/>
        <w:keepNext w:val="0"/>
        <w:keepLines w:val="0"/>
        <w:widowControl/>
        <w:suppressLineNumbers w:val="0"/>
        <w:shd w:val="clear" w:fill="2B2B2B"/>
        <w:rPr>
          <w:rFonts w:ascii="JetBrains Mono" w:hAnsi="JetBrains Mono" w:eastAsia="JetBrains Mono" w:cs="JetBrains Mono"/>
          <w:color w:val="A9B7C6"/>
          <w:sz w:val="13"/>
          <w:szCs w:val="13"/>
        </w:rPr>
      </w:pPr>
      <w:r>
        <w:rPr>
          <w:rFonts w:hint="default" w:ascii="JetBrains Mono" w:hAnsi="JetBrains Mono" w:eastAsia="JetBrains Mono" w:cs="JetBrains Mono"/>
          <w:color w:val="CC7832"/>
          <w:sz w:val="13"/>
          <w:szCs w:val="13"/>
          <w:shd w:val="clear" w:fill="2B2B2B"/>
        </w:rPr>
        <w:t xml:space="preserve">package </w:t>
      </w:r>
      <w:r>
        <w:rPr>
          <w:rFonts w:hint="default" w:ascii="JetBrains Mono" w:hAnsi="JetBrains Mono" w:eastAsia="JetBrains Mono" w:cs="JetBrains Mono"/>
          <w:color w:val="A9B7C6"/>
          <w:sz w:val="13"/>
          <w:szCs w:val="13"/>
          <w:shd w:val="clear" w:fill="2B2B2B"/>
        </w:rPr>
        <w:t>Models</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public class </w:t>
      </w:r>
      <w:r>
        <w:rPr>
          <w:rFonts w:hint="default" w:ascii="JetBrains Mono" w:hAnsi="JetBrains Mono" w:eastAsia="JetBrains Mono" w:cs="JetBrains Mono"/>
          <w:color w:val="A9B7C6"/>
          <w:sz w:val="13"/>
          <w:szCs w:val="13"/>
          <w:shd w:val="clear" w:fill="2B2B2B"/>
        </w:rPr>
        <w:t>TransactionsHistory {</w:t>
      </w:r>
      <w:r>
        <w:rPr>
          <w:rFonts w:hint="default" w:ascii="JetBrains Mono" w:hAnsi="JetBrains Mono" w:eastAsia="JetBrains Mono" w:cs="JetBrains Mono"/>
          <w:color w:val="A9B7C6"/>
          <w:sz w:val="13"/>
          <w:szCs w:val="13"/>
          <w:shd w:val="clear" w:fill="2B2B2B"/>
        </w:rPr>
        <w:br w:type="textWrapping"/>
      </w:r>
      <w:r>
        <w:rPr>
          <w:rFonts w:hint="default" w:ascii="JetBrains Mono" w:hAnsi="JetBrains Mono" w:eastAsia="JetBrains Mono" w:cs="JetBrains Mono"/>
          <w:color w:val="A9B7C6"/>
          <w:sz w:val="13"/>
          <w:szCs w:val="13"/>
          <w:shd w:val="clear" w:fill="2B2B2B"/>
        </w:rPr>
        <w:br w:type="textWrapping"/>
      </w:r>
      <w:r>
        <w:rPr>
          <w:rFonts w:hint="default" w:ascii="JetBrains Mono" w:hAnsi="JetBrains Mono" w:eastAsia="JetBrains Mono" w:cs="JetBrains Mono"/>
          <w:color w:val="A9B7C6"/>
          <w:sz w:val="13"/>
          <w:szCs w:val="13"/>
          <w:shd w:val="clear" w:fill="2B2B2B"/>
        </w:rPr>
        <w:t xml:space="preserve">    String </w:t>
      </w:r>
      <w:r>
        <w:rPr>
          <w:rFonts w:hint="default" w:ascii="JetBrains Mono" w:hAnsi="JetBrains Mono" w:eastAsia="JetBrains Mono" w:cs="JetBrains Mono"/>
          <w:color w:val="9876AA"/>
          <w:sz w:val="13"/>
          <w:szCs w:val="13"/>
          <w:shd w:val="clear" w:fill="2B2B2B"/>
        </w:rPr>
        <w:t>trans_id</w:t>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9876AA"/>
          <w:sz w:val="13"/>
          <w:szCs w:val="13"/>
          <w:shd w:val="clear" w:fill="2B2B2B"/>
        </w:rPr>
        <w:t>trans_type</w:t>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9876AA"/>
          <w:sz w:val="13"/>
          <w:szCs w:val="13"/>
          <w:shd w:val="clear" w:fill="2B2B2B"/>
        </w:rPr>
        <w:t>trans_amount</w:t>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9876AA"/>
          <w:sz w:val="13"/>
          <w:szCs w:val="13"/>
          <w:shd w:val="clear" w:fill="2B2B2B"/>
        </w:rPr>
        <w:t>trans_balance</w:t>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9876AA"/>
          <w:sz w:val="13"/>
          <w:szCs w:val="13"/>
          <w:shd w:val="clear" w:fill="2B2B2B"/>
        </w:rPr>
        <w:t>trans_date</w:t>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9876AA"/>
          <w:sz w:val="13"/>
          <w:szCs w:val="13"/>
          <w:shd w:val="clear" w:fill="2B2B2B"/>
        </w:rPr>
        <w:t>trans_time</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    public </w:t>
      </w:r>
      <w:r>
        <w:rPr>
          <w:rFonts w:hint="default" w:ascii="JetBrains Mono" w:hAnsi="JetBrains Mono" w:eastAsia="JetBrains Mono" w:cs="JetBrains Mono"/>
          <w:color w:val="FFC66D"/>
          <w:sz w:val="13"/>
          <w:szCs w:val="13"/>
          <w:shd w:val="clear" w:fill="2B2B2B"/>
        </w:rPr>
        <w:t xml:space="preserve">TransactionsHistory </w:t>
      </w:r>
      <w:r>
        <w:rPr>
          <w:rFonts w:hint="default" w:ascii="JetBrains Mono" w:hAnsi="JetBrains Mono" w:eastAsia="JetBrains Mono" w:cs="JetBrains Mono"/>
          <w:color w:val="A9B7C6"/>
          <w:sz w:val="13"/>
          <w:szCs w:val="13"/>
          <w:shd w:val="clear" w:fill="2B2B2B"/>
        </w:rPr>
        <w:t>(String trans_id</w:t>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A9B7C6"/>
          <w:sz w:val="13"/>
          <w:szCs w:val="13"/>
          <w:shd w:val="clear" w:fill="2B2B2B"/>
        </w:rPr>
        <w:t>String trans_type</w:t>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A9B7C6"/>
          <w:sz w:val="13"/>
          <w:szCs w:val="13"/>
          <w:shd w:val="clear" w:fill="2B2B2B"/>
        </w:rPr>
        <w:t>String trans_amount</w:t>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A9B7C6"/>
          <w:sz w:val="13"/>
          <w:szCs w:val="13"/>
          <w:shd w:val="clear" w:fill="2B2B2B"/>
        </w:rPr>
        <w:t>String trans_balance</w:t>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A9B7C6"/>
          <w:sz w:val="13"/>
          <w:szCs w:val="13"/>
          <w:shd w:val="clear" w:fill="2B2B2B"/>
        </w:rPr>
        <w:t>String trans_date</w:t>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A9B7C6"/>
          <w:sz w:val="13"/>
          <w:szCs w:val="13"/>
          <w:shd w:val="clear" w:fill="2B2B2B"/>
        </w:rPr>
        <w:t>String trans_time) {</w:t>
      </w:r>
      <w:r>
        <w:rPr>
          <w:rFonts w:hint="default" w:ascii="JetBrains Mono" w:hAnsi="JetBrains Mono" w:eastAsia="JetBrains Mono" w:cs="JetBrains Mono"/>
          <w:color w:val="A9B7C6"/>
          <w:sz w:val="13"/>
          <w:szCs w:val="13"/>
          <w:shd w:val="clear" w:fill="2B2B2B"/>
        </w:rPr>
        <w:br w:type="textWrapping"/>
      </w:r>
      <w:r>
        <w:rPr>
          <w:rFonts w:hint="default" w:ascii="JetBrains Mono" w:hAnsi="JetBrains Mono" w:eastAsia="JetBrains Mono" w:cs="JetBrains Mono"/>
          <w:color w:val="A9B7C6"/>
          <w:sz w:val="13"/>
          <w:szCs w:val="13"/>
          <w:shd w:val="clear" w:fill="2B2B2B"/>
        </w:rPr>
        <w:t xml:space="preserve">        </w:t>
      </w:r>
      <w:r>
        <w:rPr>
          <w:rFonts w:hint="default" w:ascii="JetBrains Mono" w:hAnsi="JetBrains Mono" w:eastAsia="JetBrains Mono" w:cs="JetBrains Mono"/>
          <w:color w:val="CC7832"/>
          <w:sz w:val="13"/>
          <w:szCs w:val="13"/>
          <w:shd w:val="clear" w:fill="2B2B2B"/>
        </w:rPr>
        <w:t>this</w:t>
      </w:r>
      <w:r>
        <w:rPr>
          <w:rFonts w:hint="default" w:ascii="JetBrains Mono" w:hAnsi="JetBrains Mono" w:eastAsia="JetBrains Mono" w:cs="JetBrains Mono"/>
          <w:color w:val="A9B7C6"/>
          <w:sz w:val="13"/>
          <w:szCs w:val="13"/>
          <w:shd w:val="clear" w:fill="2B2B2B"/>
        </w:rPr>
        <w:t>.</w:t>
      </w:r>
      <w:r>
        <w:rPr>
          <w:rFonts w:hint="default" w:ascii="JetBrains Mono" w:hAnsi="JetBrains Mono" w:eastAsia="JetBrains Mono" w:cs="JetBrains Mono"/>
          <w:color w:val="9876AA"/>
          <w:sz w:val="13"/>
          <w:szCs w:val="13"/>
          <w:shd w:val="clear" w:fill="2B2B2B"/>
        </w:rPr>
        <w:t xml:space="preserve">trans_id </w:t>
      </w:r>
      <w:r>
        <w:rPr>
          <w:rFonts w:hint="default" w:ascii="JetBrains Mono" w:hAnsi="JetBrains Mono" w:eastAsia="JetBrains Mono" w:cs="JetBrains Mono"/>
          <w:color w:val="A9B7C6"/>
          <w:sz w:val="13"/>
          <w:szCs w:val="13"/>
          <w:shd w:val="clear" w:fill="2B2B2B"/>
        </w:rPr>
        <w:t>= trans_id</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        this</w:t>
      </w:r>
      <w:r>
        <w:rPr>
          <w:rFonts w:hint="default" w:ascii="JetBrains Mono" w:hAnsi="JetBrains Mono" w:eastAsia="JetBrains Mono" w:cs="JetBrains Mono"/>
          <w:color w:val="A9B7C6"/>
          <w:sz w:val="13"/>
          <w:szCs w:val="13"/>
          <w:shd w:val="clear" w:fill="2B2B2B"/>
        </w:rPr>
        <w:t>.</w:t>
      </w:r>
      <w:r>
        <w:rPr>
          <w:rFonts w:hint="default" w:ascii="JetBrains Mono" w:hAnsi="JetBrains Mono" w:eastAsia="JetBrains Mono" w:cs="JetBrains Mono"/>
          <w:color w:val="9876AA"/>
          <w:sz w:val="13"/>
          <w:szCs w:val="13"/>
          <w:shd w:val="clear" w:fill="2B2B2B"/>
        </w:rPr>
        <w:t xml:space="preserve">trans_type </w:t>
      </w:r>
      <w:r>
        <w:rPr>
          <w:rFonts w:hint="default" w:ascii="JetBrains Mono" w:hAnsi="JetBrains Mono" w:eastAsia="JetBrains Mono" w:cs="JetBrains Mono"/>
          <w:color w:val="A9B7C6"/>
          <w:sz w:val="13"/>
          <w:szCs w:val="13"/>
          <w:shd w:val="clear" w:fill="2B2B2B"/>
        </w:rPr>
        <w:t>= trans_type</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        this</w:t>
      </w:r>
      <w:r>
        <w:rPr>
          <w:rFonts w:hint="default" w:ascii="JetBrains Mono" w:hAnsi="JetBrains Mono" w:eastAsia="JetBrains Mono" w:cs="JetBrains Mono"/>
          <w:color w:val="A9B7C6"/>
          <w:sz w:val="13"/>
          <w:szCs w:val="13"/>
          <w:shd w:val="clear" w:fill="2B2B2B"/>
        </w:rPr>
        <w:t>.</w:t>
      </w:r>
      <w:r>
        <w:rPr>
          <w:rFonts w:hint="default" w:ascii="JetBrains Mono" w:hAnsi="JetBrains Mono" w:eastAsia="JetBrains Mono" w:cs="JetBrains Mono"/>
          <w:color w:val="9876AA"/>
          <w:sz w:val="13"/>
          <w:szCs w:val="13"/>
          <w:shd w:val="clear" w:fill="2B2B2B"/>
        </w:rPr>
        <w:t xml:space="preserve">trans_amount </w:t>
      </w:r>
      <w:r>
        <w:rPr>
          <w:rFonts w:hint="default" w:ascii="JetBrains Mono" w:hAnsi="JetBrains Mono" w:eastAsia="JetBrains Mono" w:cs="JetBrains Mono"/>
          <w:color w:val="A9B7C6"/>
          <w:sz w:val="13"/>
          <w:szCs w:val="13"/>
          <w:shd w:val="clear" w:fill="2B2B2B"/>
        </w:rPr>
        <w:t>= trans_amount</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        this</w:t>
      </w:r>
      <w:r>
        <w:rPr>
          <w:rFonts w:hint="default" w:ascii="JetBrains Mono" w:hAnsi="JetBrains Mono" w:eastAsia="JetBrains Mono" w:cs="JetBrains Mono"/>
          <w:color w:val="A9B7C6"/>
          <w:sz w:val="13"/>
          <w:szCs w:val="13"/>
          <w:shd w:val="clear" w:fill="2B2B2B"/>
        </w:rPr>
        <w:t>.</w:t>
      </w:r>
      <w:r>
        <w:rPr>
          <w:rFonts w:hint="default" w:ascii="JetBrains Mono" w:hAnsi="JetBrains Mono" w:eastAsia="JetBrains Mono" w:cs="JetBrains Mono"/>
          <w:color w:val="9876AA"/>
          <w:sz w:val="13"/>
          <w:szCs w:val="13"/>
          <w:shd w:val="clear" w:fill="2B2B2B"/>
        </w:rPr>
        <w:t xml:space="preserve">trans_balance </w:t>
      </w:r>
      <w:r>
        <w:rPr>
          <w:rFonts w:hint="default" w:ascii="JetBrains Mono" w:hAnsi="JetBrains Mono" w:eastAsia="JetBrains Mono" w:cs="JetBrains Mono"/>
          <w:color w:val="A9B7C6"/>
          <w:sz w:val="13"/>
          <w:szCs w:val="13"/>
          <w:shd w:val="clear" w:fill="2B2B2B"/>
        </w:rPr>
        <w:t>= trans_balance</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        this</w:t>
      </w:r>
      <w:r>
        <w:rPr>
          <w:rFonts w:hint="default" w:ascii="JetBrains Mono" w:hAnsi="JetBrains Mono" w:eastAsia="JetBrains Mono" w:cs="JetBrains Mono"/>
          <w:color w:val="A9B7C6"/>
          <w:sz w:val="13"/>
          <w:szCs w:val="13"/>
          <w:shd w:val="clear" w:fill="2B2B2B"/>
        </w:rPr>
        <w:t>.</w:t>
      </w:r>
      <w:r>
        <w:rPr>
          <w:rFonts w:hint="default" w:ascii="JetBrains Mono" w:hAnsi="JetBrains Mono" w:eastAsia="JetBrains Mono" w:cs="JetBrains Mono"/>
          <w:color w:val="9876AA"/>
          <w:sz w:val="13"/>
          <w:szCs w:val="13"/>
          <w:shd w:val="clear" w:fill="2B2B2B"/>
        </w:rPr>
        <w:t xml:space="preserve">trans_date </w:t>
      </w:r>
      <w:r>
        <w:rPr>
          <w:rFonts w:hint="default" w:ascii="JetBrains Mono" w:hAnsi="JetBrains Mono" w:eastAsia="JetBrains Mono" w:cs="JetBrains Mono"/>
          <w:color w:val="A9B7C6"/>
          <w:sz w:val="13"/>
          <w:szCs w:val="13"/>
          <w:shd w:val="clear" w:fill="2B2B2B"/>
        </w:rPr>
        <w:t>= trans_date</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        this</w:t>
      </w:r>
      <w:r>
        <w:rPr>
          <w:rFonts w:hint="default" w:ascii="JetBrains Mono" w:hAnsi="JetBrains Mono" w:eastAsia="JetBrains Mono" w:cs="JetBrains Mono"/>
          <w:color w:val="A9B7C6"/>
          <w:sz w:val="13"/>
          <w:szCs w:val="13"/>
          <w:shd w:val="clear" w:fill="2B2B2B"/>
        </w:rPr>
        <w:t>.</w:t>
      </w:r>
      <w:r>
        <w:rPr>
          <w:rFonts w:hint="default" w:ascii="JetBrains Mono" w:hAnsi="JetBrains Mono" w:eastAsia="JetBrains Mono" w:cs="JetBrains Mono"/>
          <w:color w:val="9876AA"/>
          <w:sz w:val="13"/>
          <w:szCs w:val="13"/>
          <w:shd w:val="clear" w:fill="2B2B2B"/>
        </w:rPr>
        <w:t xml:space="preserve">trans_time </w:t>
      </w:r>
      <w:r>
        <w:rPr>
          <w:rFonts w:hint="default" w:ascii="JetBrains Mono" w:hAnsi="JetBrains Mono" w:eastAsia="JetBrains Mono" w:cs="JetBrains Mono"/>
          <w:color w:val="A9B7C6"/>
          <w:sz w:val="13"/>
          <w:szCs w:val="13"/>
          <w:shd w:val="clear" w:fill="2B2B2B"/>
        </w:rPr>
        <w:t>= trans_time</w:t>
      </w:r>
      <w:r>
        <w:rPr>
          <w:rFonts w:hint="default" w:ascii="JetBrains Mono" w:hAnsi="JetBrains Mono" w:eastAsia="JetBrains Mono" w:cs="JetBrains Mono"/>
          <w:color w:val="CC7832"/>
          <w:sz w:val="13"/>
          <w:szCs w:val="13"/>
          <w:shd w:val="clear" w:fill="2B2B2B"/>
        </w:rPr>
        <w:t>;</w:t>
      </w:r>
      <w:r>
        <w:rPr>
          <w:rFonts w:hint="default" w:ascii="JetBrains Mono" w:hAnsi="JetBrains Mono" w:eastAsia="JetBrains Mono" w:cs="JetBrains Mono"/>
          <w:color w:val="CC7832"/>
          <w:sz w:val="13"/>
          <w:szCs w:val="13"/>
          <w:shd w:val="clear" w:fill="2B2B2B"/>
        </w:rPr>
        <w:br w:type="textWrapping"/>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A9B7C6"/>
          <w:sz w:val="13"/>
          <w:szCs w:val="13"/>
          <w:shd w:val="clear" w:fill="2B2B2B"/>
        </w:rPr>
        <w:t>}</w:t>
      </w:r>
      <w:r>
        <w:rPr>
          <w:rFonts w:hint="default" w:ascii="JetBrains Mono" w:hAnsi="JetBrains Mono" w:eastAsia="JetBrains Mono" w:cs="JetBrains Mono"/>
          <w:color w:val="A9B7C6"/>
          <w:sz w:val="13"/>
          <w:szCs w:val="13"/>
          <w:shd w:val="clear" w:fill="2B2B2B"/>
        </w:rPr>
        <w:br w:type="textWrapping"/>
      </w:r>
      <w:r>
        <w:rPr>
          <w:rFonts w:hint="default" w:ascii="JetBrains Mono" w:hAnsi="JetBrains Mono" w:eastAsia="JetBrains Mono" w:cs="JetBrains Mono"/>
          <w:color w:val="A9B7C6"/>
          <w:sz w:val="13"/>
          <w:szCs w:val="13"/>
          <w:shd w:val="clear" w:fill="2B2B2B"/>
        </w:rPr>
        <w:br w:type="textWrapping"/>
      </w:r>
      <w:r>
        <w:rPr>
          <w:rFonts w:hint="default" w:ascii="JetBrains Mono" w:hAnsi="JetBrains Mono" w:eastAsia="JetBrains Mono" w:cs="JetBrains Mono"/>
          <w:color w:val="A9B7C6"/>
          <w:sz w:val="13"/>
          <w:szCs w:val="13"/>
          <w:shd w:val="clear" w:fill="2B2B2B"/>
        </w:rPr>
        <w:t xml:space="preserve">    </w:t>
      </w:r>
      <w:r>
        <w:rPr>
          <w:rFonts w:hint="default" w:ascii="JetBrains Mono" w:hAnsi="JetBrains Mono" w:eastAsia="JetBrains Mono" w:cs="JetBrains Mono"/>
          <w:color w:val="CC7832"/>
          <w:sz w:val="13"/>
          <w:szCs w:val="13"/>
          <w:shd w:val="clear" w:fill="2B2B2B"/>
        </w:rPr>
        <w:t xml:space="preserve">public </w:t>
      </w:r>
      <w:r>
        <w:rPr>
          <w:rFonts w:hint="default" w:ascii="JetBrains Mono" w:hAnsi="JetBrains Mono" w:eastAsia="JetBrains Mono" w:cs="JetBrains Mono"/>
          <w:color w:val="A9B7C6"/>
          <w:sz w:val="13"/>
          <w:szCs w:val="13"/>
          <w:shd w:val="clear" w:fill="2B2B2B"/>
        </w:rPr>
        <w:t xml:space="preserve">String </w:t>
      </w:r>
      <w:r>
        <w:rPr>
          <w:rFonts w:hint="default" w:ascii="JetBrains Mono" w:hAnsi="JetBrains Mono" w:eastAsia="JetBrains Mono" w:cs="JetBrains Mono"/>
          <w:color w:val="FFC66D"/>
          <w:sz w:val="13"/>
          <w:szCs w:val="13"/>
          <w:shd w:val="clear" w:fill="2B2B2B"/>
        </w:rPr>
        <w:t xml:space="preserve">getTrans_id </w:t>
      </w:r>
      <w:r>
        <w:rPr>
          <w:rFonts w:hint="default" w:ascii="JetBrains Mono" w:hAnsi="JetBrains Mono" w:eastAsia="JetBrains Mono" w:cs="JetBrains Mono"/>
          <w:color w:val="A9B7C6"/>
          <w:sz w:val="13"/>
          <w:szCs w:val="13"/>
          <w:shd w:val="clear" w:fill="2B2B2B"/>
        </w:rPr>
        <w:t xml:space="preserve">() { </w:t>
      </w:r>
      <w:r>
        <w:rPr>
          <w:rFonts w:hint="default" w:ascii="JetBrains Mono" w:hAnsi="JetBrains Mono" w:eastAsia="JetBrains Mono" w:cs="JetBrains Mono"/>
          <w:color w:val="CC7832"/>
          <w:sz w:val="13"/>
          <w:szCs w:val="13"/>
          <w:shd w:val="clear" w:fill="2B2B2B"/>
        </w:rPr>
        <w:t xml:space="preserve">return </w:t>
      </w:r>
      <w:r>
        <w:rPr>
          <w:rFonts w:hint="default" w:ascii="JetBrains Mono" w:hAnsi="JetBrains Mono" w:eastAsia="JetBrains Mono" w:cs="JetBrains Mono"/>
          <w:color w:val="9876AA"/>
          <w:sz w:val="13"/>
          <w:szCs w:val="13"/>
          <w:shd w:val="clear" w:fill="2B2B2B"/>
        </w:rPr>
        <w:t>trans_id</w:t>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A9B7C6"/>
          <w:sz w:val="13"/>
          <w:szCs w:val="13"/>
          <w:shd w:val="clear" w:fill="2B2B2B"/>
        </w:rPr>
        <w:t>}</w:t>
      </w:r>
      <w:r>
        <w:rPr>
          <w:rFonts w:hint="default" w:ascii="JetBrains Mono" w:hAnsi="JetBrains Mono" w:eastAsia="JetBrains Mono" w:cs="JetBrains Mono"/>
          <w:color w:val="A9B7C6"/>
          <w:sz w:val="13"/>
          <w:szCs w:val="13"/>
          <w:shd w:val="clear" w:fill="2B2B2B"/>
        </w:rPr>
        <w:br w:type="textWrapping"/>
      </w:r>
      <w:r>
        <w:rPr>
          <w:rFonts w:hint="default" w:ascii="JetBrains Mono" w:hAnsi="JetBrains Mono" w:eastAsia="JetBrains Mono" w:cs="JetBrains Mono"/>
          <w:color w:val="A9B7C6"/>
          <w:sz w:val="13"/>
          <w:szCs w:val="13"/>
          <w:shd w:val="clear" w:fill="2B2B2B"/>
        </w:rPr>
        <w:t xml:space="preserve">    </w:t>
      </w:r>
      <w:r>
        <w:rPr>
          <w:rFonts w:hint="default" w:ascii="JetBrains Mono" w:hAnsi="JetBrains Mono" w:eastAsia="JetBrains Mono" w:cs="JetBrains Mono"/>
          <w:color w:val="CC7832"/>
          <w:sz w:val="13"/>
          <w:szCs w:val="13"/>
          <w:shd w:val="clear" w:fill="2B2B2B"/>
        </w:rPr>
        <w:t xml:space="preserve">public </w:t>
      </w:r>
      <w:r>
        <w:rPr>
          <w:rFonts w:hint="default" w:ascii="JetBrains Mono" w:hAnsi="JetBrains Mono" w:eastAsia="JetBrains Mono" w:cs="JetBrains Mono"/>
          <w:color w:val="A9B7C6"/>
          <w:sz w:val="13"/>
          <w:szCs w:val="13"/>
          <w:shd w:val="clear" w:fill="2B2B2B"/>
        </w:rPr>
        <w:t xml:space="preserve">String </w:t>
      </w:r>
      <w:r>
        <w:rPr>
          <w:rFonts w:hint="default" w:ascii="JetBrains Mono" w:hAnsi="JetBrains Mono" w:eastAsia="JetBrains Mono" w:cs="JetBrains Mono"/>
          <w:color w:val="FFC66D"/>
          <w:sz w:val="13"/>
          <w:szCs w:val="13"/>
          <w:shd w:val="clear" w:fill="2B2B2B"/>
        </w:rPr>
        <w:t xml:space="preserve">getTrans_type </w:t>
      </w:r>
      <w:r>
        <w:rPr>
          <w:rFonts w:hint="default" w:ascii="JetBrains Mono" w:hAnsi="JetBrains Mono" w:eastAsia="JetBrains Mono" w:cs="JetBrains Mono"/>
          <w:color w:val="A9B7C6"/>
          <w:sz w:val="13"/>
          <w:szCs w:val="13"/>
          <w:shd w:val="clear" w:fill="2B2B2B"/>
        </w:rPr>
        <w:t xml:space="preserve">() { </w:t>
      </w:r>
      <w:r>
        <w:rPr>
          <w:rFonts w:hint="default" w:ascii="JetBrains Mono" w:hAnsi="JetBrains Mono" w:eastAsia="JetBrains Mono" w:cs="JetBrains Mono"/>
          <w:color w:val="CC7832"/>
          <w:sz w:val="13"/>
          <w:szCs w:val="13"/>
          <w:shd w:val="clear" w:fill="2B2B2B"/>
        </w:rPr>
        <w:t xml:space="preserve">return </w:t>
      </w:r>
      <w:r>
        <w:rPr>
          <w:rFonts w:hint="default" w:ascii="JetBrains Mono" w:hAnsi="JetBrains Mono" w:eastAsia="JetBrains Mono" w:cs="JetBrains Mono"/>
          <w:color w:val="9876AA"/>
          <w:sz w:val="13"/>
          <w:szCs w:val="13"/>
          <w:shd w:val="clear" w:fill="2B2B2B"/>
        </w:rPr>
        <w:t>trans_type</w:t>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A9B7C6"/>
          <w:sz w:val="13"/>
          <w:szCs w:val="13"/>
          <w:shd w:val="clear" w:fill="2B2B2B"/>
        </w:rPr>
        <w:t>}</w:t>
      </w:r>
      <w:r>
        <w:rPr>
          <w:rFonts w:hint="default" w:ascii="JetBrains Mono" w:hAnsi="JetBrains Mono" w:eastAsia="JetBrains Mono" w:cs="JetBrains Mono"/>
          <w:color w:val="A9B7C6"/>
          <w:sz w:val="13"/>
          <w:szCs w:val="13"/>
          <w:shd w:val="clear" w:fill="2B2B2B"/>
        </w:rPr>
        <w:br w:type="textWrapping"/>
      </w:r>
      <w:r>
        <w:rPr>
          <w:rFonts w:hint="default" w:ascii="JetBrains Mono" w:hAnsi="JetBrains Mono" w:eastAsia="JetBrains Mono" w:cs="JetBrains Mono"/>
          <w:color w:val="A9B7C6"/>
          <w:sz w:val="13"/>
          <w:szCs w:val="13"/>
          <w:shd w:val="clear" w:fill="2B2B2B"/>
        </w:rPr>
        <w:t xml:space="preserve">    </w:t>
      </w:r>
      <w:r>
        <w:rPr>
          <w:rFonts w:hint="default" w:ascii="JetBrains Mono" w:hAnsi="JetBrains Mono" w:eastAsia="JetBrains Mono" w:cs="JetBrains Mono"/>
          <w:color w:val="CC7832"/>
          <w:sz w:val="13"/>
          <w:szCs w:val="13"/>
          <w:shd w:val="clear" w:fill="2B2B2B"/>
        </w:rPr>
        <w:t xml:space="preserve">public </w:t>
      </w:r>
      <w:r>
        <w:rPr>
          <w:rFonts w:hint="default" w:ascii="JetBrains Mono" w:hAnsi="JetBrains Mono" w:eastAsia="JetBrains Mono" w:cs="JetBrains Mono"/>
          <w:color w:val="A9B7C6"/>
          <w:sz w:val="13"/>
          <w:szCs w:val="13"/>
          <w:shd w:val="clear" w:fill="2B2B2B"/>
        </w:rPr>
        <w:t xml:space="preserve">String </w:t>
      </w:r>
      <w:r>
        <w:rPr>
          <w:rFonts w:hint="default" w:ascii="JetBrains Mono" w:hAnsi="JetBrains Mono" w:eastAsia="JetBrains Mono" w:cs="JetBrains Mono"/>
          <w:color w:val="FFC66D"/>
          <w:sz w:val="13"/>
          <w:szCs w:val="13"/>
          <w:shd w:val="clear" w:fill="2B2B2B"/>
        </w:rPr>
        <w:t xml:space="preserve">getTrans_amount </w:t>
      </w:r>
      <w:r>
        <w:rPr>
          <w:rFonts w:hint="default" w:ascii="JetBrains Mono" w:hAnsi="JetBrains Mono" w:eastAsia="JetBrains Mono" w:cs="JetBrains Mono"/>
          <w:color w:val="A9B7C6"/>
          <w:sz w:val="13"/>
          <w:szCs w:val="13"/>
          <w:shd w:val="clear" w:fill="2B2B2B"/>
        </w:rPr>
        <w:t xml:space="preserve">() { </w:t>
      </w:r>
      <w:r>
        <w:rPr>
          <w:rFonts w:hint="default" w:ascii="JetBrains Mono" w:hAnsi="JetBrains Mono" w:eastAsia="JetBrains Mono" w:cs="JetBrains Mono"/>
          <w:color w:val="CC7832"/>
          <w:sz w:val="13"/>
          <w:szCs w:val="13"/>
          <w:shd w:val="clear" w:fill="2B2B2B"/>
        </w:rPr>
        <w:t xml:space="preserve">return </w:t>
      </w:r>
      <w:r>
        <w:rPr>
          <w:rFonts w:hint="default" w:ascii="JetBrains Mono" w:hAnsi="JetBrains Mono" w:eastAsia="JetBrains Mono" w:cs="JetBrains Mono"/>
          <w:color w:val="9876AA"/>
          <w:sz w:val="13"/>
          <w:szCs w:val="13"/>
          <w:shd w:val="clear" w:fill="2B2B2B"/>
        </w:rPr>
        <w:t>trans_amount</w:t>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A9B7C6"/>
          <w:sz w:val="13"/>
          <w:szCs w:val="13"/>
          <w:shd w:val="clear" w:fill="2B2B2B"/>
        </w:rPr>
        <w:t>}</w:t>
      </w:r>
      <w:r>
        <w:rPr>
          <w:rFonts w:hint="default" w:ascii="JetBrains Mono" w:hAnsi="JetBrains Mono" w:eastAsia="JetBrains Mono" w:cs="JetBrains Mono"/>
          <w:color w:val="A9B7C6"/>
          <w:sz w:val="13"/>
          <w:szCs w:val="13"/>
          <w:shd w:val="clear" w:fill="2B2B2B"/>
        </w:rPr>
        <w:br w:type="textWrapping"/>
      </w:r>
      <w:r>
        <w:rPr>
          <w:rFonts w:hint="default" w:ascii="JetBrains Mono" w:hAnsi="JetBrains Mono" w:eastAsia="JetBrains Mono" w:cs="JetBrains Mono"/>
          <w:color w:val="A9B7C6"/>
          <w:sz w:val="13"/>
          <w:szCs w:val="13"/>
          <w:shd w:val="clear" w:fill="2B2B2B"/>
        </w:rPr>
        <w:t xml:space="preserve">    </w:t>
      </w:r>
      <w:r>
        <w:rPr>
          <w:rFonts w:hint="default" w:ascii="JetBrains Mono" w:hAnsi="JetBrains Mono" w:eastAsia="JetBrains Mono" w:cs="JetBrains Mono"/>
          <w:color w:val="CC7832"/>
          <w:sz w:val="13"/>
          <w:szCs w:val="13"/>
          <w:shd w:val="clear" w:fill="2B2B2B"/>
        </w:rPr>
        <w:t xml:space="preserve">public </w:t>
      </w:r>
      <w:r>
        <w:rPr>
          <w:rFonts w:hint="default" w:ascii="JetBrains Mono" w:hAnsi="JetBrains Mono" w:eastAsia="JetBrains Mono" w:cs="JetBrains Mono"/>
          <w:color w:val="A9B7C6"/>
          <w:sz w:val="13"/>
          <w:szCs w:val="13"/>
          <w:shd w:val="clear" w:fill="2B2B2B"/>
        </w:rPr>
        <w:t xml:space="preserve">String </w:t>
      </w:r>
      <w:r>
        <w:rPr>
          <w:rFonts w:hint="default" w:ascii="JetBrains Mono" w:hAnsi="JetBrains Mono" w:eastAsia="JetBrains Mono" w:cs="JetBrains Mono"/>
          <w:color w:val="FFC66D"/>
          <w:sz w:val="13"/>
          <w:szCs w:val="13"/>
          <w:shd w:val="clear" w:fill="2B2B2B"/>
        </w:rPr>
        <w:t xml:space="preserve">getTrans_balance </w:t>
      </w:r>
      <w:r>
        <w:rPr>
          <w:rFonts w:hint="default" w:ascii="JetBrains Mono" w:hAnsi="JetBrains Mono" w:eastAsia="JetBrains Mono" w:cs="JetBrains Mono"/>
          <w:color w:val="A9B7C6"/>
          <w:sz w:val="13"/>
          <w:szCs w:val="13"/>
          <w:shd w:val="clear" w:fill="2B2B2B"/>
        </w:rPr>
        <w:t xml:space="preserve">() { </w:t>
      </w:r>
      <w:r>
        <w:rPr>
          <w:rFonts w:hint="default" w:ascii="JetBrains Mono" w:hAnsi="JetBrains Mono" w:eastAsia="JetBrains Mono" w:cs="JetBrains Mono"/>
          <w:color w:val="CC7832"/>
          <w:sz w:val="13"/>
          <w:szCs w:val="13"/>
          <w:shd w:val="clear" w:fill="2B2B2B"/>
        </w:rPr>
        <w:t xml:space="preserve">return </w:t>
      </w:r>
      <w:r>
        <w:rPr>
          <w:rFonts w:hint="default" w:ascii="JetBrains Mono" w:hAnsi="JetBrains Mono" w:eastAsia="JetBrains Mono" w:cs="JetBrains Mono"/>
          <w:color w:val="9876AA"/>
          <w:sz w:val="13"/>
          <w:szCs w:val="13"/>
          <w:shd w:val="clear" w:fill="2B2B2B"/>
        </w:rPr>
        <w:t>trans_balance</w:t>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A9B7C6"/>
          <w:sz w:val="13"/>
          <w:szCs w:val="13"/>
          <w:shd w:val="clear" w:fill="2B2B2B"/>
        </w:rPr>
        <w:t>}</w:t>
      </w:r>
      <w:r>
        <w:rPr>
          <w:rFonts w:hint="default" w:ascii="JetBrains Mono" w:hAnsi="JetBrains Mono" w:eastAsia="JetBrains Mono" w:cs="JetBrains Mono"/>
          <w:color w:val="A9B7C6"/>
          <w:sz w:val="13"/>
          <w:szCs w:val="13"/>
          <w:shd w:val="clear" w:fill="2B2B2B"/>
        </w:rPr>
        <w:br w:type="textWrapping"/>
      </w:r>
      <w:r>
        <w:rPr>
          <w:rFonts w:hint="default" w:ascii="JetBrains Mono" w:hAnsi="JetBrains Mono" w:eastAsia="JetBrains Mono" w:cs="JetBrains Mono"/>
          <w:color w:val="A9B7C6"/>
          <w:sz w:val="13"/>
          <w:szCs w:val="13"/>
          <w:shd w:val="clear" w:fill="2B2B2B"/>
        </w:rPr>
        <w:t xml:space="preserve">    </w:t>
      </w:r>
      <w:r>
        <w:rPr>
          <w:rFonts w:hint="default" w:ascii="JetBrains Mono" w:hAnsi="JetBrains Mono" w:eastAsia="JetBrains Mono" w:cs="JetBrains Mono"/>
          <w:color w:val="CC7832"/>
          <w:sz w:val="13"/>
          <w:szCs w:val="13"/>
          <w:shd w:val="clear" w:fill="2B2B2B"/>
        </w:rPr>
        <w:t xml:space="preserve">public </w:t>
      </w:r>
      <w:r>
        <w:rPr>
          <w:rFonts w:hint="default" w:ascii="JetBrains Mono" w:hAnsi="JetBrains Mono" w:eastAsia="JetBrains Mono" w:cs="JetBrains Mono"/>
          <w:color w:val="A9B7C6"/>
          <w:sz w:val="13"/>
          <w:szCs w:val="13"/>
          <w:shd w:val="clear" w:fill="2B2B2B"/>
        </w:rPr>
        <w:t xml:space="preserve">String </w:t>
      </w:r>
      <w:r>
        <w:rPr>
          <w:rFonts w:hint="default" w:ascii="JetBrains Mono" w:hAnsi="JetBrains Mono" w:eastAsia="JetBrains Mono" w:cs="JetBrains Mono"/>
          <w:color w:val="FFC66D"/>
          <w:sz w:val="13"/>
          <w:szCs w:val="13"/>
          <w:shd w:val="clear" w:fill="2B2B2B"/>
        </w:rPr>
        <w:t xml:space="preserve">getTrans_date </w:t>
      </w:r>
      <w:r>
        <w:rPr>
          <w:rFonts w:hint="default" w:ascii="JetBrains Mono" w:hAnsi="JetBrains Mono" w:eastAsia="JetBrains Mono" w:cs="JetBrains Mono"/>
          <w:color w:val="A9B7C6"/>
          <w:sz w:val="13"/>
          <w:szCs w:val="13"/>
          <w:shd w:val="clear" w:fill="2B2B2B"/>
        </w:rPr>
        <w:t xml:space="preserve">() { </w:t>
      </w:r>
      <w:r>
        <w:rPr>
          <w:rFonts w:hint="default" w:ascii="JetBrains Mono" w:hAnsi="JetBrains Mono" w:eastAsia="JetBrains Mono" w:cs="JetBrains Mono"/>
          <w:color w:val="CC7832"/>
          <w:sz w:val="13"/>
          <w:szCs w:val="13"/>
          <w:shd w:val="clear" w:fill="2B2B2B"/>
        </w:rPr>
        <w:t xml:space="preserve">return </w:t>
      </w:r>
      <w:r>
        <w:rPr>
          <w:rFonts w:hint="default" w:ascii="JetBrains Mono" w:hAnsi="JetBrains Mono" w:eastAsia="JetBrains Mono" w:cs="JetBrains Mono"/>
          <w:color w:val="9876AA"/>
          <w:sz w:val="13"/>
          <w:szCs w:val="13"/>
          <w:shd w:val="clear" w:fill="2B2B2B"/>
        </w:rPr>
        <w:t>trans_date</w:t>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A9B7C6"/>
          <w:sz w:val="13"/>
          <w:szCs w:val="13"/>
          <w:shd w:val="clear" w:fill="2B2B2B"/>
        </w:rPr>
        <w:t>}</w:t>
      </w:r>
      <w:r>
        <w:rPr>
          <w:rFonts w:hint="default" w:ascii="JetBrains Mono" w:hAnsi="JetBrains Mono" w:eastAsia="JetBrains Mono" w:cs="JetBrains Mono"/>
          <w:color w:val="A9B7C6"/>
          <w:sz w:val="13"/>
          <w:szCs w:val="13"/>
          <w:shd w:val="clear" w:fill="2B2B2B"/>
        </w:rPr>
        <w:br w:type="textWrapping"/>
      </w:r>
      <w:r>
        <w:rPr>
          <w:rFonts w:hint="default" w:ascii="JetBrains Mono" w:hAnsi="JetBrains Mono" w:eastAsia="JetBrains Mono" w:cs="JetBrains Mono"/>
          <w:color w:val="A9B7C6"/>
          <w:sz w:val="13"/>
          <w:szCs w:val="13"/>
          <w:shd w:val="clear" w:fill="2B2B2B"/>
        </w:rPr>
        <w:t xml:space="preserve">    </w:t>
      </w:r>
      <w:r>
        <w:rPr>
          <w:rFonts w:hint="default" w:ascii="JetBrains Mono" w:hAnsi="JetBrains Mono" w:eastAsia="JetBrains Mono" w:cs="JetBrains Mono"/>
          <w:color w:val="CC7832"/>
          <w:sz w:val="13"/>
          <w:szCs w:val="13"/>
          <w:shd w:val="clear" w:fill="2B2B2B"/>
        </w:rPr>
        <w:t xml:space="preserve">public </w:t>
      </w:r>
      <w:r>
        <w:rPr>
          <w:rFonts w:hint="default" w:ascii="JetBrains Mono" w:hAnsi="JetBrains Mono" w:eastAsia="JetBrains Mono" w:cs="JetBrains Mono"/>
          <w:color w:val="A9B7C6"/>
          <w:sz w:val="13"/>
          <w:szCs w:val="13"/>
          <w:shd w:val="clear" w:fill="2B2B2B"/>
        </w:rPr>
        <w:t xml:space="preserve">String </w:t>
      </w:r>
      <w:r>
        <w:rPr>
          <w:rFonts w:hint="default" w:ascii="JetBrains Mono" w:hAnsi="JetBrains Mono" w:eastAsia="JetBrains Mono" w:cs="JetBrains Mono"/>
          <w:color w:val="FFC66D"/>
          <w:sz w:val="13"/>
          <w:szCs w:val="13"/>
          <w:shd w:val="clear" w:fill="2B2B2B"/>
        </w:rPr>
        <w:t xml:space="preserve">getTrans_time </w:t>
      </w:r>
      <w:r>
        <w:rPr>
          <w:rFonts w:hint="default" w:ascii="JetBrains Mono" w:hAnsi="JetBrains Mono" w:eastAsia="JetBrains Mono" w:cs="JetBrains Mono"/>
          <w:color w:val="A9B7C6"/>
          <w:sz w:val="13"/>
          <w:szCs w:val="13"/>
          <w:shd w:val="clear" w:fill="2B2B2B"/>
        </w:rPr>
        <w:t xml:space="preserve">() { </w:t>
      </w:r>
      <w:r>
        <w:rPr>
          <w:rFonts w:hint="default" w:ascii="JetBrains Mono" w:hAnsi="JetBrains Mono" w:eastAsia="JetBrains Mono" w:cs="JetBrains Mono"/>
          <w:color w:val="CC7832"/>
          <w:sz w:val="13"/>
          <w:szCs w:val="13"/>
          <w:shd w:val="clear" w:fill="2B2B2B"/>
        </w:rPr>
        <w:t xml:space="preserve">return </w:t>
      </w:r>
      <w:r>
        <w:rPr>
          <w:rFonts w:hint="default" w:ascii="JetBrains Mono" w:hAnsi="JetBrains Mono" w:eastAsia="JetBrains Mono" w:cs="JetBrains Mono"/>
          <w:color w:val="9876AA"/>
          <w:sz w:val="13"/>
          <w:szCs w:val="13"/>
          <w:shd w:val="clear" w:fill="2B2B2B"/>
        </w:rPr>
        <w:t>trans_time</w:t>
      </w:r>
      <w:r>
        <w:rPr>
          <w:rFonts w:hint="default" w:ascii="JetBrains Mono" w:hAnsi="JetBrains Mono" w:eastAsia="JetBrains Mono" w:cs="JetBrains Mono"/>
          <w:color w:val="CC7832"/>
          <w:sz w:val="13"/>
          <w:szCs w:val="13"/>
          <w:shd w:val="clear" w:fill="2B2B2B"/>
        </w:rPr>
        <w:t xml:space="preserve">; </w:t>
      </w:r>
      <w:r>
        <w:rPr>
          <w:rFonts w:hint="default" w:ascii="JetBrains Mono" w:hAnsi="JetBrains Mono" w:eastAsia="JetBrains Mono" w:cs="JetBrains Mono"/>
          <w:color w:val="A9B7C6"/>
          <w:sz w:val="13"/>
          <w:szCs w:val="13"/>
          <w:shd w:val="clear" w:fill="2B2B2B"/>
        </w:rPr>
        <w:t>}</w:t>
      </w:r>
      <w:r>
        <w:rPr>
          <w:rFonts w:hint="default" w:ascii="JetBrains Mono" w:hAnsi="JetBrains Mono" w:eastAsia="JetBrains Mono" w:cs="JetBrains Mono"/>
          <w:color w:val="A9B7C6"/>
          <w:sz w:val="13"/>
          <w:szCs w:val="13"/>
          <w:shd w:val="clear" w:fill="2B2B2B"/>
        </w:rPr>
        <w:br w:type="textWrapping"/>
      </w:r>
      <w:r>
        <w:rPr>
          <w:rFonts w:hint="default" w:ascii="JetBrains Mono" w:hAnsi="JetBrains Mono" w:eastAsia="JetBrains Mono" w:cs="JetBrains Mono"/>
          <w:color w:val="A9B7C6"/>
          <w:sz w:val="13"/>
          <w:szCs w:val="13"/>
          <w:shd w:val="clear" w:fill="2B2B2B"/>
        </w:rPr>
        <w:br w:type="textWrapping"/>
      </w:r>
      <w:r>
        <w:rPr>
          <w:rFonts w:hint="default" w:ascii="JetBrains Mono" w:hAnsi="JetBrains Mono" w:eastAsia="JetBrains Mono" w:cs="JetBrains Mono"/>
          <w:color w:val="A9B7C6"/>
          <w:sz w:val="13"/>
          <w:szCs w:val="13"/>
          <w:shd w:val="clear" w:fill="2B2B2B"/>
        </w:rPr>
        <w:t>}</w:t>
      </w:r>
    </w:p>
    <w:p>
      <w:pPr>
        <w:pStyle w:val="8"/>
        <w:keepNext w:val="0"/>
        <w:keepLines w:val="0"/>
        <w:widowControl/>
        <w:suppressLineNumbers w:val="0"/>
        <w:rPr>
          <w:rFonts w:hint="default" w:ascii="Arial" w:hAnsi="Arial" w:cs="Arial"/>
          <w:b/>
          <w:sz w:val="32"/>
          <w:szCs w:val="32"/>
        </w:rPr>
      </w:pPr>
    </w:p>
    <w:p>
      <w:pPr>
        <w:pStyle w:val="6"/>
        <w:bidi w:val="0"/>
        <w:rPr>
          <w:rFonts w:hint="default" w:ascii="Times New Roman Bold Italic" w:hAnsi="Times New Roman Bold Italic" w:cs="Times New Roman Bold Italic"/>
          <w:b/>
          <w:bCs/>
          <w:i/>
          <w:iCs/>
          <w:sz w:val="32"/>
          <w:szCs w:val="36"/>
        </w:rPr>
      </w:pPr>
    </w:p>
    <w:p>
      <w:pPr>
        <w:pStyle w:val="6"/>
        <w:bidi w:val="0"/>
        <w:rPr>
          <w:rFonts w:ascii="Arial" w:hAnsi="Arial" w:cs="Arial"/>
          <w:b/>
          <w:sz w:val="32"/>
          <w:szCs w:val="32"/>
        </w:rPr>
      </w:pPr>
      <w:r>
        <w:rPr>
          <w:rFonts w:ascii="Arial" w:hAnsi="Arial" w:cs="Arial"/>
          <w:b/>
          <w:sz w:val="32"/>
          <w:szCs w:val="32"/>
        </w:rPr>
        <w:t>FUTURE SCOPE OF THE PROJECT</w:t>
      </w:r>
    </w:p>
    <w:p>
      <w:pPr>
        <w:pStyle w:val="6"/>
        <w:bidi w:val="0"/>
        <w:rPr>
          <w:rFonts w:ascii="Arial" w:hAnsi="Arial" w:cs="Arial"/>
          <w:b/>
          <w:sz w:val="32"/>
          <w:szCs w:val="32"/>
        </w:rPr>
      </w:pPr>
    </w:p>
    <w:p>
      <w:pPr>
        <w:pStyle w:val="7"/>
        <w:numPr>
          <w:ilvl w:val="0"/>
          <w:numId w:val="4"/>
        </w:numPr>
        <w:bidi w:val="0"/>
        <w:ind w:left="420" w:leftChars="0" w:hanging="420" w:firstLineChars="0"/>
        <w:rPr>
          <w:rFonts w:hint="default"/>
          <w:lang w:val="en-US"/>
        </w:rPr>
      </w:pPr>
      <w:r>
        <w:rPr>
          <w:rFonts w:hint="default"/>
        </w:rPr>
        <w:t>The Online Banking System can be enhanced to include some other functionality like bank statement.</w:t>
      </w:r>
    </w:p>
    <w:p>
      <w:pPr>
        <w:pStyle w:val="7"/>
        <w:numPr>
          <w:ilvl w:val="0"/>
          <w:numId w:val="4"/>
        </w:numPr>
        <w:bidi w:val="0"/>
        <w:ind w:left="420" w:leftChars="0" w:hanging="420" w:firstLineChars="0"/>
        <w:rPr>
          <w:rFonts w:hint="default"/>
          <w:lang w:val="en-US"/>
        </w:rPr>
      </w:pPr>
      <w:r>
        <w:rPr>
          <w:rFonts w:hint="default"/>
        </w:rPr>
        <w:t>An administrator view can be added to manage the system.</w:t>
      </w:r>
    </w:p>
    <w:p>
      <w:pPr>
        <w:pStyle w:val="7"/>
        <w:numPr>
          <w:ilvl w:val="0"/>
          <w:numId w:val="4"/>
        </w:numPr>
        <w:bidi w:val="0"/>
        <w:ind w:left="420" w:leftChars="0" w:hanging="420" w:firstLineChars="0"/>
        <w:rPr>
          <w:rFonts w:hint="default"/>
          <w:lang w:val="en-US"/>
        </w:rPr>
      </w:pPr>
      <w:r>
        <w:rPr>
          <w:rFonts w:hint="default"/>
        </w:rPr>
        <w:t>The system can be expanded to integrate different branches of the bank.</w:t>
      </w:r>
    </w:p>
    <w:p>
      <w:pPr>
        <w:pStyle w:val="7"/>
        <w:numPr>
          <w:ilvl w:val="0"/>
          <w:numId w:val="4"/>
        </w:numPr>
        <w:bidi w:val="0"/>
        <w:ind w:left="420" w:leftChars="0" w:hanging="420" w:firstLineChars="0"/>
        <w:rPr>
          <w:rFonts w:hint="default"/>
          <w:lang w:val="en-US"/>
        </w:rPr>
      </w:pPr>
      <w:r>
        <w:rPr>
          <w:rFonts w:hint="default"/>
        </w:rPr>
        <w:t>Integrate other aspects of banking into the system. Some more abstract essential for a fully function-able bank.</w:t>
      </w:r>
    </w:p>
    <w:p>
      <w:pPr>
        <w:pStyle w:val="7"/>
        <w:numPr>
          <w:ilvl w:val="0"/>
          <w:numId w:val="4"/>
        </w:numPr>
        <w:bidi w:val="0"/>
        <w:ind w:left="420" w:leftChars="0" w:hanging="420" w:firstLineChars="0"/>
        <w:rPr>
          <w:rFonts w:hint="default"/>
          <w:lang w:val="en-US"/>
        </w:rPr>
      </w:pPr>
      <w:r>
        <w:rPr>
          <w:rFonts w:hint="default"/>
        </w:rPr>
        <w:t xml:space="preserve">Support for other banks API can be added. </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altName w:val="宋体-简"/>
    <w:panose1 w:val="00000000000000000000"/>
    <w:charset w:val="86"/>
    <w:family w:val="auto"/>
    <w:pitch w:val="default"/>
    <w:sig w:usb0="00000000" w:usb1="00000000" w:usb2="00000000" w:usb3="00000000" w:csb0="00000000" w:csb1="00000000"/>
  </w:font>
  <w:font w:name="Wingdings">
    <w:panose1 w:val="05000000000000000000"/>
    <w:charset w:val="00"/>
    <w:family w:val="auto"/>
    <w:pitch w:val="default"/>
    <w:sig w:usb0="00000000" w:usb1="00000000" w:usb2="00000000" w:usb3="00000000" w:csb0="80000000" w:csb1="00000000"/>
  </w:font>
  <w:font w:name="Arial">
    <w:panose1 w:val="020B0604020202090204"/>
    <w:charset w:val="00"/>
    <w:family w:val="swiss"/>
    <w:pitch w:val="default"/>
    <w:sig w:usb0="E0000AFF" w:usb1="00007843" w:usb2="00000001" w:usb3="00000000" w:csb0="400001BF" w:csb1="DFF70000"/>
  </w:font>
  <w:font w:name="黑体">
    <w:altName w:val="黑体-简"/>
    <w:panose1 w:val="02010600030101010101"/>
    <w:charset w:val="00"/>
    <w:family w:val="auto"/>
    <w:pitch w:val="default"/>
    <w:sig w:usb0="00000001" w:usb1="080E0000" w:usb2="00000010" w:usb3="00000000" w:csb0="00040000" w:csb1="00000000"/>
  </w:font>
  <w:font w:name="Courier New">
    <w:panose1 w:val="02070609020205090404"/>
    <w:charset w:val="00"/>
    <w:family w:val="modern"/>
    <w:pitch w:val="default"/>
    <w:sig w:usb0="E0000AFF" w:usb1="40007843" w:usb2="00000001" w:usb3="00000000" w:csb0="400001BF" w:csb1="DFF70000"/>
  </w:font>
  <w:font w:name="Cambria">
    <w:altName w:val="苹方-简"/>
    <w:panose1 w:val="02040503050406030204"/>
    <w:charset w:val="00"/>
    <w:family w:val="roman"/>
    <w:pitch w:val="default"/>
    <w:sig w:usb0="00000000" w:usb1="00000000" w:usb2="00000000" w:usb3="00000000" w:csb0="0000019F" w:csb1="00000000"/>
  </w:font>
  <w:font w:name="Calibri">
    <w:altName w:val="Helvetica Neue"/>
    <w:panose1 w:val="020F0502020204030204"/>
    <w:charset w:val="00"/>
    <w:family w:val="swiss"/>
    <w:pitch w:val="default"/>
    <w:sig w:usb0="00000000" w:usb1="00000000" w:usb2="00000001" w:usb3="00000000" w:csb0="0000019F" w:csb1="00000000"/>
  </w:font>
  <w:font w:name="宋体-简">
    <w:panose1 w:val="02010800040101010101"/>
    <w:charset w:val="86"/>
    <w:family w:val="auto"/>
    <w:pitch w:val="default"/>
    <w:sig w:usb0="00000001" w:usb1="080F0000" w:usb2="00000000" w:usb3="00000000" w:csb0="00040000" w:csb1="00000000"/>
  </w:font>
  <w:font w:name="黑体-简">
    <w:panose1 w:val="02000000000000000000"/>
    <w:charset w:val="86"/>
    <w:family w:val="auto"/>
    <w:pitch w:val="default"/>
    <w:sig w:usb0="8000002F" w:usb1="0800004A" w:usb2="00000000" w:usb3="00000000" w:csb0="203E0000" w:csb1="00000000"/>
  </w:font>
  <w:font w:name="苹方-简">
    <w:panose1 w:val="020B0400000000000000"/>
    <w:charset w:val="86"/>
    <w:family w:val="auto"/>
    <w:pitch w:val="default"/>
    <w:sig w:usb0="A00002FF" w:usb1="7ACFFDFB" w:usb2="00000017" w:usb3="00000000" w:csb0="00040001" w:csb1="00000000"/>
  </w:font>
  <w:font w:name="Helvetica Neue">
    <w:panose1 w:val="02000503000000020004"/>
    <w:charset w:val="00"/>
    <w:family w:val="auto"/>
    <w:pitch w:val="default"/>
    <w:sig w:usb0="E50002FF" w:usb1="500079DB" w:usb2="00000010" w:usb3="00000000" w:csb0="00000000" w:csb1="00000000"/>
  </w:font>
  <w:font w:name="SimSun">
    <w:altName w:val="宋体-简"/>
    <w:panose1 w:val="00000000000000000000"/>
    <w:charset w:val="86"/>
    <w:family w:val="auto"/>
    <w:pitch w:val="default"/>
    <w:sig w:usb0="00000000" w:usb1="00000000" w:usb2="00000000" w:usb3="00000000" w:csb0="00000000" w:csb1="00000000"/>
  </w:font>
  <w:font w:name="SimSun">
    <w:altName w:val="宋体-简"/>
    <w:panose1 w:val="02010600030101010101"/>
    <w:charset w:val="86"/>
    <w:family w:val="auto"/>
    <w:pitch w:val="default"/>
    <w:sig w:usb0="00000000" w:usb1="00000000" w:usb2="00000010" w:usb3="00000000" w:csb0="00040001" w:csb1="00000000"/>
  </w:font>
  <w:font w:name="Times New Roman Regular">
    <w:panose1 w:val="02020603050405020304"/>
    <w:charset w:val="00"/>
    <w:family w:val="auto"/>
    <w:pitch w:val="default"/>
    <w:sig w:usb0="E0002AEF" w:usb1="C0007841" w:usb2="00000009" w:usb3="00000000" w:csb0="400001FF" w:csb1="FFFF0000"/>
  </w:font>
  <w:font w:name="Telugu Sangam MN Regular">
    <w:panose1 w:val="00000500000000000000"/>
    <w:charset w:val="00"/>
    <w:family w:val="auto"/>
    <w:pitch w:val="default"/>
    <w:sig w:usb0="00200001" w:usb1="00000000" w:usb2="00000000" w:usb3="00000000" w:csb0="00000001" w:csb1="00000000"/>
  </w:font>
  <w:font w:name="GB18030 Bitmap">
    <w:panose1 w:val="00000000000000000000"/>
    <w:charset w:val="00"/>
    <w:family w:val="auto"/>
    <w:pitch w:val="default"/>
    <w:sig w:usb0="00000000" w:usb1="00000000" w:usb2="00000000" w:usb3="00000000" w:csb0="00000000" w:csb1="00000000"/>
  </w:font>
  <w:font w:name="Devanagari MT Regular">
    <w:panose1 w:val="02000500020000000000"/>
    <w:charset w:val="00"/>
    <w:family w:val="auto"/>
    <w:pitch w:val="default"/>
    <w:sig w:usb0="80008003" w:usb1="1000C0C0" w:usb2="00000000" w:usb3="00000000" w:csb0="00000001" w:csb1="00000000"/>
  </w:font>
  <w:font w:name="Apple Color Emoji">
    <w:panose1 w:val="00000000000000000000"/>
    <w:charset w:val="00"/>
    <w:family w:val="auto"/>
    <w:pitch w:val="default"/>
    <w:sig w:usb0="00000003" w:usb1="18000000" w:usb2="14000000" w:usb3="00000000" w:csb0="00000001" w:csb1="00000000"/>
  </w:font>
  <w:font w:name="Al Nile Regular">
    <w:panose1 w:val="00000400000000000000"/>
    <w:charset w:val="00"/>
    <w:family w:val="auto"/>
    <w:pitch w:val="default"/>
    <w:sig w:usb0="00000003" w:usb1="00000000" w:usb2="00000000" w:usb3="00000000" w:csb0="00000001" w:csb1="00000000"/>
  </w:font>
  <w:font w:name="Arial Unicode MS">
    <w:panose1 w:val="020B0604020202020204"/>
    <w:charset w:val="86"/>
    <w:family w:val="auto"/>
    <w:pitch w:val="default"/>
    <w:sig w:usb0="FFFFFFFF" w:usb1="E9FFFFFF" w:usb2="0000003F" w:usb3="00000000" w:csb0="603F01FF" w:csb1="FFFF0000"/>
  </w:font>
  <w:font w:name="PingFang SC Regular">
    <w:panose1 w:val="020B0400000000000000"/>
    <w:charset w:val="86"/>
    <w:family w:val="auto"/>
    <w:pitch w:val="default"/>
    <w:sig w:usb0="A00002FF" w:usb1="7ACFFDFB" w:usb2="00000017" w:usb3="00000000" w:csb0="00040001" w:csb1="00000000"/>
  </w:font>
  <w:font w:name="PingFang TC Regular">
    <w:panose1 w:val="020B0400000000000000"/>
    <w:charset w:val="88"/>
    <w:family w:val="auto"/>
    <w:pitch w:val="default"/>
    <w:sig w:usb0="A00002FF" w:usb1="7ACFFDFB" w:usb2="00000017" w:usb3="00000000" w:csb0="00100001" w:csb1="00000000"/>
  </w:font>
  <w:font w:name="Arial Black">
    <w:panose1 w:val="020B0A04020102020204"/>
    <w:charset w:val="00"/>
    <w:family w:val="auto"/>
    <w:pitch w:val="default"/>
    <w:sig w:usb0="00000287" w:usb1="00000000" w:usb2="00000000" w:usb3="00000000" w:csb0="2000009F" w:csb1="DFD70000"/>
  </w:font>
  <w:font w:name="Khula">
    <w:altName w:val="苹方-简"/>
    <w:panose1 w:val="00000000000000000000"/>
    <w:charset w:val="00"/>
    <w:family w:val="auto"/>
    <w:pitch w:val="default"/>
    <w:sig w:usb0="00000000" w:usb1="00000000" w:usb2="00000000" w:usb3="00000000" w:csb0="00000000" w:csb1="00000000"/>
  </w:font>
  <w:font w:name="Times New Roman Bold Italic">
    <w:panose1 w:val="02020603050405020304"/>
    <w:charset w:val="00"/>
    <w:family w:val="auto"/>
    <w:pitch w:val="default"/>
    <w:sig w:usb0="E0002AEF" w:usb1="C0007841" w:usb2="00000009" w:usb3="00000000" w:csb0="400001FF" w:csb1="FFFF0000"/>
  </w:font>
  <w:font w:name="Times New Roman Bold">
    <w:panose1 w:val="02020603050405020304"/>
    <w:charset w:val="00"/>
    <w:family w:val="auto"/>
    <w:pitch w:val="default"/>
    <w:sig w:usb0="E0002AEF" w:usb1="C0007841" w:usb2="00000009" w:usb3="00000000" w:csb0="400001FF" w:csb1="FFFF0000"/>
  </w:font>
  <w:font w:name="Roboto">
    <w:altName w:val="苹方-简"/>
    <w:panose1 w:val="00000000000000000000"/>
    <w:charset w:val="00"/>
    <w:family w:val="auto"/>
    <w:pitch w:val="default"/>
    <w:sig w:usb0="00000000" w:usb1="00000000" w:usb2="00000000" w:usb3="00000000" w:csb0="00000000" w:csb1="00000000"/>
  </w:font>
  <w:font w:name="Symbol">
    <w:altName w:val="Kingsoft Sign"/>
    <w:panose1 w:val="00000000000000000000"/>
    <w:charset w:val="00"/>
    <w:family w:val="auto"/>
    <w:pitch w:val="default"/>
    <w:sig w:usb0="00000000" w:usb1="00000000" w:usb2="00000000" w:usb3="00000000" w:csb0="00000000" w:csb1="00000000"/>
  </w:font>
  <w:font w:name="Alegreya Sans">
    <w:altName w:val="苹方-简"/>
    <w:panose1 w:val="00000000000000000000"/>
    <w:charset w:val="00"/>
    <w:family w:val="auto"/>
    <w:pitch w:val="default"/>
    <w:sig w:usb0="00000000" w:usb1="00000000" w:usb2="00000000" w:usb3="00000000" w:csb0="00000000" w:csb1="00000000"/>
  </w:font>
  <w:font w:name="Kingsoft Sign">
    <w:panose1 w:val="05050102010706020507"/>
    <w:charset w:val="00"/>
    <w:family w:val="auto"/>
    <w:pitch w:val="default"/>
    <w:sig w:usb0="00000000" w:usb1="10000000" w:usb2="00000000" w:usb3="00000000" w:csb0="00000001" w:csb1="00000000"/>
  </w:font>
  <w:font w:name="Lato">
    <w:altName w:val="苹方-简"/>
    <w:panose1 w:val="00000000000000000000"/>
    <w:charset w:val="00"/>
    <w:family w:val="auto"/>
    <w:pitch w:val="default"/>
    <w:sig w:usb0="00000000" w:usb1="00000000" w:usb2="00000000" w:usb3="00000000" w:csb0="00000000" w:csb1="00000000"/>
  </w:font>
  <w:font w:name="Open Sans">
    <w:altName w:val="苹方-简"/>
    <w:panose1 w:val="00000000000000000000"/>
    <w:charset w:val="00"/>
    <w:family w:val="auto"/>
    <w:pitch w:val="default"/>
    <w:sig w:usb0="00000000" w:usb1="00000000" w:usb2="00000000" w:usb3="00000000" w:csb0="00000000" w:csb1="00000000"/>
  </w:font>
  <w:font w:name="Learn Source Sans Pro">
    <w:altName w:val="苹方-简"/>
    <w:panose1 w:val="00000000000000000000"/>
    <w:charset w:val="00"/>
    <w:family w:val="auto"/>
    <w:pitch w:val="default"/>
    <w:sig w:usb0="00000000" w:usb1="00000000" w:usb2="00000000" w:usb3="00000000" w:csb0="00000000" w:csb1="00000000"/>
  </w:font>
  <w:font w:name="Overpass">
    <w:altName w:val="苹方-简"/>
    <w:panose1 w:val="00000000000000000000"/>
    <w:charset w:val="00"/>
    <w:family w:val="auto"/>
    <w:pitch w:val="default"/>
    <w:sig w:usb0="00000000" w:usb1="00000000" w:usb2="00000000" w:usb3="00000000" w:csb0="00000000" w:csb1="00000000"/>
  </w:font>
  <w:font w:name="Times New Roman Italic">
    <w:panose1 w:val="02020603050405020304"/>
    <w:charset w:val="00"/>
    <w:family w:val="auto"/>
    <w:pitch w:val="default"/>
    <w:sig w:usb0="E0002AEF" w:usb1="C0007841" w:usb2="00000009" w:usb3="00000000" w:csb0="400001FF" w:csb1="FFFF0000"/>
  </w:font>
  <w:font w:name="LiberationSerif">
    <w:altName w:val="苹方-简"/>
    <w:panose1 w:val="00000000000000000000"/>
    <w:charset w:val="00"/>
    <w:family w:val="auto"/>
    <w:pitch w:val="default"/>
    <w:sig w:usb0="00000000" w:usb1="00000000" w:usb2="00000000" w:usb3="00000000" w:csb0="00000000" w:csb1="00000000"/>
  </w:font>
  <w:font w:name="JetBrains Mono">
    <w:altName w:val="苹方-简"/>
    <w:panose1 w:val="00000000000000000000"/>
    <w:charset w:val="00"/>
    <w:family w:val="auto"/>
    <w:pitch w:val="default"/>
    <w:sig w:usb0="00000000" w:usb1="00000000" w:usb2="00000000" w:usb3="00000000" w:csb0="00000000" w:csb1="00000000"/>
  </w:font>
  <w:font w:name="menlo">
    <w:panose1 w:val="020B0609030804020204"/>
    <w:charset w:val="00"/>
    <w:family w:val="auto"/>
    <w:pitch w:val="default"/>
    <w:sig w:usb0="E60022FF" w:usb1="D200F9FB" w:usb2="02000028" w:usb3="00000000" w:csb0="600001DF" w:csb1="FFDF0000"/>
  </w:font>
  <w:font w:name="ArialMT">
    <w:panose1 w:val="020B0604020202090204"/>
    <w:charset w:val="00"/>
    <w:family w:val="auto"/>
    <w:pitch w:val="default"/>
    <w:sig w:usb0="E0000AFF" w:usb1="00007843" w:usb2="00000001" w:usb3="00000000" w:csb0="400001BF" w:csb1="DFF70000"/>
  </w:font>
  <w:font w:name="BitstreamVeraSans">
    <w:altName w:val="苹方-简"/>
    <w:panose1 w:val="00000000000000000000"/>
    <w:charset w:val="00"/>
    <w:family w:val="auto"/>
    <w:pitch w:val="default"/>
    <w:sig w:usb0="00000000" w:usb1="00000000" w:usb2="00000000" w:usb3="00000000" w:csb0="00000000" w:csb1="00000000"/>
  </w:font>
  <w:font w:name="Helvetica">
    <w:panose1 w:val="00000000000000000000"/>
    <w:charset w:val="00"/>
    <w:family w:val="auto"/>
    <w:pitch w:val="default"/>
    <w:sig w:usb0="E00002FF" w:usb1="5000785B" w:usb2="00000000" w:usb3="00000000" w:csb0="2000019F" w:csb1="4F010000"/>
  </w:font>
  <w:font w:name="ff0">
    <w:altName w:val="苹方-简"/>
    <w:panose1 w:val="00000000000000000000"/>
    <w:charset w:val="00"/>
    <w:family w:val="auto"/>
    <w:pitch w:val="default"/>
    <w:sig w:usb0="00000000" w:usb1="00000000" w:usb2="00000000" w:usb3="00000000" w:csb0="00000000" w:csb1="00000000"/>
  </w:font>
  <w:font w:name="Anonymous Pro for Powerline">
    <w:panose1 w:val="02060609030202000504"/>
    <w:charset w:val="00"/>
    <w:family w:val="auto"/>
    <w:pitch w:val="default"/>
    <w:sig w:usb0="A00002AF" w:usb1="7000A9CA" w:usb2="00000000" w:usb3="00000000" w:csb0="2000009F" w:csb1="00000000"/>
  </w:font>
  <w:font w:name="Libre Franklin">
    <w:altName w:val="苹方-简"/>
    <w:panose1 w:val="00000000000000000000"/>
    <w:charset w:val="00"/>
    <w:family w:val="auto"/>
    <w:pitch w:val="default"/>
    <w:sig w:usb0="00000000" w:usb1="00000000" w:usb2="00000000" w:usb3="00000000" w:csb0="00000000" w:csb1="00000000"/>
  </w:font>
  <w:font w:name="ff5">
    <w:altName w:val="苹方-简"/>
    <w:panose1 w:val="00000000000000000000"/>
    <w:charset w:val="00"/>
    <w:family w:val="auto"/>
    <w:pitch w:val="default"/>
    <w:sig w:usb0="00000000" w:usb1="00000000" w:usb2="00000000" w:usb3="00000000" w:csb0="00000000" w:csb1="00000000"/>
  </w:font>
  <w:font w:name="ff3">
    <w:altName w:val="苹方-简"/>
    <w:panose1 w:val="00000000000000000000"/>
    <w:charset w:val="00"/>
    <w:family w:val="auto"/>
    <w:pitch w:val="default"/>
    <w:sig w:usb0="00000000" w:usb1="00000000" w:usb2="00000000" w:usb3="00000000" w:csb0="00000000" w:csb1="00000000"/>
  </w:font>
  <w:font w:name="OpenSymbol">
    <w:altName w:val="苹方-简"/>
    <w:panose1 w:val="00000000000000000000"/>
    <w:charset w:val="00"/>
    <w:family w:val="auto"/>
    <w:pitch w:val="default"/>
    <w:sig w:usb0="00000000" w:usb1="00000000" w:usb2="00000000" w:usb3="00000000" w:csb0="00000000" w:csb1="00000000"/>
  </w:font>
  <w:font w:name="Webdings">
    <w:panose1 w:val="05030102010509060703"/>
    <w:charset w:val="00"/>
    <w:family w:val="auto"/>
    <w:pitch w:val="default"/>
    <w:sig w:usb0="00000000" w:usb1="00000000" w:usb2="00000000" w:usb3="00000000" w:csb0="80000000" w:csb1="00000000"/>
  </w:font>
  <w:font w:name=".AppleSystemUIFont">
    <w:altName w:val="苹方-简"/>
    <w:panose1 w:val="00000000000000000000"/>
    <w:charset w:val="00"/>
    <w:family w:val="auto"/>
    <w:pitch w:val="default"/>
    <w:sig w:usb0="00000000" w:usb1="00000000" w:usb2="00000000" w:usb3="00000000" w:csb0="00000000" w:csb1="00000000"/>
  </w:font>
  <w:font w:name="Tahoma">
    <w:panose1 w:val="020B0804030504040204"/>
    <w:charset w:val="00"/>
    <w:family w:val="auto"/>
    <w:pitch w:val="default"/>
    <w:sig w:usb0="E1002A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pPr>
    <w:r>
      <w:rPr>
        <w:sz w:val="18"/>
      </w:rPr>
      <mc:AlternateContent>
        <mc:Choice Requires="wps">
          <w:drawing>
            <wp:anchor distT="0" distB="0" distL="114300" distR="114300" simplePos="0" relativeHeight="251658240" behindDoc="0" locked="0" layoutInCell="1" allowOverlap="1">
              <wp:simplePos x="0" y="0"/>
              <wp:positionH relativeFrom="margin">
                <wp:align>center</wp:align>
              </wp:positionH>
              <wp:positionV relativeFrom="paragraph">
                <wp:posOffset>0</wp:posOffset>
              </wp:positionV>
              <wp:extent cx="1828800" cy="1828800"/>
              <wp:effectExtent l="0" t="0" r="0" b="0"/>
              <wp:wrapNone/>
              <wp:docPr id="15" name="Text Box 1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pPr>
                            <w:snapToGrid w:val="0"/>
                            <w:rPr>
                              <w:sz w:val="18"/>
                            </w:rPr>
                          </w:pPr>
                          <w:r>
                            <w:rPr>
                              <w:sz w:val="18"/>
                            </w:rPr>
                            <w:fldChar w:fldCharType="begin"/>
                          </w:r>
                          <w:r>
                            <w:rPr>
                              <w:sz w:val="18"/>
                            </w:rPr>
                            <w:instrText xml:space="preserve"> PAGE  \* MERGEFORMAT </w:instrText>
                          </w:r>
                          <w:r>
                            <w:rPr>
                              <w:sz w:val="18"/>
                            </w:rPr>
                            <w:fldChar w:fldCharType="separate"/>
                          </w:r>
                          <w:r>
                            <w:rPr>
                              <w:sz w:val="18"/>
                            </w:rPr>
                            <w:t>1</w:t>
                          </w:r>
                          <w:r>
                            <w:rPr>
                              <w:sz w:val="18"/>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8240;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">
              <v:fill on="f" focussize="0,0"/>
              <v:stroke on="f" weight="0.5pt"/>
              <v:imagedata o:title=""/>
              <o:lock v:ext="edit" aspectratio="f"/>
              <v:textbox inset="0mm,0mm,0mm,0mm" style="mso-fit-shape-to-text:t;">
                <w:txbxContent>
                  <w:p>
                    <w:pPr>
                      <w:snapToGrid w:val="0"/>
                      <w:rPr>
                        <w:sz w:val="18"/>
                      </w:rPr>
                    </w:pPr>
                    <w:r>
                      <w:rPr>
                        <w:sz w:val="18"/>
                      </w:rPr>
                      <w:fldChar w:fldCharType="begin"/>
                    </w:r>
                    <w:r>
                      <w:rPr>
                        <w:sz w:val="18"/>
                      </w:rPr>
                      <w:instrText xml:space="preserve"> PAGE  \* MERGEFORMAT </w:instrText>
                    </w:r>
                    <w:r>
                      <w:rPr>
                        <w:sz w:val="18"/>
                      </w:rPr>
                      <w:fldChar w:fldCharType="separate"/>
                    </w:r>
                    <w:r>
                      <w:rPr>
                        <w:sz w:val="18"/>
                      </w:rPr>
                      <w:t>1</w:t>
                    </w:r>
                    <w:r>
                      <w:rPr>
                        <w:sz w:val="18"/>
                      </w:rPr>
                      <w:fldChar w:fldCharType="end"/>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61752850"/>
    <w:multiLevelType w:val="singleLevel"/>
    <w:tmpl w:val="61752850"/>
    <w:lvl w:ilvl="0" w:tentative="0">
      <w:start w:val="1"/>
      <w:numFmt w:val="decimal"/>
      <w:lvlText w:val="%1."/>
      <w:lvlJc w:val="left"/>
      <w:pPr>
        <w:ind w:left="425" w:leftChars="0" w:hanging="425" w:firstLineChars="0"/>
      </w:pPr>
      <w:rPr>
        <w:rFonts w:hint="default"/>
      </w:rPr>
    </w:lvl>
  </w:abstractNum>
  <w:abstractNum w:abstractNumId="1">
    <w:nsid w:val="6175298B"/>
    <w:multiLevelType w:val="singleLevel"/>
    <w:tmpl w:val="6175298B"/>
    <w:lvl w:ilvl="0" w:tentative="0">
      <w:start w:val="1"/>
      <w:numFmt w:val="bullet"/>
      <w:lvlText w:val=""/>
      <w:lvlJc w:val="left"/>
      <w:pPr>
        <w:ind w:left="420" w:leftChars="0" w:hanging="420" w:firstLineChars="0"/>
      </w:pPr>
      <w:rPr>
        <w:rFonts w:hint="default" w:ascii="Wingdings" w:hAnsi="Wingdings"/>
      </w:rPr>
    </w:lvl>
  </w:abstractNum>
  <w:abstractNum w:abstractNumId="2">
    <w:nsid w:val="617539C9"/>
    <w:multiLevelType w:val="singleLevel"/>
    <w:tmpl w:val="617539C9"/>
    <w:lvl w:ilvl="0" w:tentative="0">
      <w:start w:val="1"/>
      <w:numFmt w:val="bullet"/>
      <w:lvlText w:val=""/>
      <w:lvlJc w:val="left"/>
      <w:pPr>
        <w:ind w:left="420" w:leftChars="0" w:hanging="420" w:firstLineChars="0"/>
      </w:pPr>
      <w:rPr>
        <w:rFonts w:hint="default" w:ascii="Wingdings" w:hAnsi="Wingdings"/>
      </w:rPr>
    </w:lvl>
  </w:abstractNum>
  <w:abstractNum w:abstractNumId="3">
    <w:nsid w:val="6175965E"/>
    <w:multiLevelType w:val="singleLevel"/>
    <w:tmpl w:val="6175965E"/>
    <w:lvl w:ilvl="0" w:tentative="0">
      <w:start w:val="1"/>
      <w:numFmt w:val="bullet"/>
      <w:lvlText w:val=""/>
      <w:lvlJc w:val="left"/>
      <w:pPr>
        <w:ind w:left="420" w:leftChars="0" w:hanging="420" w:firstLineChars="0"/>
      </w:pPr>
      <w:rPr>
        <w:rFonts w:hint="default" w:ascii="Wingdings" w:hAnsi="Wingdings"/>
      </w:rPr>
    </w:lvl>
  </w:abstractNum>
  <w:num w:numId="1">
    <w:abstractNumId w:val="0"/>
  </w:num>
  <w:num w:numId="2">
    <w:abstractNumId w:val="1"/>
  </w:num>
  <w:num w:numId="3">
    <w:abstractNumId w:val="2"/>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9"/>
  <w:bordersDoNotSurroundHeader w:val="0"/>
  <w:bordersDoNotSurroundFooter w:val="0"/>
  <w:attachedTemplate r:id="rId1"/>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1BF18ABB"/>
    <w:rsid w:val="1CFFB330"/>
    <w:rsid w:val="1FE6A070"/>
    <w:rsid w:val="2C5FCEA2"/>
    <w:rsid w:val="31FD41C2"/>
    <w:rsid w:val="35990094"/>
    <w:rsid w:val="36BD4256"/>
    <w:rsid w:val="3A7FC01F"/>
    <w:rsid w:val="3DFD282B"/>
    <w:rsid w:val="3FD167A3"/>
    <w:rsid w:val="44FCAD04"/>
    <w:rsid w:val="478DB606"/>
    <w:rsid w:val="4D4F2D02"/>
    <w:rsid w:val="4D560305"/>
    <w:rsid w:val="4FB746D5"/>
    <w:rsid w:val="557EBFF0"/>
    <w:rsid w:val="55DBB707"/>
    <w:rsid w:val="5D6BBC2D"/>
    <w:rsid w:val="5DAC32AD"/>
    <w:rsid w:val="5E54738D"/>
    <w:rsid w:val="5EACEC27"/>
    <w:rsid w:val="5F60B79A"/>
    <w:rsid w:val="5F754CC0"/>
    <w:rsid w:val="5F7FD64C"/>
    <w:rsid w:val="5FF10517"/>
    <w:rsid w:val="66FE2173"/>
    <w:rsid w:val="6CD262E4"/>
    <w:rsid w:val="6DD7A427"/>
    <w:rsid w:val="6EFE2AA3"/>
    <w:rsid w:val="6F5AEBBE"/>
    <w:rsid w:val="6FBE907E"/>
    <w:rsid w:val="6FD7D64D"/>
    <w:rsid w:val="736FDEC0"/>
    <w:rsid w:val="73AB646A"/>
    <w:rsid w:val="75EB8BD5"/>
    <w:rsid w:val="76AF05C6"/>
    <w:rsid w:val="7BCB65FB"/>
    <w:rsid w:val="7CBFE669"/>
    <w:rsid w:val="7D6C1B7F"/>
    <w:rsid w:val="7D7D6660"/>
    <w:rsid w:val="7DBF8E12"/>
    <w:rsid w:val="7DFE15A2"/>
    <w:rsid w:val="7ED7E617"/>
    <w:rsid w:val="7F75A4A3"/>
    <w:rsid w:val="7F777DC2"/>
    <w:rsid w:val="7FF76053"/>
    <w:rsid w:val="7FF9A09F"/>
    <w:rsid w:val="7FFDC12F"/>
    <w:rsid w:val="877F1F7A"/>
    <w:rsid w:val="91A7541A"/>
    <w:rsid w:val="96754C23"/>
    <w:rsid w:val="9DFB5C7B"/>
    <w:rsid w:val="A65F0EC1"/>
    <w:rsid w:val="AAFDB6BA"/>
    <w:rsid w:val="B91FA4C9"/>
    <w:rsid w:val="BCBFF6F2"/>
    <w:rsid w:val="BCFED3AF"/>
    <w:rsid w:val="BD3FF1DC"/>
    <w:rsid w:val="BDFD8C28"/>
    <w:rsid w:val="BFFF6E46"/>
    <w:rsid w:val="CFB12162"/>
    <w:rsid w:val="CFBB4819"/>
    <w:rsid w:val="CFEB1445"/>
    <w:rsid w:val="D75D96F5"/>
    <w:rsid w:val="DC3D6A68"/>
    <w:rsid w:val="DF5BF389"/>
    <w:rsid w:val="DF5EE31A"/>
    <w:rsid w:val="E3D7AD64"/>
    <w:rsid w:val="E77B44BD"/>
    <w:rsid w:val="EA7BFB69"/>
    <w:rsid w:val="EBDBDBAB"/>
    <w:rsid w:val="EFFF84CC"/>
    <w:rsid w:val="F3AE3FB2"/>
    <w:rsid w:val="F6FFFF8A"/>
    <w:rsid w:val="F79DD1FE"/>
    <w:rsid w:val="F97B1527"/>
    <w:rsid w:val="FAD8B381"/>
    <w:rsid w:val="FAFD86B5"/>
    <w:rsid w:val="FAFE13A2"/>
    <w:rsid w:val="FBFB8B2A"/>
    <w:rsid w:val="FCFFCC67"/>
    <w:rsid w:val="FD8C5471"/>
    <w:rsid w:val="FDDCBB8A"/>
    <w:rsid w:val="FEFE6EAF"/>
    <w:rsid w:val="FF8281F0"/>
    <w:rsid w:val="FF9DBB6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SimSun"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semiHidden="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SimSun" w:cs="Times New Roman"/>
      <w:kern w:val="2"/>
      <w:sz w:val="21"/>
      <w:szCs w:val="22"/>
      <w:lang w:val="en-US" w:eastAsia="zh-CN"/>
    </w:rPr>
  </w:style>
  <w:style w:type="paragraph" w:styleId="2">
    <w:name w:val="heading 1"/>
    <w:basedOn w:val="1"/>
    <w:next w:val="1"/>
    <w:link w:val="20"/>
    <w:qFormat/>
    <w:uiPriority w:val="0"/>
    <w:pPr>
      <w:keepNext/>
      <w:keepLines/>
      <w:spacing w:before="340" w:after="330" w:line="578" w:lineRule="auto"/>
      <w:outlineLvl w:val="0"/>
    </w:pPr>
    <w:rPr>
      <w:b/>
      <w:bCs/>
      <w:kern w:val="44"/>
      <w:sz w:val="44"/>
      <w:szCs w:val="44"/>
    </w:rPr>
  </w:style>
  <w:style w:type="paragraph" w:styleId="3">
    <w:name w:val="heading 2"/>
    <w:basedOn w:val="1"/>
    <w:next w:val="1"/>
    <w:link w:val="21"/>
    <w:unhideWhenUsed/>
    <w:qFormat/>
    <w:uiPriority w:val="0"/>
    <w:pPr>
      <w:keepNext/>
      <w:keepLines/>
      <w:spacing w:before="260" w:after="260" w:line="416" w:lineRule="auto"/>
      <w:outlineLvl w:val="1"/>
    </w:pPr>
    <w:rPr>
      <w:b/>
      <w:bCs/>
      <w:sz w:val="32"/>
      <w:szCs w:val="32"/>
    </w:rPr>
  </w:style>
  <w:style w:type="paragraph" w:styleId="4">
    <w:name w:val="heading 3"/>
    <w:basedOn w:val="1"/>
    <w:next w:val="1"/>
    <w:link w:val="22"/>
    <w:unhideWhenUsed/>
    <w:qFormat/>
    <w:uiPriority w:val="0"/>
    <w:pPr>
      <w:keepNext/>
      <w:keepLines/>
      <w:spacing w:before="260" w:after="260" w:line="416" w:lineRule="auto"/>
      <w:outlineLvl w:val="2"/>
    </w:pPr>
    <w:rPr>
      <w:b/>
      <w:bCs/>
      <w:sz w:val="32"/>
      <w:szCs w:val="32"/>
    </w:rPr>
  </w:style>
  <w:style w:type="character" w:default="1" w:styleId="18">
    <w:name w:val="Default Paragraph Font"/>
    <w:qFormat/>
    <w:uiPriority w:val="0"/>
  </w:style>
  <w:style w:type="table" w:default="1" w:styleId="19">
    <w:name w:val="Normal Table"/>
    <w:semiHidden/>
    <w:qFormat/>
    <w:uiPriority w:val="0"/>
    <w:tblPr>
      <w:tblCellMar>
        <w:top w:w="0" w:type="dxa"/>
        <w:left w:w="108" w:type="dxa"/>
        <w:bottom w:w="0" w:type="dxa"/>
        <w:right w:w="108" w:type="dxa"/>
      </w:tblCellMar>
    </w:tblPr>
  </w:style>
  <w:style w:type="paragraph" w:styleId="5">
    <w:name w:val="footer"/>
    <w:basedOn w:val="1"/>
    <w:qFormat/>
    <w:uiPriority w:val="0"/>
    <w:pPr>
      <w:tabs>
        <w:tab w:val="center" w:pos="4153"/>
        <w:tab w:val="right" w:pos="8306"/>
      </w:tabs>
      <w:snapToGrid w:val="0"/>
      <w:jc w:val="left"/>
    </w:pPr>
    <w:rPr>
      <w:rFonts w:eastAsia="SimSun" w:cs="Times New Roman"/>
      <w:sz w:val="18"/>
      <w:szCs w:val="20"/>
    </w:rPr>
  </w:style>
  <w:style w:type="paragraph" w:styleId="6">
    <w:name w:val="header"/>
    <w:basedOn w:val="1"/>
    <w:link w:val="25"/>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rFonts w:ascii="Times New Roman" w:hAnsi="Times New Roman" w:eastAsia="SimSun" w:cs="Times New Roman"/>
      <w:sz w:val="18"/>
      <w:szCs w:val="20"/>
    </w:rPr>
  </w:style>
  <w:style w:type="paragraph" w:styleId="7">
    <w:name w:val="HTML Preformatted"/>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SimSun" w:hAnsi="SimSun" w:eastAsia="SimSun" w:cs="SimSun"/>
      <w:kern w:val="0"/>
      <w:sz w:val="24"/>
      <w:szCs w:val="24"/>
      <w:lang w:val="en-US" w:eastAsia="zh-CN" w:bidi="ar"/>
    </w:rPr>
  </w:style>
  <w:style w:type="paragraph" w:styleId="8">
    <w:name w:val="Normal (Web)"/>
    <w:link w:val="26"/>
    <w:qFormat/>
    <w:uiPriority w:val="0"/>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paragraph" w:styleId="9">
    <w:name w:val="toc 1"/>
    <w:next w:val="1"/>
    <w:uiPriority w:val="0"/>
    <w:pPr>
      <w:spacing w:beforeLines="38" w:afterLines="38"/>
      <w:jc w:val="center"/>
    </w:pPr>
    <w:rPr>
      <w:b/>
      <w:bCs/>
      <w:i/>
      <w:iCs/>
      <w:sz w:val="24"/>
    </w:rPr>
  </w:style>
  <w:style w:type="paragraph" w:styleId="10">
    <w:name w:val="toc 2"/>
    <w:next w:val="1"/>
    <w:uiPriority w:val="0"/>
    <w:pPr>
      <w:spacing w:beforeLines="38" w:afterLines="38"/>
      <w:jc w:val="center"/>
    </w:pPr>
    <w:rPr>
      <w:i/>
      <w:iCs/>
      <w:sz w:val="20"/>
      <w:szCs w:val="20"/>
    </w:rPr>
  </w:style>
  <w:style w:type="paragraph" w:styleId="11">
    <w:name w:val="toc 3"/>
    <w:next w:val="1"/>
    <w:uiPriority w:val="0"/>
    <w:pPr>
      <w:spacing w:beforeLines="38" w:afterLines="38"/>
      <w:ind w:left="210"/>
      <w:jc w:val="center"/>
    </w:pPr>
    <w:rPr>
      <w:sz w:val="20"/>
      <w:szCs w:val="20"/>
    </w:rPr>
  </w:style>
  <w:style w:type="paragraph" w:styleId="12">
    <w:name w:val="toc 4"/>
    <w:next w:val="1"/>
    <w:uiPriority w:val="0"/>
    <w:pPr>
      <w:spacing w:beforeLines="38" w:afterLines="38"/>
      <w:ind w:left="420"/>
      <w:jc w:val="center"/>
    </w:pPr>
    <w:rPr>
      <w:sz w:val="20"/>
      <w:szCs w:val="20"/>
    </w:rPr>
  </w:style>
  <w:style w:type="paragraph" w:styleId="13">
    <w:name w:val="toc 5"/>
    <w:next w:val="1"/>
    <w:uiPriority w:val="0"/>
    <w:pPr>
      <w:spacing w:beforeLines="38" w:afterLines="38"/>
      <w:ind w:left="630"/>
      <w:jc w:val="center"/>
    </w:pPr>
    <w:rPr>
      <w:sz w:val="20"/>
      <w:szCs w:val="20"/>
    </w:rPr>
  </w:style>
  <w:style w:type="paragraph" w:styleId="14">
    <w:name w:val="toc 6"/>
    <w:next w:val="1"/>
    <w:uiPriority w:val="0"/>
    <w:pPr>
      <w:spacing w:beforeLines="38" w:afterLines="38"/>
      <w:ind w:left="840"/>
      <w:jc w:val="center"/>
    </w:pPr>
    <w:rPr>
      <w:sz w:val="20"/>
      <w:szCs w:val="20"/>
    </w:rPr>
  </w:style>
  <w:style w:type="paragraph" w:styleId="15">
    <w:name w:val="toc 7"/>
    <w:next w:val="1"/>
    <w:uiPriority w:val="0"/>
    <w:pPr>
      <w:spacing w:beforeLines="38" w:afterLines="38"/>
      <w:ind w:left="1050"/>
      <w:jc w:val="center"/>
    </w:pPr>
    <w:rPr>
      <w:sz w:val="20"/>
      <w:szCs w:val="20"/>
    </w:rPr>
  </w:style>
  <w:style w:type="paragraph" w:styleId="16">
    <w:name w:val="toc 8"/>
    <w:next w:val="1"/>
    <w:uiPriority w:val="0"/>
    <w:pPr>
      <w:spacing w:beforeLines="38" w:afterLines="38"/>
      <w:ind w:left="1260"/>
      <w:jc w:val="center"/>
    </w:pPr>
    <w:rPr>
      <w:sz w:val="20"/>
      <w:szCs w:val="20"/>
    </w:rPr>
  </w:style>
  <w:style w:type="paragraph" w:styleId="17">
    <w:name w:val="toc 9"/>
    <w:next w:val="1"/>
    <w:link w:val="27"/>
    <w:uiPriority w:val="0"/>
    <w:pPr>
      <w:spacing w:beforeLines="38" w:afterLines="38"/>
      <w:ind w:left="1470"/>
      <w:jc w:val="center"/>
    </w:pPr>
    <w:rPr>
      <w:sz w:val="20"/>
      <w:szCs w:val="20"/>
    </w:rPr>
  </w:style>
  <w:style w:type="character" w:customStyle="1" w:styleId="20">
    <w:name w:val="Heading 1 Char"/>
    <w:link w:val="2"/>
    <w:qFormat/>
    <w:uiPriority w:val="0"/>
    <w:rPr>
      <w:b/>
      <w:bCs/>
      <w:kern w:val="44"/>
      <w:sz w:val="44"/>
      <w:szCs w:val="44"/>
    </w:rPr>
  </w:style>
  <w:style w:type="character" w:customStyle="1" w:styleId="21">
    <w:name w:val="Heading 2 Char"/>
    <w:link w:val="3"/>
    <w:qFormat/>
    <w:uiPriority w:val="0"/>
    <w:rPr>
      <w:b/>
      <w:bCs/>
      <w:sz w:val="32"/>
      <w:szCs w:val="32"/>
    </w:rPr>
  </w:style>
  <w:style w:type="character" w:customStyle="1" w:styleId="22">
    <w:name w:val="Heading 3 Char"/>
    <w:link w:val="4"/>
    <w:qFormat/>
    <w:uiPriority w:val="0"/>
    <w:rPr>
      <w:b/>
      <w:bCs/>
      <w:sz w:val="32"/>
      <w:szCs w:val="32"/>
    </w:rPr>
  </w:style>
  <w:style w:type="paragraph" w:customStyle="1" w:styleId="23">
    <w:name w:val="No Spacing"/>
    <w:link w:val="24"/>
    <w:qFormat/>
    <w:uiPriority w:val="0"/>
    <w:rPr>
      <w:rFonts w:hint="default" w:ascii="Times New Roman" w:hAnsi="Times New Roman" w:eastAsia="SimSun" w:cs="Times New Roman"/>
      <w:sz w:val="22"/>
    </w:rPr>
  </w:style>
  <w:style w:type="character" w:customStyle="1" w:styleId="24">
    <w:name w:val="无间隔 Char"/>
    <w:basedOn w:val="18"/>
    <w:link w:val="23"/>
    <w:qFormat/>
    <w:uiPriority w:val="0"/>
    <w:rPr>
      <w:rFonts w:hint="default" w:ascii="Times New Roman" w:hAnsi="Times New Roman" w:eastAsia="SimSun"/>
      <w:sz w:val="22"/>
    </w:rPr>
  </w:style>
  <w:style w:type="character" w:customStyle="1" w:styleId="25">
    <w:name w:val="Header Char"/>
    <w:link w:val="6"/>
    <w:qFormat/>
    <w:uiPriority w:val="0"/>
    <w:rPr>
      <w:rFonts w:ascii="Times New Roman" w:hAnsi="Times New Roman" w:eastAsia="SimSun" w:cs="Times New Roman"/>
      <w:sz w:val="18"/>
      <w:szCs w:val="20"/>
    </w:rPr>
  </w:style>
  <w:style w:type="character" w:customStyle="1" w:styleId="26">
    <w:name w:val="Normal (Web) Char"/>
    <w:link w:val="8"/>
    <w:qFormat/>
    <w:uiPriority w:val="0"/>
    <w:rPr>
      <w:kern w:val="0"/>
      <w:sz w:val="24"/>
      <w:szCs w:val="24"/>
      <w:lang w:val="en-US" w:eastAsia="zh-CN" w:bidi="ar"/>
    </w:rPr>
  </w:style>
  <w:style w:type="character" w:customStyle="1" w:styleId="27">
    <w:name w:val="TOC 9 Char"/>
    <w:link w:val="17"/>
    <w:uiPriority w:val="0"/>
    <w:rPr>
      <w:sz w:val="20"/>
      <w:szCs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theme" Target="theme/theme1.xml"/><Relationship Id="rId4" Type="http://schemas.openxmlformats.org/officeDocument/2006/relationships/footer" Target="footer1.xml"/><Relationship Id="rId3" Type="http://schemas.openxmlformats.org/officeDocument/2006/relationships/header" Target="header1.xml"/><Relationship Id="rId21" Type="http://schemas.openxmlformats.org/officeDocument/2006/relationships/fontTable" Target="fontTable.xml"/><Relationship Id="rId20" Type="http://schemas.openxmlformats.org/officeDocument/2006/relationships/numbering" Target="numbering.xml"/><Relationship Id="rId2" Type="http://schemas.openxmlformats.org/officeDocument/2006/relationships/settings" Target="settings.xml"/><Relationship Id="rId19" Type="http://schemas.openxmlformats.org/officeDocument/2006/relationships/customXml" Target="../customXml/item1.xml"/><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Users/kv.kn/Library/Containers/com.kingsoft.wpsoffice.mac.global/Data/Normal.wp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sectNamePr val="Grid"/>
    </customSectPr>
    <customSectPr/>
    <customSectPr/>
  </customSectProps>
  <customShpExts>
    <customShpInfo spid="_x0000_s1026" textRotate="1"/>
    <customShpInfo spid="_x0000_s1027"/>
    <customShpInfo spid="_x0000_s1028"/>
    <customShpInfo spid="_x0000_s1029"/>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15</Pages>
  <Words>1405</Words>
  <Characters>7305</Characters>
  <Lines>0</Lines>
  <Paragraphs>0</Paragraphs>
  <ScaleCrop>false</ScaleCrop>
  <LinksUpToDate>false</LinksUpToDate>
  <CharactersWithSpaces>10205</CharactersWithSpaces>
  <Application>WPS Office_3.1.6.6275_F1E327BC-269C-435d-A152-05C5408002CA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2021-10-20T13:36:00Z</dcterms:created>
  <dc:creator>kv.kn</dc:creator>
  <cp:lastModifiedBy>kv.kn</cp:lastModifiedBy>
  <dcterms:modified xsi:type="dcterms:W3CDTF">2021-10-25T16:33:10Z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1033-3.1.6.6275</vt:lpwstr>
  </property>
</Properties>
</file>